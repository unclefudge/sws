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96CAF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Default="00196CAF" w:rsidP="00196CA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Pr="005273A2" w:rsidRDefault="00196CAF" w:rsidP="00196CA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Default="00196CAF" w:rsidP="00196CA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Pr="005273A2" w:rsidRDefault="00196CAF" w:rsidP="00196CA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196CAF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Default="00196CAF" w:rsidP="00196CA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Pr="001B42CE" w:rsidRDefault="00196CAF" w:rsidP="00196CA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CAF" w:rsidRDefault="00196CAF" w:rsidP="00196CA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CAF" w:rsidRDefault="00196CAF" w:rsidP="00196CA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011D" w:rsidRPr="00C81A5B" w:rsidTr="002E566D">
        <w:tc>
          <w:tcPr>
            <w:tcW w:w="1668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81A5B">
              <w:rPr>
                <w:rFonts w:ascii="Arial Narrow" w:eastAsia="Times New Roman" w:hAnsi="Arial Narrow" w:cs="Arial"/>
              </w:rPr>
              <w:t>Conta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81A5B">
              <w:rPr>
                <w:rFonts w:ascii="Arial Narrow" w:eastAsia="Times New Roman" w:hAnsi="Arial Narrow" w:cs="Arial"/>
              </w:rPr>
              <w:t>t wi</w:t>
            </w:r>
            <w:r w:rsidRPr="00C81A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81A5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81A5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C81A5B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C81A5B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C81A5B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C81A5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C81A5B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81A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C81A5B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C81A5B">
              <w:rPr>
                <w:rFonts w:ascii="Arial Narrow" w:hAnsi="Arial Narrow"/>
                <w:sz w:val="20"/>
                <w:szCs w:val="20"/>
              </w:rPr>
              <w:t>supply</w:t>
            </w:r>
            <w:r w:rsidRPr="00C81A5B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C81A5B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C81A5B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C81A5B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C81A5B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C81A5B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81A5B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81A5B">
              <w:rPr>
                <w:rFonts w:ascii="Arial Narrow" w:eastAsia="Times New Roman" w:hAnsi="Arial Narrow" w:cs="Arial"/>
              </w:rPr>
              <w:t>pp</w:t>
            </w:r>
            <w:r w:rsidRPr="00C81A5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81A5B">
              <w:rPr>
                <w:rFonts w:ascii="Arial Narrow" w:eastAsia="Times New Roman" w:hAnsi="Arial Narrow" w:cs="Arial"/>
              </w:rPr>
              <w:t>o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81A5B">
              <w:rPr>
                <w:rFonts w:ascii="Arial Narrow" w:eastAsia="Times New Roman" w:hAnsi="Arial Narrow" w:cs="Arial"/>
              </w:rPr>
              <w:t>ed pe</w:t>
            </w:r>
            <w:r w:rsidRPr="00C81A5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81A5B">
              <w:rPr>
                <w:rFonts w:ascii="Arial Narrow" w:eastAsia="Times New Roman" w:hAnsi="Arial Narrow" w:cs="Arial"/>
              </w:rPr>
              <w:t>s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81A5B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C81A5B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81A5B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81A5B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C81A5B">
              <w:rPr>
                <w:rFonts w:ascii="Arial Narrow" w:eastAsia="Times New Roman" w:hAnsi="Arial Narrow" w:cs="Arial"/>
              </w:rPr>
              <w:t>Supe</w:t>
            </w:r>
            <w:r w:rsidR="006201C9" w:rsidRPr="00C81A5B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C81A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C81A5B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C81A5B">
              <w:rPr>
                <w:rFonts w:ascii="Arial Narrow" w:eastAsia="Times New Roman" w:hAnsi="Arial Narrow" w:cs="Arial"/>
              </w:rPr>
              <w:t>s</w:t>
            </w:r>
            <w:r w:rsidR="006201C9" w:rsidRPr="00C81A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C81A5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C81A5B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C81A5B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C81A5B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C81A5B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C81A5B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58BE" w:rsidRPr="00C81A5B" w:rsidTr="002E566D">
        <w:tc>
          <w:tcPr>
            <w:tcW w:w="1668" w:type="dxa"/>
            <w:vAlign w:val="center"/>
          </w:tcPr>
          <w:p w:rsidR="00DB183B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C81A5B">
              <w:rPr>
                <w:rFonts w:ascii="Arial Narrow" w:eastAsia="Times New Roman" w:hAnsi="Arial Narrow" w:cs="Arial"/>
              </w:rPr>
              <w:t>o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C81A5B">
              <w:rPr>
                <w:rFonts w:ascii="Arial Narrow" w:eastAsia="Times New Roman" w:hAnsi="Arial Narrow" w:cs="Arial"/>
              </w:rPr>
              <w:t>k in con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81A5B">
              <w:rPr>
                <w:rFonts w:ascii="Arial Narrow" w:eastAsia="Times New Roman" w:hAnsi="Arial Narrow" w:cs="Arial"/>
              </w:rPr>
              <w:t>ined</w:t>
            </w: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C81A5B">
              <w:rPr>
                <w:rFonts w:ascii="Arial Narrow" w:eastAsia="Times New Roman" w:hAnsi="Arial Narrow" w:cs="Arial"/>
              </w:rPr>
              <w:t>spa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C81A5B">
              <w:rPr>
                <w:rFonts w:ascii="Arial Narrow" w:eastAsia="Times New Roman" w:hAnsi="Arial Narrow" w:cs="Arial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C81A5B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C81A5B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C81A5B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C81A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C81A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C81A5B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C81A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Regularly monitor the condition of the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C81A5B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C81A5B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C81A5B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C81A5B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C81A5B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C81A5B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6637" w:rsidRPr="00C81A5B" w:rsidTr="002E566D">
        <w:tc>
          <w:tcPr>
            <w:tcW w:w="1668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C81A5B">
              <w:rPr>
                <w:rFonts w:ascii="Arial Narrow" w:eastAsia="Times New Roman" w:hAnsi="Arial Narrow" w:cs="Arial"/>
              </w:rPr>
              <w:t>of spoil to provide for</w:t>
            </w:r>
            <w:r w:rsidRPr="00C81A5B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C81A5B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C81A5B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C81A5B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C81A5B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C81A5B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C81A5B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C81A5B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6AD0" w:rsidRPr="00C81A5B" w:rsidTr="002E566D">
        <w:tc>
          <w:tcPr>
            <w:tcW w:w="1668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C81A5B">
              <w:rPr>
                <w:rFonts w:ascii="Arial Narrow" w:eastAsia="Times New Roman" w:hAnsi="Arial Narrow" w:cs="Arial"/>
              </w:rPr>
              <w:t>-</w:t>
            </w:r>
          </w:p>
          <w:p w:rsidR="00DA6AD0" w:rsidRPr="00C81A5B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C81A5B">
              <w:rPr>
                <w:rFonts w:ascii="Arial Narrow" w:eastAsia="Times New Roman" w:hAnsi="Arial Narrow" w:cs="Arial"/>
              </w:rPr>
              <w:t>tripping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C81A5B">
              <w:rPr>
                <w:rFonts w:ascii="Arial Narrow" w:eastAsia="Times New Roman" w:hAnsi="Arial Narrow" w:cs="Arial"/>
              </w:rPr>
              <w:t xml:space="preserve">oof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81A5B">
              <w:rPr>
                <w:rFonts w:ascii="Arial Narrow" w:eastAsia="Times New Roman" w:hAnsi="Arial Narrow" w:cs="Arial"/>
              </w:rPr>
              <w:t>ov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ri</w:t>
            </w:r>
            <w:r w:rsidRPr="00C81A5B">
              <w:rPr>
                <w:rFonts w:ascii="Arial Narrow" w:eastAsia="Times New Roman" w:hAnsi="Arial Narrow" w:cs="Arial"/>
                <w:spacing w:val="2"/>
              </w:rPr>
              <w:t>n</w:t>
            </w:r>
            <w:r w:rsidRPr="00C81A5B">
              <w:rPr>
                <w:rFonts w:ascii="Arial Narrow" w:eastAsia="Times New Roman" w:hAnsi="Arial Narrow" w:cs="Arial"/>
              </w:rPr>
              <w:t xml:space="preserve">g and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81A5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81A5B">
              <w:rPr>
                <w:rFonts w:ascii="Arial Narrow" w:eastAsia="Times New Roman" w:hAnsi="Arial Narrow" w:cs="Arial"/>
              </w:rPr>
              <w:t>me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C81A5B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C81A5B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C81A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C81A5B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C81A5B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C81A5B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C81A5B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C81A5B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C81A5B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81A5B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C81A5B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C81A5B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C81A5B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C81A5B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C81A5B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C81A5B" w:rsidTr="002E566D">
        <w:tc>
          <w:tcPr>
            <w:tcW w:w="1668" w:type="dxa"/>
            <w:vAlign w:val="center"/>
          </w:tcPr>
          <w:p w:rsidR="001E0330" w:rsidRPr="00C81A5B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C81A5B">
              <w:rPr>
                <w:rFonts w:ascii="Arial Narrow" w:hAnsi="Arial Narrow" w:cs="Arial"/>
              </w:rPr>
              <w:t>R</w:t>
            </w:r>
            <w:r w:rsidR="00105CDB" w:rsidRPr="00C81A5B">
              <w:rPr>
                <w:rFonts w:ascii="Arial Narrow" w:hAnsi="Arial Narrow" w:cs="Arial"/>
              </w:rPr>
              <w:t xml:space="preserve">emoval of </w:t>
            </w:r>
            <w:r w:rsidR="00066D70" w:rsidRPr="00C81A5B">
              <w:rPr>
                <w:rFonts w:ascii="Arial Narrow" w:hAnsi="Arial Narrow" w:cs="Arial"/>
              </w:rPr>
              <w:t xml:space="preserve">SMF </w:t>
            </w:r>
            <w:r w:rsidR="00443646" w:rsidRPr="00C81A5B">
              <w:rPr>
                <w:rFonts w:ascii="Arial Narrow" w:hAnsi="Arial Narrow" w:cs="Arial"/>
              </w:rPr>
              <w:t xml:space="preserve">batt / </w:t>
            </w:r>
            <w:r w:rsidR="00E317B1" w:rsidRPr="00C81A5B">
              <w:rPr>
                <w:rFonts w:ascii="Arial Narrow" w:hAnsi="Arial Narrow" w:cs="Arial"/>
              </w:rPr>
              <w:t>foil backed</w:t>
            </w:r>
            <w:r w:rsidR="00C81A5B" w:rsidRPr="00C81A5B">
              <w:rPr>
                <w:rFonts w:ascii="Arial Narrow" w:hAnsi="Arial Narrow" w:cs="Arial"/>
              </w:rPr>
              <w:t xml:space="preserve"> </w:t>
            </w:r>
            <w:r w:rsidR="00263605" w:rsidRPr="00C81A5B">
              <w:rPr>
                <w:rFonts w:ascii="Arial Narrow" w:hAnsi="Arial Narrow" w:cs="Arial"/>
              </w:rPr>
              <w:t xml:space="preserve">insulation </w:t>
            </w:r>
            <w:r w:rsidR="00EB236B" w:rsidRPr="00C81A5B">
              <w:rPr>
                <w:rFonts w:ascii="Arial Narrow" w:hAnsi="Arial Narrow" w:cs="Arial"/>
              </w:rPr>
              <w:t>‘</w:t>
            </w:r>
            <w:r w:rsidR="00EB236B" w:rsidRPr="00C81A5B">
              <w:rPr>
                <w:rFonts w:ascii="Arial Narrow" w:hAnsi="Arial Narrow" w:cs="Arial"/>
                <w:i/>
              </w:rPr>
              <w:t>that may’</w:t>
            </w:r>
            <w:r w:rsidR="00EB236B" w:rsidRPr="00C81A5B">
              <w:rPr>
                <w:rFonts w:ascii="Arial Narrow" w:hAnsi="Arial Narrow" w:cs="Arial"/>
              </w:rPr>
              <w:t xml:space="preserve"> </w:t>
            </w:r>
            <w:r w:rsidR="000B4ED9" w:rsidRPr="00C81A5B">
              <w:rPr>
                <w:rFonts w:ascii="Arial Narrow" w:hAnsi="Arial Narrow" w:cs="Arial"/>
              </w:rPr>
              <w:t xml:space="preserve">contain or be </w:t>
            </w:r>
            <w:r w:rsidR="0041459C" w:rsidRPr="00C81A5B">
              <w:rPr>
                <w:rFonts w:ascii="Arial Narrow" w:hAnsi="Arial Narrow" w:cs="Arial"/>
              </w:rPr>
              <w:t>contaminated by</w:t>
            </w:r>
            <w:r w:rsidR="00EB236B" w:rsidRPr="00C81A5B">
              <w:rPr>
                <w:rFonts w:ascii="Arial Narrow" w:hAnsi="Arial Narrow" w:cs="Arial"/>
              </w:rPr>
              <w:t xml:space="preserve"> </w:t>
            </w:r>
            <w:r w:rsidR="00EB7EA7" w:rsidRPr="00C81A5B">
              <w:rPr>
                <w:rFonts w:ascii="Arial Narrow" w:hAnsi="Arial Narrow" w:cs="Arial"/>
              </w:rPr>
              <w:t xml:space="preserve">lead dust / </w:t>
            </w:r>
            <w:r w:rsidR="00EB236B" w:rsidRPr="00C81A5B">
              <w:rPr>
                <w:rFonts w:ascii="Arial Narrow" w:hAnsi="Arial Narrow" w:cs="Arial"/>
              </w:rPr>
              <w:t>asbestos cement [ACM]</w:t>
            </w:r>
            <w:r w:rsidR="00EB7EA7" w:rsidRPr="00C81A5B">
              <w:rPr>
                <w:rFonts w:ascii="Arial Narrow" w:hAnsi="Arial Narrow" w:cs="Arial"/>
              </w:rPr>
              <w:t xml:space="preserve"> </w:t>
            </w:r>
            <w:r w:rsidR="00EB236B" w:rsidRPr="00C81A5B">
              <w:rPr>
                <w:rFonts w:ascii="Arial Narrow" w:hAnsi="Arial Narrow" w:cs="Arial"/>
              </w:rPr>
              <w:t xml:space="preserve">or [ACD] </w:t>
            </w:r>
            <w:r w:rsidR="00263605" w:rsidRPr="00C81A5B">
              <w:rPr>
                <w:rFonts w:ascii="Arial Narrow" w:hAnsi="Arial Narrow" w:cs="Arial"/>
              </w:rPr>
              <w:t>-</w:t>
            </w:r>
          </w:p>
          <w:p w:rsidR="00831C9C" w:rsidRPr="00C81A5B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C81A5B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C81A5B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C81A5B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C81A5B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C81A5B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C81A5B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C81A5B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C81A5B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C81A5B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C81A5B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C81A5B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C81A5B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C81A5B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C81A5B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C81A5B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C81A5B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C81A5B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C81A5B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C81A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C81A5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C81A5B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C81A5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C81A5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C81A5B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C81A5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C81A5B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C81A5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C81A5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C81A5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C81A5B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C81A5B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C81A5B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C81A5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C81A5B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C81A5B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C81A5B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C81A5B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C81A5B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C81A5B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C81A5B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C81A5B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C81A5B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C81A5B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C81A5B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C81A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C81A5B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C81A5B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81A5B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C81A5B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C81A5B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C81A5B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C81A5B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C81A5B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C81A5B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C81A5B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C81A5B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C81A5B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C81A5B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C81A5B">
              <w:rPr>
                <w:rFonts w:ascii="Arial Narrow" w:eastAsia="Times New Roman" w:hAnsi="Arial Narrow" w:cs="Arial"/>
              </w:rPr>
              <w:t>up</w:t>
            </w:r>
            <w:r w:rsidR="00E45A38"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C81A5B">
              <w:rPr>
                <w:rFonts w:ascii="Arial Narrow" w:eastAsia="Times New Roman" w:hAnsi="Arial Narrow" w:cs="Arial"/>
              </w:rPr>
              <w:t>rvisor</w:t>
            </w:r>
          </w:p>
          <w:p w:rsidR="00E45A38" w:rsidRPr="00C81A5B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C81A5B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C81A5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C81A5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6F90" w:rsidRPr="00C81A5B" w:rsidTr="002E566D">
        <w:tc>
          <w:tcPr>
            <w:tcW w:w="1668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C81A5B">
              <w:rPr>
                <w:rFonts w:ascii="Arial Narrow" w:eastAsia="Times New Roman" w:hAnsi="Arial Narrow" w:cs="Arial"/>
              </w:rPr>
              <w:t xml:space="preserve">or disturbance </w:t>
            </w:r>
            <w:r w:rsidRPr="00C81A5B">
              <w:rPr>
                <w:rFonts w:ascii="Arial Narrow" w:eastAsia="Times New Roman" w:hAnsi="Arial Narrow" w:cs="Arial"/>
              </w:rPr>
              <w:t>of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C81A5B">
              <w:rPr>
                <w:rFonts w:ascii="Arial Narrow" w:eastAsia="Times New Roman" w:hAnsi="Arial Narrow" w:cs="Arial"/>
              </w:rPr>
              <w:t>wall / gable cladding</w:t>
            </w:r>
            <w:r w:rsidR="00EB236B" w:rsidRPr="00C81A5B">
              <w:rPr>
                <w:rFonts w:ascii="Arial Narrow" w:eastAsia="Times New Roman" w:hAnsi="Arial Narrow" w:cs="Arial"/>
                <w:spacing w:val="-1"/>
              </w:rPr>
              <w:t xml:space="preserve"> ‘</w:t>
            </w:r>
            <w:r w:rsidR="00EB236B" w:rsidRPr="00C81A5B">
              <w:rPr>
                <w:rFonts w:ascii="Arial Narrow" w:eastAsia="Times New Roman" w:hAnsi="Arial Narrow" w:cs="Arial"/>
                <w:i/>
                <w:spacing w:val="-1"/>
              </w:rPr>
              <w:t>that may’</w:t>
            </w:r>
            <w:r w:rsidR="00EB236B" w:rsidRPr="00C81A5B">
              <w:rPr>
                <w:rFonts w:ascii="Arial Narrow" w:eastAsia="Times New Roman" w:hAnsi="Arial Narrow" w:cs="Arial"/>
                <w:spacing w:val="-1"/>
              </w:rPr>
              <w:t xml:space="preserve"> contain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C81A5B">
              <w:rPr>
                <w:rFonts w:ascii="Arial Narrow" w:eastAsia="Times New Roman" w:hAnsi="Arial Narrow" w:cs="Arial"/>
              </w:rPr>
              <w:t xml:space="preserve">ACM] </w:t>
            </w:r>
            <w:r w:rsidR="00611BCB" w:rsidRPr="00C81A5B">
              <w:rPr>
                <w:rFonts w:ascii="Arial Narrow" w:eastAsia="Times New Roman" w:hAnsi="Arial Narrow" w:cs="Arial"/>
              </w:rPr>
              <w:t xml:space="preserve">/ fibre-cement [FC] </w:t>
            </w:r>
            <w:r w:rsidRPr="00C81A5B">
              <w:rPr>
                <w:rFonts w:ascii="Arial Narrow" w:eastAsia="Times New Roman" w:hAnsi="Arial Narrow" w:cs="Arial"/>
              </w:rPr>
              <w:t>-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796F90" w:rsidRPr="00C81A5B" w:rsidRDefault="00796F90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ACM </w:t>
            </w:r>
            <w:r w:rsidR="00611BCB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/FC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fibres / dust - respiratory problems</w:t>
            </w:r>
          </w:p>
          <w:p w:rsidR="000515D0" w:rsidRPr="00C81A5B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0515D0" w:rsidRPr="00C81A5B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796F90" w:rsidRPr="00C81A5B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 and falls from work platform / through frame</w:t>
            </w:r>
          </w:p>
          <w:p w:rsidR="00796F90" w:rsidRPr="00C81A5B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</w:tc>
        <w:tc>
          <w:tcPr>
            <w:tcW w:w="411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7FBA" w:rsidRPr="00C81A5B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C81A5B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96F90" w:rsidRPr="00C81A5B" w:rsidRDefault="00796F9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</w:t>
            </w:r>
            <w:r w:rsidR="00443646"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or to commencement of the works</w:t>
            </w: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96F90" w:rsidRPr="00C81A5B" w:rsidRDefault="00796F9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32C3" w:rsidRPr="00C81A5B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C81A5B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C81A5B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81A5B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wall / gable cladding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with minimal breakage 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Wet down to minim</w:t>
            </w:r>
            <w:r w:rsidR="00443646" w:rsidRPr="00C81A5B">
              <w:rPr>
                <w:rFonts w:ascii="Arial Narrow" w:hAnsi="Arial Narrow" w:cs="Arial"/>
                <w:sz w:val="20"/>
                <w:szCs w:val="20"/>
              </w:rPr>
              <w:t>ise dust / fibre release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C81A5B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Wrap all removed material in heavy</w:t>
            </w:r>
            <w:r w:rsidR="00443646" w:rsidRPr="00C81A5B">
              <w:rPr>
                <w:rFonts w:ascii="Arial Narrow" w:hAnsi="Arial Narrow" w:cs="Arial"/>
                <w:sz w:val="20"/>
                <w:szCs w:val="20"/>
              </w:rPr>
              <w:t xml:space="preserve"> duty plastic sheeting and seal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81A5B">
              <w:rPr>
                <w:rFonts w:ascii="Arial Narrow" w:eastAsia="Times New Roman" w:hAnsi="Arial Narrow" w:cs="Arial"/>
              </w:rPr>
              <w:t>up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rvisor</w:t>
            </w:r>
          </w:p>
          <w:p w:rsidR="00796F90" w:rsidRPr="00C81A5B" w:rsidRDefault="00796F90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96F90" w:rsidRPr="00C81A5B" w:rsidRDefault="00796F90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6F90" w:rsidRPr="00C81A5B" w:rsidRDefault="00796F9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6F90" w:rsidRPr="00C81A5B" w:rsidRDefault="00796F9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7816AC">
        <w:tc>
          <w:tcPr>
            <w:tcW w:w="1668" w:type="dxa"/>
            <w:vAlign w:val="center"/>
          </w:tcPr>
          <w:p w:rsidR="00651615" w:rsidRPr="00C81A5B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Use of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 xml:space="preserve">petrol, electrical or </w:t>
            </w:r>
            <w:r w:rsidRPr="00C81A5B">
              <w:rPr>
                <w:rFonts w:ascii="Arial Narrow" w:eastAsia="Times New Roman" w:hAnsi="Arial Narrow" w:cs="Arial"/>
              </w:rPr>
              <w:lastRenderedPageBreak/>
              <w:t xml:space="preserve">battery driven chainsaw to cut rafters </w:t>
            </w:r>
            <w:r w:rsidR="002C1033" w:rsidRPr="00C81A5B">
              <w:rPr>
                <w:rFonts w:ascii="Arial Narrow" w:eastAsia="Times New Roman" w:hAnsi="Arial Narrow" w:cs="Arial"/>
              </w:rPr>
              <w:t>and</w:t>
            </w:r>
            <w:r w:rsidRPr="00C81A5B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C81A5B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C81A5B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C81A5B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C81A5B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C81A5B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C81A5B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C81A5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C81A5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C81A5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C81A5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C81A5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C81A5B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7816AC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moval of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 xml:space="preserve">ceiling linings </w:t>
            </w:r>
            <w:r w:rsidRPr="00C81A5B">
              <w:rPr>
                <w:rFonts w:ascii="Arial Narrow" w:eastAsia="Times New Roman" w:hAnsi="Arial Narrow" w:cs="Arial"/>
                <w:i/>
              </w:rPr>
              <w:t>‘that may’</w:t>
            </w:r>
            <w:r w:rsidRPr="00C81A5B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Proximity to other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ceiling dust - eye and skin irritations - respiratory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/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lastRenderedPageBreak/>
              <w:t>fibres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81A5B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81A5B">
              <w:rPr>
                <w:rFonts w:ascii="Arial Narrow" w:eastAsia="Times New Roman" w:hAnsi="Arial Narrow" w:cs="Arial"/>
              </w:rPr>
              <w:t>up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rvisor</w:t>
            </w:r>
          </w:p>
          <w:p w:rsidR="0010124B" w:rsidRPr="00C81A5B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B2648A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moval of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C81A5B">
              <w:rPr>
                <w:rFonts w:ascii="Arial Narrow" w:eastAsia="Times New Roman" w:hAnsi="Arial Narrow" w:cs="Arial"/>
                <w:i/>
              </w:rPr>
              <w:t>‘that may’</w:t>
            </w:r>
            <w:r w:rsidRPr="00C81A5B">
              <w:rPr>
                <w:rFonts w:ascii="Arial Narrow" w:eastAsia="Times New Roman" w:hAnsi="Arial Narrow" w:cs="Arial"/>
              </w:rPr>
              <w:t xml:space="preserve"> contain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C81A5B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C81A5B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C81A5B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81A5B">
              <w:rPr>
                <w:rFonts w:ascii="Arial Narrow" w:eastAsia="Times New Roman" w:hAnsi="Arial Narrow" w:cs="Arial"/>
              </w:rPr>
              <w:t>up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rvisor</w:t>
            </w:r>
          </w:p>
          <w:p w:rsidR="0010124B" w:rsidRPr="00C81A5B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32207F">
        <w:tc>
          <w:tcPr>
            <w:tcW w:w="1668" w:type="dxa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Demolish external/ internal framed walls at ground level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C81A5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C81A5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C81A5B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C81A5B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C81A5B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C81A5B">
              <w:rPr>
                <w:rFonts w:ascii="Arial Narrow" w:eastAsia="Times New Roman" w:hAnsi="Arial Narrow" w:cs="Arial"/>
              </w:rPr>
              <w:t>up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rvisor</w:t>
            </w:r>
          </w:p>
          <w:p w:rsidR="0010124B" w:rsidRPr="00C81A5B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BB4735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81A5B">
              <w:rPr>
                <w:rFonts w:ascii="Arial Narrow" w:eastAsia="Times New Roman" w:hAnsi="Arial Narrow" w:cs="Arial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C81A5B">
              <w:rPr>
                <w:rFonts w:ascii="Arial Narrow" w:eastAsia="Times New Roman" w:hAnsi="Arial Narrow" w:cs="Arial"/>
              </w:rPr>
              <w:t>i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C81A5B">
              <w:rPr>
                <w:rFonts w:ascii="Arial Narrow" w:eastAsia="Times New Roman" w:hAnsi="Arial Narrow" w:cs="Arial"/>
              </w:rPr>
              <w:t>g and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>pl</w:t>
            </w:r>
            <w:r w:rsidRPr="00C81A5B">
              <w:rPr>
                <w:rFonts w:ascii="Arial Narrow" w:eastAsia="Times New Roman" w:hAnsi="Arial Narrow" w:cs="Arial"/>
                <w:spacing w:val="2"/>
              </w:rPr>
              <w:t>a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81A5B">
              <w:rPr>
                <w:rFonts w:ascii="Arial Narrow" w:eastAsia="Times New Roman" w:hAnsi="Arial Narrow" w:cs="Arial"/>
              </w:rPr>
              <w:t>i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C81A5B">
              <w:rPr>
                <w:rFonts w:ascii="Arial Narrow" w:eastAsia="Times New Roman" w:hAnsi="Arial Narrow" w:cs="Arial"/>
              </w:rPr>
              <w:t>g floor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>she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ts to ground floor work areas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Slips, trips and falls through open floor joists </w:t>
            </w:r>
          </w:p>
          <w:p w:rsidR="0010124B" w:rsidRPr="00C81A5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Where practicable use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30E0" w:rsidRPr="00C81A5B" w:rsidTr="002E566D">
        <w:tc>
          <w:tcPr>
            <w:tcW w:w="1668" w:type="dxa"/>
            <w:vAlign w:val="center"/>
          </w:tcPr>
          <w:p w:rsidR="001A30E0" w:rsidRPr="00C81A5B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C81A5B">
              <w:rPr>
                <w:rFonts w:ascii="Arial Narrow" w:eastAsia="Times New Roman" w:hAnsi="Arial Narrow" w:cs="Arial"/>
              </w:rPr>
              <w:t>o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C81A5B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C81A5B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1A30E0" w:rsidRPr="00C81A5B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C81A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C81A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81A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C81A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C81A5B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C81A5B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C81A5B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within the roof space and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C81A5B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C81A5B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C81A5B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C81A5B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C81A5B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2E566D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81A5B">
              <w:rPr>
                <w:rFonts w:ascii="Arial Narrow" w:eastAsia="Times New Roman" w:hAnsi="Arial Narrow" w:cs="Arial"/>
              </w:rPr>
              <w:t>i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C81A5B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and accessibility. 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C81A5B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C81A5B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C81A5B">
              <w:rPr>
                <w:rFonts w:ascii="Arial Narrow" w:eastAsia="Times New Roman" w:hAnsi="Arial Narrow" w:cs="Arial"/>
              </w:rPr>
              <w:t>up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2E566D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>fibre-cement [FC] sheet eaves 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C81A5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C81A5B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C81A5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2E566D">
        <w:tc>
          <w:tcPr>
            <w:tcW w:w="1668" w:type="dxa"/>
            <w:vAlign w:val="center"/>
          </w:tcPr>
          <w:p w:rsidR="0010124B" w:rsidRPr="00C81A5B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81A5B">
              <w:rPr>
                <w:rFonts w:ascii="Arial Narrow" w:eastAsia="Times New Roman" w:hAnsi="Arial Narrow" w:cs="Arial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81A5B">
              <w:rPr>
                <w:rFonts w:ascii="Arial Narrow" w:eastAsia="Times New Roman" w:hAnsi="Arial Narrow" w:cs="Arial"/>
              </w:rPr>
              <w:t>y</w:t>
            </w:r>
            <w:r w:rsidRPr="00C81A5B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C81A5B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C81A5B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C81A5B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C81A5B">
              <w:rPr>
                <w:rFonts w:ascii="Arial Narrow" w:eastAsia="Times New Roman" w:hAnsi="Arial Narrow" w:cs="Arial"/>
              </w:rPr>
              <w:t>’ insulation blanket up ramp /s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C81A5B">
              <w:rPr>
                <w:rFonts w:ascii="Arial Narrow" w:eastAsia="Times New Roman" w:hAnsi="Arial Narrow" w:cs="Arial"/>
              </w:rPr>
              <w:t>f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81A5B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C81A5B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Inadequate fall </w:t>
            </w:r>
            <w:r w:rsidRPr="00C81A5B">
              <w:rPr>
                <w:rFonts w:ascii="Arial Narrow" w:hAnsi="Arial Narrow"/>
                <w:sz w:val="20"/>
                <w:szCs w:val="20"/>
              </w:rPr>
              <w:lastRenderedPageBreak/>
              <w:t>protection system / work platform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C81A5B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C81A5B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ramp or work platform</w:t>
            </w: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C81A5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</w:t>
            </w:r>
            <w:r w:rsidRPr="00C81A5B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problems </w:t>
            </w:r>
          </w:p>
          <w:p w:rsidR="0010124B" w:rsidRPr="00C81A5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and work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clean and dry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C81A5B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C81A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C81A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C81A5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lastRenderedPageBreak/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lacerations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2E566D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C81A5B">
              <w:rPr>
                <w:rFonts w:ascii="Arial Narrow" w:eastAsia="Times New Roman" w:hAnsi="Arial Narrow" w:cs="Arial"/>
              </w:rPr>
              <w:t>ifti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C81A5B">
              <w:rPr>
                <w:rFonts w:ascii="Arial Narrow" w:eastAsia="Times New Roman" w:hAnsi="Arial Narrow" w:cs="Arial"/>
              </w:rPr>
              <w:t>g / placing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C81A5B">
              <w:rPr>
                <w:rFonts w:ascii="Arial Narrow" w:eastAsia="Times New Roman" w:hAnsi="Arial Narrow" w:cs="Arial"/>
              </w:rPr>
              <w:t xml:space="preserve"> stair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C81A5B">
              <w:rPr>
                <w:rFonts w:ascii="Arial Narrow" w:eastAsia="Times New Roman" w:hAnsi="Arial Narrow" w:cs="Arial"/>
              </w:rPr>
              <w:t>se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C81A5B">
              <w:rPr>
                <w:rFonts w:ascii="Arial Narrow" w:eastAsia="Times New Roman" w:hAnsi="Arial Narrow" w:cs="Arial"/>
              </w:rPr>
              <w:t>tair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81A5B">
              <w:rPr>
                <w:rFonts w:ascii="Arial Narrow" w:eastAsia="Times New Roman" w:hAnsi="Arial Narrow" w:cs="Arial"/>
              </w:rPr>
              <w:t>se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C81A5B">
              <w:rPr>
                <w:rFonts w:ascii="Arial Narrow" w:eastAsia="Times New Roman" w:hAnsi="Arial Narrow" w:cs="Arial"/>
              </w:rPr>
              <w:t>nstall</w:t>
            </w:r>
            <w:r w:rsidRPr="00C81A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C81A5B">
              <w:rPr>
                <w:rFonts w:ascii="Arial Narrow" w:eastAsia="Times New Roman" w:hAnsi="Arial Narrow" w:cs="Arial"/>
              </w:rPr>
              <w:t>r</w:t>
            </w:r>
          </w:p>
          <w:p w:rsidR="0010124B" w:rsidRPr="00C81A5B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C81A5B" w:rsidTr="002E566D">
        <w:tc>
          <w:tcPr>
            <w:tcW w:w="1668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C81A5B">
              <w:rPr>
                <w:rFonts w:ascii="Arial Narrow" w:eastAsia="Times New Roman" w:hAnsi="Arial Narrow" w:cs="Arial"/>
              </w:rPr>
              <w:t>C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81A5B">
              <w:rPr>
                <w:rFonts w:ascii="Arial Narrow" w:eastAsia="Times New Roman" w:hAnsi="Arial Narrow" w:cs="Arial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81A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C81A5B">
              <w:rPr>
                <w:rFonts w:ascii="Arial Narrow" w:eastAsia="Times New Roman" w:hAnsi="Arial Narrow" w:cs="Arial"/>
              </w:rPr>
              <w:t>i</w:t>
            </w:r>
            <w:r w:rsidRPr="00C81A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C81A5B">
              <w:rPr>
                <w:rFonts w:ascii="Arial Narrow" w:eastAsia="Times New Roman" w:hAnsi="Arial Narrow" w:cs="Arial"/>
              </w:rPr>
              <w:t xml:space="preserve">g vanity </w:t>
            </w:r>
            <w:r w:rsidRPr="00C81A5B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C81A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C81A5B">
              <w:rPr>
                <w:rFonts w:ascii="Arial Narrow" w:eastAsia="Times New Roman" w:hAnsi="Arial Narrow" w:cs="Arial"/>
              </w:rPr>
              <w:t>up r</w:t>
            </w:r>
            <w:r w:rsidRPr="00C81A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C81A5B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C81A5B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C81A5B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C81A5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81A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81A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81A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C81A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C81A5B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Contractor</w:t>
            </w: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C81A5B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C81A5B">
              <w:rPr>
                <w:rFonts w:ascii="Arial Narrow" w:eastAsia="Times New Roman" w:hAnsi="Arial Narrow" w:cs="Arial"/>
              </w:rPr>
              <w:t>Contr</w:t>
            </w:r>
            <w:r w:rsidRPr="00C81A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81A5B">
              <w:rPr>
                <w:rFonts w:ascii="Arial Narrow" w:eastAsia="Times New Roman" w:hAnsi="Arial Narrow" w:cs="Arial"/>
              </w:rPr>
              <w:t>tor / all ‘</w:t>
            </w:r>
            <w:r w:rsidRPr="00C81A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C81A5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C81A5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196CA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C73" w:rsidRDefault="009A2C73" w:rsidP="0014268F">
      <w:pPr>
        <w:spacing w:after="0" w:line="240" w:lineRule="auto"/>
      </w:pPr>
      <w:r>
        <w:separator/>
      </w:r>
    </w:p>
  </w:endnote>
  <w:endnote w:type="continuationSeparator" w:id="0">
    <w:p w:rsidR="009A2C73" w:rsidRDefault="009A2C73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AF" w:rsidRDefault="00196CA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196CAF" w:rsidRDefault="00196CAF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196CAF" w:rsidRDefault="00196CAF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AF" w:rsidRDefault="00196CAF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21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34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AF" w:rsidRPr="001405D3" w:rsidRDefault="00196CAF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34</w:t>
    </w:r>
    <w:r w:rsidRPr="001405D3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C73" w:rsidRDefault="009A2C73" w:rsidP="0014268F">
      <w:pPr>
        <w:spacing w:after="0" w:line="240" w:lineRule="auto"/>
      </w:pPr>
      <w:r>
        <w:separator/>
      </w:r>
    </w:p>
  </w:footnote>
  <w:footnote w:type="continuationSeparator" w:id="0">
    <w:p w:rsidR="009A2C73" w:rsidRDefault="009A2C73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AF" w:rsidRDefault="00196CA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196CAF" w:rsidRDefault="00196CAF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196CAF" w:rsidRDefault="00196CA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196CAF" w:rsidRDefault="00196CA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196CAF" w:rsidRDefault="00196CA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196CAF" w:rsidRDefault="00196CA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AF" w:rsidRDefault="00196CA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196CAF" w:rsidRDefault="00196CAF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CAF" w:rsidRDefault="00196CA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196CAF" w:rsidRPr="00EF7B74" w:rsidRDefault="00196CA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96CAF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2C73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1A5B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4:docId w14:val="033E6AFB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1AFDF-0D17-470B-A241-B56941D5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2</TotalTime>
  <Pages>24</Pages>
  <Words>5860</Words>
  <Characters>33405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39187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