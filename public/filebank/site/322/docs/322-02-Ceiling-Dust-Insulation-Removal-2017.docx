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83559A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83559A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83559A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9E61B3" w:rsidTr="002B5FB4">
        <w:tc>
          <w:tcPr>
            <w:tcW w:w="1668" w:type="dxa"/>
            <w:vAlign w:val="center"/>
          </w:tcPr>
          <w:p w:rsidR="00F179EC" w:rsidRPr="009E61B3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9E61B3">
              <w:rPr>
                <w:rFonts w:ascii="Arial Narrow" w:eastAsia="Times New Roman" w:hAnsi="Arial Narrow" w:cs="Arial"/>
              </w:rPr>
              <w:t>dust</w:t>
            </w:r>
            <w:r w:rsidRPr="009E61B3">
              <w:rPr>
                <w:rFonts w:ascii="Arial Narrow" w:eastAsia="Times New Roman" w:hAnsi="Arial Narrow" w:cs="Arial"/>
              </w:rPr>
              <w:t xml:space="preserve"> </w:t>
            </w:r>
            <w:r w:rsidRPr="009E61B3">
              <w:rPr>
                <w:rFonts w:ascii="Arial Narrow" w:eastAsia="Times New Roman" w:hAnsi="Arial Narrow" w:cs="Arial"/>
                <w:i/>
              </w:rPr>
              <w:t>that may</w:t>
            </w:r>
            <w:r w:rsidRPr="009E61B3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9E61B3">
              <w:rPr>
                <w:rFonts w:ascii="Arial Narrow" w:eastAsia="Times New Roman" w:hAnsi="Arial Narrow" w:cs="Arial"/>
              </w:rPr>
              <w:t>asbestos cement [ACM]</w:t>
            </w:r>
            <w:r w:rsidR="00371922" w:rsidRPr="009E61B3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9E61B3">
              <w:rPr>
                <w:rFonts w:ascii="Arial Narrow" w:eastAsia="Times New Roman" w:hAnsi="Arial Narrow" w:cs="Arial"/>
              </w:rPr>
              <w:t>,</w:t>
            </w:r>
            <w:r w:rsidR="007F430B" w:rsidRPr="009E61B3">
              <w:rPr>
                <w:rFonts w:ascii="Arial Narrow" w:eastAsia="Times New Roman" w:hAnsi="Arial Narrow" w:cs="Arial"/>
              </w:rPr>
              <w:t xml:space="preserve"> </w:t>
            </w:r>
            <w:r w:rsidRPr="009E61B3">
              <w:rPr>
                <w:rFonts w:ascii="Arial Narrow" w:eastAsia="Times New Roman" w:hAnsi="Arial Narrow" w:cs="Arial"/>
              </w:rPr>
              <w:t>lead</w:t>
            </w:r>
            <w:r w:rsidR="00E32CAC" w:rsidRPr="009E61B3">
              <w:rPr>
                <w:rFonts w:ascii="Arial Narrow" w:eastAsia="Times New Roman" w:hAnsi="Arial Narrow" w:cs="Arial"/>
              </w:rPr>
              <w:t>,</w:t>
            </w:r>
            <w:r w:rsidR="00AC3A12" w:rsidRPr="009E61B3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9E61B3">
              <w:rPr>
                <w:rFonts w:ascii="Arial Narrow" w:eastAsia="Times New Roman" w:hAnsi="Arial Narrow" w:cs="Arial"/>
              </w:rPr>
              <w:t xml:space="preserve">SMF </w:t>
            </w:r>
            <w:r w:rsidRPr="009E61B3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9E61B3">
              <w:rPr>
                <w:rFonts w:ascii="Arial Narrow" w:eastAsia="Times New Roman" w:hAnsi="Arial Narrow" w:cs="Arial"/>
              </w:rPr>
              <w:t>fibres</w:t>
            </w:r>
            <w:r w:rsidR="001D2D85" w:rsidRPr="009E61B3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9E61B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9E61B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9E61B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9E61B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9E61B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9E61B3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9E61B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9E61B3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9E61B3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9E61B3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9E61B3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9E61B3">
              <w:rPr>
                <w:rFonts w:ascii="Arial Narrow" w:eastAsia="Times New Roman" w:hAnsi="Arial Narrow" w:cs="Arial"/>
              </w:rPr>
              <w:t>Contr</w:t>
            </w:r>
            <w:r w:rsidRPr="009E61B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61B3">
              <w:rPr>
                <w:rFonts w:ascii="Arial Narrow" w:eastAsia="Times New Roman" w:hAnsi="Arial Narrow" w:cs="Arial"/>
              </w:rPr>
              <w:t>tor / all ‘</w:t>
            </w:r>
            <w:r w:rsidRPr="009E61B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9E61B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9E61B3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9E61B3" w:rsidTr="002B5FB4">
        <w:tc>
          <w:tcPr>
            <w:tcW w:w="1668" w:type="dxa"/>
            <w:vAlign w:val="center"/>
          </w:tcPr>
          <w:p w:rsidR="000656B0" w:rsidRPr="009E61B3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9E61B3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9E61B3">
              <w:rPr>
                <w:rFonts w:ascii="Arial Narrow" w:eastAsia="Times New Roman" w:hAnsi="Arial Narrow" w:cs="Arial"/>
                <w:spacing w:val="1"/>
              </w:rPr>
              <w:t xml:space="preserve">batt / </w:t>
            </w:r>
            <w:r w:rsidR="008B15CD" w:rsidRPr="009E61B3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9E61B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9E61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9E61B3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9E61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9E61B3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9E61B3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9E61B3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9E61B3">
              <w:rPr>
                <w:rFonts w:ascii="Arial" w:hAnsi="Arial" w:cs="Arial"/>
              </w:rPr>
              <w:t xml:space="preserve"> </w:t>
            </w:r>
            <w:r w:rsidR="008B15CD" w:rsidRPr="009E61B3">
              <w:rPr>
                <w:rFonts w:ascii="Arial Narrow" w:hAnsi="Arial Narrow" w:cs="Arial"/>
              </w:rPr>
              <w:t xml:space="preserve">space </w:t>
            </w:r>
            <w:r w:rsidR="008E0D83" w:rsidRPr="009E61B3">
              <w:rPr>
                <w:rFonts w:ascii="Arial Narrow" w:hAnsi="Arial Narrow" w:cs="Arial"/>
              </w:rPr>
              <w:t>-</w:t>
            </w:r>
          </w:p>
          <w:p w:rsidR="008E0D83" w:rsidRPr="009E61B3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9E61B3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9E61B3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9E61B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9E61B3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9E61B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9E61B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9E61B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9E61B3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9E61B3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9E61B3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9E61B3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9E61B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9E61B3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61B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9E61B3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9E61B3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9E61B3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9E61B3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9E61B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9E61B3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9E61B3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9E61B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E61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E61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9E61B3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9E61B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9E61B3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9E61B3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9E61B3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9E61B3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9E61B3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9E61B3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9E61B3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9E61B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9E61B3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9E61B3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9E61B3">
              <w:rPr>
                <w:rFonts w:ascii="Arial Narrow" w:eastAsia="Times New Roman" w:hAnsi="Arial Narrow" w:cs="Arial"/>
              </w:rPr>
              <w:t>up</w:t>
            </w:r>
            <w:r w:rsidR="000656B0" w:rsidRPr="009E61B3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9E61B3">
              <w:rPr>
                <w:rFonts w:ascii="Arial Narrow" w:eastAsia="Times New Roman" w:hAnsi="Arial Narrow" w:cs="Arial"/>
              </w:rPr>
              <w:t>rvisor</w:t>
            </w:r>
          </w:p>
          <w:p w:rsidR="000656B0" w:rsidRPr="009E61B3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9E61B3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9E61B3">
              <w:rPr>
                <w:rFonts w:ascii="Arial Narrow" w:eastAsia="Times New Roman" w:hAnsi="Arial Narrow" w:cs="Arial"/>
              </w:rPr>
              <w:t>Contr</w:t>
            </w:r>
            <w:r w:rsidRPr="009E61B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61B3">
              <w:rPr>
                <w:rFonts w:ascii="Arial Narrow" w:eastAsia="Times New Roman" w:hAnsi="Arial Narrow" w:cs="Arial"/>
              </w:rPr>
              <w:t>tor / all ‘</w:t>
            </w:r>
            <w:r w:rsidRPr="009E61B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9E61B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9E61B3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9E61B3" w:rsidTr="002B5FB4">
        <w:tc>
          <w:tcPr>
            <w:tcW w:w="1668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E61B3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9E61B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9E61B3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9E61B3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9E61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9E61B3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9E61B3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61B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9E61B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9E61B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9E61B3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9E61B3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9E61B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9E61B3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9E61B3">
              <w:rPr>
                <w:rFonts w:ascii="Arial Narrow" w:eastAsia="Times New Roman" w:hAnsi="Arial Narrow" w:cs="Arial"/>
              </w:rPr>
              <w:t>Contr</w:t>
            </w:r>
            <w:r w:rsidRPr="009E61B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61B3">
              <w:rPr>
                <w:rFonts w:ascii="Arial Narrow" w:eastAsia="Times New Roman" w:hAnsi="Arial Narrow" w:cs="Arial"/>
              </w:rPr>
              <w:t>tor / all ‘</w:t>
            </w:r>
            <w:r w:rsidRPr="009E61B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9E61B3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9E61B3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9E61B3" w:rsidTr="002B5FB4">
        <w:tc>
          <w:tcPr>
            <w:tcW w:w="1668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9E61B3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9E61B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9E61B3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9E61B3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9E61B3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9E61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9E61B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9E61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9E61B3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9E61B3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9E61B3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9E61B3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9E61B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9E61B3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9E61B3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9E61B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9E61B3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9E61B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9E61B3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9E61B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9E61B3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E61B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9E61B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E61B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9E61B3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E61B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9E61B3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9E61B3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9E61B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9E61B3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9E61B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9E61B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9E61B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9E61B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9E61B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9E61B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9E61B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9E61B3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9E61B3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9E61B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9E61B3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9E61B3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E61B3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9E61B3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9E61B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E61B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E61B3">
              <w:rPr>
                <w:rFonts w:ascii="Arial Narrow" w:eastAsia="Times New Roman" w:hAnsi="Arial Narrow" w:cs="Arial"/>
              </w:rPr>
              <w:t>tor / all ‘</w:t>
            </w:r>
            <w:r w:rsidRPr="009E61B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9E61B3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9E61B3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83559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D1F" w:rsidRDefault="008D3D1F" w:rsidP="0014268F">
      <w:pPr>
        <w:spacing w:after="0" w:line="240" w:lineRule="auto"/>
      </w:pPr>
      <w:r>
        <w:separator/>
      </w:r>
    </w:p>
  </w:endnote>
  <w:endnote w:type="continuationSeparator" w:id="0">
    <w:p w:rsidR="008D3D1F" w:rsidRDefault="008D3D1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Default="0083559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83559A" w:rsidRDefault="0083559A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83559A" w:rsidRDefault="0083559A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Default="0083559A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83559A" w:rsidRDefault="0083559A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9E61B3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9E61B3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Pr="002B5FB4" w:rsidRDefault="0083559A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9E61B3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9E61B3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D1F" w:rsidRDefault="008D3D1F" w:rsidP="0014268F">
      <w:pPr>
        <w:spacing w:after="0" w:line="240" w:lineRule="auto"/>
      </w:pPr>
      <w:r>
        <w:separator/>
      </w:r>
    </w:p>
  </w:footnote>
  <w:footnote w:type="continuationSeparator" w:id="0">
    <w:p w:rsidR="008D3D1F" w:rsidRDefault="008D3D1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Default="0083559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83559A" w:rsidRDefault="0083559A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83559A" w:rsidRDefault="0083559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83559A" w:rsidRDefault="0083559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83559A" w:rsidRDefault="0083559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83559A" w:rsidRDefault="0083559A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Default="0083559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83559A" w:rsidRDefault="0083559A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59A" w:rsidRDefault="0083559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83559A" w:rsidRPr="001F2148" w:rsidRDefault="0083559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59A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D3D1F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E61B3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2AB95C66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3702A-5775-43B4-BC1B-FCBF40F0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2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