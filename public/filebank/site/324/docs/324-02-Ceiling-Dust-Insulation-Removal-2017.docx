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7AC" w:rsidRPr="009B750D" w:rsidRDefault="003047AC" w:rsidP="003047AC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295"/>
        <w:gridCol w:w="708"/>
        <w:gridCol w:w="426"/>
        <w:gridCol w:w="1160"/>
        <w:gridCol w:w="1391"/>
        <w:gridCol w:w="851"/>
        <w:gridCol w:w="326"/>
      </w:tblGrid>
      <w:tr w:rsidR="003047AC" w:rsidTr="006E06AB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Pr="009D4686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Default="005E5CF1" w:rsidP="00756CE8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3047AC" w:rsidRDefault="003047AC" w:rsidP="003047AC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3047AC" w:rsidRDefault="003047AC" w:rsidP="003047AC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710005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DF7B99">
        <w:rPr>
          <w:rFonts w:ascii="Arial" w:eastAsia="Times New Roman" w:hAnsi="Arial" w:cs="Arial"/>
          <w:b/>
          <w:sz w:val="28"/>
          <w:szCs w:val="28"/>
        </w:rPr>
        <w:t>CEILING DUST / INSULATION REMOVAL</w:t>
      </w:r>
      <w:r w:rsidRPr="00090AA9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047AC" w:rsidRDefault="003047AC" w:rsidP="003047AC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310349" w:rsidTr="0031034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Pr="005273A2" w:rsidRDefault="00032F38" w:rsidP="0031034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Hoyle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Pr="005273A2" w:rsidRDefault="00032F38" w:rsidP="0031034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7858/17</w:t>
            </w:r>
          </w:p>
        </w:tc>
      </w:tr>
      <w:tr w:rsidR="00310349" w:rsidTr="0031034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Pr="00032F38" w:rsidRDefault="00032F38" w:rsidP="0031034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32F38">
              <w:rPr>
                <w:rFonts w:ascii="Arial" w:eastAsia="Times New Roman" w:hAnsi="Arial" w:cs="Arial"/>
                <w:b/>
                <w:sz w:val="24"/>
                <w:szCs w:val="24"/>
              </w:rPr>
              <w:t>73 Blair Street, North Bondi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49" w:rsidRDefault="00310349" w:rsidP="0031034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4268F" w:rsidRPr="009B750D" w:rsidRDefault="0014268F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C0C2A" w:rsidRDefault="00BC7A8D" w:rsidP="00CC0C2A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CC0C2A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C0C2A">
        <w:rPr>
          <w:rFonts w:ascii="Arial" w:eastAsia="Times New Roman" w:hAnsi="Arial" w:cs="Arial"/>
          <w:sz w:val="20"/>
          <w:szCs w:val="20"/>
        </w:rPr>
        <w:t>f</w:t>
      </w:r>
      <w:r w:rsidR="00CC0C2A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CC0C2A">
        <w:rPr>
          <w:rFonts w:ascii="Arial" w:eastAsia="Times New Roman" w:hAnsi="Arial" w:cs="Arial"/>
          <w:sz w:val="20"/>
          <w:szCs w:val="20"/>
        </w:rPr>
        <w:t>r to</w:t>
      </w:r>
      <w:r w:rsidR="00CC0C2A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CC0C2A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C0C2A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C0C2A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CC0C2A">
        <w:rPr>
          <w:rFonts w:ascii="Arial" w:eastAsia="Times New Roman" w:hAnsi="Arial" w:cs="Arial"/>
          <w:sz w:val="20"/>
          <w:szCs w:val="20"/>
        </w:rPr>
        <w:t>l Sa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CC0C2A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CC0C2A">
        <w:rPr>
          <w:rFonts w:ascii="Arial" w:eastAsia="Times New Roman" w:hAnsi="Arial" w:cs="Arial"/>
          <w:sz w:val="20"/>
          <w:szCs w:val="20"/>
        </w:rPr>
        <w:t>y</w:t>
      </w:r>
      <w:r w:rsidR="00CC0C2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CC0C2A">
        <w:rPr>
          <w:rFonts w:ascii="Arial" w:eastAsia="Times New Roman" w:hAnsi="Arial" w:cs="Arial"/>
          <w:sz w:val="20"/>
          <w:szCs w:val="20"/>
        </w:rPr>
        <w:t xml:space="preserve">Plan and </w:t>
      </w:r>
      <w:r w:rsidR="003E0A31">
        <w:rPr>
          <w:rFonts w:ascii="Arial" w:eastAsia="Times New Roman" w:hAnsi="Arial" w:cs="Arial"/>
          <w:sz w:val="20"/>
          <w:szCs w:val="20"/>
        </w:rPr>
        <w:t xml:space="preserve">your </w:t>
      </w:r>
      <w:r w:rsidR="00CC0C2A">
        <w:rPr>
          <w:rFonts w:ascii="Arial" w:eastAsia="Times New Roman" w:hAnsi="Arial" w:cs="Arial"/>
          <w:sz w:val="20"/>
          <w:szCs w:val="20"/>
        </w:rPr>
        <w:t>Safe Work Method Statement prepared in accordanc</w:t>
      </w:r>
      <w:r w:rsidR="008A6B5D">
        <w:rPr>
          <w:rFonts w:ascii="Arial" w:eastAsia="Times New Roman" w:hAnsi="Arial" w:cs="Arial"/>
          <w:sz w:val="20"/>
          <w:szCs w:val="20"/>
        </w:rPr>
        <w:t>e with WHS Regulation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 w:rsidR="008A6B5D">
        <w:rPr>
          <w:rFonts w:ascii="Arial" w:eastAsia="Times New Roman" w:hAnsi="Arial" w:cs="Arial"/>
          <w:sz w:val="20"/>
          <w:szCs w:val="20"/>
        </w:rPr>
        <w:t xml:space="preserve"> s309</w:t>
      </w:r>
      <w:r w:rsidR="00C93AB4">
        <w:rPr>
          <w:rFonts w:ascii="Arial" w:eastAsia="Times New Roman" w:hAnsi="Arial" w:cs="Arial"/>
          <w:sz w:val="20"/>
          <w:szCs w:val="20"/>
        </w:rPr>
        <w:t>-315 Part 6.4</w:t>
      </w:r>
    </w:p>
    <w:p w:rsidR="00BC7A8D" w:rsidRDefault="00BC7A8D" w:rsidP="00045751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Arial" w:eastAsia="Times New Roman" w:hAnsi="Arial" w:cs="Arial"/>
          <w:spacing w:val="1"/>
          <w:sz w:val="20"/>
          <w:szCs w:val="20"/>
        </w:rPr>
        <w:t>Removal</w:t>
      </w:r>
      <w:r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B42893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>
        <w:rPr>
          <w:rFonts w:ascii="Arial" w:eastAsia="Times New Roman" w:hAnsi="Arial" w:cs="Arial"/>
          <w:sz w:val="20"/>
          <w:szCs w:val="20"/>
        </w:rPr>
        <w:t xml:space="preserve">of </w:t>
      </w:r>
      <w:r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9B3D1D" w:rsidRPr="007876AE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9B3D1D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</w:t>
      </w:r>
      <w:r>
        <w:rPr>
          <w:rFonts w:ascii="Arial" w:eastAsia="Times New Roman" w:hAnsi="Arial" w:cs="Arial"/>
          <w:i/>
          <w:spacing w:val="-1"/>
          <w:sz w:val="20"/>
          <w:szCs w:val="20"/>
        </w:rPr>
        <w:t>asbestos</w:t>
      </w:r>
      <w:r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>
        <w:rPr>
          <w:rFonts w:ascii="Arial" w:eastAsia="Times New Roman" w:hAnsi="Arial" w:cs="Arial"/>
          <w:sz w:val="20"/>
          <w:szCs w:val="20"/>
        </w:rPr>
        <w:t>must</w:t>
      </w:r>
      <w:r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me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z w:val="20"/>
          <w:szCs w:val="20"/>
        </w:rPr>
        <w:t xml:space="preserve">t </w:t>
      </w:r>
      <w:r>
        <w:rPr>
          <w:rFonts w:ascii="Arial" w:eastAsia="Times New Roman" w:hAnsi="Arial" w:cs="Arial"/>
          <w:spacing w:val="1"/>
          <w:sz w:val="20"/>
          <w:szCs w:val="20"/>
        </w:rPr>
        <w:t>t</w:t>
      </w:r>
      <w:r>
        <w:rPr>
          <w:rFonts w:ascii="Arial" w:eastAsia="Times New Roman" w:hAnsi="Arial" w:cs="Arial"/>
          <w:sz w:val="20"/>
          <w:szCs w:val="20"/>
        </w:rPr>
        <w:t>he</w:t>
      </w:r>
      <w:r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>
        <w:rPr>
          <w:rFonts w:ascii="Arial" w:eastAsia="Times New Roman" w:hAnsi="Arial" w:cs="Arial"/>
          <w:sz w:val="20"/>
          <w:szCs w:val="20"/>
        </w:rPr>
        <w:t>qui</w:t>
      </w:r>
      <w:r>
        <w:rPr>
          <w:rFonts w:ascii="Arial" w:eastAsia="Times New Roman" w:hAnsi="Arial" w:cs="Arial"/>
          <w:spacing w:val="2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B3D1D">
        <w:rPr>
          <w:rFonts w:ascii="Arial" w:eastAsia="Times New Roman" w:hAnsi="Arial" w:cs="Arial"/>
          <w:sz w:val="20"/>
          <w:szCs w:val="20"/>
        </w:rPr>
        <w:t xml:space="preserve">ments of </w:t>
      </w:r>
      <w:r>
        <w:rPr>
          <w:rFonts w:ascii="Arial" w:eastAsia="Times New Roman" w:hAnsi="Arial" w:cs="Arial"/>
          <w:spacing w:val="1"/>
          <w:sz w:val="20"/>
          <w:szCs w:val="20"/>
        </w:rPr>
        <w:t>W</w:t>
      </w:r>
      <w:r>
        <w:rPr>
          <w:rFonts w:ascii="Arial" w:eastAsia="Times New Roman" w:hAnsi="Arial" w:cs="Arial"/>
          <w:sz w:val="20"/>
          <w:szCs w:val="20"/>
        </w:rPr>
        <w:t xml:space="preserve">HS </w:t>
      </w:r>
      <w:r>
        <w:rPr>
          <w:rFonts w:ascii="Arial" w:eastAsia="Times New Roman" w:hAnsi="Arial" w:cs="Arial"/>
          <w:spacing w:val="1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pacing w:val="-2"/>
          <w:sz w:val="20"/>
          <w:szCs w:val="20"/>
        </w:rPr>
        <w:t>g</w:t>
      </w:r>
      <w:r>
        <w:rPr>
          <w:rFonts w:ascii="Arial" w:eastAsia="Times New Roman" w:hAnsi="Arial" w:cs="Arial"/>
          <w:sz w:val="20"/>
          <w:szCs w:val="20"/>
        </w:rPr>
        <w:t>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 - Chapter 8</w:t>
      </w:r>
      <w:r w:rsidR="00045751">
        <w:rPr>
          <w:rFonts w:ascii="Arial" w:eastAsia="Times New Roman" w:hAnsi="Arial" w:cs="Arial"/>
          <w:sz w:val="20"/>
          <w:szCs w:val="20"/>
        </w:rPr>
        <w:t xml:space="preserve"> s419-529</w:t>
      </w:r>
    </w:p>
    <w:p w:rsidR="008A6B5D" w:rsidRDefault="00DD4C20" w:rsidP="008A6B5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C05273">
        <w:rPr>
          <w:rFonts w:ascii="Arial" w:eastAsia="Times New Roman" w:hAnsi="Arial" w:cs="Arial"/>
          <w:b/>
          <w:sz w:val="20"/>
          <w:szCs w:val="20"/>
        </w:rPr>
        <w:t>Not</w:t>
      </w:r>
      <w:r w:rsidR="002A359B" w:rsidRPr="00C0527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Pr="00C05273">
        <w:rPr>
          <w:rFonts w:ascii="Arial" w:eastAsia="Times New Roman" w:hAnsi="Arial" w:cs="Arial"/>
          <w:b/>
          <w:spacing w:val="-1"/>
          <w:sz w:val="20"/>
          <w:szCs w:val="20"/>
        </w:rPr>
        <w:t>3</w:t>
      </w:r>
      <w:r w:rsidRPr="00C05273">
        <w:rPr>
          <w:rFonts w:ascii="Arial" w:eastAsia="Times New Roman" w:hAnsi="Arial" w:cs="Arial"/>
          <w:b/>
          <w:sz w:val="20"/>
          <w:szCs w:val="20"/>
        </w:rPr>
        <w:t>:</w:t>
      </w:r>
      <w:r w:rsidRPr="00C05273">
        <w:rPr>
          <w:rFonts w:ascii="Times New Roman" w:eastAsia="Times New Roman" w:hAnsi="Times New Roman"/>
          <w:sz w:val="20"/>
          <w:szCs w:val="20"/>
        </w:rPr>
        <w:t xml:space="preserve"> 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A6B5D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A6B5D">
        <w:rPr>
          <w:rFonts w:ascii="Arial" w:eastAsia="Times New Roman" w:hAnsi="Arial" w:cs="Arial"/>
          <w:sz w:val="20"/>
          <w:szCs w:val="20"/>
        </w:rPr>
        <w:t xml:space="preserve">HS 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A6B5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A6B5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A6B5D">
        <w:rPr>
          <w:rFonts w:ascii="Arial" w:eastAsia="Times New Roman" w:hAnsi="Arial" w:cs="Arial"/>
          <w:sz w:val="20"/>
          <w:szCs w:val="20"/>
        </w:rPr>
        <w:t>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 w:rsidR="008A6B5D">
        <w:rPr>
          <w:rFonts w:ascii="Arial" w:eastAsia="Times New Roman" w:hAnsi="Arial" w:cs="Arial"/>
          <w:sz w:val="20"/>
          <w:szCs w:val="20"/>
        </w:rPr>
        <w:t xml:space="preserve"> - 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BC7A8D" w:rsidRDefault="00BC7A8D" w:rsidP="00BC7A8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>
        <w:rPr>
          <w:rFonts w:ascii="Arial" w:eastAsia="Times New Roman" w:hAnsi="Arial" w:cs="Arial"/>
          <w:sz w:val="20"/>
          <w:szCs w:val="20"/>
        </w:rPr>
        <w:t xml:space="preserve">HS </w:t>
      </w:r>
      <w:r>
        <w:rPr>
          <w:rFonts w:ascii="Arial" w:eastAsia="Times New Roman" w:hAnsi="Arial" w:cs="Arial"/>
          <w:spacing w:val="1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pacing w:val="-2"/>
          <w:sz w:val="20"/>
          <w:szCs w:val="20"/>
        </w:rPr>
        <w:t>g</w:t>
      </w:r>
      <w:r>
        <w:rPr>
          <w:rFonts w:ascii="Arial" w:eastAsia="Times New Roman" w:hAnsi="Arial" w:cs="Arial"/>
          <w:sz w:val="20"/>
          <w:szCs w:val="20"/>
        </w:rPr>
        <w:t>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 - </w:t>
      </w:r>
      <w:r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336A15" w:rsidRDefault="00336A15" w:rsidP="00A529E7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</w:rPr>
      </w:pPr>
      <w:r w:rsidRPr="00C0527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2A359B" w:rsidRPr="00C05273">
        <w:rPr>
          <w:rFonts w:ascii="Arial" w:eastAsia="Times New Roman" w:hAnsi="Arial" w:cs="Arial"/>
          <w:b/>
          <w:sz w:val="20"/>
          <w:szCs w:val="20"/>
        </w:rPr>
        <w:t>5</w:t>
      </w:r>
      <w:r w:rsidRPr="00C05273">
        <w:rPr>
          <w:rFonts w:ascii="Arial" w:eastAsia="Times New Roman" w:hAnsi="Arial" w:cs="Arial"/>
          <w:b/>
          <w:sz w:val="20"/>
          <w:szCs w:val="20"/>
        </w:rPr>
        <w:t>:</w:t>
      </w:r>
      <w:r w:rsidRPr="00C05273">
        <w:rPr>
          <w:rFonts w:ascii="Arial" w:eastAsia="Times New Roman" w:hAnsi="Arial" w:cs="Arial"/>
          <w:sz w:val="20"/>
          <w:szCs w:val="20"/>
        </w:rPr>
        <w:t xml:space="preserve"> </w:t>
      </w:r>
      <w:r w:rsidRPr="00C0527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C0527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C0527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C05273">
        <w:rPr>
          <w:rFonts w:ascii="Arial" w:eastAsia="Times New Roman" w:hAnsi="Arial" w:cs="Arial"/>
          <w:sz w:val="20"/>
          <w:szCs w:val="20"/>
        </w:rPr>
        <w:t xml:space="preserve"> </w:t>
      </w:r>
      <w:r w:rsidRPr="00C05273">
        <w:rPr>
          <w:rFonts w:ascii="Arial" w:eastAsia="Times New Roman" w:hAnsi="Arial" w:cs="Arial"/>
          <w:b/>
          <w:i/>
          <w:sz w:val="20"/>
          <w:szCs w:val="20"/>
        </w:rPr>
        <w:t>it is a requirement to carry out a “specific Risk Assessment” for</w:t>
      </w:r>
      <w:r>
        <w:rPr>
          <w:rFonts w:ascii="Arial" w:eastAsia="Times New Roman" w:hAnsi="Arial" w:cs="Arial"/>
          <w:b/>
          <w:i/>
          <w:sz w:val="20"/>
          <w:szCs w:val="20"/>
        </w:rPr>
        <w:t xml:space="preserve"> the </w:t>
      </w:r>
      <w:r w:rsidR="005643F9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8232D9" w:rsidRDefault="008232D9" w:rsidP="008232D9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345"/>
        <w:gridCol w:w="2126"/>
        <w:gridCol w:w="1559"/>
        <w:gridCol w:w="1134"/>
      </w:tblGrid>
      <w:tr w:rsidR="00627A84" w:rsidRPr="005C6238" w:rsidTr="002B5FB4">
        <w:trPr>
          <w:tblHeader/>
        </w:trPr>
        <w:tc>
          <w:tcPr>
            <w:tcW w:w="1668" w:type="dxa"/>
            <w:vMerge w:val="restart"/>
            <w:vAlign w:val="center"/>
          </w:tcPr>
          <w:p w:rsidR="00627A84" w:rsidRDefault="00627A84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27A84" w:rsidRDefault="00627A84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27A84" w:rsidRPr="005C6238" w:rsidRDefault="00627A84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126" w:type="dxa"/>
            <w:vMerge w:val="restart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27A84" w:rsidRPr="005A3D77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A3D77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34" w:type="dxa"/>
            <w:vMerge w:val="restart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2B5FB4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126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1B2" w:rsidRPr="005C6238" w:rsidTr="002B5FB4">
        <w:tc>
          <w:tcPr>
            <w:tcW w:w="1668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C851B2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51B2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C851B2" w:rsidRPr="00B977B8" w:rsidRDefault="00C851B2" w:rsidP="00C77D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977B8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B977B8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3799A" w:rsidRDefault="0043799A" w:rsidP="0043799A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</w:p>
          <w:p w:rsidR="0043799A" w:rsidRPr="00D55F27" w:rsidRDefault="0043799A" w:rsidP="0043799A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 w:rsidRPr="00D55F27">
              <w:rPr>
                <w:rFonts w:ascii="Arial Narrow" w:hAnsi="Arial Narrow" w:cs="Arial"/>
                <w:sz w:val="20"/>
                <w:szCs w:val="20"/>
              </w:rPr>
              <w:t>All “</w:t>
            </w:r>
            <w:r w:rsidRPr="00D55F27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 w:rsidRPr="00D55F27"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720B8" w:rsidRDefault="007720B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7720B8" w:rsidRDefault="007720B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51B2" w:rsidRPr="00B977B8" w:rsidRDefault="007720B8" w:rsidP="00C77D2E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C851B2" w:rsidRPr="00B977B8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C851B2" w:rsidRPr="00B977B8">
              <w:rPr>
                <w:rFonts w:ascii="Arial Narrow" w:eastAsia="Times New Roman" w:hAnsi="Arial Narrow" w:cs="Arial"/>
              </w:rPr>
              <w:t>Supe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r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v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i</w:t>
            </w:r>
            <w:r w:rsidR="00C851B2" w:rsidRPr="00B977B8">
              <w:rPr>
                <w:rFonts w:ascii="Arial Narrow" w:eastAsia="Times New Roman" w:hAnsi="Arial Narrow" w:cs="Arial"/>
              </w:rPr>
              <w:t>s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o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C851B2" w:rsidRPr="00B977B8">
              <w:rPr>
                <w:rFonts w:ascii="Arial Narrow" w:eastAsia="Times New Roman" w:hAnsi="Arial Narrow" w:cs="Arial"/>
              </w:rPr>
              <w:t>/</w:t>
            </w:r>
          </w:p>
          <w:p w:rsidR="00C851B2" w:rsidRDefault="00C851B2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>l</w:t>
            </w:r>
            <w:r w:rsidRPr="00B977B8">
              <w:rPr>
                <w:rFonts w:ascii="Arial Narrow" w:eastAsia="Times New Roman" w:hAnsi="Arial Narrow" w:cs="Arial"/>
              </w:rPr>
              <w:t>l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1B2" w:rsidRPr="00B977B8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C851B2" w:rsidRPr="005C6238" w:rsidRDefault="00C851B2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1B2" w:rsidRPr="005C6238" w:rsidTr="002B5FB4">
        <w:tc>
          <w:tcPr>
            <w:tcW w:w="1668" w:type="dxa"/>
            <w:vAlign w:val="center"/>
          </w:tcPr>
          <w:p w:rsidR="00C851B2" w:rsidRDefault="00C851B2" w:rsidP="00C77D2E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C851B2" w:rsidRDefault="00C851B2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51B2" w:rsidRDefault="001223E3" w:rsidP="00C77D2E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C851B2" w:rsidRPr="00B977B8" w:rsidRDefault="00C851B2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B977B8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B977B8">
              <w:rPr>
                <w:rFonts w:ascii="Arial Narrow" w:hAnsi="Arial Narrow" w:cs="Arial"/>
                <w:sz w:val="20"/>
                <w:szCs w:val="20"/>
              </w:rPr>
              <w:t>falls.</w:t>
            </w: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DA0B36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51B2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B977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B977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977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DA0B36">
              <w:rPr>
                <w:rFonts w:ascii="Arial Narrow" w:eastAsia="Times New Roman" w:hAnsi="Arial Narrow" w:cs="Arial"/>
                <w:sz w:val="20"/>
                <w:szCs w:val="20"/>
              </w:rPr>
              <w:t xml:space="preserve">l and to restrict </w:t>
            </w:r>
            <w:r w:rsidR="00645634">
              <w:rPr>
                <w:rFonts w:ascii="Arial Narrow" w:eastAsia="Times New Roman" w:hAnsi="Arial Narrow" w:cs="Arial"/>
                <w:sz w:val="20"/>
                <w:szCs w:val="20"/>
              </w:rPr>
              <w:t xml:space="preserve">to unauthorised / inadvertent access / entry </w:t>
            </w:r>
            <w:r w:rsidR="00DA0B36">
              <w:rPr>
                <w:rFonts w:ascii="Arial Narrow" w:eastAsia="Times New Roman" w:hAnsi="Arial Narrow" w:cs="Arial"/>
                <w:sz w:val="20"/>
                <w:szCs w:val="20"/>
              </w:rPr>
              <w:t>access</w:t>
            </w:r>
          </w:p>
          <w:p w:rsidR="00645634" w:rsidRPr="00B977B8" w:rsidRDefault="0064563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51B2" w:rsidRPr="00B977B8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C851B2" w:rsidRPr="00B977B8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C851B2" w:rsidRPr="00B977B8">
              <w:rPr>
                <w:rFonts w:ascii="Arial Narrow" w:eastAsia="Times New Roman" w:hAnsi="Arial Narrow" w:cs="Arial"/>
              </w:rPr>
              <w:t>Supe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r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v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i</w:t>
            </w:r>
            <w:r w:rsidR="00C851B2" w:rsidRPr="00B977B8">
              <w:rPr>
                <w:rFonts w:ascii="Arial Narrow" w:eastAsia="Times New Roman" w:hAnsi="Arial Narrow" w:cs="Arial"/>
              </w:rPr>
              <w:t>s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o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r</w:t>
            </w:r>
            <w:r w:rsidR="00C851B2" w:rsidRPr="00B977B8">
              <w:rPr>
                <w:rFonts w:ascii="Arial Narrow" w:eastAsia="Times New Roman" w:hAnsi="Arial Narrow" w:cs="Arial"/>
              </w:rPr>
              <w:t>/</w:t>
            </w:r>
          </w:p>
          <w:p w:rsidR="00C851B2" w:rsidRDefault="00C851B2" w:rsidP="00C77D2E">
            <w:pPr>
              <w:spacing w:after="0"/>
              <w:rPr>
                <w:rFonts w:ascii="Arial Narrow" w:hAnsi="Arial Narrow" w:cs="Arial"/>
              </w:rPr>
            </w:pPr>
            <w:r w:rsidRPr="00B977B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>l</w:t>
            </w:r>
            <w:r w:rsidRPr="00B977B8">
              <w:rPr>
                <w:rFonts w:ascii="Arial Narrow" w:eastAsia="Times New Roman" w:hAnsi="Arial Narrow" w:cs="Arial"/>
              </w:rPr>
              <w:t>l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1B2" w:rsidRPr="00B977B8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C851B2" w:rsidRPr="005C6238" w:rsidRDefault="00C851B2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0559" w:rsidRPr="005C6238" w:rsidTr="002B5FB4">
        <w:tc>
          <w:tcPr>
            <w:tcW w:w="1668" w:type="dxa"/>
            <w:vAlign w:val="center"/>
          </w:tcPr>
          <w:p w:rsidR="002B0559" w:rsidRPr="00B977B8" w:rsidRDefault="002B0559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77B8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627A84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490750" w:rsidRDefault="00490750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B0559" w:rsidRPr="00B977B8" w:rsidRDefault="00490750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8B15CD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038A5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B0559" w:rsidRPr="00B977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B0559"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B0559"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B0559"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>ifting</w:t>
            </w:r>
          </w:p>
          <w:p w:rsidR="002B0559" w:rsidRPr="000038A5" w:rsidRDefault="000038A5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7D4D61" w:rsidRDefault="007D4D61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0559" w:rsidRPr="00B977B8" w:rsidRDefault="002B0559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2B0559" w:rsidRPr="005C6238" w:rsidRDefault="002B0559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41343" w:rsidRPr="005C6238" w:rsidTr="002B5FB4">
        <w:tc>
          <w:tcPr>
            <w:tcW w:w="1668" w:type="dxa"/>
            <w:vAlign w:val="center"/>
          </w:tcPr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A41343" w:rsidRDefault="00A41343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A41343" w:rsidRDefault="00A41343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A41343" w:rsidRDefault="00A41343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A41343" w:rsidRPr="005C6238" w:rsidRDefault="00A41343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79EC" w:rsidRPr="00112C0A" w:rsidTr="002B5FB4">
        <w:tc>
          <w:tcPr>
            <w:tcW w:w="1668" w:type="dxa"/>
            <w:vAlign w:val="center"/>
          </w:tcPr>
          <w:p w:rsidR="00F179EC" w:rsidRPr="00112C0A" w:rsidRDefault="000C77A2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</w:rPr>
              <w:t xml:space="preserve">Exposure to </w:t>
            </w:r>
            <w:r w:rsidR="00F179EC" w:rsidRPr="00112C0A">
              <w:rPr>
                <w:rFonts w:ascii="Arial Narrow" w:eastAsia="Times New Roman" w:hAnsi="Arial Narrow" w:cs="Arial"/>
              </w:rPr>
              <w:t>dust</w:t>
            </w:r>
            <w:r w:rsidRPr="00112C0A">
              <w:rPr>
                <w:rFonts w:ascii="Arial Narrow" w:eastAsia="Times New Roman" w:hAnsi="Arial Narrow" w:cs="Arial"/>
              </w:rPr>
              <w:t xml:space="preserve"> </w:t>
            </w:r>
            <w:r w:rsidRPr="00112C0A">
              <w:rPr>
                <w:rFonts w:ascii="Arial Narrow" w:eastAsia="Times New Roman" w:hAnsi="Arial Narrow" w:cs="Arial"/>
                <w:i/>
              </w:rPr>
              <w:t>that may</w:t>
            </w:r>
            <w:r w:rsidRPr="00112C0A">
              <w:rPr>
                <w:rFonts w:ascii="Arial Narrow" w:eastAsia="Times New Roman" w:hAnsi="Arial Narrow" w:cs="Arial"/>
              </w:rPr>
              <w:t xml:space="preserve"> contain </w:t>
            </w:r>
            <w:r w:rsidR="007F430B" w:rsidRPr="00112C0A">
              <w:rPr>
                <w:rFonts w:ascii="Arial Narrow" w:eastAsia="Times New Roman" w:hAnsi="Arial Narrow" w:cs="Arial"/>
              </w:rPr>
              <w:t>asbestos cement [ACM]</w:t>
            </w:r>
            <w:r w:rsidR="00371922" w:rsidRPr="00112C0A">
              <w:rPr>
                <w:rFonts w:ascii="Arial Narrow" w:eastAsia="Times New Roman" w:hAnsi="Arial Narrow" w:cs="Arial"/>
              </w:rPr>
              <w:t xml:space="preserve"> fibres</w:t>
            </w:r>
            <w:r w:rsidR="00E32CAC" w:rsidRPr="00112C0A">
              <w:rPr>
                <w:rFonts w:ascii="Arial Narrow" w:eastAsia="Times New Roman" w:hAnsi="Arial Narrow" w:cs="Arial"/>
              </w:rPr>
              <w:t>,</w:t>
            </w:r>
            <w:r w:rsidR="007F430B" w:rsidRPr="00112C0A">
              <w:rPr>
                <w:rFonts w:ascii="Arial Narrow" w:eastAsia="Times New Roman" w:hAnsi="Arial Narrow" w:cs="Arial"/>
              </w:rPr>
              <w:t xml:space="preserve"> </w:t>
            </w:r>
            <w:r w:rsidRPr="00112C0A">
              <w:rPr>
                <w:rFonts w:ascii="Arial Narrow" w:eastAsia="Times New Roman" w:hAnsi="Arial Narrow" w:cs="Arial"/>
              </w:rPr>
              <w:t>lead</w:t>
            </w:r>
            <w:r w:rsidR="00E32CAC" w:rsidRPr="00112C0A">
              <w:rPr>
                <w:rFonts w:ascii="Arial Narrow" w:eastAsia="Times New Roman" w:hAnsi="Arial Narrow" w:cs="Arial"/>
              </w:rPr>
              <w:t>,</w:t>
            </w:r>
            <w:r w:rsidR="00AC3A12" w:rsidRPr="00112C0A">
              <w:rPr>
                <w:rFonts w:ascii="Arial Narrow" w:eastAsia="Times New Roman" w:hAnsi="Arial Narrow" w:cs="Arial"/>
              </w:rPr>
              <w:t xml:space="preserve"> </w:t>
            </w:r>
            <w:r w:rsidR="00F179EC" w:rsidRPr="00112C0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F179EC" w:rsidRPr="00112C0A" w:rsidRDefault="00F179EC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9EC" w:rsidRPr="00112C0A" w:rsidRDefault="00F179EC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F179EC" w:rsidRPr="00112C0A" w:rsidRDefault="00F179EC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/ fibre inhalation - respiratory problems </w:t>
            </w:r>
          </w:p>
          <w:p w:rsidR="00F179EC" w:rsidRPr="00112C0A" w:rsidRDefault="00F179EC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9EC" w:rsidRPr="00112C0A" w:rsidRDefault="00F179EC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 w:rsidRPr="00112C0A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F179EC" w:rsidRPr="00112C0A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79EC" w:rsidRPr="00112C0A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12C0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79EC" w:rsidRPr="00112C0A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79EC" w:rsidRPr="00112C0A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79EC" w:rsidRPr="00112C0A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12C0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79EC" w:rsidRPr="00112C0A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79EC" w:rsidRPr="00112C0A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12C0A">
              <w:rPr>
                <w:rFonts w:eastAsia="Times New Roman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F179EC" w:rsidRPr="00112C0A" w:rsidRDefault="00F179EC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112C0A"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7E1FD8" w:rsidRPr="00112C0A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1FD8" w:rsidRPr="00112C0A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12C0A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F179EC" w:rsidRPr="00112C0A" w:rsidRDefault="00F179EC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179EC" w:rsidRPr="00112C0A" w:rsidRDefault="00F179EC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2C0A">
              <w:rPr>
                <w:rFonts w:ascii="Arial Narrow" w:hAnsi="Arial Narrow" w:cs="Arial"/>
                <w:sz w:val="20"/>
                <w:szCs w:val="20"/>
              </w:rPr>
              <w:t>Use appropriate PPE -disposable dust protection.</w:t>
            </w:r>
          </w:p>
        </w:tc>
        <w:tc>
          <w:tcPr>
            <w:tcW w:w="1559" w:type="dxa"/>
            <w:vAlign w:val="center"/>
          </w:tcPr>
          <w:p w:rsidR="00F179EC" w:rsidRPr="00112C0A" w:rsidRDefault="00F179EC" w:rsidP="00C77D2E">
            <w:pPr>
              <w:spacing w:after="0"/>
              <w:rPr>
                <w:rFonts w:ascii="Arial Narrow" w:hAnsi="Arial Narrow" w:cs="Arial"/>
              </w:rPr>
            </w:pPr>
            <w:r w:rsidRPr="00112C0A">
              <w:rPr>
                <w:rFonts w:ascii="Arial Narrow" w:eastAsia="Times New Roman" w:hAnsi="Arial Narrow" w:cs="Arial"/>
              </w:rPr>
              <w:t>Contr</w:t>
            </w:r>
            <w:r w:rsidRPr="00112C0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112C0A">
              <w:rPr>
                <w:rFonts w:ascii="Arial Narrow" w:eastAsia="Times New Roman" w:hAnsi="Arial Narrow" w:cs="Arial"/>
              </w:rPr>
              <w:t>tor / all ‘</w:t>
            </w:r>
            <w:r w:rsidRPr="00112C0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79EC" w:rsidRPr="00112C0A" w:rsidRDefault="00F179EC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F179EC" w:rsidRPr="00112C0A" w:rsidRDefault="00F179EC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47942" w:rsidRPr="005C6238" w:rsidTr="002B5FB4">
        <w:tc>
          <w:tcPr>
            <w:tcW w:w="1668" w:type="dxa"/>
            <w:vAlign w:val="center"/>
          </w:tcPr>
          <w:p w:rsidR="00D47942" w:rsidRDefault="00D47942" w:rsidP="00C77D2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 insulation to old wiring frayed or brittle [conduit] or easily damaged - water pipe electrified</w:t>
            </w:r>
          </w:p>
          <w:p w:rsidR="00111403" w:rsidRDefault="00111403" w:rsidP="00C77D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</w:t>
            </w:r>
            <w:r w:rsidR="00337DE1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</w:t>
            </w:r>
            <w:r w:rsidR="00C11A81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</w:t>
            </w:r>
          </w:p>
        </w:tc>
        <w:tc>
          <w:tcPr>
            <w:tcW w:w="1559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D47942" w:rsidRDefault="00D47942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47942" w:rsidRDefault="00111403" w:rsidP="00C77D2E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explosion</w:t>
            </w:r>
          </w:p>
          <w:p w:rsidR="00111403" w:rsidRDefault="00111403" w:rsidP="00C77D2E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47942" w:rsidRDefault="00D47942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electrical service / wiring.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Isolate gas </w:t>
            </w:r>
            <w:r w:rsidR="00111403">
              <w:rPr>
                <w:rFonts w:ascii="Arial Narrow" w:hAnsi="Arial Narrow"/>
                <w:sz w:val="20"/>
                <w:szCs w:val="20"/>
              </w:rPr>
              <w:t>supply</w:t>
            </w:r>
          </w:p>
        </w:tc>
        <w:tc>
          <w:tcPr>
            <w:tcW w:w="1559" w:type="dxa"/>
            <w:vAlign w:val="center"/>
          </w:tcPr>
          <w:p w:rsidR="00D47942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D47942">
              <w:rPr>
                <w:rFonts w:ascii="Arial Narrow" w:eastAsia="Times New Roman" w:hAnsi="Arial Narrow" w:cs="Arial"/>
                <w:spacing w:val="1"/>
              </w:rPr>
              <w:t>S</w:t>
            </w:r>
            <w:r w:rsidR="00D47942">
              <w:rPr>
                <w:rFonts w:ascii="Arial Narrow" w:eastAsia="Times New Roman" w:hAnsi="Arial Narrow" w:cs="Arial"/>
              </w:rPr>
              <w:t>up</w:t>
            </w:r>
            <w:r w:rsidR="00D47942">
              <w:rPr>
                <w:rFonts w:ascii="Arial Narrow" w:eastAsia="Times New Roman" w:hAnsi="Arial Narrow" w:cs="Arial"/>
                <w:spacing w:val="-1"/>
              </w:rPr>
              <w:t>e</w:t>
            </w:r>
            <w:r w:rsidR="00D47942"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D47942" w:rsidRDefault="00D47942" w:rsidP="00C77D2E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34" w:type="dxa"/>
            <w:vAlign w:val="center"/>
          </w:tcPr>
          <w:p w:rsidR="00D47942" w:rsidRPr="005C6238" w:rsidRDefault="00D47942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732C8" w:rsidRPr="005C6238" w:rsidTr="002B5FB4">
        <w:tc>
          <w:tcPr>
            <w:tcW w:w="1668" w:type="dxa"/>
            <w:vAlign w:val="center"/>
          </w:tcPr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powered plant and equipment -</w:t>
            </w: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1732C8" w:rsidRDefault="001732C8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plant </w:t>
            </w:r>
            <w:r w:rsidR="00DA0B36">
              <w:rPr>
                <w:rFonts w:ascii="Arial Narrow" w:hAnsi="Arial Narrow" w:cs="Arial"/>
                <w:sz w:val="20"/>
                <w:szCs w:val="20"/>
              </w:rPr>
              <w:t>and equipment fully operational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977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977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34" w:type="dxa"/>
            <w:vAlign w:val="center"/>
          </w:tcPr>
          <w:p w:rsidR="001732C8" w:rsidRPr="005C6238" w:rsidRDefault="001732C8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A0B36" w:rsidRPr="005C6238" w:rsidTr="002B5FB4">
        <w:tc>
          <w:tcPr>
            <w:tcW w:w="1668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Working at height - </w:t>
            </w:r>
            <w:r>
              <w:rPr>
                <w:rFonts w:ascii="Arial Narrow" w:eastAsia="Times New Roman" w:hAnsi="Arial Narrow" w:cs="Arial"/>
              </w:rPr>
              <w:t>[ov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  <w:r w:rsidR="00703BE3">
              <w:rPr>
                <w:rFonts w:ascii="Arial Narrow" w:eastAsia="Times New Roman" w:hAnsi="Arial Narrow" w:cs="Arial"/>
              </w:rPr>
              <w:t>2.0</w:t>
            </w:r>
            <w:r>
              <w:rPr>
                <w:rFonts w:ascii="Arial Narrow" w:eastAsia="Times New Roman" w:hAnsi="Arial Narrow" w:cs="Arial"/>
              </w:rPr>
              <w:t>m]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Old roofing material or skylight/s - brittle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DA0B36" w:rsidRDefault="00DA0B36" w:rsidP="00C77D2E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roof edge/ work platform/ through roof or roof framing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DA0B36" w:rsidRDefault="00DA0B36" w:rsidP="00C77D2E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126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A501CD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Provide guardrails and perimeter edge protection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74613F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</w:t>
            </w:r>
            <w:r w:rsidR="00DA0B36">
              <w:rPr>
                <w:rFonts w:ascii="Arial Narrow" w:hAnsi="Arial Narrow"/>
                <w:sz w:val="20"/>
                <w:szCs w:val="20"/>
              </w:rPr>
              <w:t xml:space="preserve">trained / experienced </w:t>
            </w:r>
            <w:r w:rsidR="00DA0B36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 w:rsidR="00DA0B36">
              <w:rPr>
                <w:rFonts w:ascii="Arial Narrow" w:hAnsi="Arial Narrow"/>
                <w:sz w:val="20"/>
                <w:szCs w:val="20"/>
              </w:rPr>
              <w:t xml:space="preserve">. 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DA0B36" w:rsidRDefault="00DA0B36" w:rsidP="00C77D2E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</w:t>
            </w:r>
          </w:p>
          <w:p w:rsidR="00DA0B36" w:rsidRDefault="00DA0B36" w:rsidP="00C77D2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A0B36" w:rsidRDefault="00DA0B36" w:rsidP="00C77D2E">
            <w:pPr>
              <w:rPr>
                <w:rFonts w:ascii="Arial Narrow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DA0B36" w:rsidRPr="005C6238" w:rsidRDefault="00DA0B3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9178E" w:rsidRPr="005C6238" w:rsidTr="00EA30E4">
        <w:trPr>
          <w:trHeight w:val="635"/>
        </w:trPr>
        <w:tc>
          <w:tcPr>
            <w:tcW w:w="1668" w:type="dxa"/>
            <w:vAlign w:val="center"/>
          </w:tcPr>
          <w:p w:rsidR="007E1FD8" w:rsidRDefault="0049178E" w:rsidP="00C77D2E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 w:rsidRPr="007D43D4">
              <w:rPr>
                <w:rFonts w:ascii="Arial Narrow" w:eastAsia="Times New Roman" w:hAnsi="Arial Narrow" w:cs="Arial"/>
                <w:spacing w:val="1"/>
              </w:rPr>
              <w:t>Gain access to exposed ceiling - up ramp / scaffold</w:t>
            </w:r>
          </w:p>
          <w:p w:rsidR="0049178E" w:rsidRDefault="00866C26" w:rsidP="00C77D2E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  <w:p w:rsidR="00835CD4" w:rsidRDefault="00835CD4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77B8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B631D2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35CD4" w:rsidRDefault="00835CD4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866C26" w:rsidRDefault="00866C26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66C26" w:rsidRDefault="00866C2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4A5006" w:rsidRDefault="004A500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006" w:rsidRDefault="004A5006" w:rsidP="00C77D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4A5006" w:rsidRDefault="004A5006" w:rsidP="00C77D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Fall through framing members.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A501CD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Guardrails to ramp are in place - ramp surface clean and dry. </w:t>
            </w: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guardrail and work platform is complete - clean and dry</w:t>
            </w:r>
          </w:p>
          <w:p w:rsidR="00337DE1" w:rsidRDefault="00337DE1" w:rsidP="00C77D2E">
            <w:pPr>
              <w:spacing w:after="0"/>
              <w:ind w:right="-1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DE1" w:rsidRDefault="00337DE1" w:rsidP="00C77D2E">
            <w:pPr>
              <w:spacing w:after="0"/>
              <w:ind w:right="-1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Complete work platform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when working from exposed ceiling members.</w:t>
            </w: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DE1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37DE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337DE1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9178E" w:rsidRDefault="00337DE1" w:rsidP="00C77D2E">
            <w:pPr>
              <w:spacing w:after="0"/>
              <w:ind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7D4D61" w:rsidRDefault="007D4D61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49178E" w:rsidRPr="005C6238" w:rsidRDefault="0049178E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656B0" w:rsidRPr="00112C0A" w:rsidTr="002B5FB4">
        <w:tc>
          <w:tcPr>
            <w:tcW w:w="1668" w:type="dxa"/>
            <w:vAlign w:val="center"/>
          </w:tcPr>
          <w:p w:rsidR="000656B0" w:rsidRPr="00112C0A" w:rsidRDefault="000656B0" w:rsidP="00C77D2E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112C0A">
              <w:rPr>
                <w:rFonts w:ascii="Arial Narrow" w:eastAsia="Times New Roman" w:hAnsi="Arial Narrow" w:cs="Arial"/>
                <w:spacing w:val="1"/>
              </w:rPr>
              <w:t xml:space="preserve">Removal of </w:t>
            </w:r>
            <w:r w:rsidR="00897106" w:rsidRPr="00112C0A">
              <w:rPr>
                <w:rFonts w:ascii="Arial Narrow" w:eastAsia="Times New Roman" w:hAnsi="Arial Narrow" w:cs="Arial"/>
                <w:spacing w:val="1"/>
              </w:rPr>
              <w:t xml:space="preserve">loose fill </w:t>
            </w:r>
            <w:r w:rsidR="001604B3" w:rsidRPr="00112C0A">
              <w:rPr>
                <w:rFonts w:ascii="Arial Narrow" w:eastAsia="Times New Roman" w:hAnsi="Arial Narrow" w:cs="Arial"/>
                <w:spacing w:val="1"/>
              </w:rPr>
              <w:t xml:space="preserve">insulation / </w:t>
            </w:r>
            <w:r w:rsidR="008B15CD" w:rsidRPr="00112C0A">
              <w:rPr>
                <w:rFonts w:ascii="Arial Narrow" w:eastAsia="Times New Roman" w:hAnsi="Arial Narrow" w:cs="Arial"/>
                <w:spacing w:val="1"/>
              </w:rPr>
              <w:t xml:space="preserve">ceiling </w:t>
            </w:r>
            <w:r w:rsidRPr="00112C0A">
              <w:rPr>
                <w:rFonts w:ascii="Arial Narrow" w:eastAsia="Times New Roman" w:hAnsi="Arial Narrow" w:cs="Arial"/>
                <w:spacing w:val="1"/>
              </w:rPr>
              <w:t xml:space="preserve">dust </w:t>
            </w:r>
            <w:r w:rsidR="000C77A2" w:rsidRPr="00112C0A">
              <w:rPr>
                <w:rFonts w:ascii="Arial Narrow" w:eastAsia="Times New Roman" w:hAnsi="Arial Narrow" w:cs="Arial"/>
                <w:i/>
                <w:spacing w:val="1"/>
              </w:rPr>
              <w:t>that may</w:t>
            </w:r>
            <w:r w:rsidR="000C77A2" w:rsidRPr="00112C0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71922" w:rsidRPr="00112C0A">
              <w:rPr>
                <w:rFonts w:ascii="Arial Narrow" w:eastAsia="Times New Roman" w:hAnsi="Arial Narrow" w:cs="Arial"/>
                <w:spacing w:val="1"/>
              </w:rPr>
              <w:t>be contaminated</w:t>
            </w:r>
            <w:r w:rsidR="000C77A2" w:rsidRPr="00112C0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71922" w:rsidRPr="00112C0A">
              <w:rPr>
                <w:rFonts w:ascii="Arial Narrow" w:eastAsia="Times New Roman" w:hAnsi="Arial Narrow" w:cs="Arial"/>
                <w:spacing w:val="1"/>
              </w:rPr>
              <w:t xml:space="preserve">by </w:t>
            </w:r>
            <w:r w:rsidR="000C77A2" w:rsidRPr="00112C0A">
              <w:rPr>
                <w:rFonts w:ascii="Arial Narrow" w:eastAsia="Times New Roman" w:hAnsi="Arial Narrow" w:cs="Arial"/>
                <w:spacing w:val="1"/>
              </w:rPr>
              <w:t xml:space="preserve">lead </w:t>
            </w:r>
            <w:r w:rsidR="008B15CD" w:rsidRPr="00112C0A">
              <w:rPr>
                <w:rFonts w:ascii="Arial Narrow" w:eastAsia="Times New Roman" w:hAnsi="Arial Narrow" w:cs="Arial"/>
                <w:spacing w:val="1"/>
              </w:rPr>
              <w:t>from</w:t>
            </w:r>
            <w:r w:rsidRPr="00112C0A">
              <w:rPr>
                <w:rFonts w:ascii="Arial Narrow" w:eastAsia="Times New Roman" w:hAnsi="Arial Narrow" w:cs="Arial"/>
                <w:spacing w:val="1"/>
              </w:rPr>
              <w:t xml:space="preserve"> open roof</w:t>
            </w:r>
            <w:r w:rsidRPr="00112C0A">
              <w:rPr>
                <w:rFonts w:ascii="Arial" w:hAnsi="Arial" w:cs="Arial"/>
              </w:rPr>
              <w:t xml:space="preserve"> </w:t>
            </w:r>
            <w:r w:rsidR="008B15CD" w:rsidRPr="00112C0A">
              <w:rPr>
                <w:rFonts w:ascii="Arial Narrow" w:hAnsi="Arial Narrow" w:cs="Arial"/>
              </w:rPr>
              <w:t xml:space="preserve">space </w:t>
            </w:r>
            <w:r w:rsidR="008E0D83" w:rsidRPr="00112C0A">
              <w:rPr>
                <w:rFonts w:ascii="Arial Narrow" w:hAnsi="Arial Narrow" w:cs="Arial"/>
              </w:rPr>
              <w:t>-</w:t>
            </w:r>
          </w:p>
          <w:p w:rsidR="008E0D83" w:rsidRPr="00112C0A" w:rsidRDefault="008E0D83" w:rsidP="00C77D2E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B86B6C" w:rsidRPr="00112C0A" w:rsidRDefault="00B86B6C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12C0A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8E0D83" w:rsidRPr="00112C0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E0D83" w:rsidRPr="00112C0A" w:rsidRDefault="008E0D8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16176" w:rsidRPr="00112C0A" w:rsidRDefault="00516176" w:rsidP="00C77D2E">
            <w:pPr>
              <w:spacing w:after="0"/>
              <w:ind w:right="-20"/>
              <w:rPr>
                <w:rFonts w:ascii="Arial" w:hAnsi="Arial" w:cs="Arial"/>
              </w:rPr>
            </w:pPr>
            <w:r w:rsidRPr="00112C0A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8E0D83" w:rsidRPr="00112C0A" w:rsidRDefault="008E0D8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35CD4" w:rsidRPr="00112C0A" w:rsidRDefault="00835CD4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12C0A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8E0D83" w:rsidRPr="00112C0A" w:rsidRDefault="008E0D8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35CD4" w:rsidRPr="00112C0A" w:rsidRDefault="00835C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12C0A">
              <w:rPr>
                <w:rFonts w:ascii="Arial Narrow" w:hAnsi="Arial Narrow" w:cs="Arial"/>
                <w:sz w:val="20"/>
                <w:szCs w:val="20"/>
              </w:rPr>
              <w:t>Biological</w:t>
            </w:r>
            <w:r w:rsidR="00B86B6C" w:rsidRPr="00112C0A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</w:tc>
        <w:tc>
          <w:tcPr>
            <w:tcW w:w="1559" w:type="dxa"/>
            <w:vAlign w:val="center"/>
          </w:tcPr>
          <w:p w:rsidR="000656B0" w:rsidRPr="00112C0A" w:rsidRDefault="000656B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866C26" w:rsidRPr="00112C0A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C26" w:rsidRPr="00112C0A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Falls through ceiling frame</w:t>
            </w:r>
          </w:p>
          <w:p w:rsidR="00A73175" w:rsidRPr="00112C0A" w:rsidRDefault="00A7317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3175" w:rsidRPr="00112C0A" w:rsidRDefault="00A7317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35CD4" w:rsidRPr="00112C0A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656B0" w:rsidRPr="00112C0A" w:rsidRDefault="00835CD4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0656B0" w:rsidRPr="00112C0A">
              <w:rPr>
                <w:rFonts w:ascii="Arial Narrow" w:eastAsia="Times New Roman" w:hAnsi="Arial Narrow" w:cs="Arial"/>
                <w:sz w:val="20"/>
                <w:szCs w:val="20"/>
              </w:rPr>
              <w:t>nhalation and exposure to dust / fibres</w:t>
            </w:r>
            <w:r w:rsidR="00A51328" w:rsidRPr="00112C0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866C26" w:rsidRPr="00112C0A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A51328" w:rsidRPr="00112C0A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</w:t>
            </w:r>
          </w:p>
        </w:tc>
        <w:tc>
          <w:tcPr>
            <w:tcW w:w="411" w:type="dxa"/>
            <w:vAlign w:val="center"/>
          </w:tcPr>
          <w:p w:rsidR="000656B0" w:rsidRPr="00112C0A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656B0" w:rsidRPr="00112C0A" w:rsidRDefault="000656B0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112C0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656B0" w:rsidRPr="00112C0A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656B0" w:rsidRPr="00112C0A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656B0" w:rsidRPr="00112C0A" w:rsidRDefault="000656B0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112C0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656B0" w:rsidRPr="00112C0A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656B0" w:rsidRPr="00112C0A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12C0A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8B15CD" w:rsidRPr="00112C0A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112C0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112C0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15CD" w:rsidRPr="00112C0A" w:rsidRDefault="008B15CD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1403" w:rsidRPr="00112C0A" w:rsidRDefault="00111403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112C0A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E1FD8" w:rsidRPr="00112C0A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1FD8" w:rsidRPr="00112C0A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12C0A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A501CD" w:rsidRPr="00112C0A" w:rsidRDefault="00A501CD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56B0" w:rsidRPr="00112C0A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hAnsi="Arial Narrow"/>
                <w:sz w:val="20"/>
                <w:szCs w:val="20"/>
              </w:rPr>
              <w:t>Use task specific trained /</w:t>
            </w:r>
            <w:r w:rsidR="000656B0" w:rsidRPr="00112C0A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trades </w:t>
            </w:r>
            <w:r w:rsidR="000656B0" w:rsidRPr="00112C0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0656B0" w:rsidRPr="00112C0A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B15CD" w:rsidRPr="00112C0A" w:rsidRDefault="008B15CD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0323" w:rsidRPr="00112C0A" w:rsidRDefault="000F032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hAnsi="Arial Narrow"/>
                <w:sz w:val="20"/>
                <w:szCs w:val="20"/>
              </w:rPr>
              <w:t xml:space="preserve">Provide appropriate warning signage and barricades </w:t>
            </w: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 xml:space="preserve">to </w:t>
            </w:r>
            <w:r w:rsidRPr="00112C0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112C0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12C0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to </w:t>
            </w:r>
            <w:r w:rsidRPr="00112C0A">
              <w:rPr>
                <w:rFonts w:ascii="Arial Narrow" w:hAnsi="Arial Narrow"/>
                <w:sz w:val="20"/>
                <w:szCs w:val="20"/>
              </w:rPr>
              <w:t xml:space="preserve">into the work area </w:t>
            </w: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 xml:space="preserve">by </w:t>
            </w:r>
            <w:r w:rsidRPr="00112C0A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656B0" w:rsidRPr="00112C0A" w:rsidRDefault="000656B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 xml:space="preserve">Place </w:t>
            </w:r>
            <w:r w:rsidR="00DA0B36" w:rsidRPr="00112C0A">
              <w:rPr>
                <w:rFonts w:ascii="Arial Narrow" w:eastAsia="Times New Roman" w:hAnsi="Arial Narrow" w:cs="Arial"/>
                <w:sz w:val="20"/>
                <w:szCs w:val="20"/>
              </w:rPr>
              <w:t xml:space="preserve">removed </w:t>
            </w: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material in heavy duty plastic bags.</w:t>
            </w:r>
          </w:p>
          <w:p w:rsidR="006C7341" w:rsidRPr="00112C0A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Use moveable working platform to top of joists.</w:t>
            </w:r>
          </w:p>
          <w:p w:rsidR="007E1FD8" w:rsidRPr="00112C0A" w:rsidRDefault="007E1FD8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729E2" w:rsidRPr="00112C0A" w:rsidRDefault="006C7341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 xml:space="preserve">Adequate lighting and </w:t>
            </w:r>
            <w:r w:rsidR="008729E2" w:rsidRPr="00112C0A">
              <w:rPr>
                <w:rFonts w:ascii="Arial Narrow" w:eastAsia="Times New Roman" w:hAnsi="Arial Narrow" w:cs="Arial"/>
                <w:sz w:val="20"/>
                <w:szCs w:val="20"/>
              </w:rPr>
              <w:t>ventilation.</w:t>
            </w:r>
          </w:p>
          <w:p w:rsidR="008729E2" w:rsidRPr="00112C0A" w:rsidRDefault="008729E2" w:rsidP="00C77D2E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8729E2" w:rsidRPr="00112C0A" w:rsidRDefault="008729E2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hAnsi="Arial Narrow"/>
                <w:sz w:val="20"/>
                <w:szCs w:val="20"/>
              </w:rPr>
              <w:t>Vacuum residual dust / fibres from ceiling area</w:t>
            </w:r>
          </w:p>
          <w:p w:rsidR="008729E2" w:rsidRPr="00112C0A" w:rsidRDefault="008729E2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656B0" w:rsidRPr="00112C0A" w:rsidRDefault="000656B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0656B0" w:rsidRPr="00112C0A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656B0" w:rsidRPr="00112C0A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12C0A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0656B0" w:rsidRPr="00112C0A">
              <w:rPr>
                <w:rFonts w:ascii="Arial Narrow" w:eastAsia="Times New Roman" w:hAnsi="Arial Narrow" w:cs="Arial"/>
                <w:spacing w:val="1"/>
              </w:rPr>
              <w:t>S</w:t>
            </w:r>
            <w:r w:rsidR="000656B0" w:rsidRPr="00112C0A">
              <w:rPr>
                <w:rFonts w:ascii="Arial Narrow" w:eastAsia="Times New Roman" w:hAnsi="Arial Narrow" w:cs="Arial"/>
              </w:rPr>
              <w:t>up</w:t>
            </w:r>
            <w:r w:rsidR="000656B0" w:rsidRPr="00112C0A">
              <w:rPr>
                <w:rFonts w:ascii="Arial Narrow" w:eastAsia="Times New Roman" w:hAnsi="Arial Narrow" w:cs="Arial"/>
                <w:spacing w:val="-1"/>
              </w:rPr>
              <w:t>e</w:t>
            </w:r>
            <w:r w:rsidR="000656B0" w:rsidRPr="00112C0A">
              <w:rPr>
                <w:rFonts w:ascii="Arial Narrow" w:eastAsia="Times New Roman" w:hAnsi="Arial Narrow" w:cs="Arial"/>
              </w:rPr>
              <w:t>rvisor</w:t>
            </w:r>
          </w:p>
          <w:p w:rsidR="000656B0" w:rsidRPr="00112C0A" w:rsidRDefault="000656B0" w:rsidP="00C77D2E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7D4D61" w:rsidRPr="00112C0A" w:rsidRDefault="007D4D61" w:rsidP="00C77D2E">
            <w:pPr>
              <w:spacing w:after="0"/>
              <w:rPr>
                <w:rFonts w:ascii="Arial Narrow" w:hAnsi="Arial Narrow" w:cs="Arial"/>
              </w:rPr>
            </w:pPr>
            <w:r w:rsidRPr="00112C0A">
              <w:rPr>
                <w:rFonts w:ascii="Arial Narrow" w:eastAsia="Times New Roman" w:hAnsi="Arial Narrow" w:cs="Arial"/>
              </w:rPr>
              <w:t>Contr</w:t>
            </w:r>
            <w:r w:rsidRPr="00112C0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112C0A">
              <w:rPr>
                <w:rFonts w:ascii="Arial Narrow" w:eastAsia="Times New Roman" w:hAnsi="Arial Narrow" w:cs="Arial"/>
              </w:rPr>
              <w:t>tor / all ‘</w:t>
            </w:r>
            <w:r w:rsidRPr="00112C0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656B0" w:rsidRPr="00112C0A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134" w:type="dxa"/>
            <w:vAlign w:val="center"/>
          </w:tcPr>
          <w:p w:rsidR="000656B0" w:rsidRPr="00112C0A" w:rsidRDefault="000656B0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F430B" w:rsidRPr="00112C0A" w:rsidTr="002B5FB4">
        <w:tc>
          <w:tcPr>
            <w:tcW w:w="1668" w:type="dxa"/>
            <w:vAlign w:val="center"/>
          </w:tcPr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112C0A">
              <w:rPr>
                <w:rFonts w:ascii="Arial Narrow" w:eastAsia="Times New Roman" w:hAnsi="Arial Narrow" w:cs="Arial"/>
                <w:spacing w:val="1"/>
              </w:rPr>
              <w:t xml:space="preserve">Removal of loose fill insulation </w:t>
            </w:r>
            <w:r w:rsidRPr="00112C0A">
              <w:rPr>
                <w:rFonts w:ascii="Arial Narrow" w:eastAsia="Times New Roman" w:hAnsi="Arial Narrow" w:cs="Arial"/>
                <w:i/>
                <w:spacing w:val="1"/>
              </w:rPr>
              <w:t>that may</w:t>
            </w:r>
            <w:r w:rsidRPr="00112C0A">
              <w:rPr>
                <w:rFonts w:ascii="Arial Narrow" w:eastAsia="Times New Roman" w:hAnsi="Arial Narrow" w:cs="Arial"/>
                <w:spacing w:val="1"/>
              </w:rPr>
              <w:t xml:space="preserve"> contain </w:t>
            </w:r>
            <w:r w:rsidR="009C4D1F" w:rsidRPr="00112C0A">
              <w:rPr>
                <w:rFonts w:ascii="Arial Narrow" w:eastAsia="Times New Roman" w:hAnsi="Arial Narrow" w:cs="Arial"/>
                <w:spacing w:val="1"/>
              </w:rPr>
              <w:t xml:space="preserve">or be contaminated by </w:t>
            </w:r>
            <w:r w:rsidRPr="00112C0A">
              <w:rPr>
                <w:rFonts w:ascii="Arial Narrow" w:eastAsia="Times New Roman" w:hAnsi="Arial Narrow" w:cs="Arial"/>
                <w:spacing w:val="1"/>
              </w:rPr>
              <w:t>asbestos [ACM] or [ACD] from open roof space-</w:t>
            </w: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</w:t>
            </w:r>
            <w:r w:rsidRPr="00112C0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 xml:space="preserve">chemicals - </w:t>
            </w: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 -</w:t>
            </w: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Electricity -</w:t>
            </w: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 -</w:t>
            </w: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Ergonomic -</w:t>
            </w:r>
          </w:p>
          <w:p w:rsidR="007F430B" w:rsidRPr="00112C0A" w:rsidRDefault="007F430B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F430B" w:rsidRPr="00112C0A" w:rsidRDefault="007F430B" w:rsidP="00C77D2E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 w:rsidRPr="00112C0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Exposure to extreme temperature</w:t>
            </w:r>
          </w:p>
        </w:tc>
        <w:tc>
          <w:tcPr>
            <w:tcW w:w="1559" w:type="dxa"/>
            <w:vAlign w:val="center"/>
          </w:tcPr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Slips, trips, falls and accessibility.</w:t>
            </w: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Falls through ceiling frame</w:t>
            </w: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112C0A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dust / fibres - respiratory problems</w:t>
            </w:r>
          </w:p>
        </w:tc>
        <w:tc>
          <w:tcPr>
            <w:tcW w:w="411" w:type="dxa"/>
            <w:vAlign w:val="center"/>
          </w:tcPr>
          <w:p w:rsidR="007F430B" w:rsidRPr="00112C0A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F430B" w:rsidRPr="00112C0A" w:rsidRDefault="007F430B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112C0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F430B" w:rsidRPr="00112C0A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F430B" w:rsidRPr="00112C0A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F430B" w:rsidRPr="00112C0A" w:rsidRDefault="007F430B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112C0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F430B" w:rsidRPr="00112C0A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F430B" w:rsidRPr="00112C0A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12C0A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7F430B" w:rsidRPr="00112C0A" w:rsidRDefault="007F430B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112C0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112C0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F430B" w:rsidRPr="00112C0A" w:rsidRDefault="007F430B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F430B" w:rsidRPr="00112C0A" w:rsidRDefault="007F430B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112C0A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F430B" w:rsidRPr="00112C0A" w:rsidRDefault="007F430B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F430B" w:rsidRPr="00112C0A" w:rsidRDefault="007F430B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12C0A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hAnsi="Arial Narrow"/>
                <w:sz w:val="20"/>
                <w:szCs w:val="20"/>
              </w:rPr>
              <w:t>Use task specific trained /</w:t>
            </w: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trades </w:t>
            </w:r>
            <w:r w:rsidRPr="00112C0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0323" w:rsidRPr="00112C0A" w:rsidRDefault="000F032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hAnsi="Arial Narrow"/>
                <w:sz w:val="20"/>
                <w:szCs w:val="20"/>
              </w:rPr>
              <w:t xml:space="preserve">Provide appropriate warning signage and barricades </w:t>
            </w: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 xml:space="preserve">to </w:t>
            </w:r>
            <w:r w:rsidRPr="00112C0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112C0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12C0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to </w:t>
            </w:r>
            <w:r w:rsidRPr="00112C0A">
              <w:rPr>
                <w:rFonts w:ascii="Arial Narrow" w:hAnsi="Arial Narrow"/>
                <w:sz w:val="20"/>
                <w:szCs w:val="20"/>
              </w:rPr>
              <w:t xml:space="preserve">into the work area </w:t>
            </w: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 xml:space="preserve">by </w:t>
            </w:r>
            <w:r w:rsidRPr="00112C0A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Place removed material in heavy duty plastic bags.</w:t>
            </w: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Use moveable working platform to top of joists.</w:t>
            </w:r>
          </w:p>
          <w:p w:rsidR="007F430B" w:rsidRPr="00112C0A" w:rsidRDefault="007F430B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112C0A" w:rsidRDefault="007F430B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F430B" w:rsidRPr="00112C0A" w:rsidRDefault="007F430B" w:rsidP="00C77D2E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7F430B" w:rsidRPr="00112C0A" w:rsidRDefault="007F430B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hAnsi="Arial Narrow"/>
                <w:sz w:val="20"/>
                <w:szCs w:val="20"/>
              </w:rPr>
              <w:t>Vacuum residual dust / fibres from ceiling area</w:t>
            </w:r>
          </w:p>
          <w:p w:rsidR="007F430B" w:rsidRPr="00112C0A" w:rsidRDefault="007F430B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7F430B" w:rsidRPr="00112C0A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12C0A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112C0A">
              <w:rPr>
                <w:rFonts w:ascii="Arial Narrow" w:eastAsia="Times New Roman" w:hAnsi="Arial Narrow" w:cs="Arial"/>
              </w:rPr>
              <w:t>up</w:t>
            </w:r>
            <w:r w:rsidRPr="00112C0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112C0A">
              <w:rPr>
                <w:rFonts w:ascii="Arial Narrow" w:eastAsia="Times New Roman" w:hAnsi="Arial Narrow" w:cs="Arial"/>
              </w:rPr>
              <w:t>rvisor</w:t>
            </w:r>
          </w:p>
          <w:p w:rsidR="007F430B" w:rsidRPr="00112C0A" w:rsidRDefault="007F430B" w:rsidP="00C77D2E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7F430B" w:rsidRPr="00112C0A" w:rsidRDefault="007F430B" w:rsidP="00C77D2E">
            <w:pPr>
              <w:spacing w:after="0"/>
              <w:rPr>
                <w:rFonts w:ascii="Arial Narrow" w:hAnsi="Arial Narrow" w:cs="Arial"/>
              </w:rPr>
            </w:pPr>
            <w:r w:rsidRPr="00112C0A">
              <w:rPr>
                <w:rFonts w:ascii="Arial Narrow" w:eastAsia="Times New Roman" w:hAnsi="Arial Narrow" w:cs="Arial"/>
              </w:rPr>
              <w:t>Contr</w:t>
            </w:r>
            <w:r w:rsidRPr="00112C0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112C0A">
              <w:rPr>
                <w:rFonts w:ascii="Arial Narrow" w:eastAsia="Times New Roman" w:hAnsi="Arial Narrow" w:cs="Arial"/>
              </w:rPr>
              <w:t>tor / all ‘</w:t>
            </w:r>
            <w:r w:rsidRPr="00112C0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F430B" w:rsidRPr="00112C0A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134" w:type="dxa"/>
            <w:vAlign w:val="center"/>
          </w:tcPr>
          <w:p w:rsidR="007F430B" w:rsidRPr="00112C0A" w:rsidRDefault="007F430B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9178E" w:rsidRPr="005C6238" w:rsidTr="002B5FB4">
        <w:tc>
          <w:tcPr>
            <w:tcW w:w="1668" w:type="dxa"/>
            <w:vAlign w:val="center"/>
          </w:tcPr>
          <w:p w:rsidR="00C01822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7D43D4">
              <w:rPr>
                <w:rFonts w:ascii="Arial Narrow" w:eastAsia="Times New Roman" w:hAnsi="Arial Narrow" w:cs="Arial"/>
                <w:spacing w:val="1"/>
              </w:rPr>
              <w:t>Gain access to roof</w:t>
            </w:r>
            <w:r w:rsidR="00C0182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7D43D4">
              <w:rPr>
                <w:rFonts w:ascii="Arial Narrow" w:eastAsia="Times New Roman" w:hAnsi="Arial Narrow" w:cs="Arial"/>
                <w:spacing w:val="1"/>
              </w:rPr>
              <w:t xml:space="preserve">space 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7D43D4">
              <w:rPr>
                <w:rFonts w:ascii="Arial Narrow" w:eastAsia="Times New Roman" w:hAnsi="Arial Narrow" w:cs="Arial"/>
                <w:spacing w:val="1"/>
              </w:rPr>
              <w:t>- step ladder</w:t>
            </w:r>
          </w:p>
          <w:p w:rsidR="00835CD4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</w:t>
            </w:r>
            <w:r w:rsidR="00B86B6C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B86B6C" w:rsidRPr="00835CD4" w:rsidRDefault="00B86B6C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 w:rsidR="00516176">
              <w:rPr>
                <w:rFonts w:ascii="Arial Narrow" w:eastAsia="Times New Roman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127D35" w:rsidRDefault="00127D3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7D35" w:rsidRDefault="00127D3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27D35" w:rsidRPr="007D43D4" w:rsidRDefault="00127D3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04B3" w:rsidRPr="007D43D4" w:rsidRDefault="001604B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8B15CD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15CD" w:rsidRPr="007E1FD8" w:rsidRDefault="008B15CD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to work area</w:t>
            </w: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Use trained ‘</w:t>
            </w:r>
            <w:r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Use suitable step ladder, correctly footed.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 xml:space="preserve">Ensure </w:t>
            </w:r>
            <w:r w:rsidR="006C7341"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</w:t>
            </w:r>
            <w:r w:rsidR="006C7341"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 xml:space="preserve"> face the ladder when climbing up and down.</w:t>
            </w:r>
          </w:p>
          <w:p w:rsidR="00A73175" w:rsidRDefault="00A73175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7D4D61" w:rsidRDefault="007D4D61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49178E" w:rsidRPr="005C6238" w:rsidRDefault="0049178E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F430B" w:rsidRPr="00112C0A" w:rsidTr="002B5FB4">
        <w:tc>
          <w:tcPr>
            <w:tcW w:w="1668" w:type="dxa"/>
            <w:vAlign w:val="center"/>
          </w:tcPr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112C0A">
              <w:rPr>
                <w:rFonts w:ascii="Arial Narrow" w:eastAsia="Times New Roman" w:hAnsi="Arial Narrow" w:cs="Arial"/>
                <w:spacing w:val="1"/>
              </w:rPr>
              <w:t>Work in confined</w:t>
            </w: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112C0A">
              <w:rPr>
                <w:rFonts w:ascii="Arial Narrow" w:eastAsia="Times New Roman" w:hAnsi="Arial Narrow" w:cs="Arial"/>
                <w:spacing w:val="1"/>
              </w:rPr>
              <w:t xml:space="preserve">space to remove insulation </w:t>
            </w:r>
            <w:r w:rsidRPr="00112C0A">
              <w:rPr>
                <w:rFonts w:ascii="Arial Narrow" w:eastAsia="Times New Roman" w:hAnsi="Arial Narrow" w:cs="Arial"/>
                <w:i/>
                <w:spacing w:val="1"/>
              </w:rPr>
              <w:t>that may</w:t>
            </w:r>
            <w:r w:rsidRPr="00112C0A">
              <w:rPr>
                <w:rFonts w:ascii="Arial Narrow" w:eastAsia="Times New Roman" w:hAnsi="Arial Narrow" w:cs="Arial"/>
                <w:spacing w:val="1"/>
              </w:rPr>
              <w:t xml:space="preserve"> contain </w:t>
            </w:r>
            <w:r w:rsidR="009C4D1F" w:rsidRPr="00112C0A">
              <w:rPr>
                <w:rFonts w:ascii="Arial Narrow" w:eastAsia="Times New Roman" w:hAnsi="Arial Narrow" w:cs="Arial"/>
                <w:spacing w:val="1"/>
              </w:rPr>
              <w:t xml:space="preserve">or be contaminated by </w:t>
            </w:r>
            <w:r w:rsidRPr="00112C0A">
              <w:rPr>
                <w:rFonts w:ascii="Arial Narrow" w:eastAsia="Times New Roman" w:hAnsi="Arial Narrow" w:cs="Arial"/>
                <w:spacing w:val="1"/>
              </w:rPr>
              <w:t>asbestos [ACM] or [ACD</w:t>
            </w:r>
            <w:r w:rsidR="002B25CF" w:rsidRPr="00112C0A">
              <w:rPr>
                <w:rFonts w:ascii="Arial Narrow" w:eastAsia="Times New Roman" w:hAnsi="Arial Narrow" w:cs="Arial"/>
                <w:spacing w:val="1"/>
              </w:rPr>
              <w:t>]</w:t>
            </w:r>
            <w:r w:rsidR="001D2D85" w:rsidRPr="00112C0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112C0A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- </w:t>
            </w: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 -</w:t>
            </w: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Electricity -</w:t>
            </w: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 -</w:t>
            </w: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Ergonomic -</w:t>
            </w:r>
          </w:p>
          <w:p w:rsidR="007F430B" w:rsidRPr="00112C0A" w:rsidRDefault="007F430B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F430B" w:rsidRPr="00112C0A" w:rsidRDefault="007F430B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Exposure to extreme temperature</w:t>
            </w:r>
          </w:p>
        </w:tc>
        <w:tc>
          <w:tcPr>
            <w:tcW w:w="1559" w:type="dxa"/>
            <w:vAlign w:val="center"/>
          </w:tcPr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of dust / fibres - respiratory problems.</w:t>
            </w: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Eye and skin irritations / allergies</w:t>
            </w: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Fall through framing members.</w:t>
            </w: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 shock or electrocution </w:t>
            </w: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112C0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Worker’</w:t>
            </w: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 xml:space="preserve"> trapped in confined space</w:t>
            </w: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112C0A" w:rsidRDefault="007F430B" w:rsidP="00C77D2E">
            <w:pPr>
              <w:spacing w:after="0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7F430B" w:rsidRPr="00112C0A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F430B" w:rsidRPr="00112C0A" w:rsidRDefault="007F430B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112C0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F430B" w:rsidRPr="00112C0A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F430B" w:rsidRPr="00112C0A" w:rsidRDefault="007F430B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F430B" w:rsidRPr="00112C0A" w:rsidRDefault="007F430B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112C0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F430B" w:rsidRPr="00112C0A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F430B" w:rsidRPr="00112C0A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12C0A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7F430B" w:rsidRPr="00112C0A" w:rsidRDefault="007F430B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112C0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112C0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F430B" w:rsidRPr="00112C0A" w:rsidRDefault="007F430B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F430B" w:rsidRPr="00112C0A" w:rsidRDefault="007F430B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112C0A">
              <w:rPr>
                <w:rFonts w:ascii="Arial Narrow" w:hAnsi="Arial Narrow" w:cs="Arial"/>
                <w:sz w:val="20"/>
                <w:szCs w:val="20"/>
              </w:rPr>
              <w:t>Appropriate removal procedures for insulation to contain [ACM or ACD] dust / fibres.</w:t>
            </w:r>
          </w:p>
          <w:p w:rsidR="007F430B" w:rsidRPr="00112C0A" w:rsidRDefault="007F430B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F430B" w:rsidRPr="00112C0A" w:rsidRDefault="007F430B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12C0A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Use moveable working platform in roof space.</w:t>
            </w: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 xml:space="preserve">, experienced </w:t>
            </w:r>
            <w:r w:rsidRPr="00112C0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task rotate </w:t>
            </w:r>
            <w:r w:rsidRPr="00112C0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 xml:space="preserve">Train </w:t>
            </w:r>
            <w:r w:rsidRPr="00112C0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safe working in confined roof spaces.</w:t>
            </w: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Regularly monitor ‘</w:t>
            </w:r>
            <w:r w:rsidRPr="00112C0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roof space.</w:t>
            </w: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112C0A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7F430B" w:rsidRPr="00112C0A" w:rsidRDefault="007F430B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112C0A" w:rsidRDefault="007F430B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F430B" w:rsidRPr="00112C0A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7F430B" w:rsidRPr="00112C0A" w:rsidRDefault="007F430B" w:rsidP="00C77D2E">
            <w:pPr>
              <w:spacing w:after="0"/>
              <w:rPr>
                <w:rFonts w:ascii="Arial Narrow" w:hAnsi="Arial Narrow" w:cs="Arial"/>
              </w:rPr>
            </w:pPr>
            <w:r w:rsidRPr="00112C0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112C0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112C0A">
              <w:rPr>
                <w:rFonts w:ascii="Arial Narrow" w:eastAsia="Times New Roman" w:hAnsi="Arial Narrow" w:cs="Arial"/>
              </w:rPr>
              <w:t>tor / all ‘</w:t>
            </w:r>
            <w:r w:rsidRPr="00112C0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F430B" w:rsidRPr="00112C0A" w:rsidRDefault="007F430B" w:rsidP="00C77D2E">
            <w:pPr>
              <w:spacing w:after="0"/>
              <w:ind w:right="61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7F430B" w:rsidRPr="00112C0A" w:rsidRDefault="007F430B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62E49" w:rsidRPr="00112C0A" w:rsidTr="002B5FB4">
        <w:tc>
          <w:tcPr>
            <w:tcW w:w="1668" w:type="dxa"/>
            <w:vAlign w:val="center"/>
          </w:tcPr>
          <w:p w:rsidR="00162E49" w:rsidRPr="00112C0A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112C0A">
              <w:rPr>
                <w:rFonts w:ascii="Arial Narrow" w:eastAsia="Times New Roman" w:hAnsi="Arial Narrow" w:cs="Arial"/>
                <w:spacing w:val="1"/>
              </w:rPr>
              <w:t>Work in confined</w:t>
            </w:r>
          </w:p>
          <w:p w:rsidR="00897106" w:rsidRPr="00112C0A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112C0A">
              <w:rPr>
                <w:rFonts w:ascii="Arial Narrow" w:eastAsia="Times New Roman" w:hAnsi="Arial Narrow" w:cs="Arial"/>
                <w:spacing w:val="1"/>
              </w:rPr>
              <w:t xml:space="preserve">space to </w:t>
            </w:r>
            <w:r w:rsidR="00370F5E" w:rsidRPr="00112C0A">
              <w:rPr>
                <w:rFonts w:ascii="Arial Narrow" w:eastAsia="Times New Roman" w:hAnsi="Arial Narrow" w:cs="Arial"/>
                <w:spacing w:val="1"/>
              </w:rPr>
              <w:t>remove</w:t>
            </w:r>
            <w:r w:rsidRPr="00112C0A">
              <w:rPr>
                <w:rFonts w:ascii="Arial Narrow" w:eastAsia="Times New Roman" w:hAnsi="Arial Narrow" w:cs="Arial"/>
                <w:spacing w:val="1"/>
              </w:rPr>
              <w:t xml:space="preserve"> insulation</w:t>
            </w:r>
            <w:r w:rsidR="00370F5E" w:rsidRPr="00112C0A">
              <w:rPr>
                <w:rFonts w:ascii="Arial Narrow" w:eastAsia="Times New Roman" w:hAnsi="Arial Narrow" w:cs="Arial"/>
                <w:spacing w:val="1"/>
              </w:rPr>
              <w:t xml:space="preserve"> / ceiling dust</w:t>
            </w:r>
            <w:r w:rsidR="00897106" w:rsidRPr="00112C0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0C77A2" w:rsidRPr="00112C0A">
              <w:rPr>
                <w:rFonts w:ascii="Arial Narrow" w:eastAsia="Times New Roman" w:hAnsi="Arial Narrow" w:cs="Arial"/>
                <w:i/>
                <w:spacing w:val="1"/>
              </w:rPr>
              <w:t>that may</w:t>
            </w:r>
            <w:r w:rsidR="000C77A2" w:rsidRPr="00112C0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71922" w:rsidRPr="00112C0A">
              <w:rPr>
                <w:rFonts w:ascii="Arial Narrow" w:eastAsia="Times New Roman" w:hAnsi="Arial Narrow" w:cs="Arial"/>
                <w:spacing w:val="1"/>
              </w:rPr>
              <w:t>be contaminated by</w:t>
            </w:r>
            <w:r w:rsidR="000C77A2" w:rsidRPr="00112C0A">
              <w:rPr>
                <w:rFonts w:ascii="Arial Narrow" w:eastAsia="Times New Roman" w:hAnsi="Arial Narrow" w:cs="Arial"/>
                <w:spacing w:val="1"/>
              </w:rPr>
              <w:t xml:space="preserve"> lead </w:t>
            </w:r>
            <w:r w:rsidR="009C4D1F" w:rsidRPr="00112C0A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9C4D1F" w:rsidRPr="00112C0A" w:rsidRDefault="009C4D1F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866C26" w:rsidRPr="00112C0A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</w:t>
            </w:r>
            <w:r w:rsidR="00866C26" w:rsidRPr="00112C0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  <w:r w:rsidRPr="00112C0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866C26" w:rsidRPr="00112C0A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5CD4" w:rsidRPr="00112C0A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 -</w:t>
            </w:r>
          </w:p>
          <w:p w:rsidR="00866C26" w:rsidRPr="00112C0A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5CD4" w:rsidRPr="00112C0A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Electricity -</w:t>
            </w:r>
          </w:p>
          <w:p w:rsidR="00866C26" w:rsidRPr="00112C0A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Pr="00112C0A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 -</w:t>
            </w:r>
          </w:p>
          <w:p w:rsidR="00866C26" w:rsidRPr="00112C0A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Pr="00112C0A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Ergonomic -</w:t>
            </w:r>
          </w:p>
          <w:p w:rsidR="00866C26" w:rsidRPr="00112C0A" w:rsidRDefault="00866C26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5CD4" w:rsidRPr="00112C0A" w:rsidRDefault="00835CD4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Exposure to extreme temperature</w:t>
            </w:r>
          </w:p>
        </w:tc>
        <w:tc>
          <w:tcPr>
            <w:tcW w:w="1559" w:type="dxa"/>
            <w:vAlign w:val="center"/>
          </w:tcPr>
          <w:p w:rsidR="00DB6C30" w:rsidRPr="00112C0A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DB6C30" w:rsidRPr="00112C0A">
              <w:rPr>
                <w:rFonts w:ascii="Arial Narrow" w:eastAsia="Times New Roman" w:hAnsi="Arial Narrow" w:cs="Arial"/>
                <w:sz w:val="20"/>
                <w:szCs w:val="20"/>
              </w:rPr>
              <w:t>nhalation of dust / fibres - respiratory problems.</w:t>
            </w:r>
          </w:p>
          <w:p w:rsidR="00835CD4" w:rsidRPr="00112C0A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6C30" w:rsidRPr="00112C0A" w:rsidRDefault="00DB6C3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</w:t>
            </w:r>
            <w:r w:rsidR="007D4D61" w:rsidRPr="00112C0A">
              <w:rPr>
                <w:rFonts w:ascii="Arial Narrow" w:eastAsia="Times New Roman" w:hAnsi="Arial Narrow" w:cs="Arial"/>
                <w:sz w:val="20"/>
                <w:szCs w:val="20"/>
              </w:rPr>
              <w:t>/ allergies</w:t>
            </w:r>
          </w:p>
          <w:p w:rsidR="00835CD4" w:rsidRPr="00112C0A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6C30" w:rsidRPr="00112C0A" w:rsidRDefault="00DB6C3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Fall through framing members.</w:t>
            </w:r>
          </w:p>
          <w:p w:rsidR="00835CD4" w:rsidRPr="00112C0A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6C30" w:rsidRPr="00112C0A" w:rsidRDefault="000006E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Electric shock or e</w:t>
            </w:r>
            <w:r w:rsidR="00DB6C30" w:rsidRPr="00112C0A">
              <w:rPr>
                <w:rFonts w:ascii="Arial Narrow" w:eastAsia="Times New Roman" w:hAnsi="Arial Narrow" w:cs="Arial"/>
                <w:sz w:val="20"/>
                <w:szCs w:val="20"/>
              </w:rPr>
              <w:t xml:space="preserve">lectrocution </w:t>
            </w:r>
          </w:p>
          <w:p w:rsidR="00835CD4" w:rsidRPr="00112C0A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Pr="00112C0A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112C0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</w:t>
            </w:r>
            <w:r w:rsidR="00162E49" w:rsidRPr="00112C0A">
              <w:rPr>
                <w:rFonts w:ascii="Arial Narrow" w:eastAsia="Times New Roman" w:hAnsi="Arial Narrow" w:cs="Arial"/>
                <w:i/>
                <w:sz w:val="20"/>
                <w:szCs w:val="20"/>
              </w:rPr>
              <w:t>orker</w:t>
            </w:r>
            <w:r w:rsidRPr="00112C0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="00162E49" w:rsidRPr="00112C0A">
              <w:rPr>
                <w:rFonts w:ascii="Arial Narrow" w:eastAsia="Times New Roman" w:hAnsi="Arial Narrow" w:cs="Arial"/>
                <w:sz w:val="20"/>
                <w:szCs w:val="20"/>
              </w:rPr>
              <w:t xml:space="preserve"> trapped </w:t>
            </w: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in confined space</w:t>
            </w:r>
          </w:p>
          <w:p w:rsidR="0006038A" w:rsidRPr="00112C0A" w:rsidRDefault="0006038A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112C0A" w:rsidRDefault="00162E49" w:rsidP="00C77D2E">
            <w:pPr>
              <w:spacing w:after="0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162E49" w:rsidRPr="00112C0A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62E49" w:rsidRPr="00112C0A" w:rsidRDefault="00162E49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112C0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62E49" w:rsidRPr="00112C0A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62E49" w:rsidRPr="00112C0A" w:rsidRDefault="00162E49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62E49" w:rsidRPr="00112C0A" w:rsidRDefault="00162E49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112C0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62E49" w:rsidRPr="00112C0A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62E49" w:rsidRPr="00112C0A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12C0A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8B15CD" w:rsidRPr="00112C0A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112C0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112C0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15CD" w:rsidRPr="00112C0A" w:rsidRDefault="008B15CD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1403" w:rsidRPr="00112C0A" w:rsidRDefault="00111403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112C0A">
              <w:rPr>
                <w:rFonts w:ascii="Arial Narrow" w:hAnsi="Arial Narrow" w:cs="Arial"/>
                <w:sz w:val="20"/>
                <w:szCs w:val="20"/>
              </w:rPr>
              <w:t>Appropriate removal procedures for insulation to contain dust / fibres.</w:t>
            </w:r>
          </w:p>
          <w:p w:rsidR="007E1FD8" w:rsidRPr="00112C0A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1FD8" w:rsidRPr="00112C0A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12C0A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A501CD" w:rsidRPr="00112C0A" w:rsidRDefault="00A501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B6C30" w:rsidRPr="00112C0A" w:rsidRDefault="00DB6C3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Use moveable working platform in roof space.</w:t>
            </w:r>
          </w:p>
          <w:p w:rsidR="00E97FC1" w:rsidRPr="00112C0A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112C0A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162E49" w:rsidRPr="00112C0A">
              <w:rPr>
                <w:rFonts w:ascii="Arial Narrow" w:eastAsia="Times New Roman" w:hAnsi="Arial Narrow" w:cs="Arial"/>
                <w:sz w:val="20"/>
                <w:szCs w:val="20"/>
              </w:rPr>
              <w:t xml:space="preserve">, experienced </w:t>
            </w:r>
            <w:r w:rsidR="00162E49" w:rsidRPr="00112C0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162E49" w:rsidRPr="00112C0A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</w:t>
            </w:r>
            <w:r w:rsidR="006C7341" w:rsidRPr="00112C0A">
              <w:rPr>
                <w:rFonts w:ascii="Arial Narrow" w:eastAsia="Times New Roman" w:hAnsi="Arial Narrow" w:cs="Arial"/>
                <w:sz w:val="20"/>
                <w:szCs w:val="20"/>
              </w:rPr>
              <w:t xml:space="preserve">task </w:t>
            </w:r>
            <w:r w:rsidR="00162E49" w:rsidRPr="00112C0A">
              <w:rPr>
                <w:rFonts w:ascii="Arial Narrow" w:eastAsia="Times New Roman" w:hAnsi="Arial Narrow" w:cs="Arial"/>
                <w:sz w:val="20"/>
                <w:szCs w:val="20"/>
              </w:rPr>
              <w:t xml:space="preserve">rotate </w:t>
            </w:r>
            <w:r w:rsidR="00162E49" w:rsidRPr="00112C0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162E49" w:rsidRPr="00112C0A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97FC1" w:rsidRPr="00112C0A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112C0A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 xml:space="preserve">Train </w:t>
            </w:r>
            <w:r w:rsidRPr="00112C0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safe working in confined roof spaces.</w:t>
            </w:r>
          </w:p>
          <w:p w:rsidR="00E97FC1" w:rsidRPr="00112C0A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112C0A" w:rsidRDefault="008B15CD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Regularly m</w:t>
            </w:r>
            <w:r w:rsidR="00162E49" w:rsidRPr="00112C0A">
              <w:rPr>
                <w:rFonts w:ascii="Arial Narrow" w:eastAsia="Times New Roman" w:hAnsi="Arial Narrow" w:cs="Arial"/>
                <w:sz w:val="20"/>
                <w:szCs w:val="20"/>
              </w:rPr>
              <w:t>onitor ‘</w:t>
            </w:r>
            <w:r w:rsidR="00162E49" w:rsidRPr="00112C0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162E49" w:rsidRPr="00112C0A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roof space.</w:t>
            </w:r>
          </w:p>
          <w:p w:rsidR="00E97FC1" w:rsidRPr="00112C0A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112C0A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Adequate fluid intake</w:t>
            </w:r>
            <w:r w:rsidR="00DB6C30" w:rsidRPr="00112C0A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97FC1" w:rsidRPr="00112C0A" w:rsidRDefault="00E97FC1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112C0A" w:rsidRDefault="00DB6C30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Adequate lighting</w:t>
            </w:r>
            <w:r w:rsidR="006C7341" w:rsidRPr="00112C0A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</w:t>
            </w:r>
            <w:r w:rsidR="00162E49" w:rsidRPr="00112C0A">
              <w:rPr>
                <w:rFonts w:ascii="Arial Narrow" w:eastAsia="Times New Roman" w:hAnsi="Arial Narrow" w:cs="Arial"/>
                <w:sz w:val="20"/>
                <w:szCs w:val="20"/>
              </w:rPr>
              <w:t>ventilation.</w:t>
            </w:r>
          </w:p>
          <w:p w:rsidR="00A51328" w:rsidRPr="00112C0A" w:rsidRDefault="00A51328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112C0A"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7D4D61" w:rsidRPr="00112C0A" w:rsidRDefault="007D4D61" w:rsidP="00C77D2E">
            <w:pPr>
              <w:spacing w:after="0"/>
              <w:rPr>
                <w:rFonts w:ascii="Arial Narrow" w:hAnsi="Arial Narrow" w:cs="Arial"/>
              </w:rPr>
            </w:pPr>
            <w:r w:rsidRPr="00112C0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112C0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112C0A">
              <w:rPr>
                <w:rFonts w:ascii="Arial Narrow" w:eastAsia="Times New Roman" w:hAnsi="Arial Narrow" w:cs="Arial"/>
              </w:rPr>
              <w:t>tor / all ‘</w:t>
            </w:r>
            <w:r w:rsidRPr="00112C0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62E49" w:rsidRPr="00112C0A" w:rsidRDefault="00162E49" w:rsidP="00C77D2E">
            <w:pPr>
              <w:spacing w:after="0"/>
              <w:ind w:right="61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162E49" w:rsidRPr="00112C0A" w:rsidRDefault="00162E49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D632D4" w:rsidRPr="005C6238" w:rsidTr="002B5FB4">
        <w:tc>
          <w:tcPr>
            <w:tcW w:w="1668" w:type="dxa"/>
            <w:vAlign w:val="center"/>
          </w:tcPr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C8462A" w:rsidRDefault="00C8462A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C8462A" w:rsidRDefault="00C8462A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462A" w:rsidRDefault="00C8462A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C8462A" w:rsidRDefault="00C8462A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462A" w:rsidRDefault="00C8462A" w:rsidP="00C77D2E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632D4" w:rsidRDefault="00D632D4" w:rsidP="00C77D2E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8C105F" w:rsidRDefault="008C105F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sealed </w:t>
            </w:r>
            <w:proofErr w:type="gramStart"/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heavy duty</w:t>
            </w:r>
            <w:proofErr w:type="gramEnd"/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plastic bags and all rubbish in the designated waste area</w:t>
            </w:r>
            <w:r w:rsidR="0080448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632D4" w:rsidRDefault="00D632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83D3E" w:rsidRDefault="00283D3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83D3E" w:rsidRDefault="00283D3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D632D4" w:rsidRDefault="00D632D4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632D4" w:rsidRDefault="00D632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34" w:type="dxa"/>
            <w:vAlign w:val="center"/>
          </w:tcPr>
          <w:p w:rsidR="00D632D4" w:rsidRPr="005C6238" w:rsidRDefault="00D632D4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516176" w:rsidRDefault="00516176" w:rsidP="00033FCA">
      <w:pPr>
        <w:rPr>
          <w:rFonts w:ascii="Arial" w:eastAsia="Times New Roman" w:hAnsi="Arial" w:cs="Arial"/>
          <w:spacing w:val="-3"/>
        </w:rPr>
      </w:pPr>
    </w:p>
    <w:p w:rsidR="00DC7CF6" w:rsidRDefault="00DC7CF6" w:rsidP="002B5FB4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672AF1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72AF1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a</w:t>
      </w:r>
      <w:r w:rsidR="00825D6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25D63">
        <w:rPr>
          <w:rFonts w:ascii="Krona One" w:eastAsia="Forte" w:hAnsi="Krona One" w:cs="Forte"/>
          <w:sz w:val="18"/>
          <w:szCs w:val="18"/>
        </w:rPr>
        <w:t>e</w:t>
      </w:r>
      <w:r w:rsidR="00825D6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od</w:t>
      </w:r>
      <w:r w:rsidR="00825D6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25D63">
        <w:rPr>
          <w:rFonts w:ascii="Arial" w:eastAsia="Times New Roman" w:hAnsi="Arial" w:cs="Arial"/>
        </w:rPr>
        <w:t>Austr</w:t>
      </w:r>
      <w:r w:rsidR="00825D63">
        <w:rPr>
          <w:rFonts w:ascii="Arial" w:eastAsia="Times New Roman" w:hAnsi="Arial" w:cs="Arial"/>
          <w:spacing w:val="-1"/>
        </w:rPr>
        <w:t>a</w:t>
      </w:r>
      <w:r w:rsidR="00825D63">
        <w:rPr>
          <w:rFonts w:ascii="Arial" w:eastAsia="Times New Roman" w:hAnsi="Arial" w:cs="Arial"/>
        </w:rPr>
        <w:t>l</w:t>
      </w:r>
      <w:r w:rsidR="00825D63">
        <w:rPr>
          <w:rFonts w:ascii="Arial" w:eastAsia="Times New Roman" w:hAnsi="Arial" w:cs="Arial"/>
          <w:spacing w:val="1"/>
        </w:rPr>
        <w:t>i</w:t>
      </w:r>
      <w:r w:rsidR="00825D63">
        <w:rPr>
          <w:rFonts w:ascii="Arial" w:eastAsia="Times New Roman" w:hAnsi="Arial" w:cs="Arial"/>
        </w:rPr>
        <w:t>a</w:t>
      </w:r>
      <w:r w:rsidR="00825D63">
        <w:rPr>
          <w:rFonts w:ascii="Arial" w:eastAsia="Times New Roman" w:hAnsi="Arial" w:cs="Arial"/>
          <w:spacing w:val="-1"/>
        </w:rPr>
        <w:t xml:space="preserve"> </w:t>
      </w:r>
      <w:r w:rsidR="00825D63">
        <w:rPr>
          <w:rFonts w:ascii="Arial" w:eastAsia="Times New Roman" w:hAnsi="Arial" w:cs="Arial"/>
          <w:spacing w:val="1"/>
        </w:rPr>
        <w:t>P</w:t>
      </w:r>
      <w:r w:rsidR="00825D63">
        <w:rPr>
          <w:rFonts w:ascii="Arial" w:eastAsia="Times New Roman" w:hAnsi="Arial" w:cs="Arial"/>
          <w:spacing w:val="3"/>
        </w:rPr>
        <w:t>t</w:t>
      </w:r>
      <w:r w:rsidR="00825D63">
        <w:rPr>
          <w:rFonts w:ascii="Arial" w:eastAsia="Times New Roman" w:hAnsi="Arial" w:cs="Arial"/>
        </w:rPr>
        <w:t>y.</w:t>
      </w:r>
      <w:r w:rsidR="00825D6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D76176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672AF1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72AF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672AF1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72AF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4D6C4D">
        <w:rPr>
          <w:rFonts w:ascii="Arial" w:eastAsia="Times New Roman" w:hAnsi="Arial" w:cs="Arial"/>
        </w:rPr>
        <w:t xml:space="preserve">this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a</w:t>
      </w:r>
      <w:r w:rsidR="00825D6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25D63">
        <w:rPr>
          <w:rFonts w:ascii="Krona One" w:eastAsia="Forte" w:hAnsi="Krona One" w:cs="Forte"/>
          <w:sz w:val="18"/>
          <w:szCs w:val="18"/>
        </w:rPr>
        <w:t>e</w:t>
      </w:r>
      <w:r w:rsidR="00825D6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od</w:t>
      </w:r>
      <w:r w:rsidR="00825D6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25D63">
        <w:rPr>
          <w:rFonts w:ascii="Arial" w:eastAsia="Times New Roman" w:hAnsi="Arial" w:cs="Arial"/>
        </w:rPr>
        <w:t>Austr</w:t>
      </w:r>
      <w:r w:rsidR="00825D63">
        <w:rPr>
          <w:rFonts w:ascii="Arial" w:eastAsia="Times New Roman" w:hAnsi="Arial" w:cs="Arial"/>
          <w:spacing w:val="-1"/>
        </w:rPr>
        <w:t>a</w:t>
      </w:r>
      <w:r w:rsidR="00825D63">
        <w:rPr>
          <w:rFonts w:ascii="Arial" w:eastAsia="Times New Roman" w:hAnsi="Arial" w:cs="Arial"/>
        </w:rPr>
        <w:t>l</w:t>
      </w:r>
      <w:r w:rsidR="00825D63">
        <w:rPr>
          <w:rFonts w:ascii="Arial" w:eastAsia="Times New Roman" w:hAnsi="Arial" w:cs="Arial"/>
          <w:spacing w:val="1"/>
        </w:rPr>
        <w:t>i</w:t>
      </w:r>
      <w:r w:rsidR="00825D63">
        <w:rPr>
          <w:rFonts w:ascii="Arial" w:eastAsia="Times New Roman" w:hAnsi="Arial" w:cs="Arial"/>
        </w:rPr>
        <w:t>a</w:t>
      </w:r>
      <w:r w:rsidR="00825D63">
        <w:rPr>
          <w:rFonts w:ascii="Arial" w:eastAsia="Times New Roman" w:hAnsi="Arial" w:cs="Arial"/>
          <w:spacing w:val="-1"/>
        </w:rPr>
        <w:t xml:space="preserve"> </w:t>
      </w:r>
      <w:r w:rsidR="00825D63">
        <w:rPr>
          <w:rFonts w:ascii="Arial" w:eastAsia="Times New Roman" w:hAnsi="Arial" w:cs="Arial"/>
          <w:spacing w:val="1"/>
        </w:rPr>
        <w:t>P</w:t>
      </w:r>
      <w:r w:rsidR="00825D63">
        <w:rPr>
          <w:rFonts w:ascii="Arial" w:eastAsia="Times New Roman" w:hAnsi="Arial" w:cs="Arial"/>
          <w:spacing w:val="3"/>
        </w:rPr>
        <w:t>t</w:t>
      </w:r>
      <w:r w:rsidR="00825D63">
        <w:rPr>
          <w:rFonts w:ascii="Arial" w:eastAsia="Times New Roman" w:hAnsi="Arial" w:cs="Arial"/>
        </w:rPr>
        <w:t>y.</w:t>
      </w:r>
      <w:r w:rsidR="00825D6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DD382A">
        <w:rPr>
          <w:rFonts w:ascii="Arial" w:eastAsia="Times New Roman" w:hAnsi="Arial" w:cs="Arial"/>
        </w:rPr>
        <w:t>work s</w:t>
      </w:r>
      <w:r w:rsidR="00DD382A">
        <w:rPr>
          <w:rFonts w:ascii="Arial" w:eastAsia="Times New Roman" w:hAnsi="Arial" w:cs="Arial"/>
          <w:spacing w:val="1"/>
        </w:rPr>
        <w:t>i</w:t>
      </w:r>
      <w:r w:rsidR="00DD382A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p w:rsidR="00DC7CF6" w:rsidRDefault="00DC7CF6" w:rsidP="00DC7CF6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0402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14"/>
        <w:gridCol w:w="425"/>
        <w:gridCol w:w="2193"/>
        <w:gridCol w:w="3644"/>
      </w:tblGrid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DF7B9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4" w:type="dxa"/>
            <w:vAlign w:val="center"/>
          </w:tcPr>
          <w:p w:rsidR="00DC7CF6" w:rsidRPr="008222EC" w:rsidRDefault="00032F3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66566" w:rsidP="00D66566">
            <w:pPr>
              <w:spacing w:before="76" w:after="0" w:line="240" w:lineRule="auto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DF7B9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4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23895" w:rsidP="00D66566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1F2148" w:rsidRPr="008222EC" w:rsidTr="001F2148">
        <w:tc>
          <w:tcPr>
            <w:tcW w:w="1526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14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dashed" w:sz="4" w:space="0" w:color="auto"/>
              <w:bottom w:val="nil"/>
            </w:tcBorders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44" w:type="dxa"/>
            <w:tcBorders>
              <w:top w:val="dashed" w:sz="4" w:space="0" w:color="auto"/>
              <w:bottom w:val="nil"/>
            </w:tcBorders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1F2148" w:rsidRPr="008222EC" w:rsidTr="001F2148">
        <w:tc>
          <w:tcPr>
            <w:tcW w:w="1526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1F2148" w:rsidRPr="0042744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1F2148" w:rsidRPr="008222EC" w:rsidRDefault="00E32CAC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1F2148">
              <w:rPr>
                <w:rFonts w:ascii="Arial" w:eastAsia="Times New Roman" w:hAnsi="Arial" w:cs="Arial"/>
              </w:rPr>
              <w:t xml:space="preserve"> </w:t>
            </w:r>
            <w:r w:rsidR="001F2148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B80B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71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CB1" w:rsidRDefault="007A4CB1" w:rsidP="0014268F">
      <w:pPr>
        <w:spacing w:after="0" w:line="240" w:lineRule="auto"/>
      </w:pPr>
      <w:r>
        <w:separator/>
      </w:r>
    </w:p>
  </w:endnote>
  <w:endnote w:type="continuationSeparator" w:id="0">
    <w:p w:rsidR="007A4CB1" w:rsidRDefault="007A4CB1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F38" w:rsidRDefault="00032F3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032F38" w:rsidRDefault="00032F38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032F38" w:rsidRDefault="00032F38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F38" w:rsidRDefault="00032F38" w:rsidP="00A21F3E">
    <w:pPr>
      <w:pStyle w:val="Footer"/>
      <w:jc w:val="right"/>
      <w:rPr>
        <w:rFonts w:ascii="Arial" w:hAnsi="Arial" w:cs="Arial"/>
        <w:sz w:val="20"/>
        <w:szCs w:val="20"/>
      </w:rPr>
    </w:pPr>
  </w:p>
  <w:p w:rsidR="00032F38" w:rsidRDefault="00032F38" w:rsidP="002B5FB4">
    <w:pPr>
      <w:pStyle w:val="Footer"/>
      <w:jc w:val="right"/>
      <w:rPr>
        <w:sz w:val="20"/>
        <w:szCs w:val="20"/>
      </w:rPr>
    </w:pPr>
    <w:r w:rsidRPr="002B5FB4">
      <w:rPr>
        <w:rFonts w:ascii="Arial" w:hAnsi="Arial" w:cs="Arial"/>
        <w:sz w:val="20"/>
        <w:szCs w:val="20"/>
      </w:rPr>
      <w:t xml:space="preserve">Page </w:t>
    </w:r>
    <w:r w:rsidRPr="002B5FB4">
      <w:rPr>
        <w:rFonts w:ascii="Arial" w:hAnsi="Arial" w:cs="Arial"/>
        <w:b/>
        <w:sz w:val="20"/>
        <w:szCs w:val="20"/>
      </w:rPr>
      <w:fldChar w:fldCharType="begin"/>
    </w:r>
    <w:r w:rsidRPr="002B5FB4">
      <w:rPr>
        <w:rFonts w:ascii="Arial" w:hAnsi="Arial" w:cs="Arial"/>
        <w:b/>
        <w:sz w:val="20"/>
        <w:szCs w:val="20"/>
      </w:rPr>
      <w:instrText xml:space="preserve"> PAGE </w:instrText>
    </w:r>
    <w:r w:rsidRPr="002B5FB4">
      <w:rPr>
        <w:rFonts w:ascii="Arial" w:hAnsi="Arial" w:cs="Arial"/>
        <w:b/>
        <w:sz w:val="20"/>
        <w:szCs w:val="20"/>
      </w:rPr>
      <w:fldChar w:fldCharType="separate"/>
    </w:r>
    <w:r w:rsidR="00112C0A">
      <w:rPr>
        <w:rFonts w:ascii="Arial" w:hAnsi="Arial" w:cs="Arial"/>
        <w:b/>
        <w:noProof/>
        <w:sz w:val="20"/>
        <w:szCs w:val="20"/>
      </w:rPr>
      <w:t>6</w:t>
    </w:r>
    <w:r w:rsidRPr="002B5FB4">
      <w:rPr>
        <w:rFonts w:ascii="Arial" w:hAnsi="Arial" w:cs="Arial"/>
        <w:b/>
        <w:sz w:val="20"/>
        <w:szCs w:val="20"/>
      </w:rPr>
      <w:fldChar w:fldCharType="end"/>
    </w:r>
    <w:r w:rsidRPr="002B5FB4">
      <w:rPr>
        <w:rFonts w:ascii="Arial" w:hAnsi="Arial" w:cs="Arial"/>
        <w:sz w:val="20"/>
        <w:szCs w:val="20"/>
      </w:rPr>
      <w:t xml:space="preserve"> of </w:t>
    </w:r>
    <w:r w:rsidRPr="002B5FB4">
      <w:rPr>
        <w:rFonts w:ascii="Arial" w:hAnsi="Arial" w:cs="Arial"/>
        <w:b/>
        <w:sz w:val="20"/>
        <w:szCs w:val="20"/>
      </w:rPr>
      <w:fldChar w:fldCharType="begin"/>
    </w:r>
    <w:r w:rsidRPr="002B5FB4">
      <w:rPr>
        <w:rFonts w:ascii="Arial" w:hAnsi="Arial" w:cs="Arial"/>
        <w:b/>
        <w:sz w:val="20"/>
        <w:szCs w:val="20"/>
      </w:rPr>
      <w:instrText xml:space="preserve"> NUMPAGES  </w:instrText>
    </w:r>
    <w:r w:rsidRPr="002B5FB4">
      <w:rPr>
        <w:rFonts w:ascii="Arial" w:hAnsi="Arial" w:cs="Arial"/>
        <w:b/>
        <w:sz w:val="20"/>
        <w:szCs w:val="20"/>
      </w:rPr>
      <w:fldChar w:fldCharType="separate"/>
    </w:r>
    <w:r w:rsidR="00112C0A">
      <w:rPr>
        <w:rFonts w:ascii="Arial" w:hAnsi="Arial" w:cs="Arial"/>
        <w:b/>
        <w:noProof/>
        <w:sz w:val="20"/>
        <w:szCs w:val="20"/>
      </w:rPr>
      <w:t>7</w:t>
    </w:r>
    <w:r w:rsidRPr="002B5FB4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b/>
        <w:sz w:val="20"/>
        <w:szCs w:val="20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F38" w:rsidRPr="002B5FB4" w:rsidRDefault="00032F38" w:rsidP="002B5FB4">
    <w:pPr>
      <w:pStyle w:val="Footer"/>
      <w:jc w:val="right"/>
      <w:rPr>
        <w:rFonts w:ascii="Arial" w:hAnsi="Arial" w:cs="Arial"/>
      </w:rPr>
    </w:pPr>
    <w:r w:rsidRPr="002B5FB4">
      <w:rPr>
        <w:rFonts w:ascii="Arial" w:hAnsi="Arial" w:cs="Arial"/>
      </w:rPr>
      <w:t xml:space="preserve">Page </w:t>
    </w:r>
    <w:r w:rsidRPr="002B5FB4">
      <w:rPr>
        <w:rFonts w:ascii="Arial" w:hAnsi="Arial" w:cs="Arial"/>
        <w:b/>
        <w:sz w:val="24"/>
        <w:szCs w:val="24"/>
      </w:rPr>
      <w:fldChar w:fldCharType="begin"/>
    </w:r>
    <w:r w:rsidRPr="002B5FB4">
      <w:rPr>
        <w:rFonts w:ascii="Arial" w:hAnsi="Arial" w:cs="Arial"/>
        <w:b/>
      </w:rPr>
      <w:instrText xml:space="preserve"> PAGE </w:instrText>
    </w:r>
    <w:r w:rsidRPr="002B5FB4">
      <w:rPr>
        <w:rFonts w:ascii="Arial" w:hAnsi="Arial" w:cs="Arial"/>
        <w:b/>
        <w:sz w:val="24"/>
        <w:szCs w:val="24"/>
      </w:rPr>
      <w:fldChar w:fldCharType="separate"/>
    </w:r>
    <w:r w:rsidR="00112C0A">
      <w:rPr>
        <w:rFonts w:ascii="Arial" w:hAnsi="Arial" w:cs="Arial"/>
        <w:b/>
        <w:noProof/>
      </w:rPr>
      <w:t>1</w:t>
    </w:r>
    <w:r w:rsidRPr="002B5FB4">
      <w:rPr>
        <w:rFonts w:ascii="Arial" w:hAnsi="Arial" w:cs="Arial"/>
        <w:b/>
        <w:sz w:val="24"/>
        <w:szCs w:val="24"/>
      </w:rPr>
      <w:fldChar w:fldCharType="end"/>
    </w:r>
    <w:r w:rsidRPr="002B5FB4">
      <w:rPr>
        <w:rFonts w:ascii="Arial" w:hAnsi="Arial" w:cs="Arial"/>
      </w:rPr>
      <w:t xml:space="preserve"> of </w:t>
    </w:r>
    <w:r w:rsidRPr="002B5FB4">
      <w:rPr>
        <w:rFonts w:ascii="Arial" w:hAnsi="Arial" w:cs="Arial"/>
        <w:b/>
        <w:sz w:val="24"/>
        <w:szCs w:val="24"/>
      </w:rPr>
      <w:fldChar w:fldCharType="begin"/>
    </w:r>
    <w:r w:rsidRPr="002B5FB4">
      <w:rPr>
        <w:rFonts w:ascii="Arial" w:hAnsi="Arial" w:cs="Arial"/>
        <w:b/>
      </w:rPr>
      <w:instrText xml:space="preserve"> NUMPAGES  </w:instrText>
    </w:r>
    <w:r w:rsidRPr="002B5FB4">
      <w:rPr>
        <w:rFonts w:ascii="Arial" w:hAnsi="Arial" w:cs="Arial"/>
        <w:b/>
        <w:sz w:val="24"/>
        <w:szCs w:val="24"/>
      </w:rPr>
      <w:fldChar w:fldCharType="separate"/>
    </w:r>
    <w:r w:rsidR="00112C0A">
      <w:rPr>
        <w:rFonts w:ascii="Arial" w:hAnsi="Arial" w:cs="Arial"/>
        <w:b/>
        <w:noProof/>
      </w:rPr>
      <w:t>7</w:t>
    </w:r>
    <w:r w:rsidRPr="002B5FB4">
      <w:rPr>
        <w:rFonts w:ascii="Arial" w:hAnsi="Arial" w:cs="Arial"/>
        <w:b/>
        <w:sz w:val="24"/>
        <w:szCs w:val="24"/>
      </w:rPr>
      <w:fldChar w:fldCharType="end"/>
    </w:r>
    <w:r>
      <w:rPr>
        <w:rFonts w:ascii="Arial" w:hAnsi="Arial" w:cs="Arial"/>
        <w:b/>
        <w:sz w:val="24"/>
        <w:szCs w:val="24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CB1" w:rsidRDefault="007A4CB1" w:rsidP="0014268F">
      <w:pPr>
        <w:spacing w:after="0" w:line="240" w:lineRule="auto"/>
      </w:pPr>
      <w:r>
        <w:separator/>
      </w:r>
    </w:p>
  </w:footnote>
  <w:footnote w:type="continuationSeparator" w:id="0">
    <w:p w:rsidR="007A4CB1" w:rsidRDefault="007A4CB1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F38" w:rsidRDefault="00032F38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032F38" w:rsidRDefault="00032F38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032F38" w:rsidRDefault="00032F38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032F38" w:rsidRDefault="00032F38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032F38" w:rsidRDefault="00032F38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032F38" w:rsidRDefault="00032F38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F38" w:rsidRDefault="00032F3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05.1pt;margin-top:51.5pt;width:147.1pt;height:28.4pt;z-index:-3;mso-position-horizontal-relative:page;mso-position-vertical-relative:page" filled="f" stroked="f">
          <v:textbox style="mso-next-textbox:#_x0000_s2059" inset="0,0,0,0">
            <w:txbxContent>
              <w:p w:rsidR="00032F38" w:rsidRDefault="00032F38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  <w:r>
      <w:rPr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76.5pt;height:167.25pt">
          <v:imagedata r:id="rId1" o:title="Cape Cod Log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F38" w:rsidRDefault="00032F38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70" type="#_x0000_t202" style="position:absolute;margin-left:240.35pt;margin-top:21.8pt;width:271.5pt;height:33.85pt;z-index:1" strokecolor="white">
          <v:textbox style="mso-next-textbox:#_x0000_s2670">
            <w:txbxContent>
              <w:p w:rsidR="00032F38" w:rsidRPr="001F2148" w:rsidRDefault="00032F38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2148"/>
    <w:rsid w:val="000006E6"/>
    <w:rsid w:val="00001D38"/>
    <w:rsid w:val="0000364C"/>
    <w:rsid w:val="000038A5"/>
    <w:rsid w:val="00004B4A"/>
    <w:rsid w:val="00004E29"/>
    <w:rsid w:val="00007864"/>
    <w:rsid w:val="00011575"/>
    <w:rsid w:val="00012D59"/>
    <w:rsid w:val="000211BC"/>
    <w:rsid w:val="00024DFD"/>
    <w:rsid w:val="00032F38"/>
    <w:rsid w:val="00033766"/>
    <w:rsid w:val="00033FCA"/>
    <w:rsid w:val="00045270"/>
    <w:rsid w:val="00045751"/>
    <w:rsid w:val="00055078"/>
    <w:rsid w:val="0006038A"/>
    <w:rsid w:val="00062A17"/>
    <w:rsid w:val="000656B0"/>
    <w:rsid w:val="00066B2F"/>
    <w:rsid w:val="00070BB7"/>
    <w:rsid w:val="00076F2B"/>
    <w:rsid w:val="0009022E"/>
    <w:rsid w:val="000948C5"/>
    <w:rsid w:val="000A27FB"/>
    <w:rsid w:val="000A4063"/>
    <w:rsid w:val="000A4AB4"/>
    <w:rsid w:val="000B0C12"/>
    <w:rsid w:val="000B4B50"/>
    <w:rsid w:val="000B75C3"/>
    <w:rsid w:val="000C77A2"/>
    <w:rsid w:val="000E6771"/>
    <w:rsid w:val="000F0323"/>
    <w:rsid w:val="000F39A7"/>
    <w:rsid w:val="000F7842"/>
    <w:rsid w:val="00102799"/>
    <w:rsid w:val="00105E64"/>
    <w:rsid w:val="0010760A"/>
    <w:rsid w:val="00111403"/>
    <w:rsid w:val="00112C0A"/>
    <w:rsid w:val="00113B60"/>
    <w:rsid w:val="00116594"/>
    <w:rsid w:val="001223E3"/>
    <w:rsid w:val="00127D35"/>
    <w:rsid w:val="00131379"/>
    <w:rsid w:val="001362E6"/>
    <w:rsid w:val="001367FD"/>
    <w:rsid w:val="00137D40"/>
    <w:rsid w:val="001412AC"/>
    <w:rsid w:val="00141D44"/>
    <w:rsid w:val="0014268F"/>
    <w:rsid w:val="0014547E"/>
    <w:rsid w:val="0015198F"/>
    <w:rsid w:val="00151A53"/>
    <w:rsid w:val="0016023F"/>
    <w:rsid w:val="001604B3"/>
    <w:rsid w:val="00162E49"/>
    <w:rsid w:val="001706A1"/>
    <w:rsid w:val="001732C8"/>
    <w:rsid w:val="00175A2C"/>
    <w:rsid w:val="00180392"/>
    <w:rsid w:val="00187DB4"/>
    <w:rsid w:val="00191614"/>
    <w:rsid w:val="00192BD4"/>
    <w:rsid w:val="001A5BD6"/>
    <w:rsid w:val="001A7DD4"/>
    <w:rsid w:val="001B04C9"/>
    <w:rsid w:val="001C2B70"/>
    <w:rsid w:val="001C538A"/>
    <w:rsid w:val="001C79F6"/>
    <w:rsid w:val="001D2D85"/>
    <w:rsid w:val="001E6F92"/>
    <w:rsid w:val="001F09E9"/>
    <w:rsid w:val="001F2148"/>
    <w:rsid w:val="001F2EDA"/>
    <w:rsid w:val="001F59C1"/>
    <w:rsid w:val="001F5A34"/>
    <w:rsid w:val="001F5D03"/>
    <w:rsid w:val="001F6164"/>
    <w:rsid w:val="001F7DB5"/>
    <w:rsid w:val="00214623"/>
    <w:rsid w:val="00220A36"/>
    <w:rsid w:val="00221E23"/>
    <w:rsid w:val="00225345"/>
    <w:rsid w:val="00232864"/>
    <w:rsid w:val="0023407F"/>
    <w:rsid w:val="0023570B"/>
    <w:rsid w:val="00246BD4"/>
    <w:rsid w:val="002575E0"/>
    <w:rsid w:val="00261003"/>
    <w:rsid w:val="00262DD0"/>
    <w:rsid w:val="0026329A"/>
    <w:rsid w:val="00265968"/>
    <w:rsid w:val="00270249"/>
    <w:rsid w:val="002714DD"/>
    <w:rsid w:val="002745CF"/>
    <w:rsid w:val="00280EE2"/>
    <w:rsid w:val="0028290B"/>
    <w:rsid w:val="00283D3E"/>
    <w:rsid w:val="002900D1"/>
    <w:rsid w:val="00291448"/>
    <w:rsid w:val="002A359B"/>
    <w:rsid w:val="002A4C7A"/>
    <w:rsid w:val="002A6130"/>
    <w:rsid w:val="002A6293"/>
    <w:rsid w:val="002B0559"/>
    <w:rsid w:val="002B25CF"/>
    <w:rsid w:val="002B5FB4"/>
    <w:rsid w:val="002C14BE"/>
    <w:rsid w:val="002C68C7"/>
    <w:rsid w:val="002D694C"/>
    <w:rsid w:val="002E0AA9"/>
    <w:rsid w:val="002E291E"/>
    <w:rsid w:val="002E3487"/>
    <w:rsid w:val="002E512C"/>
    <w:rsid w:val="002E5AF2"/>
    <w:rsid w:val="002E7817"/>
    <w:rsid w:val="002F6112"/>
    <w:rsid w:val="00300659"/>
    <w:rsid w:val="003009F2"/>
    <w:rsid w:val="003047AC"/>
    <w:rsid w:val="00307016"/>
    <w:rsid w:val="003077DD"/>
    <w:rsid w:val="00310349"/>
    <w:rsid w:val="003169F0"/>
    <w:rsid w:val="00316F54"/>
    <w:rsid w:val="003212EA"/>
    <w:rsid w:val="003327C3"/>
    <w:rsid w:val="00336A15"/>
    <w:rsid w:val="00337DC1"/>
    <w:rsid w:val="00337DE1"/>
    <w:rsid w:val="0034054E"/>
    <w:rsid w:val="00346763"/>
    <w:rsid w:val="00347603"/>
    <w:rsid w:val="003523DE"/>
    <w:rsid w:val="00357F32"/>
    <w:rsid w:val="00370F5E"/>
    <w:rsid w:val="00371922"/>
    <w:rsid w:val="0037194D"/>
    <w:rsid w:val="00372DCB"/>
    <w:rsid w:val="00381CAE"/>
    <w:rsid w:val="00382FBF"/>
    <w:rsid w:val="003839B7"/>
    <w:rsid w:val="00383D23"/>
    <w:rsid w:val="00392D04"/>
    <w:rsid w:val="003A02AC"/>
    <w:rsid w:val="003A2CD6"/>
    <w:rsid w:val="003A496B"/>
    <w:rsid w:val="003B720F"/>
    <w:rsid w:val="003C6A1A"/>
    <w:rsid w:val="003C703F"/>
    <w:rsid w:val="003D05BA"/>
    <w:rsid w:val="003D692F"/>
    <w:rsid w:val="003D6B92"/>
    <w:rsid w:val="003D7C68"/>
    <w:rsid w:val="003E0A31"/>
    <w:rsid w:val="003E624B"/>
    <w:rsid w:val="004077EB"/>
    <w:rsid w:val="00410B7A"/>
    <w:rsid w:val="00422FA9"/>
    <w:rsid w:val="004233CE"/>
    <w:rsid w:val="0042500D"/>
    <w:rsid w:val="004267A1"/>
    <w:rsid w:val="0043542B"/>
    <w:rsid w:val="0043799A"/>
    <w:rsid w:val="004451B7"/>
    <w:rsid w:val="004507EF"/>
    <w:rsid w:val="00456C57"/>
    <w:rsid w:val="00457E5B"/>
    <w:rsid w:val="00467B05"/>
    <w:rsid w:val="004735B9"/>
    <w:rsid w:val="0047411D"/>
    <w:rsid w:val="00490750"/>
    <w:rsid w:val="00491211"/>
    <w:rsid w:val="0049178E"/>
    <w:rsid w:val="00491BC7"/>
    <w:rsid w:val="00495676"/>
    <w:rsid w:val="004A2113"/>
    <w:rsid w:val="004A376C"/>
    <w:rsid w:val="004A5006"/>
    <w:rsid w:val="004C595F"/>
    <w:rsid w:val="004C6554"/>
    <w:rsid w:val="004C7704"/>
    <w:rsid w:val="004C79A6"/>
    <w:rsid w:val="004D6C4D"/>
    <w:rsid w:val="004D6EDF"/>
    <w:rsid w:val="004E342C"/>
    <w:rsid w:val="004E414B"/>
    <w:rsid w:val="004E5760"/>
    <w:rsid w:val="004E6ADF"/>
    <w:rsid w:val="004F3ECF"/>
    <w:rsid w:val="004F69B9"/>
    <w:rsid w:val="004F6F54"/>
    <w:rsid w:val="0050002B"/>
    <w:rsid w:val="00500309"/>
    <w:rsid w:val="00500AA0"/>
    <w:rsid w:val="005078D6"/>
    <w:rsid w:val="00513D43"/>
    <w:rsid w:val="00516176"/>
    <w:rsid w:val="00530F16"/>
    <w:rsid w:val="00536590"/>
    <w:rsid w:val="00541273"/>
    <w:rsid w:val="005446B0"/>
    <w:rsid w:val="005479E6"/>
    <w:rsid w:val="00553736"/>
    <w:rsid w:val="005544CB"/>
    <w:rsid w:val="005643F9"/>
    <w:rsid w:val="0056456E"/>
    <w:rsid w:val="00564CE0"/>
    <w:rsid w:val="005706C2"/>
    <w:rsid w:val="005734F9"/>
    <w:rsid w:val="005736DC"/>
    <w:rsid w:val="00573FD4"/>
    <w:rsid w:val="0057506A"/>
    <w:rsid w:val="00583FDB"/>
    <w:rsid w:val="00586623"/>
    <w:rsid w:val="00587536"/>
    <w:rsid w:val="00590808"/>
    <w:rsid w:val="00590C9E"/>
    <w:rsid w:val="00593C1B"/>
    <w:rsid w:val="005A2FD8"/>
    <w:rsid w:val="005A3D77"/>
    <w:rsid w:val="005B792C"/>
    <w:rsid w:val="005C00E6"/>
    <w:rsid w:val="005C2384"/>
    <w:rsid w:val="005C3B77"/>
    <w:rsid w:val="005C7FE0"/>
    <w:rsid w:val="005D6F98"/>
    <w:rsid w:val="005E15A7"/>
    <w:rsid w:val="005E5CF1"/>
    <w:rsid w:val="005E6A0D"/>
    <w:rsid w:val="005F049D"/>
    <w:rsid w:val="005F6F86"/>
    <w:rsid w:val="006057D6"/>
    <w:rsid w:val="00611FD0"/>
    <w:rsid w:val="00614154"/>
    <w:rsid w:val="006264B7"/>
    <w:rsid w:val="00627A84"/>
    <w:rsid w:val="00635FCE"/>
    <w:rsid w:val="00637408"/>
    <w:rsid w:val="00645634"/>
    <w:rsid w:val="00653273"/>
    <w:rsid w:val="006627D8"/>
    <w:rsid w:val="00663955"/>
    <w:rsid w:val="00664E37"/>
    <w:rsid w:val="00667865"/>
    <w:rsid w:val="00667C23"/>
    <w:rsid w:val="00672AF1"/>
    <w:rsid w:val="006739EC"/>
    <w:rsid w:val="006766AC"/>
    <w:rsid w:val="00686E4F"/>
    <w:rsid w:val="00696B84"/>
    <w:rsid w:val="006A0E4C"/>
    <w:rsid w:val="006A22BD"/>
    <w:rsid w:val="006B5DCC"/>
    <w:rsid w:val="006C034D"/>
    <w:rsid w:val="006C7341"/>
    <w:rsid w:val="006D12DF"/>
    <w:rsid w:val="006E06AB"/>
    <w:rsid w:val="007031B8"/>
    <w:rsid w:val="00703BE3"/>
    <w:rsid w:val="007060A5"/>
    <w:rsid w:val="00717284"/>
    <w:rsid w:val="00723EA6"/>
    <w:rsid w:val="0072593E"/>
    <w:rsid w:val="0074613F"/>
    <w:rsid w:val="00750CB3"/>
    <w:rsid w:val="00751E77"/>
    <w:rsid w:val="007532B3"/>
    <w:rsid w:val="0075479A"/>
    <w:rsid w:val="00756CE8"/>
    <w:rsid w:val="007638C8"/>
    <w:rsid w:val="00766596"/>
    <w:rsid w:val="007669E9"/>
    <w:rsid w:val="00766CD5"/>
    <w:rsid w:val="00767AD0"/>
    <w:rsid w:val="007720B8"/>
    <w:rsid w:val="0077247E"/>
    <w:rsid w:val="007876AE"/>
    <w:rsid w:val="00791966"/>
    <w:rsid w:val="00795D03"/>
    <w:rsid w:val="00796EA7"/>
    <w:rsid w:val="007A1562"/>
    <w:rsid w:val="007A15DB"/>
    <w:rsid w:val="007A4CB1"/>
    <w:rsid w:val="007A5688"/>
    <w:rsid w:val="007A59CB"/>
    <w:rsid w:val="007B2DBF"/>
    <w:rsid w:val="007B31FA"/>
    <w:rsid w:val="007C0F66"/>
    <w:rsid w:val="007C4067"/>
    <w:rsid w:val="007C4860"/>
    <w:rsid w:val="007D0E95"/>
    <w:rsid w:val="007D256B"/>
    <w:rsid w:val="007D43D4"/>
    <w:rsid w:val="007D4D61"/>
    <w:rsid w:val="007D6A84"/>
    <w:rsid w:val="007E1FD8"/>
    <w:rsid w:val="007F430B"/>
    <w:rsid w:val="007F683D"/>
    <w:rsid w:val="007F7037"/>
    <w:rsid w:val="00804481"/>
    <w:rsid w:val="008049B1"/>
    <w:rsid w:val="00810A4F"/>
    <w:rsid w:val="00812659"/>
    <w:rsid w:val="00815DC3"/>
    <w:rsid w:val="00822C03"/>
    <w:rsid w:val="008232D9"/>
    <w:rsid w:val="00825D63"/>
    <w:rsid w:val="008337C8"/>
    <w:rsid w:val="00835CD4"/>
    <w:rsid w:val="00840642"/>
    <w:rsid w:val="00845F7F"/>
    <w:rsid w:val="00850D82"/>
    <w:rsid w:val="008523CA"/>
    <w:rsid w:val="00852A57"/>
    <w:rsid w:val="00852EF2"/>
    <w:rsid w:val="008647F2"/>
    <w:rsid w:val="00866C26"/>
    <w:rsid w:val="00867D19"/>
    <w:rsid w:val="008729E2"/>
    <w:rsid w:val="008818D9"/>
    <w:rsid w:val="00881F56"/>
    <w:rsid w:val="0089050A"/>
    <w:rsid w:val="00891746"/>
    <w:rsid w:val="00893071"/>
    <w:rsid w:val="0089528B"/>
    <w:rsid w:val="00897106"/>
    <w:rsid w:val="008A159C"/>
    <w:rsid w:val="008A1AE0"/>
    <w:rsid w:val="008A1D31"/>
    <w:rsid w:val="008A3D33"/>
    <w:rsid w:val="008A6B5D"/>
    <w:rsid w:val="008B15CD"/>
    <w:rsid w:val="008B7E18"/>
    <w:rsid w:val="008C105F"/>
    <w:rsid w:val="008C432A"/>
    <w:rsid w:val="008C55D2"/>
    <w:rsid w:val="008D3948"/>
    <w:rsid w:val="008E031C"/>
    <w:rsid w:val="008E0D83"/>
    <w:rsid w:val="008E6FCA"/>
    <w:rsid w:val="00900938"/>
    <w:rsid w:val="009009B5"/>
    <w:rsid w:val="00905887"/>
    <w:rsid w:val="009155B3"/>
    <w:rsid w:val="00922D77"/>
    <w:rsid w:val="009314E3"/>
    <w:rsid w:val="00931581"/>
    <w:rsid w:val="00933334"/>
    <w:rsid w:val="00935825"/>
    <w:rsid w:val="0094744B"/>
    <w:rsid w:val="00947B50"/>
    <w:rsid w:val="00957851"/>
    <w:rsid w:val="0096485D"/>
    <w:rsid w:val="00966C1B"/>
    <w:rsid w:val="009738F2"/>
    <w:rsid w:val="009773A4"/>
    <w:rsid w:val="00982560"/>
    <w:rsid w:val="009841A6"/>
    <w:rsid w:val="00990315"/>
    <w:rsid w:val="00991A4C"/>
    <w:rsid w:val="00991A86"/>
    <w:rsid w:val="0099464D"/>
    <w:rsid w:val="00997262"/>
    <w:rsid w:val="009A4C38"/>
    <w:rsid w:val="009A683E"/>
    <w:rsid w:val="009A786D"/>
    <w:rsid w:val="009B0775"/>
    <w:rsid w:val="009B3D1D"/>
    <w:rsid w:val="009B4A0E"/>
    <w:rsid w:val="009B5EA5"/>
    <w:rsid w:val="009B61E2"/>
    <w:rsid w:val="009B750D"/>
    <w:rsid w:val="009C32FD"/>
    <w:rsid w:val="009C3B40"/>
    <w:rsid w:val="009C4D1F"/>
    <w:rsid w:val="009C60D0"/>
    <w:rsid w:val="009D1DBC"/>
    <w:rsid w:val="009D4686"/>
    <w:rsid w:val="009D6526"/>
    <w:rsid w:val="009D712B"/>
    <w:rsid w:val="009D74CE"/>
    <w:rsid w:val="009E135F"/>
    <w:rsid w:val="009F01D8"/>
    <w:rsid w:val="009F4D77"/>
    <w:rsid w:val="00A04E91"/>
    <w:rsid w:val="00A10375"/>
    <w:rsid w:val="00A207F1"/>
    <w:rsid w:val="00A21F3E"/>
    <w:rsid w:val="00A23895"/>
    <w:rsid w:val="00A347E3"/>
    <w:rsid w:val="00A35861"/>
    <w:rsid w:val="00A37035"/>
    <w:rsid w:val="00A41343"/>
    <w:rsid w:val="00A4600C"/>
    <w:rsid w:val="00A501CD"/>
    <w:rsid w:val="00A51328"/>
    <w:rsid w:val="00A529E7"/>
    <w:rsid w:val="00A56995"/>
    <w:rsid w:val="00A56D52"/>
    <w:rsid w:val="00A706CE"/>
    <w:rsid w:val="00A70E43"/>
    <w:rsid w:val="00A73175"/>
    <w:rsid w:val="00A736EF"/>
    <w:rsid w:val="00A74190"/>
    <w:rsid w:val="00A85141"/>
    <w:rsid w:val="00A861A2"/>
    <w:rsid w:val="00A91F83"/>
    <w:rsid w:val="00AA0F1E"/>
    <w:rsid w:val="00AA4C08"/>
    <w:rsid w:val="00AA5811"/>
    <w:rsid w:val="00AA6253"/>
    <w:rsid w:val="00AB097E"/>
    <w:rsid w:val="00AB4748"/>
    <w:rsid w:val="00AB4B10"/>
    <w:rsid w:val="00AC26B6"/>
    <w:rsid w:val="00AC3A12"/>
    <w:rsid w:val="00AC6045"/>
    <w:rsid w:val="00AD4FAC"/>
    <w:rsid w:val="00AD7357"/>
    <w:rsid w:val="00AD7D99"/>
    <w:rsid w:val="00AE2864"/>
    <w:rsid w:val="00AE3501"/>
    <w:rsid w:val="00AE7E74"/>
    <w:rsid w:val="00AF3E43"/>
    <w:rsid w:val="00AF4899"/>
    <w:rsid w:val="00AF5BFC"/>
    <w:rsid w:val="00B003EB"/>
    <w:rsid w:val="00B027C0"/>
    <w:rsid w:val="00B0374C"/>
    <w:rsid w:val="00B03793"/>
    <w:rsid w:val="00B050D2"/>
    <w:rsid w:val="00B22386"/>
    <w:rsid w:val="00B276E3"/>
    <w:rsid w:val="00B27846"/>
    <w:rsid w:val="00B33760"/>
    <w:rsid w:val="00B360EE"/>
    <w:rsid w:val="00B42430"/>
    <w:rsid w:val="00B42893"/>
    <w:rsid w:val="00B50FA7"/>
    <w:rsid w:val="00B522D8"/>
    <w:rsid w:val="00B577A1"/>
    <w:rsid w:val="00B61666"/>
    <w:rsid w:val="00B631D2"/>
    <w:rsid w:val="00B6386D"/>
    <w:rsid w:val="00B63F0A"/>
    <w:rsid w:val="00B67211"/>
    <w:rsid w:val="00B72568"/>
    <w:rsid w:val="00B72FE1"/>
    <w:rsid w:val="00B76719"/>
    <w:rsid w:val="00B7693E"/>
    <w:rsid w:val="00B80B69"/>
    <w:rsid w:val="00B86B6C"/>
    <w:rsid w:val="00B8767E"/>
    <w:rsid w:val="00B95B0A"/>
    <w:rsid w:val="00B977B8"/>
    <w:rsid w:val="00BA7D25"/>
    <w:rsid w:val="00BB11CF"/>
    <w:rsid w:val="00BB412C"/>
    <w:rsid w:val="00BB5023"/>
    <w:rsid w:val="00BB762F"/>
    <w:rsid w:val="00BC39AF"/>
    <w:rsid w:val="00BC48B8"/>
    <w:rsid w:val="00BC7A8D"/>
    <w:rsid w:val="00BD2355"/>
    <w:rsid w:val="00BD67D3"/>
    <w:rsid w:val="00BE2B9C"/>
    <w:rsid w:val="00BF008C"/>
    <w:rsid w:val="00BF43D9"/>
    <w:rsid w:val="00BF4DDF"/>
    <w:rsid w:val="00BF7A9B"/>
    <w:rsid w:val="00C01822"/>
    <w:rsid w:val="00C05273"/>
    <w:rsid w:val="00C05715"/>
    <w:rsid w:val="00C109DD"/>
    <w:rsid w:val="00C10B7C"/>
    <w:rsid w:val="00C11A81"/>
    <w:rsid w:val="00C12905"/>
    <w:rsid w:val="00C1355C"/>
    <w:rsid w:val="00C153D5"/>
    <w:rsid w:val="00C1697A"/>
    <w:rsid w:val="00C16B57"/>
    <w:rsid w:val="00C17DF5"/>
    <w:rsid w:val="00C205EC"/>
    <w:rsid w:val="00C216CD"/>
    <w:rsid w:val="00C21BCA"/>
    <w:rsid w:val="00C23D32"/>
    <w:rsid w:val="00C240FB"/>
    <w:rsid w:val="00C24D2F"/>
    <w:rsid w:val="00C4426D"/>
    <w:rsid w:val="00C53E3B"/>
    <w:rsid w:val="00C61A21"/>
    <w:rsid w:val="00C624E6"/>
    <w:rsid w:val="00C62DC3"/>
    <w:rsid w:val="00C643E4"/>
    <w:rsid w:val="00C66342"/>
    <w:rsid w:val="00C67436"/>
    <w:rsid w:val="00C7549B"/>
    <w:rsid w:val="00C770EA"/>
    <w:rsid w:val="00C77D2E"/>
    <w:rsid w:val="00C77EBB"/>
    <w:rsid w:val="00C835E2"/>
    <w:rsid w:val="00C8462A"/>
    <w:rsid w:val="00C851B2"/>
    <w:rsid w:val="00C86463"/>
    <w:rsid w:val="00C91C33"/>
    <w:rsid w:val="00C936C3"/>
    <w:rsid w:val="00C93AB4"/>
    <w:rsid w:val="00CA2F0C"/>
    <w:rsid w:val="00CA406A"/>
    <w:rsid w:val="00CA5049"/>
    <w:rsid w:val="00CB4D3C"/>
    <w:rsid w:val="00CB76DA"/>
    <w:rsid w:val="00CC0C2A"/>
    <w:rsid w:val="00CC31EA"/>
    <w:rsid w:val="00CC502F"/>
    <w:rsid w:val="00CC695E"/>
    <w:rsid w:val="00CC6EC1"/>
    <w:rsid w:val="00CD3230"/>
    <w:rsid w:val="00CD4716"/>
    <w:rsid w:val="00CD6EC5"/>
    <w:rsid w:val="00CF0DC0"/>
    <w:rsid w:val="00CF1347"/>
    <w:rsid w:val="00CF413E"/>
    <w:rsid w:val="00D007A5"/>
    <w:rsid w:val="00D312E5"/>
    <w:rsid w:val="00D34037"/>
    <w:rsid w:val="00D47942"/>
    <w:rsid w:val="00D52777"/>
    <w:rsid w:val="00D5280C"/>
    <w:rsid w:val="00D5566B"/>
    <w:rsid w:val="00D57493"/>
    <w:rsid w:val="00D632D4"/>
    <w:rsid w:val="00D66566"/>
    <w:rsid w:val="00D678E0"/>
    <w:rsid w:val="00D700E3"/>
    <w:rsid w:val="00D73CE1"/>
    <w:rsid w:val="00D76176"/>
    <w:rsid w:val="00D77216"/>
    <w:rsid w:val="00D81229"/>
    <w:rsid w:val="00DA0B36"/>
    <w:rsid w:val="00DA4581"/>
    <w:rsid w:val="00DA64CF"/>
    <w:rsid w:val="00DB3E80"/>
    <w:rsid w:val="00DB4D6F"/>
    <w:rsid w:val="00DB6C30"/>
    <w:rsid w:val="00DC0865"/>
    <w:rsid w:val="00DC7CF6"/>
    <w:rsid w:val="00DD1057"/>
    <w:rsid w:val="00DD382A"/>
    <w:rsid w:val="00DD4C20"/>
    <w:rsid w:val="00DF7B99"/>
    <w:rsid w:val="00E02D7A"/>
    <w:rsid w:val="00E151A5"/>
    <w:rsid w:val="00E16C29"/>
    <w:rsid w:val="00E21471"/>
    <w:rsid w:val="00E22FF9"/>
    <w:rsid w:val="00E23218"/>
    <w:rsid w:val="00E23978"/>
    <w:rsid w:val="00E2793D"/>
    <w:rsid w:val="00E31DB9"/>
    <w:rsid w:val="00E32CAC"/>
    <w:rsid w:val="00E35F13"/>
    <w:rsid w:val="00E5108F"/>
    <w:rsid w:val="00E6010B"/>
    <w:rsid w:val="00E622F2"/>
    <w:rsid w:val="00E66C1C"/>
    <w:rsid w:val="00E735F4"/>
    <w:rsid w:val="00E752FA"/>
    <w:rsid w:val="00E80490"/>
    <w:rsid w:val="00E80C51"/>
    <w:rsid w:val="00E862AF"/>
    <w:rsid w:val="00E86FC5"/>
    <w:rsid w:val="00E95DAB"/>
    <w:rsid w:val="00E96904"/>
    <w:rsid w:val="00E97490"/>
    <w:rsid w:val="00E97FC1"/>
    <w:rsid w:val="00EA30E4"/>
    <w:rsid w:val="00EB5B15"/>
    <w:rsid w:val="00EC703E"/>
    <w:rsid w:val="00ED5CE9"/>
    <w:rsid w:val="00ED7212"/>
    <w:rsid w:val="00EE31C2"/>
    <w:rsid w:val="00EF6292"/>
    <w:rsid w:val="00EF749A"/>
    <w:rsid w:val="00EF7B4C"/>
    <w:rsid w:val="00F025E8"/>
    <w:rsid w:val="00F05498"/>
    <w:rsid w:val="00F05C19"/>
    <w:rsid w:val="00F13297"/>
    <w:rsid w:val="00F179EC"/>
    <w:rsid w:val="00F213C8"/>
    <w:rsid w:val="00F246BB"/>
    <w:rsid w:val="00F3408C"/>
    <w:rsid w:val="00F348AA"/>
    <w:rsid w:val="00F35687"/>
    <w:rsid w:val="00F42260"/>
    <w:rsid w:val="00F440B0"/>
    <w:rsid w:val="00F46560"/>
    <w:rsid w:val="00F50C57"/>
    <w:rsid w:val="00F6270C"/>
    <w:rsid w:val="00F63755"/>
    <w:rsid w:val="00F63860"/>
    <w:rsid w:val="00F64E54"/>
    <w:rsid w:val="00F728B8"/>
    <w:rsid w:val="00F749B9"/>
    <w:rsid w:val="00F7565A"/>
    <w:rsid w:val="00F764F8"/>
    <w:rsid w:val="00F80681"/>
    <w:rsid w:val="00F86044"/>
    <w:rsid w:val="00FA3B79"/>
    <w:rsid w:val="00FA648D"/>
    <w:rsid w:val="00FB7CAF"/>
    <w:rsid w:val="00FD3476"/>
    <w:rsid w:val="00FD3B59"/>
    <w:rsid w:val="00FE31CA"/>
    <w:rsid w:val="00FE67AD"/>
    <w:rsid w:val="00FE6BB2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71"/>
    <o:shapelayout v:ext="edit">
      <o:idmap v:ext="edit" data="1"/>
    </o:shapelayout>
  </w:shapeDefaults>
  <w:decimalSymbol w:val="."/>
  <w:listSeparator w:val=","/>
  <w14:docId w14:val="3A50DCCC"/>
  <w15:chartTrackingRefBased/>
  <w15:docId w15:val="{F5661B27-969F-4515-8E4C-B8CEC32D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SPIN%20Docs\MY%20DOCS%2015\CAPE%20COD\Site%20Specific%20Risk%20Assessments\Site%20Specific%20Risk%20Assessments%20Templates\02.%20Ceiling%20Dust,%20Insulation%20Remov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8F7F8F-D190-40B4-AE73-AAFB76B5C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02. Ceiling Dust, Insulation Removal</Template>
  <TotalTime>2</TotalTime>
  <Pages>7</Pages>
  <Words>1676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JONSPIN</dc:creator>
  <cp:keywords/>
  <cp:lastModifiedBy>home</cp:lastModifiedBy>
  <cp:revision>3</cp:revision>
  <cp:lastPrinted>2013-02-06T00:20:00Z</cp:lastPrinted>
  <dcterms:created xsi:type="dcterms:W3CDTF">2017-09-02T10:34:00Z</dcterms:created>
  <dcterms:modified xsi:type="dcterms:W3CDTF">2017-09-12T04:34:00Z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