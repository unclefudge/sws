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213AD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3AD" w:rsidRDefault="000213AD" w:rsidP="000213A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3AD" w:rsidRPr="005273A2" w:rsidRDefault="000213AD" w:rsidP="000213A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3AD" w:rsidRDefault="000213AD" w:rsidP="000213A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3AD" w:rsidRPr="005273A2" w:rsidRDefault="000213AD" w:rsidP="000213A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0213AD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3AD" w:rsidRDefault="000213AD" w:rsidP="000213A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3AD" w:rsidRPr="0044132F" w:rsidRDefault="000213AD" w:rsidP="000213A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3AD" w:rsidRDefault="000213AD" w:rsidP="000213A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3AD" w:rsidRDefault="000213AD" w:rsidP="000213A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0011D" w:rsidRPr="002B48C9" w:rsidTr="002E566D">
        <w:tc>
          <w:tcPr>
            <w:tcW w:w="1668" w:type="dxa"/>
            <w:vAlign w:val="center"/>
          </w:tcPr>
          <w:p w:rsidR="006201C9" w:rsidRPr="002B48C9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2B48C9">
              <w:rPr>
                <w:rFonts w:ascii="Arial Narrow" w:eastAsia="Times New Roman" w:hAnsi="Arial Narrow" w:cs="Arial"/>
              </w:rPr>
              <w:t>Conta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B48C9">
              <w:rPr>
                <w:rFonts w:ascii="Arial Narrow" w:eastAsia="Times New Roman" w:hAnsi="Arial Narrow" w:cs="Arial"/>
              </w:rPr>
              <w:t>t wi</w:t>
            </w:r>
            <w:r w:rsidRPr="002B48C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B48C9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2B48C9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01C9" w:rsidRPr="002B48C9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01C9" w:rsidRPr="002B48C9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Working to close to electrical supply -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Strong winds causing power lines to swing close to work area - </w:t>
            </w:r>
          </w:p>
          <w:p w:rsidR="006201C9" w:rsidRPr="002B48C9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2B48C9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01C9" w:rsidRPr="002B48C9" w:rsidRDefault="006201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2B48C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B48C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B48C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01C9" w:rsidRPr="002B48C9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01C9" w:rsidRPr="002B48C9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48C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2B48C9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2B48C9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2B48C9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48C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2B48C9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01C9" w:rsidRPr="002B48C9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48C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01C9" w:rsidRPr="002B48C9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AD0CC9" w:rsidRPr="002B48C9">
              <w:rPr>
                <w:rFonts w:ascii="Arial Narrow" w:hAnsi="Arial Narrow"/>
                <w:sz w:val="20"/>
                <w:szCs w:val="20"/>
              </w:rPr>
              <w:t>supply</w:t>
            </w:r>
            <w:r w:rsidRPr="002B48C9">
              <w:rPr>
                <w:rFonts w:ascii="Arial Narrow" w:hAnsi="Arial Narrow"/>
                <w:sz w:val="20"/>
                <w:szCs w:val="20"/>
              </w:rPr>
              <w:t xml:space="preserve"> is isolated prior to </w:t>
            </w:r>
            <w:r w:rsidR="001807CE" w:rsidRPr="002B48C9">
              <w:rPr>
                <w:rFonts w:ascii="Arial Narrow" w:hAnsi="Arial Narrow"/>
                <w:sz w:val="20"/>
                <w:szCs w:val="20"/>
              </w:rPr>
              <w:t>the work commencing</w:t>
            </w:r>
          </w:p>
          <w:p w:rsidR="006201C9" w:rsidRPr="002B48C9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01C9" w:rsidRPr="002B48C9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01C9" w:rsidRPr="002B48C9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01C9" w:rsidRPr="002B48C9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2B48C9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B48C9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2B48C9">
              <w:rPr>
                <w:rFonts w:ascii="Arial Narrow" w:eastAsia="Times New Roman" w:hAnsi="Arial Narrow" w:cs="Arial"/>
              </w:rPr>
              <w:t>pp</w:t>
            </w:r>
            <w:r w:rsidRPr="002B48C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B48C9">
              <w:rPr>
                <w:rFonts w:ascii="Arial Narrow" w:eastAsia="Times New Roman" w:hAnsi="Arial Narrow" w:cs="Arial"/>
              </w:rPr>
              <w:t>o</w:t>
            </w:r>
            <w:r w:rsidRPr="002B48C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B48C9">
              <w:rPr>
                <w:rFonts w:ascii="Arial Narrow" w:eastAsia="Times New Roman" w:hAnsi="Arial Narrow" w:cs="Arial"/>
              </w:rPr>
              <w:t>ed pe</w:t>
            </w:r>
            <w:r w:rsidRPr="002B48C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B48C9">
              <w:rPr>
                <w:rFonts w:ascii="Arial Narrow" w:eastAsia="Times New Roman" w:hAnsi="Arial Narrow" w:cs="Arial"/>
              </w:rPr>
              <w:t>s</w:t>
            </w:r>
            <w:r w:rsidRPr="002B48C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B48C9">
              <w:rPr>
                <w:rFonts w:ascii="Arial Narrow" w:eastAsia="Times New Roman" w:hAnsi="Arial Narrow" w:cs="Arial"/>
              </w:rPr>
              <w:t xml:space="preserve">n </w:t>
            </w:r>
          </w:p>
          <w:p w:rsidR="006201C9" w:rsidRPr="002B48C9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2B48C9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2B48C9" w:rsidRDefault="001B1132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2B48C9">
              <w:rPr>
                <w:rFonts w:ascii="Arial Narrow" w:eastAsia="Times New Roman" w:hAnsi="Arial Narrow" w:cs="Arial"/>
              </w:rPr>
              <w:t xml:space="preserve">Site </w:t>
            </w:r>
            <w:r w:rsidR="006201C9" w:rsidRPr="002B48C9">
              <w:rPr>
                <w:rFonts w:ascii="Arial Narrow" w:eastAsia="Times New Roman" w:hAnsi="Arial Narrow" w:cs="Arial"/>
              </w:rPr>
              <w:t>Supe</w:t>
            </w:r>
            <w:r w:rsidR="006201C9" w:rsidRPr="002B48C9">
              <w:rPr>
                <w:rFonts w:ascii="Arial Narrow" w:eastAsia="Times New Roman" w:hAnsi="Arial Narrow" w:cs="Arial"/>
                <w:spacing w:val="1"/>
              </w:rPr>
              <w:t>r</w:t>
            </w:r>
            <w:r w:rsidR="006201C9" w:rsidRPr="002B48C9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01C9" w:rsidRPr="002B48C9">
              <w:rPr>
                <w:rFonts w:ascii="Arial Narrow" w:eastAsia="Times New Roman" w:hAnsi="Arial Narrow" w:cs="Arial"/>
                <w:spacing w:val="1"/>
              </w:rPr>
              <w:t>i</w:t>
            </w:r>
            <w:r w:rsidR="006201C9" w:rsidRPr="002B48C9">
              <w:rPr>
                <w:rFonts w:ascii="Arial Narrow" w:eastAsia="Times New Roman" w:hAnsi="Arial Narrow" w:cs="Arial"/>
              </w:rPr>
              <w:t>s</w:t>
            </w:r>
            <w:r w:rsidR="006201C9" w:rsidRPr="002B48C9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01C9" w:rsidRPr="002B48C9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01C9" w:rsidRPr="002B48C9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01C9" w:rsidRPr="002B48C9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2B48C9" w:rsidRDefault="006201C9" w:rsidP="00C0011D">
            <w:pPr>
              <w:spacing w:after="0"/>
              <w:rPr>
                <w:rFonts w:ascii="Arial Narrow" w:hAnsi="Arial Narrow" w:cs="Arial"/>
              </w:rPr>
            </w:pPr>
            <w:r w:rsidRPr="002B48C9">
              <w:rPr>
                <w:rFonts w:ascii="Arial Narrow" w:eastAsia="Times New Roman" w:hAnsi="Arial Narrow" w:cs="Arial"/>
              </w:rPr>
              <w:t>Contr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B48C9">
              <w:rPr>
                <w:rFonts w:ascii="Arial Narrow" w:eastAsia="Times New Roman" w:hAnsi="Arial Narrow" w:cs="Arial"/>
              </w:rPr>
              <w:t>tor / all ‘</w:t>
            </w:r>
            <w:r w:rsidRPr="002B48C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01C9" w:rsidRPr="002B48C9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01C9" w:rsidRPr="002B48C9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58BE" w:rsidRPr="002B48C9" w:rsidTr="002E566D">
        <w:tc>
          <w:tcPr>
            <w:tcW w:w="1668" w:type="dxa"/>
            <w:vAlign w:val="center"/>
          </w:tcPr>
          <w:p w:rsidR="00DB183B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2B48C9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B48C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2B48C9">
              <w:rPr>
                <w:rFonts w:ascii="Arial Narrow" w:eastAsia="Times New Roman" w:hAnsi="Arial Narrow" w:cs="Arial"/>
              </w:rPr>
              <w:t>o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B48C9">
              <w:rPr>
                <w:rFonts w:ascii="Arial Narrow" w:eastAsia="Times New Roman" w:hAnsi="Arial Narrow" w:cs="Arial"/>
              </w:rPr>
              <w:t>k in con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B48C9">
              <w:rPr>
                <w:rFonts w:ascii="Arial Narrow" w:eastAsia="Times New Roman" w:hAnsi="Arial Narrow" w:cs="Arial"/>
              </w:rPr>
              <w:t>ined</w:t>
            </w: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2B48C9">
              <w:rPr>
                <w:rFonts w:ascii="Arial Narrow" w:eastAsia="Times New Roman" w:hAnsi="Arial Narrow" w:cs="Arial"/>
              </w:rPr>
              <w:t>spa</w:t>
            </w:r>
            <w:r w:rsidRPr="002B48C9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2B48C9">
              <w:rPr>
                <w:rFonts w:ascii="Arial Narrow" w:eastAsia="Times New Roman" w:hAnsi="Arial Narrow" w:cs="Arial"/>
              </w:rPr>
              <w:t>e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2B48C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B48C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B48C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48C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2B48C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C58BE" w:rsidRPr="002B48C9" w:rsidRDefault="005701EE" w:rsidP="00C0011D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3C58BE" w:rsidRPr="002B48C9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3C58BE" w:rsidRPr="002B48C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3C58BE" w:rsidRPr="002B48C9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3C58BE" w:rsidRPr="002B48C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3C58BE" w:rsidRPr="002B48C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C58BE" w:rsidRPr="002B48C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3C58BE" w:rsidRPr="002B48C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3C58BE" w:rsidRPr="002B48C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3C58BE" w:rsidRPr="002B48C9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2B48C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2B48C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Regularly monitor the condition of the </w:t>
            </w:r>
            <w:r w:rsidRPr="002B48C9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541E83" w:rsidRPr="002B48C9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B48C9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3C58BE" w:rsidRPr="002B48C9" w:rsidRDefault="003C58BE" w:rsidP="00C0011D">
            <w:pPr>
              <w:spacing w:after="0"/>
              <w:rPr>
                <w:rFonts w:ascii="Arial Narrow" w:hAnsi="Arial Narrow" w:cs="Arial"/>
              </w:rPr>
            </w:pPr>
            <w:r w:rsidRPr="002B48C9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B48C9">
              <w:rPr>
                <w:rFonts w:ascii="Arial Narrow" w:eastAsia="Times New Roman" w:hAnsi="Arial Narrow" w:cs="Arial"/>
              </w:rPr>
              <w:t>tor / all ‘</w:t>
            </w:r>
            <w:r w:rsidRPr="002B48C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58BE" w:rsidRPr="002B48C9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3C58BE" w:rsidRPr="002B48C9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58BE" w:rsidRPr="002B48C9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6637" w:rsidRPr="002B48C9" w:rsidTr="002E566D">
        <w:tc>
          <w:tcPr>
            <w:tcW w:w="1668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B48C9">
              <w:rPr>
                <w:rFonts w:ascii="Arial Narrow" w:eastAsia="Times New Roman" w:hAnsi="Arial Narrow" w:cs="Arial"/>
              </w:rPr>
              <w:t xml:space="preserve">Hand excavation </w:t>
            </w:r>
            <w:r w:rsidR="00E41755" w:rsidRPr="002B48C9">
              <w:rPr>
                <w:rFonts w:ascii="Arial Narrow" w:eastAsia="Times New Roman" w:hAnsi="Arial Narrow" w:cs="Arial"/>
              </w:rPr>
              <w:t>of spoil to provide for</w:t>
            </w:r>
            <w:r w:rsidRPr="002B48C9">
              <w:rPr>
                <w:rFonts w:ascii="Arial Narrow" w:eastAsia="Times New Roman" w:hAnsi="Arial Narrow" w:cs="Arial"/>
              </w:rPr>
              <w:t xml:space="preserve"> underfloor clearance -</w:t>
            </w:r>
          </w:p>
          <w:p w:rsidR="00806637" w:rsidRPr="002B48C9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2B48C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6637" w:rsidRPr="002B48C9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B48C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B48C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48C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B48C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B48C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B48C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B48C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6637" w:rsidRPr="002B48C9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>Monitor stability of the excavation</w:t>
            </w: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6637" w:rsidRPr="002B48C9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06637" w:rsidRPr="002B48C9" w:rsidRDefault="00806637" w:rsidP="00C0011D">
            <w:pPr>
              <w:spacing w:after="0"/>
              <w:rPr>
                <w:rFonts w:ascii="Arial Narrow" w:hAnsi="Arial Narrow" w:cs="Arial"/>
              </w:rPr>
            </w:pPr>
            <w:r w:rsidRPr="002B48C9">
              <w:rPr>
                <w:rFonts w:ascii="Arial Narrow" w:eastAsia="Times New Roman" w:hAnsi="Arial Narrow" w:cs="Arial"/>
              </w:rPr>
              <w:t>Contr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B48C9">
              <w:rPr>
                <w:rFonts w:ascii="Arial Narrow" w:eastAsia="Times New Roman" w:hAnsi="Arial Narrow" w:cs="Arial"/>
              </w:rPr>
              <w:t>tor / all ‘</w:t>
            </w:r>
            <w:r w:rsidRPr="002B48C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6637" w:rsidRPr="002B48C9" w:rsidRDefault="00806637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6637" w:rsidRPr="002B48C9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6AD0" w:rsidRPr="002B48C9" w:rsidTr="002E566D">
        <w:tc>
          <w:tcPr>
            <w:tcW w:w="1668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B48C9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2B48C9">
              <w:rPr>
                <w:rFonts w:ascii="Arial Narrow" w:eastAsia="Times New Roman" w:hAnsi="Arial Narrow" w:cs="Arial"/>
              </w:rPr>
              <w:t>-</w:t>
            </w:r>
          </w:p>
          <w:p w:rsidR="00DA6AD0" w:rsidRPr="002B48C9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B48C9">
              <w:rPr>
                <w:rFonts w:ascii="Arial Narrow" w:eastAsia="Times New Roman" w:hAnsi="Arial Narrow" w:cs="Arial"/>
                <w:spacing w:val="1"/>
              </w:rPr>
              <w:t>s</w:t>
            </w:r>
            <w:r w:rsidRPr="002B48C9">
              <w:rPr>
                <w:rFonts w:ascii="Arial Narrow" w:eastAsia="Times New Roman" w:hAnsi="Arial Narrow" w:cs="Arial"/>
              </w:rPr>
              <w:t>tripping</w:t>
            </w:r>
            <w:r w:rsidRPr="002B48C9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B48C9">
              <w:rPr>
                <w:rFonts w:ascii="Arial Narrow" w:eastAsia="Times New Roman" w:hAnsi="Arial Narrow" w:cs="Arial"/>
              </w:rPr>
              <w:t xml:space="preserve">oof 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B48C9">
              <w:rPr>
                <w:rFonts w:ascii="Arial Narrow" w:eastAsia="Times New Roman" w:hAnsi="Arial Narrow" w:cs="Arial"/>
              </w:rPr>
              <w:t>ov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B48C9">
              <w:rPr>
                <w:rFonts w:ascii="Arial Narrow" w:eastAsia="Times New Roman" w:hAnsi="Arial Narrow" w:cs="Arial"/>
              </w:rPr>
              <w:t>ri</w:t>
            </w:r>
            <w:r w:rsidRPr="002B48C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2B48C9">
              <w:rPr>
                <w:rFonts w:ascii="Arial Narrow" w:eastAsia="Times New Roman" w:hAnsi="Arial Narrow" w:cs="Arial"/>
              </w:rPr>
              <w:t xml:space="preserve">g and 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B48C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B48C9">
              <w:rPr>
                <w:rFonts w:ascii="Arial Narrow" w:eastAsia="Times New Roman" w:hAnsi="Arial Narrow" w:cs="Arial"/>
              </w:rPr>
              <w:t>me -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2B48C9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A6AD0" w:rsidRPr="002B48C9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2B48C9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platform. </w:t>
            </w:r>
          </w:p>
          <w:p w:rsidR="00DA6AD0" w:rsidRPr="002B48C9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2B48C9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B48C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B48C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2B48C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B48C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B48C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2B48C9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2B48C9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B48C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B48C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48C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B48C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2B48C9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2B48C9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2B48C9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2B48C9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2B48C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2B48C9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2B48C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2B48C9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2B48C9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B48C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B48C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B48C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B48C9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2B48C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2B48C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2B48C9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2B48C9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2B48C9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2B48C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2B48C9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2B48C9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48C9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48C9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</w:tc>
        <w:tc>
          <w:tcPr>
            <w:tcW w:w="1559" w:type="dxa"/>
            <w:vAlign w:val="center"/>
          </w:tcPr>
          <w:p w:rsidR="00DA6AD0" w:rsidRPr="002B48C9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2B48C9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B48C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B48C9">
              <w:rPr>
                <w:rFonts w:ascii="Arial Narrow" w:eastAsia="Times New Roman" w:hAnsi="Arial Narrow" w:cs="Arial"/>
              </w:rPr>
              <w:t>tor / all ‘</w:t>
            </w:r>
            <w:r w:rsidRPr="002B48C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2B48C9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2B48C9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A77256" w:rsidTr="002E566D">
        <w:tc>
          <w:tcPr>
            <w:tcW w:w="1668" w:type="dxa"/>
            <w:vAlign w:val="center"/>
          </w:tcPr>
          <w:p w:rsidR="001E0330" w:rsidRPr="00A77256" w:rsidRDefault="001E0330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  <w:r w:rsidRPr="00A77256">
              <w:rPr>
                <w:rFonts w:ascii="Arial Narrow" w:hAnsi="Arial Narrow" w:cs="Arial"/>
              </w:rPr>
              <w:t>R</w:t>
            </w:r>
            <w:r w:rsidR="00105CDB" w:rsidRPr="00A77256">
              <w:rPr>
                <w:rFonts w:ascii="Arial Narrow" w:hAnsi="Arial Narrow" w:cs="Arial"/>
              </w:rPr>
              <w:t xml:space="preserve">emoval of </w:t>
            </w:r>
            <w:r w:rsidR="00066D70" w:rsidRPr="00A77256">
              <w:rPr>
                <w:rFonts w:ascii="Arial Narrow" w:hAnsi="Arial Narrow" w:cs="Arial"/>
              </w:rPr>
              <w:t xml:space="preserve">SMF </w:t>
            </w:r>
            <w:r w:rsidR="00443646" w:rsidRPr="00A77256">
              <w:rPr>
                <w:rFonts w:ascii="Arial Narrow" w:hAnsi="Arial Narrow" w:cs="Arial"/>
              </w:rPr>
              <w:t xml:space="preserve">batt / </w:t>
            </w:r>
            <w:r w:rsidR="00E317B1" w:rsidRPr="00A77256">
              <w:rPr>
                <w:rFonts w:ascii="Arial Narrow" w:hAnsi="Arial Narrow" w:cs="Arial"/>
              </w:rPr>
              <w:t>foil backed</w:t>
            </w:r>
            <w:r w:rsidR="00A77256" w:rsidRPr="00A77256">
              <w:rPr>
                <w:rFonts w:ascii="Arial Narrow" w:hAnsi="Arial Narrow" w:cs="Arial"/>
              </w:rPr>
              <w:t xml:space="preserve"> </w:t>
            </w:r>
            <w:r w:rsidR="00263605" w:rsidRPr="00A77256">
              <w:rPr>
                <w:rFonts w:ascii="Arial Narrow" w:hAnsi="Arial Narrow" w:cs="Arial"/>
              </w:rPr>
              <w:t xml:space="preserve">insulation </w:t>
            </w:r>
            <w:r w:rsidR="00EB236B" w:rsidRPr="00A77256">
              <w:rPr>
                <w:rFonts w:ascii="Arial Narrow" w:hAnsi="Arial Narrow" w:cs="Arial"/>
              </w:rPr>
              <w:t>‘</w:t>
            </w:r>
            <w:r w:rsidR="00EB236B" w:rsidRPr="00A77256">
              <w:rPr>
                <w:rFonts w:ascii="Arial Narrow" w:hAnsi="Arial Narrow" w:cs="Arial"/>
                <w:i/>
              </w:rPr>
              <w:t>that may’</w:t>
            </w:r>
            <w:r w:rsidR="00EB236B" w:rsidRPr="00A77256">
              <w:rPr>
                <w:rFonts w:ascii="Arial Narrow" w:hAnsi="Arial Narrow" w:cs="Arial"/>
              </w:rPr>
              <w:t xml:space="preserve"> </w:t>
            </w:r>
            <w:r w:rsidR="000B4ED9" w:rsidRPr="00A77256">
              <w:rPr>
                <w:rFonts w:ascii="Arial Narrow" w:hAnsi="Arial Narrow" w:cs="Arial"/>
              </w:rPr>
              <w:t xml:space="preserve">contain or be </w:t>
            </w:r>
            <w:r w:rsidR="0041459C" w:rsidRPr="00A77256">
              <w:rPr>
                <w:rFonts w:ascii="Arial Narrow" w:hAnsi="Arial Narrow" w:cs="Arial"/>
              </w:rPr>
              <w:t>contaminated by</w:t>
            </w:r>
            <w:r w:rsidR="00EB236B" w:rsidRPr="00A77256">
              <w:rPr>
                <w:rFonts w:ascii="Arial Narrow" w:hAnsi="Arial Narrow" w:cs="Arial"/>
              </w:rPr>
              <w:t xml:space="preserve"> </w:t>
            </w:r>
            <w:r w:rsidR="00EB7EA7" w:rsidRPr="00A77256">
              <w:rPr>
                <w:rFonts w:ascii="Arial Narrow" w:hAnsi="Arial Narrow" w:cs="Arial"/>
              </w:rPr>
              <w:t xml:space="preserve">lead dust / </w:t>
            </w:r>
            <w:r w:rsidR="00EB236B" w:rsidRPr="00A77256">
              <w:rPr>
                <w:rFonts w:ascii="Arial Narrow" w:hAnsi="Arial Narrow" w:cs="Arial"/>
              </w:rPr>
              <w:t>asbestos cement [ACM]</w:t>
            </w:r>
            <w:r w:rsidR="00EB7EA7" w:rsidRPr="00A77256">
              <w:rPr>
                <w:rFonts w:ascii="Arial Narrow" w:hAnsi="Arial Narrow" w:cs="Arial"/>
              </w:rPr>
              <w:t xml:space="preserve"> </w:t>
            </w:r>
            <w:r w:rsidR="00EB236B" w:rsidRPr="00A77256">
              <w:rPr>
                <w:rFonts w:ascii="Arial Narrow" w:hAnsi="Arial Narrow" w:cs="Arial"/>
              </w:rPr>
              <w:t xml:space="preserve">or [ACD] </w:t>
            </w:r>
            <w:r w:rsidR="00263605" w:rsidRPr="00A77256">
              <w:rPr>
                <w:rFonts w:ascii="Arial Narrow" w:hAnsi="Arial Narrow" w:cs="Arial"/>
              </w:rPr>
              <w:t>-</w:t>
            </w:r>
          </w:p>
          <w:p w:rsidR="00831C9C" w:rsidRPr="00A77256" w:rsidRDefault="00831C9C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A77256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C3874" w:rsidRPr="00A77256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3874" w:rsidRPr="00A77256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0972C4"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972C4" w:rsidRPr="00A77256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2C4" w:rsidRPr="00A77256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3C4D61" w:rsidRPr="00A77256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A77256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E0330" w:rsidRPr="00A77256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A77256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E0330" w:rsidRPr="00A77256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A77256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E0330" w:rsidRPr="00A77256" w:rsidRDefault="001E0330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  <w:r w:rsidR="00DC548C" w:rsidRPr="00A77256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A5E0D" w:rsidRPr="00A77256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330" w:rsidRPr="00A77256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A5E0D" w:rsidRPr="00A77256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A77256" w:rsidRDefault="001E0330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105CDB" w:rsidRPr="00A77256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771E40"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E0772" w:rsidRPr="00A7725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71E40"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105CDB" w:rsidRPr="00A7725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A77256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A7725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A7725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A77256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A7725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A77256" w:rsidRDefault="00E45A38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Pr="00A77256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A77256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A77256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A7725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A77256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A77256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44A9B" w:rsidRPr="00A77256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9104E" w:rsidRPr="00A77256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09104E" w:rsidRPr="00A77256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Appropriate removal proc</w:t>
            </w:r>
            <w:r w:rsidR="00611BCB" w:rsidRPr="00A77256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611BCB" w:rsidRPr="00A77256" w:rsidRDefault="00611BC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02C94" w:rsidRPr="00A77256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831C9C" w:rsidRPr="00A77256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A77256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pl</w:t>
            </w:r>
            <w:r w:rsidR="00443646" w:rsidRPr="00A77256"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05259" w:rsidRPr="00A77256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0A3C" w:rsidRPr="00A77256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E45A38" w:rsidRPr="00A77256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C4D61"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643D6" w:rsidRPr="00A7725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A0A3C" w:rsidRPr="00A77256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8A0A3C"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A0A3C" w:rsidRPr="00A77256">
              <w:rPr>
                <w:rFonts w:ascii="Arial Narrow" w:hAnsi="Arial Narrow" w:cs="Arial"/>
                <w:sz w:val="20"/>
                <w:szCs w:val="20"/>
              </w:rPr>
              <w:t xml:space="preserve"> know their responsibility associated with the removal process</w:t>
            </w:r>
          </w:p>
          <w:p w:rsidR="003C4D61" w:rsidRPr="00A77256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A7725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772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C4D61" w:rsidRPr="00A77256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5A38" w:rsidRPr="00A77256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Place </w:t>
            </w:r>
            <w:r w:rsidR="00611BCB" w:rsidRPr="00A77256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>mate</w:t>
            </w:r>
            <w:r w:rsidR="00443646" w:rsidRPr="00A77256">
              <w:rPr>
                <w:rFonts w:ascii="Arial Narrow" w:hAnsi="Arial Narrow" w:cs="Arial"/>
                <w:sz w:val="20"/>
                <w:szCs w:val="20"/>
              </w:rPr>
              <w:t>rial in heavy duty plastic bags</w:t>
            </w:r>
          </w:p>
          <w:p w:rsidR="003B4FC1" w:rsidRPr="00A77256" w:rsidRDefault="003B4FC1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3C4D61" w:rsidRPr="00A77256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3B4FC1" w:rsidRPr="00A77256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A77256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E45A38" w:rsidRPr="00A77256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E45A38" w:rsidRPr="00A77256">
              <w:rPr>
                <w:rFonts w:ascii="Arial Narrow" w:eastAsia="Times New Roman" w:hAnsi="Arial Narrow" w:cs="Arial"/>
                <w:spacing w:val="1"/>
              </w:rPr>
              <w:t>S</w:t>
            </w:r>
            <w:r w:rsidR="00E45A38" w:rsidRPr="00A77256">
              <w:rPr>
                <w:rFonts w:ascii="Arial Narrow" w:eastAsia="Times New Roman" w:hAnsi="Arial Narrow" w:cs="Arial"/>
              </w:rPr>
              <w:t>up</w:t>
            </w:r>
            <w:r w:rsidR="00E45A38"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="00E45A38" w:rsidRPr="00A77256">
              <w:rPr>
                <w:rFonts w:ascii="Arial Narrow" w:eastAsia="Times New Roman" w:hAnsi="Arial Narrow" w:cs="Arial"/>
              </w:rPr>
              <w:t>rvisor</w:t>
            </w:r>
          </w:p>
          <w:p w:rsidR="00E45A38" w:rsidRPr="00A77256" w:rsidRDefault="00E45A38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A77256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A77256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A7725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6F90" w:rsidRPr="00A77256" w:rsidTr="002E566D">
        <w:tc>
          <w:tcPr>
            <w:tcW w:w="1668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77256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A77256">
              <w:rPr>
                <w:rFonts w:ascii="Arial Narrow" w:eastAsia="Times New Roman" w:hAnsi="Arial Narrow" w:cs="Arial"/>
              </w:rPr>
              <w:t xml:space="preserve">or disturbance </w:t>
            </w:r>
            <w:r w:rsidRPr="00A77256">
              <w:rPr>
                <w:rFonts w:ascii="Arial Narrow" w:eastAsia="Times New Roman" w:hAnsi="Arial Narrow" w:cs="Arial"/>
              </w:rPr>
              <w:t>of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A77256">
              <w:rPr>
                <w:rFonts w:ascii="Arial Narrow" w:eastAsia="Times New Roman" w:hAnsi="Arial Narrow" w:cs="Arial"/>
              </w:rPr>
              <w:t>wall / gable cladding</w:t>
            </w:r>
            <w:r w:rsidR="00EB236B" w:rsidRPr="00A77256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="00EB236B" w:rsidRPr="00A77256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="00EB236B" w:rsidRPr="00A77256">
              <w:rPr>
                <w:rFonts w:ascii="Arial Narrow" w:eastAsia="Times New Roman" w:hAnsi="Arial Narrow" w:cs="Arial"/>
                <w:spacing w:val="-1"/>
              </w:rPr>
              <w:t xml:space="preserve"> contain 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A77256">
              <w:rPr>
                <w:rFonts w:ascii="Arial Narrow" w:eastAsia="Times New Roman" w:hAnsi="Arial Narrow" w:cs="Arial"/>
              </w:rPr>
              <w:t xml:space="preserve">ACM] </w:t>
            </w:r>
            <w:r w:rsidR="00611BCB" w:rsidRPr="00A77256">
              <w:rPr>
                <w:rFonts w:ascii="Arial Narrow" w:eastAsia="Times New Roman" w:hAnsi="Arial Narrow" w:cs="Arial"/>
              </w:rPr>
              <w:t xml:space="preserve">/ fibre-cement [FC] </w:t>
            </w:r>
            <w:r w:rsidRPr="00A77256">
              <w:rPr>
                <w:rFonts w:ascii="Arial Narrow" w:eastAsia="Times New Roman" w:hAnsi="Arial Narrow" w:cs="Arial"/>
              </w:rPr>
              <w:t>-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96F90" w:rsidRPr="00A77256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796F90" w:rsidRPr="00A77256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796F90" w:rsidRPr="00A77256" w:rsidRDefault="00796F90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ACM </w:t>
            </w:r>
            <w:r w:rsidR="00611BCB"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/FC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fibres / dust - respiratory problems</w:t>
            </w:r>
          </w:p>
          <w:p w:rsidR="000515D0" w:rsidRPr="00A77256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0515D0" w:rsidRPr="00A77256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796F90" w:rsidRPr="00A77256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796F90" w:rsidRPr="00A7725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96F90" w:rsidRPr="00A77256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411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7FBA" w:rsidRPr="00A77256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A77256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96F90" w:rsidRPr="00A77256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96F90" w:rsidRPr="00A77256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</w:t>
            </w:r>
            <w:r w:rsidR="00443646"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or to commencement of the works</w:t>
            </w:r>
          </w:p>
          <w:p w:rsidR="00796F90" w:rsidRPr="00A77256" w:rsidRDefault="00796F90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96F90" w:rsidRPr="00A77256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32C3" w:rsidRPr="00A77256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A77256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A77256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A7725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A7725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772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Wet down to minim</w:t>
            </w:r>
            <w:r w:rsidR="00443646" w:rsidRPr="00A77256">
              <w:rPr>
                <w:rFonts w:ascii="Arial Narrow" w:hAnsi="Arial Narrow" w:cs="Arial"/>
                <w:sz w:val="20"/>
                <w:szCs w:val="20"/>
              </w:rPr>
              <w:t>ise dust / fibre release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A77256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Wrap all removed material in heavy</w:t>
            </w:r>
            <w:r w:rsidR="00443646" w:rsidRPr="00A77256">
              <w:rPr>
                <w:rFonts w:ascii="Arial Narrow" w:hAnsi="Arial Narrow" w:cs="Arial"/>
                <w:sz w:val="20"/>
                <w:szCs w:val="20"/>
              </w:rPr>
              <w:t xml:space="preserve"> duty plastic sheeting and seal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A77256">
              <w:rPr>
                <w:rFonts w:ascii="Arial Narrow" w:eastAsia="Times New Roman" w:hAnsi="Arial Narrow" w:cs="Arial"/>
              </w:rPr>
              <w:t>up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77256">
              <w:rPr>
                <w:rFonts w:ascii="Arial Narrow" w:eastAsia="Times New Roman" w:hAnsi="Arial Narrow" w:cs="Arial"/>
              </w:rPr>
              <w:t>rvisor</w:t>
            </w:r>
          </w:p>
          <w:p w:rsidR="00796F90" w:rsidRPr="00A77256" w:rsidRDefault="00796F90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96F90" w:rsidRPr="00A77256" w:rsidRDefault="00796F90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6F90" w:rsidRPr="00A7725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6F90" w:rsidRPr="00A7725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>exposed roof 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C7B09" w:rsidRPr="00A77256" w:rsidTr="0032207F">
        <w:tc>
          <w:tcPr>
            <w:tcW w:w="1668" w:type="dxa"/>
          </w:tcPr>
          <w:p w:rsidR="006C7B09" w:rsidRPr="00A77256" w:rsidRDefault="006C7B0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 xml:space="preserve">Hand demolish rendered brickwork </w:t>
            </w:r>
            <w:r w:rsidR="00C327EB" w:rsidRPr="00A77256">
              <w:rPr>
                <w:rFonts w:ascii="Arial Narrow" w:eastAsia="Times New Roman" w:hAnsi="Arial Narrow" w:cs="Arial"/>
              </w:rPr>
              <w:t>at</w:t>
            </w:r>
            <w:r w:rsidRPr="00A77256">
              <w:rPr>
                <w:rFonts w:ascii="Arial Narrow" w:eastAsia="Times New Roman" w:hAnsi="Arial Narrow" w:cs="Arial"/>
              </w:rPr>
              <w:t xml:space="preserve"> ground level -</w:t>
            </w:r>
          </w:p>
          <w:p w:rsidR="006C7B09" w:rsidRPr="00A77256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C7B09" w:rsidRPr="00A77256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C7B09" w:rsidRPr="00A77256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C7B09" w:rsidRPr="00A77256" w:rsidRDefault="006C7B0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the structure -  </w:t>
            </w: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C7B09" w:rsidRPr="00A77256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6C7B09" w:rsidRPr="00A77256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C7B09" w:rsidRPr="00A77256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C7B09" w:rsidRPr="00A77256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C7B09" w:rsidRPr="00A77256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C7B09" w:rsidRPr="00A77256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460F72" w:rsidRPr="00A77256" w:rsidRDefault="00460F72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F72" w:rsidRPr="00A77256" w:rsidRDefault="00460F72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C7B09" w:rsidRPr="00A77256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6C7B09" w:rsidRPr="00A77256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7B09" w:rsidRPr="00A77256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7B09" w:rsidRPr="00A77256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A77256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6C7B09" w:rsidRPr="00A77256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A77256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7B09" w:rsidRPr="00A77256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A77256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A77256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7B09" w:rsidRPr="00A77256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A7725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140827" w:rsidRPr="00A77256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A77256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0C0" w:rsidRPr="00A77256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0C0" w:rsidRPr="00A77256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26632D" w:rsidRPr="00A77256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A77256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54F7" w:rsidRPr="00A77256" w:rsidRDefault="007E54F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701EE"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DA1A55" w:rsidRPr="00A77256" w:rsidRDefault="00DA1A55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vary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tasks</w:t>
            </w:r>
          </w:p>
          <w:p w:rsidR="006C7B09" w:rsidRPr="00A77256" w:rsidRDefault="006C7B09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A7725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772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We</w:t>
            </w:r>
            <w:r w:rsidR="00443646" w:rsidRPr="00A77256">
              <w:rPr>
                <w:rFonts w:ascii="Arial Narrow" w:hAnsi="Arial Narrow"/>
                <w:sz w:val="20"/>
                <w:szCs w:val="20"/>
              </w:rPr>
              <w:t>t down to minimise dust release</w:t>
            </w: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Regularly monitor airborne dust</w:t>
            </w:r>
          </w:p>
          <w:p w:rsidR="00541E83" w:rsidRPr="00A77256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41E83" w:rsidRPr="00A77256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C7B09" w:rsidRPr="00A77256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C7B09" w:rsidRPr="00A77256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A77256">
              <w:rPr>
                <w:rFonts w:ascii="Arial Narrow" w:eastAsia="Times New Roman" w:hAnsi="Arial Narrow" w:cs="Arial"/>
              </w:rPr>
              <w:t>up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77256">
              <w:rPr>
                <w:rFonts w:ascii="Arial Narrow" w:eastAsia="Times New Roman" w:hAnsi="Arial Narrow" w:cs="Arial"/>
              </w:rPr>
              <w:t>rvisor</w:t>
            </w:r>
          </w:p>
          <w:p w:rsidR="006C7B09" w:rsidRPr="00A77256" w:rsidRDefault="006C7B09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C7B09" w:rsidRPr="00A77256" w:rsidRDefault="006C7B09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7B09" w:rsidRPr="00A77256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6C7B09" w:rsidRPr="00A77256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77256" w:rsidTr="007816AC">
        <w:tc>
          <w:tcPr>
            <w:tcW w:w="1668" w:type="dxa"/>
            <w:vAlign w:val="center"/>
          </w:tcPr>
          <w:p w:rsidR="00651615" w:rsidRPr="00A77256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Use of</w:t>
            </w:r>
            <w:r w:rsidRPr="00A77256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</w:rPr>
              <w:t xml:space="preserve">petrol, electrical or battery driven chainsaw to cut rafters </w:t>
            </w:r>
            <w:r w:rsidR="002C1033" w:rsidRPr="00A77256">
              <w:rPr>
                <w:rFonts w:ascii="Arial Narrow" w:eastAsia="Times New Roman" w:hAnsi="Arial Narrow" w:cs="Arial"/>
              </w:rPr>
              <w:t>and</w:t>
            </w:r>
            <w:r w:rsidRPr="00A77256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A7725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A7725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Keep others clear of the </w:t>
            </w:r>
            <w:r w:rsidRPr="00A77256">
              <w:rPr>
                <w:rFonts w:ascii="Arial Narrow" w:hAnsi="Arial Narrow" w:cs="Arial"/>
                <w:sz w:val="20"/>
                <w:szCs w:val="20"/>
                <w:lang w:eastAsia="en-AU"/>
              </w:rPr>
              <w:lastRenderedPageBreak/>
              <w:t>work area.</w:t>
            </w:r>
          </w:p>
          <w:p w:rsidR="002D671A" w:rsidRPr="00A77256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A77256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A77256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A7725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A7725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A7725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A7725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A7725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A7725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A77256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A77256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  <w:lang w:eastAsia="en-AU"/>
              </w:rPr>
              <w:t>Be aware of the location of the guide bar when the saw chain is in motion.</w:t>
            </w:r>
          </w:p>
          <w:p w:rsidR="0038533B" w:rsidRPr="00A7725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A7725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A7725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A7725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A7725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A77256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77256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77256" w:rsidTr="007816AC">
        <w:tc>
          <w:tcPr>
            <w:tcW w:w="1668" w:type="dxa"/>
            <w:vAlign w:val="center"/>
          </w:tcPr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77256">
              <w:rPr>
                <w:rFonts w:ascii="Arial Narrow" w:eastAsia="Times New Roman" w:hAnsi="Arial Narrow" w:cs="Arial"/>
              </w:rPr>
              <w:t>moval of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</w:rPr>
              <w:t xml:space="preserve">ceiling linings </w:t>
            </w:r>
            <w:r w:rsidRPr="00A77256">
              <w:rPr>
                <w:rFonts w:ascii="Arial Narrow" w:eastAsia="Times New Roman" w:hAnsi="Arial Narrow" w:cs="Arial"/>
                <w:i/>
              </w:rPr>
              <w:t>‘that may’</w:t>
            </w:r>
            <w:r w:rsidRPr="00A77256">
              <w:rPr>
                <w:rFonts w:ascii="Arial Narrow" w:eastAsia="Times New Roman" w:hAnsi="Arial Narrow" w:cs="Arial"/>
              </w:rPr>
              <w:t xml:space="preserve"> be contaminated by 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fibres / dust - respiratory problems</w:t>
            </w: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experienced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A7725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772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A77256">
              <w:rPr>
                <w:rFonts w:ascii="Arial Narrow" w:eastAsia="Times New Roman" w:hAnsi="Arial Narrow" w:cs="Arial"/>
              </w:rPr>
              <w:t>up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77256">
              <w:rPr>
                <w:rFonts w:ascii="Arial Narrow" w:eastAsia="Times New Roman" w:hAnsi="Arial Narrow" w:cs="Arial"/>
              </w:rPr>
              <w:t>rvisor</w:t>
            </w:r>
          </w:p>
          <w:p w:rsidR="0010124B" w:rsidRPr="00A77256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77256" w:rsidTr="00B2648A">
        <w:tc>
          <w:tcPr>
            <w:tcW w:w="1668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77256">
              <w:rPr>
                <w:rFonts w:ascii="Arial Narrow" w:eastAsia="Times New Roman" w:hAnsi="Arial Narrow" w:cs="Arial"/>
              </w:rPr>
              <w:t>moval of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A77256">
              <w:rPr>
                <w:rFonts w:ascii="Arial Narrow" w:eastAsia="Times New Roman" w:hAnsi="Arial Narrow" w:cs="Arial"/>
                <w:i/>
              </w:rPr>
              <w:t>‘that may’</w:t>
            </w:r>
            <w:r w:rsidRPr="00A77256">
              <w:rPr>
                <w:rFonts w:ascii="Arial Narrow" w:eastAsia="Times New Roman" w:hAnsi="Arial Narrow" w:cs="Arial"/>
              </w:rPr>
              <w:t xml:space="preserve"> contain 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A77256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ACM/ FC fibres / dust - respiratory problems</w:t>
            </w: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A7725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772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into the work area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A77256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A77256">
              <w:rPr>
                <w:rFonts w:ascii="Arial Narrow" w:eastAsia="Times New Roman" w:hAnsi="Arial Narrow" w:cs="Arial"/>
              </w:rPr>
              <w:t>up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77256">
              <w:rPr>
                <w:rFonts w:ascii="Arial Narrow" w:eastAsia="Times New Roman" w:hAnsi="Arial Narrow" w:cs="Arial"/>
              </w:rPr>
              <w:t>rvisor</w:t>
            </w:r>
          </w:p>
          <w:p w:rsidR="0010124B" w:rsidRPr="00A77256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77256" w:rsidTr="0032207F">
        <w:tc>
          <w:tcPr>
            <w:tcW w:w="1668" w:type="dxa"/>
          </w:tcPr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Demolish external/ internal framed walls at ground level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10124B" w:rsidRPr="00A77256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10124B" w:rsidRPr="00A77256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A77256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A77256" w:rsidRDefault="0010124B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A7725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772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Wet down to minimise dust release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Regularly monitor for </w:t>
            </w:r>
            <w:r w:rsidRPr="00A77256">
              <w:rPr>
                <w:rFonts w:ascii="Arial Narrow" w:hAnsi="Arial Narrow"/>
                <w:sz w:val="20"/>
                <w:szCs w:val="20"/>
              </w:rPr>
              <w:lastRenderedPageBreak/>
              <w:t>airborne dust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A77256">
              <w:rPr>
                <w:rFonts w:ascii="Arial Narrow" w:eastAsia="Times New Roman" w:hAnsi="Arial Narrow" w:cs="Arial"/>
              </w:rPr>
              <w:t>up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77256">
              <w:rPr>
                <w:rFonts w:ascii="Arial Narrow" w:eastAsia="Times New Roman" w:hAnsi="Arial Narrow" w:cs="Arial"/>
              </w:rPr>
              <w:t>rvisor</w:t>
            </w:r>
          </w:p>
          <w:p w:rsidR="0010124B" w:rsidRPr="00A77256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sheet flooring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positioning of 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Damage to ramp 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Ramp adequate to carry 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Where practicable use 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to 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30E0" w:rsidRPr="00A77256" w:rsidTr="002E566D">
        <w:tc>
          <w:tcPr>
            <w:tcW w:w="1668" w:type="dxa"/>
            <w:vAlign w:val="center"/>
          </w:tcPr>
          <w:p w:rsidR="001A30E0" w:rsidRPr="00A77256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1"/>
              </w:rPr>
              <w:t>W</w:t>
            </w:r>
            <w:r w:rsidRPr="00A77256">
              <w:rPr>
                <w:rFonts w:ascii="Arial Narrow" w:eastAsia="Times New Roman" w:hAnsi="Arial Narrow" w:cs="Arial"/>
              </w:rPr>
              <w:t>o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A77256">
              <w:rPr>
                <w:rFonts w:ascii="Arial Narrow" w:eastAsia="Times New Roman" w:hAnsi="Arial Narrow" w:cs="Arial"/>
              </w:rPr>
              <w:t>k in roof space to install structural particleboard flooring-</w:t>
            </w:r>
          </w:p>
          <w:p w:rsidR="001A30E0" w:rsidRPr="00A7725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A7725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A7725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A772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A77256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A7725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A30E0" w:rsidRPr="00A77256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A7725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A772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A7725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772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A7725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A7725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A7725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A77256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A7725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A77256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A7725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A77256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A77256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A7725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A7725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A77256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30E0" w:rsidRPr="00A77256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A77256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A77256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A7725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A77256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A77256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A77256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A77256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A7725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mechanical assistance where practical to lift and 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77256" w:rsidTr="002E566D">
        <w:tc>
          <w:tcPr>
            <w:tcW w:w="1668" w:type="dxa"/>
            <w:vAlign w:val="center"/>
          </w:tcPr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A77256">
              <w:rPr>
                <w:rFonts w:ascii="Arial Narrow" w:eastAsia="Times New Roman" w:hAnsi="Arial Narrow" w:cs="Arial"/>
              </w:rPr>
              <w:t>i</w:t>
            </w:r>
            <w:r w:rsidRPr="00A77256">
              <w:rPr>
                <w:rFonts w:ascii="Arial Narrow" w:eastAsia="Times New Roman" w:hAnsi="Arial Narrow" w:cs="Arial"/>
                <w:spacing w:val="3"/>
              </w:rPr>
              <w:t>x</w:t>
            </w:r>
            <w:r w:rsidRPr="00A77256">
              <w:rPr>
                <w:rFonts w:ascii="Arial Narrow" w:eastAsia="Times New Roman" w:hAnsi="Arial Narrow" w:cs="Arial"/>
              </w:rPr>
              <w:t>ing of timber fascia / barge boards, eaves, windows and shading devices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 and accessibility. 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Guardrails to scaffold, work platform complete, clean and dry</w:t>
            </w:r>
          </w:p>
          <w:p w:rsidR="0010124B" w:rsidRPr="00A7725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safety harness when working from roof surface</w:t>
            </w:r>
          </w:p>
          <w:p w:rsidR="001B30EE" w:rsidRPr="00A77256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77256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77256">
              <w:rPr>
                <w:rFonts w:ascii="Arial Narrow" w:eastAsia="Times New Roman" w:hAnsi="Arial Narrow" w:cs="Arial"/>
              </w:rPr>
              <w:t>up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77256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77256" w:rsidTr="002E566D">
        <w:tc>
          <w:tcPr>
            <w:tcW w:w="1668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A77256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</w:rPr>
              <w:t xml:space="preserve">fibre-cement [FC] sheet eaves and wall 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77256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lastRenderedPageBreak/>
              <w:t>Inadequate fall prevention system / work platform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Back injuries -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strains and sprains</w:t>
            </w:r>
          </w:p>
          <w:p w:rsidR="0010124B" w:rsidRPr="00A7725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A7725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A7725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77256" w:rsidTr="002E566D">
        <w:tc>
          <w:tcPr>
            <w:tcW w:w="1668" w:type="dxa"/>
            <w:vAlign w:val="center"/>
          </w:tcPr>
          <w:p w:rsidR="0010124B" w:rsidRPr="00A77256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77256">
              <w:rPr>
                <w:rFonts w:ascii="Arial Narrow" w:eastAsia="Times New Roman" w:hAnsi="Arial Narrow" w:cs="Arial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77256">
              <w:rPr>
                <w:rFonts w:ascii="Arial Narrow" w:eastAsia="Times New Roman" w:hAnsi="Arial Narrow" w:cs="Arial"/>
              </w:rPr>
              <w:t>y</w:t>
            </w:r>
            <w:r w:rsidRPr="00A77256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A77256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A77256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A77256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A77256">
              <w:rPr>
                <w:rFonts w:ascii="Arial Narrow" w:eastAsia="Times New Roman" w:hAnsi="Arial Narrow" w:cs="Arial"/>
              </w:rPr>
              <w:t>’ insulation blanket up ramp /s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A77256">
              <w:rPr>
                <w:rFonts w:ascii="Arial Narrow" w:eastAsia="Times New Roman" w:hAnsi="Arial Narrow" w:cs="Arial"/>
              </w:rPr>
              <w:t>f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A77256">
              <w:rPr>
                <w:rFonts w:ascii="Arial Narrow" w:eastAsia="Times New Roman" w:hAnsi="Arial Narrow" w:cs="Arial"/>
              </w:rPr>
              <w:t>old - fixing of battens and insulation -</w:t>
            </w:r>
          </w:p>
          <w:p w:rsidR="0010124B" w:rsidRPr="00A77256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A77256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A77256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A7725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A7725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A77256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A772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A7725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A77256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for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77256" w:rsidTr="002E566D">
        <w:tc>
          <w:tcPr>
            <w:tcW w:w="1668" w:type="dxa"/>
            <w:vAlign w:val="center"/>
          </w:tcPr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A77256">
              <w:rPr>
                <w:rFonts w:ascii="Arial Narrow" w:eastAsia="Times New Roman" w:hAnsi="Arial Narrow" w:cs="Arial"/>
                <w:spacing w:val="-2"/>
              </w:rPr>
              <w:t xml:space="preserve"> fibre- cement [FC] / timber / hardboard ‘weathertex’ 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weatherboard</w:t>
            </w:r>
            <w:r w:rsidRPr="00A77256">
              <w:rPr>
                <w:rFonts w:ascii="Arial Narrow" w:eastAsia="Times New Roman" w:hAnsi="Arial Narrow" w:cs="Arial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77256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A7725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A7725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A7725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lastRenderedPageBreak/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Adequate light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77256" w:rsidTr="002E566D">
        <w:tc>
          <w:tcPr>
            <w:tcW w:w="1668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A77256">
              <w:rPr>
                <w:rFonts w:ascii="Arial Narrow" w:eastAsia="Times New Roman" w:hAnsi="Arial Narrow" w:cs="Arial"/>
              </w:rPr>
              <w:t>C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77256">
              <w:rPr>
                <w:rFonts w:ascii="Arial Narrow" w:eastAsia="Times New Roman" w:hAnsi="Arial Narrow" w:cs="Arial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77256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77256">
              <w:rPr>
                <w:rFonts w:ascii="Arial Narrow" w:eastAsia="Times New Roman" w:hAnsi="Arial Narrow" w:cs="Arial"/>
              </w:rPr>
              <w:t>i</w:t>
            </w:r>
            <w:r w:rsidRPr="00A77256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77256">
              <w:rPr>
                <w:rFonts w:ascii="Arial Narrow" w:eastAsia="Times New Roman" w:hAnsi="Arial Narrow" w:cs="Arial"/>
              </w:rPr>
              <w:t xml:space="preserve">g vanity </w:t>
            </w:r>
            <w:r w:rsidRPr="00A77256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A77256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A77256">
              <w:rPr>
                <w:rFonts w:ascii="Arial Narrow" w:eastAsia="Times New Roman" w:hAnsi="Arial Narrow" w:cs="Arial"/>
              </w:rPr>
              <w:t>up r</w:t>
            </w:r>
            <w:r w:rsidRPr="00A77256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A77256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A77256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Pr="00A77256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10124B" w:rsidRPr="00A77256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772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725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725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772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77256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A7725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77256">
              <w:rPr>
                <w:rFonts w:ascii="Arial Narrow" w:eastAsia="Times New Roman" w:hAnsi="Arial Narrow" w:cs="Arial"/>
              </w:rPr>
              <w:t>Contr</w:t>
            </w:r>
            <w:r w:rsidRPr="00A772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7256">
              <w:rPr>
                <w:rFonts w:ascii="Arial Narrow" w:eastAsia="Times New Roman" w:hAnsi="Arial Narrow" w:cs="Arial"/>
              </w:rPr>
              <w:t>tor / all ‘</w:t>
            </w:r>
            <w:r w:rsidRPr="00A772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A7725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7725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areas in a 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0213A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BF6" w:rsidRDefault="001A1BF6" w:rsidP="0014268F">
      <w:pPr>
        <w:spacing w:after="0" w:line="240" w:lineRule="auto"/>
      </w:pPr>
      <w:r>
        <w:separator/>
      </w:r>
    </w:p>
  </w:endnote>
  <w:endnote w:type="continuationSeparator" w:id="0">
    <w:p w:rsidR="001A1BF6" w:rsidRDefault="001A1BF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AD" w:rsidRDefault="000213A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0213AD" w:rsidRDefault="000213AD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0213AD" w:rsidRDefault="000213AD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AD" w:rsidRDefault="000213AD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A77256">
      <w:rPr>
        <w:rFonts w:ascii="Arial" w:hAnsi="Arial" w:cs="Arial"/>
        <w:b/>
        <w:noProof/>
        <w:sz w:val="20"/>
        <w:szCs w:val="20"/>
      </w:rPr>
      <w:t>23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A77256">
      <w:rPr>
        <w:rFonts w:ascii="Arial" w:hAnsi="Arial" w:cs="Arial"/>
        <w:b/>
        <w:noProof/>
        <w:sz w:val="20"/>
        <w:szCs w:val="20"/>
      </w:rPr>
      <w:t>25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AD" w:rsidRPr="001405D3" w:rsidRDefault="000213AD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A77256"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A77256">
      <w:rPr>
        <w:rFonts w:ascii="Arial" w:hAnsi="Arial" w:cs="Arial"/>
        <w:b/>
        <w:noProof/>
        <w:sz w:val="20"/>
        <w:szCs w:val="20"/>
      </w:rPr>
      <w:t>25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BF6" w:rsidRDefault="001A1BF6" w:rsidP="0014268F">
      <w:pPr>
        <w:spacing w:after="0" w:line="240" w:lineRule="auto"/>
      </w:pPr>
      <w:r>
        <w:separator/>
      </w:r>
    </w:p>
  </w:footnote>
  <w:footnote w:type="continuationSeparator" w:id="0">
    <w:p w:rsidR="001A1BF6" w:rsidRDefault="001A1BF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AD" w:rsidRDefault="000213A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0213AD" w:rsidRDefault="000213AD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0213AD" w:rsidRDefault="000213A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0213AD" w:rsidRDefault="000213A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0213AD" w:rsidRDefault="000213A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0213AD" w:rsidRDefault="000213A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AD" w:rsidRDefault="000213A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0213AD" w:rsidRDefault="000213AD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AD" w:rsidRDefault="000213A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0213AD" w:rsidRPr="00EF7B74" w:rsidRDefault="000213A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3AD"/>
    <w:rsid w:val="00021509"/>
    <w:rsid w:val="00025357"/>
    <w:rsid w:val="00033FCA"/>
    <w:rsid w:val="00035606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E4C"/>
    <w:rsid w:val="000771C0"/>
    <w:rsid w:val="00080F78"/>
    <w:rsid w:val="000876AF"/>
    <w:rsid w:val="00087966"/>
    <w:rsid w:val="0009022E"/>
    <w:rsid w:val="0009104E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A1582"/>
    <w:rsid w:val="001A1AA6"/>
    <w:rsid w:val="001A1BF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A4C7A"/>
    <w:rsid w:val="002A6130"/>
    <w:rsid w:val="002A6293"/>
    <w:rsid w:val="002A74B0"/>
    <w:rsid w:val="002B3455"/>
    <w:rsid w:val="002B48C9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609E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77256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4:docId w14:val="164CD881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8BDFF0-6AD8-4460-B950-52D93471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4</TotalTime>
  <Pages>25</Pages>
  <Words>6030</Words>
  <Characters>34374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40324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2017-09-10T07:32:00Z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