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B74" w:rsidRPr="009B750D" w:rsidRDefault="00BF0EB7" w:rsidP="00EF7B74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518"/>
        <w:gridCol w:w="608"/>
        <w:gridCol w:w="567"/>
        <w:gridCol w:w="992"/>
        <w:gridCol w:w="1276"/>
        <w:gridCol w:w="851"/>
        <w:gridCol w:w="386"/>
      </w:tblGrid>
      <w:tr w:rsidR="00EF7B74" w:rsidTr="006242C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Pr="000F49AF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6B4724" w:rsidP="00BD5FA4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EF7B74" w:rsidRDefault="00EF7B74" w:rsidP="00EF7B7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EF7B74" w:rsidRPr="002303DB" w:rsidRDefault="00EF7B74" w:rsidP="00EF7B7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C4116D">
        <w:rPr>
          <w:rFonts w:ascii="Arial Black" w:eastAsia="Arial Black" w:hAnsi="Arial Black" w:cs="Arial"/>
          <w:b/>
          <w:sz w:val="28"/>
          <w:szCs w:val="28"/>
        </w:rPr>
        <w:t>TRA</w:t>
      </w:r>
      <w:r w:rsidRPr="00C4116D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C4116D">
        <w:rPr>
          <w:rFonts w:ascii="Arial Black" w:eastAsia="Arial Black" w:hAnsi="Arial Black" w:cs="Arial"/>
          <w:b/>
          <w:sz w:val="28"/>
          <w:szCs w:val="28"/>
        </w:rPr>
        <w:t>E:</w:t>
      </w:r>
      <w:r w:rsidRPr="002303DB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2303DB">
        <w:rPr>
          <w:rFonts w:ascii="Arial" w:eastAsia="Times New Roman" w:hAnsi="Arial" w:cs="Arial"/>
          <w:b/>
          <w:sz w:val="28"/>
          <w:szCs w:val="28"/>
        </w:rPr>
        <w:t>CARPENTER</w:t>
      </w:r>
    </w:p>
    <w:p w:rsidR="00EF7B74" w:rsidRDefault="00EF7B74" w:rsidP="00EF7B7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9C2F63" w:rsidTr="00525F9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F63" w:rsidRDefault="009C2F63" w:rsidP="009C2F6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F63" w:rsidRPr="005273A2" w:rsidRDefault="009C2F63" w:rsidP="009C2F6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F63" w:rsidRDefault="009C2F63" w:rsidP="009C2F6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F63" w:rsidRPr="005273A2" w:rsidRDefault="009C2F63" w:rsidP="009C2F6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9C2F63" w:rsidTr="00525F9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F63" w:rsidRDefault="009C2F63" w:rsidP="009C2F6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F63" w:rsidRPr="006344CC" w:rsidRDefault="009C2F63" w:rsidP="009C2F6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F63" w:rsidRDefault="009C2F63" w:rsidP="009C2F6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F63" w:rsidRDefault="009C2F63" w:rsidP="009C2F6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1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2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3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44991" w:rsidRPr="00312486" w:rsidRDefault="00D73B3A" w:rsidP="006D527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>Not</w:t>
      </w:r>
      <w:r w:rsidRPr="00312486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Times New Roman" w:eastAsia="Times New Roman" w:hAnsi="Times New Roman"/>
          <w:sz w:val="20"/>
          <w:szCs w:val="20"/>
        </w:rPr>
        <w:t xml:space="preserve"> </w:t>
      </w:r>
      <w:r w:rsidR="00E61F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z w:val="20"/>
          <w:szCs w:val="20"/>
        </w:rPr>
        <w:t>f</w:t>
      </w:r>
      <w:r w:rsidR="00E61F61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61F61">
        <w:rPr>
          <w:rFonts w:ascii="Arial" w:eastAsia="Times New Roman" w:hAnsi="Arial" w:cs="Arial"/>
          <w:sz w:val="20"/>
          <w:szCs w:val="20"/>
        </w:rPr>
        <w:t>r to</w:t>
      </w:r>
      <w:r w:rsidR="00E61F61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61F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61F61">
        <w:rPr>
          <w:rFonts w:ascii="Arial" w:eastAsia="Times New Roman" w:hAnsi="Arial" w:cs="Arial"/>
          <w:sz w:val="20"/>
          <w:szCs w:val="20"/>
        </w:rPr>
        <w:t>l Sa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61F61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61F61">
        <w:rPr>
          <w:rFonts w:ascii="Arial" w:eastAsia="Times New Roman" w:hAnsi="Arial" w:cs="Arial"/>
          <w:sz w:val="20"/>
          <w:szCs w:val="20"/>
        </w:rPr>
        <w:t>y</w:t>
      </w:r>
      <w:r w:rsidR="00E61F6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61F61">
        <w:rPr>
          <w:rFonts w:ascii="Arial" w:eastAsia="Times New Roman" w:hAnsi="Arial" w:cs="Arial"/>
          <w:sz w:val="20"/>
          <w:szCs w:val="20"/>
        </w:rPr>
        <w:t xml:space="preserve">Plan and </w:t>
      </w:r>
      <w:r w:rsidR="00364265">
        <w:rPr>
          <w:rFonts w:ascii="Arial" w:eastAsia="Times New Roman" w:hAnsi="Arial" w:cs="Arial"/>
          <w:sz w:val="20"/>
          <w:szCs w:val="20"/>
        </w:rPr>
        <w:t xml:space="preserve">your </w:t>
      </w:r>
      <w:r w:rsidR="00E61F61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</w:t>
      </w:r>
      <w:r w:rsidR="002754E9">
        <w:rPr>
          <w:rFonts w:ascii="Arial" w:eastAsia="Times New Roman" w:hAnsi="Arial" w:cs="Arial"/>
          <w:sz w:val="20"/>
          <w:szCs w:val="20"/>
        </w:rPr>
        <w:t>WHS Regulation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2754E9">
        <w:rPr>
          <w:rFonts w:ascii="Arial" w:eastAsia="Times New Roman" w:hAnsi="Arial" w:cs="Arial"/>
          <w:sz w:val="20"/>
          <w:szCs w:val="20"/>
        </w:rPr>
        <w:t xml:space="preserve"> s309</w:t>
      </w:r>
      <w:r w:rsidR="00E61F61">
        <w:rPr>
          <w:rFonts w:ascii="Arial" w:eastAsia="Times New Roman" w:hAnsi="Arial" w:cs="Arial"/>
          <w:sz w:val="20"/>
          <w:szCs w:val="20"/>
        </w:rPr>
        <w:t>-315 Part 6.4</w:t>
      </w:r>
    </w:p>
    <w:p w:rsidR="00D73B3A" w:rsidRDefault="00BE2BA3" w:rsidP="0048566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312486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312486">
        <w:rPr>
          <w:rFonts w:ascii="Arial" w:eastAsia="Times New Roman" w:hAnsi="Arial" w:cs="Arial"/>
          <w:sz w:val="20"/>
          <w:szCs w:val="20"/>
        </w:rPr>
        <w:t xml:space="preserve"> shall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312486">
        <w:rPr>
          <w:rFonts w:ascii="Arial" w:eastAsia="Times New Roman" w:hAnsi="Arial" w:cs="Arial"/>
          <w:sz w:val="20"/>
          <w:szCs w:val="20"/>
        </w:rPr>
        <w:t>upp</w:t>
      </w:r>
      <w:r w:rsidRPr="00312486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312486">
        <w:rPr>
          <w:rFonts w:ascii="Arial" w:eastAsia="Times New Roman" w:hAnsi="Arial" w:cs="Arial"/>
          <w:sz w:val="20"/>
          <w:szCs w:val="20"/>
        </w:rPr>
        <w:t>y</w:t>
      </w:r>
      <w:r w:rsidRPr="0031248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>and</w:t>
      </w:r>
      <w:r w:rsidRPr="00312486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>u</w:t>
      </w:r>
      <w:r w:rsidRPr="00312486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312486">
        <w:rPr>
          <w:rFonts w:ascii="Arial" w:eastAsia="Times New Roman" w:hAnsi="Arial" w:cs="Arial"/>
          <w:sz w:val="20"/>
          <w:szCs w:val="20"/>
        </w:rPr>
        <w:t>e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 xml:space="preserve">of a 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312486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312486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312486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312486">
        <w:rPr>
          <w:rFonts w:ascii="Arial" w:eastAsia="Times New Roman" w:hAnsi="Arial" w:cs="Arial"/>
          <w:i/>
          <w:sz w:val="20"/>
          <w:szCs w:val="20"/>
        </w:rPr>
        <w:t>ubst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312486">
        <w:rPr>
          <w:rFonts w:ascii="Arial" w:eastAsia="Times New Roman" w:hAnsi="Arial" w:cs="Arial"/>
          <w:i/>
          <w:sz w:val="20"/>
          <w:szCs w:val="20"/>
        </w:rPr>
        <w:t>n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312486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312486">
        <w:rPr>
          <w:rFonts w:ascii="Arial" w:eastAsia="Times New Roman" w:hAnsi="Arial" w:cs="Arial"/>
          <w:sz w:val="20"/>
          <w:szCs w:val="20"/>
        </w:rPr>
        <w:t xml:space="preserve">on site 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312486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312486">
        <w:rPr>
          <w:rFonts w:ascii="Arial" w:eastAsia="Times New Roman" w:hAnsi="Arial" w:cs="Arial"/>
          <w:sz w:val="20"/>
          <w:szCs w:val="20"/>
        </w:rPr>
        <w:t>he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43AE7"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current </w:t>
      </w:r>
      <w:r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 </w:t>
      </w:r>
      <w:r w:rsidR="00E43AE7"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safety </w:t>
      </w:r>
      <w:r w:rsidRPr="00E43AE7">
        <w:rPr>
          <w:rFonts w:ascii="Arial" w:eastAsia="Times New Roman" w:hAnsi="Arial" w:cs="Arial"/>
          <w:i/>
          <w:spacing w:val="-1"/>
          <w:sz w:val="20"/>
          <w:szCs w:val="20"/>
        </w:rPr>
        <w:t>data sheet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recommendations </w:t>
      </w:r>
      <w:proofErr w:type="gramStart"/>
      <w:r w:rsidRPr="00312486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312486">
        <w:rPr>
          <w:rFonts w:ascii="Arial" w:eastAsia="Times New Roman" w:hAnsi="Arial" w:cs="Arial"/>
          <w:sz w:val="20"/>
          <w:szCs w:val="20"/>
        </w:rPr>
        <w:t>qui</w:t>
      </w:r>
      <w:r w:rsidRPr="00312486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12486">
        <w:rPr>
          <w:rFonts w:ascii="Arial" w:eastAsia="Times New Roman" w:hAnsi="Arial" w:cs="Arial"/>
          <w:sz w:val="20"/>
          <w:szCs w:val="20"/>
        </w:rPr>
        <w:t xml:space="preserve">ments of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312486">
        <w:rPr>
          <w:rFonts w:ascii="Arial" w:eastAsia="Times New Roman" w:hAnsi="Arial" w:cs="Arial"/>
          <w:sz w:val="20"/>
          <w:szCs w:val="20"/>
        </w:rPr>
        <w:t xml:space="preserve">HS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12486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312486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Pr="00312486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4775F" w:rsidRDefault="00497AEB" w:rsidP="0034775F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1649C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34775F">
        <w:rPr>
          <w:rFonts w:ascii="Arial" w:eastAsia="Times New Roman" w:hAnsi="Arial" w:cs="Arial"/>
          <w:sz w:val="20"/>
          <w:szCs w:val="20"/>
        </w:rPr>
        <w:t xml:space="preserve">of </w:t>
      </w:r>
      <w:r w:rsidR="0034775F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34775F" w:rsidRPr="0001110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34775F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34775F">
        <w:rPr>
          <w:rFonts w:ascii="Arial" w:eastAsia="Times New Roman" w:hAnsi="Arial" w:cs="Arial"/>
          <w:sz w:val="20"/>
          <w:szCs w:val="20"/>
        </w:rPr>
        <w:t>must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34775F">
        <w:rPr>
          <w:rFonts w:ascii="Arial" w:eastAsia="Times New Roman" w:hAnsi="Arial" w:cs="Arial"/>
          <w:sz w:val="20"/>
          <w:szCs w:val="20"/>
        </w:rPr>
        <w:t>me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z w:val="20"/>
          <w:szCs w:val="20"/>
        </w:rPr>
        <w:t xml:space="preserve">t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34775F">
        <w:rPr>
          <w:rFonts w:ascii="Arial" w:eastAsia="Times New Roman" w:hAnsi="Arial" w:cs="Arial"/>
          <w:sz w:val="20"/>
          <w:szCs w:val="20"/>
        </w:rPr>
        <w:t>he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34775F">
        <w:rPr>
          <w:rFonts w:ascii="Arial" w:eastAsia="Times New Roman" w:hAnsi="Arial" w:cs="Arial"/>
          <w:sz w:val="20"/>
          <w:szCs w:val="20"/>
        </w:rPr>
        <w:t>qui</w:t>
      </w:r>
      <w:r w:rsidR="0034775F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z w:val="20"/>
          <w:szCs w:val="20"/>
        </w:rPr>
        <w:t xml:space="preserve">ments of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34775F">
        <w:rPr>
          <w:rFonts w:ascii="Arial" w:eastAsia="Times New Roman" w:hAnsi="Arial" w:cs="Arial"/>
          <w:sz w:val="20"/>
          <w:szCs w:val="20"/>
        </w:rPr>
        <w:t xml:space="preserve">HS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4775F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34775F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80701C" w:rsidRPr="00312486" w:rsidRDefault="0080701C" w:rsidP="0034775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>Not</w:t>
      </w:r>
      <w:r w:rsidRPr="00312486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497AEB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Times New Roman" w:eastAsia="Times New Roman" w:hAnsi="Times New Roman"/>
          <w:sz w:val="20"/>
          <w:szCs w:val="20"/>
        </w:rPr>
        <w:t xml:space="preserve">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F3ED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F3ED0">
        <w:rPr>
          <w:rFonts w:ascii="Arial" w:eastAsia="Times New Roman" w:hAnsi="Arial" w:cs="Arial"/>
          <w:sz w:val="20"/>
          <w:szCs w:val="20"/>
        </w:rPr>
        <w:t xml:space="preserve">HS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F3ED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3ED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F3ED0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8F3ED0">
        <w:rPr>
          <w:rFonts w:ascii="Arial" w:eastAsia="Times New Roman" w:hAnsi="Arial" w:cs="Arial"/>
          <w:sz w:val="20"/>
          <w:szCs w:val="20"/>
        </w:rPr>
        <w:t xml:space="preserve"> -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466F47" w:rsidRDefault="00466F47" w:rsidP="00466F4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497AEB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D73B3A" w:rsidRPr="00312486" w:rsidRDefault="00D73B3A" w:rsidP="00B0164F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97AEB">
        <w:rPr>
          <w:rFonts w:ascii="Arial" w:eastAsia="Times New Roman" w:hAnsi="Arial" w:cs="Arial"/>
          <w:b/>
          <w:sz w:val="20"/>
          <w:szCs w:val="20"/>
        </w:rPr>
        <w:t>6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Arial" w:eastAsia="Times New Roman" w:hAnsi="Arial" w:cs="Arial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12486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</w:t>
      </w:r>
      <w:r w:rsidR="000D4571"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riation to the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plans or an alternative approach to the set task,</w:t>
      </w:r>
      <w:r w:rsidRPr="00312486">
        <w:rPr>
          <w:rFonts w:ascii="Arial" w:eastAsia="Times New Roman" w:hAnsi="Arial" w:cs="Arial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it is a requirement to carry out a “</w:t>
      </w:r>
      <w:r w:rsidR="00DD2511" w:rsidRPr="00312486">
        <w:rPr>
          <w:rFonts w:ascii="Arial" w:eastAsia="Times New Roman" w:hAnsi="Arial" w:cs="Arial"/>
          <w:b/>
          <w:i/>
          <w:sz w:val="20"/>
          <w:szCs w:val="20"/>
        </w:rPr>
        <w:t>S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pecific Risk Assessment” for the </w:t>
      </w:r>
      <w:r w:rsidR="00C133F7"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C428BD" w:rsidRDefault="00C428BD" w:rsidP="00C428BD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8B2C07" w:rsidRPr="005C6238" w:rsidTr="002E566D">
        <w:trPr>
          <w:tblHeader/>
        </w:trPr>
        <w:tc>
          <w:tcPr>
            <w:tcW w:w="1668" w:type="dxa"/>
            <w:vMerge w:val="restart"/>
            <w:vAlign w:val="center"/>
          </w:tcPr>
          <w:p w:rsidR="008B2C07" w:rsidRDefault="008B2C0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B2C07" w:rsidRDefault="008B2C0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B2C07" w:rsidRPr="005C6238" w:rsidRDefault="008B2C0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B2C07" w:rsidRPr="00203AA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203AA8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E566D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EF9" w:rsidRPr="005C6238" w:rsidTr="002E566D">
        <w:tc>
          <w:tcPr>
            <w:tcW w:w="1668" w:type="dxa"/>
            <w:vAlign w:val="center"/>
          </w:tcPr>
          <w:p w:rsidR="00A72EF9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72EF9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EF9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72EF9" w:rsidRPr="008064EA" w:rsidRDefault="00A72EF9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ps, trips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64B7" w:rsidRDefault="001064B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64B7" w:rsidRPr="00D55F27" w:rsidRDefault="001064B7" w:rsidP="001064B7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4BEE" w:rsidRDefault="00D24BE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24BEE" w:rsidRDefault="00D24BE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2EF9" w:rsidRPr="008064EA" w:rsidRDefault="00D24BE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72EF9" w:rsidRPr="008064EA" w:rsidRDefault="00044A9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72EF9" w:rsidRPr="008064EA">
              <w:rPr>
                <w:rFonts w:ascii="Arial Narrow" w:eastAsia="Times New Roman" w:hAnsi="Arial Narrow" w:cs="Arial"/>
              </w:rPr>
              <w:t>Supe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="00A72EF9" w:rsidRPr="008064EA">
              <w:rPr>
                <w:rFonts w:ascii="Arial Narrow" w:eastAsia="Times New Roman" w:hAnsi="Arial Narrow" w:cs="Arial"/>
              </w:rPr>
              <w:t>s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72EF9" w:rsidRPr="008064EA">
              <w:rPr>
                <w:rFonts w:ascii="Arial Narrow" w:eastAsia="Times New Roman" w:hAnsi="Arial Narrow" w:cs="Arial"/>
              </w:rPr>
              <w:t>/</w:t>
            </w:r>
            <w:r w:rsidR="00A72EF9"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2E566D">
              <w:rPr>
                <w:rFonts w:ascii="Arial Narrow" w:eastAsia="Times New Roman" w:hAnsi="Arial Narrow" w:cs="Arial"/>
                <w:i/>
                <w:spacing w:val="-1"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EF9" w:rsidRPr="005C6238" w:rsidTr="002E566D">
        <w:tc>
          <w:tcPr>
            <w:tcW w:w="1668" w:type="dxa"/>
            <w:vAlign w:val="center"/>
          </w:tcPr>
          <w:p w:rsidR="00A72EF9" w:rsidRDefault="00A72EF9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A72EF9" w:rsidRDefault="00A72EF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EF9" w:rsidRDefault="00476C9F" w:rsidP="00C0011D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72EF9" w:rsidRPr="008064EA" w:rsidRDefault="00A72EF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2EF9" w:rsidRPr="008064EA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133F7">
              <w:rPr>
                <w:rFonts w:ascii="Arial Narrow" w:eastAsia="Times New Roman" w:hAnsi="Arial Narrow" w:cs="Arial"/>
                <w:sz w:val="20"/>
                <w:szCs w:val="20"/>
              </w:rPr>
              <w:t>l and to restrict access</w:t>
            </w:r>
          </w:p>
          <w:p w:rsidR="004343E6" w:rsidRDefault="004343E6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EF9" w:rsidRPr="008064EA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72EF9" w:rsidRPr="008064EA" w:rsidRDefault="00044A9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72EF9" w:rsidRPr="008064EA">
              <w:rPr>
                <w:rFonts w:ascii="Arial Narrow" w:eastAsia="Times New Roman" w:hAnsi="Arial Narrow" w:cs="Arial"/>
              </w:rPr>
              <w:t>Supe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="00A72EF9" w:rsidRPr="008064EA">
              <w:rPr>
                <w:rFonts w:ascii="Arial Narrow" w:eastAsia="Times New Roman" w:hAnsi="Arial Narrow" w:cs="Arial"/>
              </w:rPr>
              <w:t>s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8064EA">
              <w:rPr>
                <w:rFonts w:ascii="Arial Narrow" w:eastAsia="Times New Roman" w:hAnsi="Arial Narrow" w:cs="Arial"/>
              </w:rPr>
              <w:t>/</w:t>
            </w:r>
            <w:r w:rsidR="00A72EF9">
              <w:rPr>
                <w:rFonts w:ascii="Arial Narrow" w:eastAsia="Times New Roman" w:hAnsi="Arial Narrow" w:cs="Arial"/>
              </w:rPr>
              <w:t xml:space="preserve"> </w:t>
            </w:r>
            <w:r w:rsidR="00A72EF9"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2E566D">
              <w:rPr>
                <w:rFonts w:ascii="Arial Narrow" w:eastAsia="Times New Roman" w:hAnsi="Arial Narrow" w:cs="Arial"/>
                <w:i/>
                <w:spacing w:val="-1"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E566D">
        <w:tc>
          <w:tcPr>
            <w:tcW w:w="1668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14FE7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51EF4" w:rsidRDefault="00451EF4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C7CF6" w:rsidRPr="008064EA" w:rsidRDefault="00451EF4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 assistance where practicable; </w:t>
            </w:r>
            <w:r>
              <w:rPr>
                <w:rFonts w:ascii="Arial Narrow" w:hAnsi="Arial Narrow" w:cs="Arial"/>
                <w:sz w:val="20"/>
                <w:szCs w:val="20"/>
              </w:rPr>
              <w:t>provide training in the use of the equipment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703A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Pr="00BB2682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Pr="00211073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Plan the task in stages - e.g.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ensure grip is secure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;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lift to waist height;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place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support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under load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;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team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‘workers’ </w:t>
            </w:r>
            <w:r>
              <w:rPr>
                <w:rFonts w:ascii="Arial Narrow" w:hAnsi="Arial Narrow" w:cs="Arial"/>
                <w:sz w:val="20"/>
                <w:szCs w:val="20"/>
              </w:rPr>
              <w:t>to re-group then lift load into position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BBE" w:rsidRPr="0048234A" w:rsidRDefault="005701EE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234A" w:rsidRPr="003C4D61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48234A" w:rsidRPr="00F53584">
              <w:rPr>
                <w:rFonts w:ascii="Arial Narrow" w:hAnsi="Arial Narrow" w:cs="Arial"/>
                <w:sz w:val="20"/>
                <w:szCs w:val="20"/>
              </w:rPr>
              <w:t>and team lifting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72BB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72BB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72BBE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nsure enough space is available for the team </w:t>
            </w:r>
            <w:r w:rsidR="0048234A"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8234A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>to safely manoeuvre as a group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Where possible, use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of a similar height and capability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that are proportional to the weight and difficulty of the task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11073">
              <w:rPr>
                <w:rFonts w:ascii="Arial Narrow" w:hAnsi="Arial Narrow" w:cs="Arial"/>
                <w:sz w:val="20"/>
                <w:szCs w:val="20"/>
              </w:rPr>
              <w:t>team</w:t>
            </w:r>
            <w:r w:rsidRPr="0021107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872BBE" w:rsidRDefault="00872BB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22AB" w:rsidRPr="00872BBE" w:rsidRDefault="00AC2282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n sloping sites, ensure safe footing is provided</w:t>
            </w:r>
          </w:p>
        </w:tc>
        <w:tc>
          <w:tcPr>
            <w:tcW w:w="1559" w:type="dxa"/>
            <w:vAlign w:val="center"/>
          </w:tcPr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8064EA" w:rsidRDefault="00DC7CF6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96BC7" w:rsidRDefault="00396BC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  <w:p w:rsidR="00396BC7" w:rsidRDefault="00396BC7" w:rsidP="00C0011D">
            <w:pPr>
              <w:rPr>
                <w:rFonts w:ascii="Arial" w:eastAsia="Times New Roman" w:hAnsi="Arial" w:cs="Arial"/>
              </w:rPr>
            </w:pPr>
          </w:p>
          <w:p w:rsidR="00396BC7" w:rsidRPr="00396BC7" w:rsidRDefault="00396BC7" w:rsidP="00C0011D">
            <w:pPr>
              <w:rPr>
                <w:rFonts w:ascii="Arial" w:eastAsia="Times New Roman" w:hAnsi="Arial" w:cs="Arial"/>
              </w:rPr>
            </w:pPr>
          </w:p>
          <w:p w:rsidR="00DC7CF6" w:rsidRPr="00396BC7" w:rsidRDefault="00DC7CF6" w:rsidP="00C0011D">
            <w:pPr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E566D">
        <w:tc>
          <w:tcPr>
            <w:tcW w:w="1668" w:type="dxa"/>
            <w:vAlign w:val="center"/>
          </w:tcPr>
          <w:p w:rsidR="00DC7CF6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Exposure to noise</w:t>
            </w:r>
          </w:p>
          <w:p w:rsidR="0031787B" w:rsidRPr="008064EA" w:rsidRDefault="0031787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1D101C" w:rsidRPr="001D101C" w:rsidRDefault="001D101C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All</w:t>
            </w:r>
            <w:r w:rsidR="002E566D">
              <w:rPr>
                <w:rFonts w:ascii="Arial Narrow" w:eastAsia="Times New Roman" w:hAnsi="Arial Narrow" w:cs="Arial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i/>
              </w:rPr>
              <w:t>‘wo</w:t>
            </w:r>
            <w:r w:rsidRPr="008064E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  <w:i/>
              </w:rPr>
              <w:t>k</w:t>
            </w:r>
            <w:r w:rsidRPr="008064E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B7EE0" w:rsidRPr="005C6238" w:rsidTr="002E566D">
        <w:tc>
          <w:tcPr>
            <w:tcW w:w="1668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0E30F0">
              <w:rPr>
                <w:rFonts w:ascii="Arial Narrow" w:eastAsia="Times New Roman" w:hAnsi="Arial Narrow" w:cs="Arial"/>
              </w:rPr>
              <w:t xml:space="preserve"> / fibres / chemical vapours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</w:t>
            </w:r>
            <w:r w:rsidR="000E30F0">
              <w:rPr>
                <w:rFonts w:ascii="Arial Narrow" w:eastAsia="Times New Roman" w:hAnsi="Arial Narrow" w:cs="Arial"/>
                <w:sz w:val="20"/>
                <w:szCs w:val="20"/>
              </w:rPr>
              <w:t xml:space="preserve">/ fibres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- respiratory problems </w:t>
            </w:r>
          </w:p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B7EE0" w:rsidRDefault="000E30F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 xml:space="preserve">ppropriate procedures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necessary 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>to contain dust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fibres / chemical vapours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B7EE0" w:rsidRDefault="00EB7E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appropriate PPE -disposable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dust / fibres / chemical vapour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protection.</w:t>
            </w:r>
          </w:p>
          <w:p w:rsidR="00902C94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02C94" w:rsidRPr="00902C94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</w:tc>
        <w:tc>
          <w:tcPr>
            <w:tcW w:w="1559" w:type="dxa"/>
            <w:vAlign w:val="center"/>
          </w:tcPr>
          <w:p w:rsidR="00EB7EE0" w:rsidRDefault="00EB7EE0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B7EE0" w:rsidRPr="005C6238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515D0" w:rsidRPr="005C6238" w:rsidTr="002E566D">
        <w:tc>
          <w:tcPr>
            <w:tcW w:w="1668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515D0" w:rsidRDefault="000515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0515D0" w:rsidRDefault="000515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515D0" w:rsidRDefault="000515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0515D0" w:rsidRDefault="000515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515D0" w:rsidRPr="00902C94" w:rsidRDefault="000515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0515D0" w:rsidRDefault="000515D0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515D0" w:rsidRPr="005C6238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6F5C" w:rsidRPr="005C6238" w:rsidTr="002E566D">
        <w:tc>
          <w:tcPr>
            <w:tcW w:w="1668" w:type="dxa"/>
            <w:vAlign w:val="center"/>
          </w:tcPr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6F5C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A91D8F" w:rsidRDefault="003C6F5C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Skin cancer / sun burn </w:t>
            </w:r>
            <w:r w:rsidR="00A91D8F"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  <w:p w:rsidR="00A91D8F" w:rsidRDefault="00A91D8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37083" w:rsidRDefault="00A91D8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D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ehydration </w:t>
            </w:r>
            <w:r w:rsidR="00F37083">
              <w:rPr>
                <w:rFonts w:ascii="Arial Narrow" w:eastAsia="Times New Roman" w:hAnsi="Arial Narrow"/>
                <w:sz w:val="20"/>
                <w:szCs w:val="20"/>
              </w:rPr>
              <w:t>-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 heat stroke or fatigue </w:t>
            </w:r>
          </w:p>
          <w:p w:rsidR="00F37083" w:rsidRDefault="00F37083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C6F5C" w:rsidRPr="00BA5E0D" w:rsidRDefault="00F37083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C4D61" w:rsidRDefault="003C4D61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91D8F" w:rsidRDefault="00A91D8F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Default="007C318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3C4D61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 w:rsid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C4D6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C30B14">
              <w:rPr>
                <w:rFonts w:ascii="Arial Narrow" w:hAnsi="Arial Narrow" w:cs="Arial"/>
                <w:sz w:val="20"/>
                <w:szCs w:val="20"/>
              </w:rPr>
              <w:t>condition</w:t>
            </w:r>
          </w:p>
          <w:p w:rsidR="00A91D8F" w:rsidRDefault="00A91D8F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Default="003C4D61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91D8F" w:rsidRDefault="00A91D8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37083" w:rsidRDefault="003C4D61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D4AA2" w:rsidRPr="00A91D8F" w:rsidRDefault="003C4D61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6F5C" w:rsidRPr="008064EA" w:rsidRDefault="003C6F5C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C2F63" w:rsidRPr="009C2F63" w:rsidTr="002E566D">
        <w:tc>
          <w:tcPr>
            <w:tcW w:w="1668" w:type="dxa"/>
            <w:vAlign w:val="center"/>
          </w:tcPr>
          <w:p w:rsidR="006201C9" w:rsidRPr="009C2F63" w:rsidRDefault="006201C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9C2F63">
              <w:rPr>
                <w:rFonts w:ascii="Arial Narrow" w:eastAsia="Times New Roman" w:hAnsi="Arial Narrow" w:cs="Arial"/>
              </w:rPr>
              <w:t>Conta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9C2F63">
              <w:rPr>
                <w:rFonts w:ascii="Arial Narrow" w:eastAsia="Times New Roman" w:hAnsi="Arial Narrow" w:cs="Arial"/>
              </w:rPr>
              <w:t>t wi</w:t>
            </w:r>
            <w:r w:rsidRPr="009C2F6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9C2F63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9C2F63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201C9" w:rsidRPr="009C2F63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201C9" w:rsidRPr="009C2F63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Working to close to electrical supply -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Strong winds causing power lines to swing close to work area - </w:t>
            </w:r>
          </w:p>
          <w:p w:rsidR="006201C9" w:rsidRPr="009C2F63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9C2F63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201C9" w:rsidRPr="009C2F63" w:rsidRDefault="006201C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9C2F6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9C2F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201C9" w:rsidRPr="009C2F63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201C9" w:rsidRPr="009C2F63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01C9" w:rsidRPr="009C2F63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01C9" w:rsidRPr="009C2F63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01C9" w:rsidRPr="009C2F63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01C9" w:rsidRPr="009C2F63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201C9" w:rsidRPr="009C2F63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201C9" w:rsidRPr="009C2F63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AD0CC9" w:rsidRPr="009C2F63">
              <w:rPr>
                <w:rFonts w:ascii="Arial Narrow" w:hAnsi="Arial Narrow"/>
                <w:sz w:val="20"/>
                <w:szCs w:val="20"/>
              </w:rPr>
              <w:t>supply</w:t>
            </w:r>
            <w:r w:rsidRPr="009C2F63">
              <w:rPr>
                <w:rFonts w:ascii="Arial Narrow" w:hAnsi="Arial Narrow"/>
                <w:sz w:val="20"/>
                <w:szCs w:val="20"/>
              </w:rPr>
              <w:t xml:space="preserve"> is isolated prior to </w:t>
            </w:r>
            <w:r w:rsidR="001807CE" w:rsidRPr="009C2F63">
              <w:rPr>
                <w:rFonts w:ascii="Arial Narrow" w:hAnsi="Arial Narrow"/>
                <w:sz w:val="20"/>
                <w:szCs w:val="20"/>
              </w:rPr>
              <w:t>the work commencing</w:t>
            </w:r>
          </w:p>
          <w:p w:rsidR="006201C9" w:rsidRPr="009C2F63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201C9" w:rsidRPr="009C2F63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201C9" w:rsidRPr="009C2F63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201C9" w:rsidRPr="009C2F63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9C2F63" w:rsidRDefault="006201C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9C2F63">
              <w:rPr>
                <w:rFonts w:ascii="Arial Narrow" w:eastAsia="Times New Roman" w:hAnsi="Arial Narrow" w:cs="Arial"/>
              </w:rPr>
              <w:t>pp</w:t>
            </w:r>
            <w:r w:rsidRPr="009C2F6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9C2F63">
              <w:rPr>
                <w:rFonts w:ascii="Arial Narrow" w:eastAsia="Times New Roman" w:hAnsi="Arial Narrow" w:cs="Arial"/>
              </w:rPr>
              <w:t>o</w:t>
            </w:r>
            <w:r w:rsidRPr="009C2F63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9C2F63">
              <w:rPr>
                <w:rFonts w:ascii="Arial Narrow" w:eastAsia="Times New Roman" w:hAnsi="Arial Narrow" w:cs="Arial"/>
              </w:rPr>
              <w:t>ed pe</w:t>
            </w:r>
            <w:r w:rsidRPr="009C2F6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9C2F63">
              <w:rPr>
                <w:rFonts w:ascii="Arial Narrow" w:eastAsia="Times New Roman" w:hAnsi="Arial Narrow" w:cs="Arial"/>
              </w:rPr>
              <w:t>s</w:t>
            </w:r>
            <w:r w:rsidRPr="009C2F63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9C2F63">
              <w:rPr>
                <w:rFonts w:ascii="Arial Narrow" w:eastAsia="Times New Roman" w:hAnsi="Arial Narrow" w:cs="Arial"/>
              </w:rPr>
              <w:t xml:space="preserve">n </w:t>
            </w:r>
          </w:p>
          <w:p w:rsidR="006201C9" w:rsidRPr="009C2F63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9C2F63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9C2F63" w:rsidRDefault="001B1132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 xml:space="preserve">Site </w:t>
            </w:r>
            <w:r w:rsidR="006201C9" w:rsidRPr="009C2F63">
              <w:rPr>
                <w:rFonts w:ascii="Arial Narrow" w:eastAsia="Times New Roman" w:hAnsi="Arial Narrow" w:cs="Arial"/>
              </w:rPr>
              <w:t>Supe</w:t>
            </w:r>
            <w:r w:rsidR="006201C9" w:rsidRPr="009C2F63">
              <w:rPr>
                <w:rFonts w:ascii="Arial Narrow" w:eastAsia="Times New Roman" w:hAnsi="Arial Narrow" w:cs="Arial"/>
                <w:spacing w:val="1"/>
              </w:rPr>
              <w:t>r</w:t>
            </w:r>
            <w:r w:rsidR="006201C9" w:rsidRPr="009C2F63">
              <w:rPr>
                <w:rFonts w:ascii="Arial Narrow" w:eastAsia="Times New Roman" w:hAnsi="Arial Narrow" w:cs="Arial"/>
                <w:spacing w:val="-2"/>
              </w:rPr>
              <w:t>v</w:t>
            </w:r>
            <w:r w:rsidR="006201C9" w:rsidRPr="009C2F63">
              <w:rPr>
                <w:rFonts w:ascii="Arial Narrow" w:eastAsia="Times New Roman" w:hAnsi="Arial Narrow" w:cs="Arial"/>
                <w:spacing w:val="1"/>
              </w:rPr>
              <w:t>i</w:t>
            </w:r>
            <w:r w:rsidR="006201C9" w:rsidRPr="009C2F63">
              <w:rPr>
                <w:rFonts w:ascii="Arial Narrow" w:eastAsia="Times New Roman" w:hAnsi="Arial Narrow" w:cs="Arial"/>
              </w:rPr>
              <w:t>s</w:t>
            </w:r>
            <w:r w:rsidR="006201C9" w:rsidRPr="009C2F63">
              <w:rPr>
                <w:rFonts w:ascii="Arial Narrow" w:eastAsia="Times New Roman" w:hAnsi="Arial Narrow" w:cs="Arial"/>
                <w:spacing w:val="-2"/>
              </w:rPr>
              <w:t>o</w:t>
            </w:r>
            <w:r w:rsidR="006201C9" w:rsidRPr="009C2F63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201C9" w:rsidRPr="009C2F63" w:rsidRDefault="006201C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201C9" w:rsidRPr="009C2F63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9C2F63" w:rsidRDefault="006201C9" w:rsidP="00C0011D">
            <w:pPr>
              <w:spacing w:after="0"/>
              <w:rPr>
                <w:rFonts w:ascii="Arial Narrow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Contr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C2F63">
              <w:rPr>
                <w:rFonts w:ascii="Arial Narrow" w:eastAsia="Times New Roman" w:hAnsi="Arial Narrow" w:cs="Arial"/>
              </w:rPr>
              <w:t>tor / all ‘</w:t>
            </w:r>
            <w:r w:rsidRPr="009C2F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201C9" w:rsidRPr="009C2F63" w:rsidRDefault="006201C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201C9" w:rsidRPr="009C2F63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5CDB" w:rsidRPr="005C6238" w:rsidTr="002E566D">
        <w:tc>
          <w:tcPr>
            <w:tcW w:w="1668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1"/>
              </w:rPr>
              <w:t>P</w:t>
            </w:r>
            <w:r w:rsidRPr="008064EA">
              <w:rPr>
                <w:rFonts w:ascii="Arial Narrow" w:eastAsia="Times New Roman" w:hAnsi="Arial Narrow" w:cs="Arial"/>
              </w:rPr>
              <w:t>rot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ec</w:t>
            </w:r>
            <w:r w:rsidRPr="008064EA">
              <w:rPr>
                <w:rFonts w:ascii="Arial Narrow" w:eastAsia="Times New Roman" w:hAnsi="Arial Narrow" w:cs="Arial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 xml:space="preserve">on of </w:t>
            </w:r>
            <w:r w:rsidR="00F6445C">
              <w:rPr>
                <w:rFonts w:ascii="Arial Narrow" w:eastAsia="Times New Roman" w:hAnsi="Arial Narrow" w:cs="Arial"/>
              </w:rPr>
              <w:t xml:space="preserve">other </w:t>
            </w:r>
            <w:r w:rsidR="00F6445C" w:rsidRPr="00F6445C">
              <w:rPr>
                <w:rFonts w:ascii="Arial Narrow" w:eastAsia="Times New Roman" w:hAnsi="Arial Narrow" w:cs="Arial"/>
                <w:i/>
              </w:rPr>
              <w:t>‘workers’</w:t>
            </w:r>
            <w:r w:rsidR="00834A90">
              <w:rPr>
                <w:rFonts w:ascii="Arial Narrow" w:eastAsia="Times New Roman" w:hAnsi="Arial Narrow" w:cs="Arial"/>
              </w:rPr>
              <w:t xml:space="preserve"> and</w:t>
            </w:r>
            <w:r w:rsidR="00686B55" w:rsidRPr="008064EA">
              <w:rPr>
                <w:rFonts w:ascii="Arial Narrow" w:eastAsia="Times New Roman" w:hAnsi="Arial Narrow" w:cs="Arial"/>
              </w:rPr>
              <w:t xml:space="preserve"> the </w:t>
            </w:r>
            <w:r w:rsidRPr="008064EA">
              <w:rPr>
                <w:rFonts w:ascii="Arial Narrow" w:eastAsia="Times New Roman" w:hAnsi="Arial Narrow" w:cs="Arial"/>
              </w:rPr>
              <w:t>publ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c</w:t>
            </w:r>
            <w:r w:rsidR="001D101C">
              <w:rPr>
                <w:rFonts w:ascii="Arial Narrow" w:eastAsia="Times New Roman" w:hAnsi="Arial Narrow" w:cs="Arial"/>
              </w:rPr>
              <w:t xml:space="preserve"> </w:t>
            </w:r>
            <w:r w:rsidR="00A17EBA">
              <w:rPr>
                <w:rFonts w:ascii="Arial Narrow" w:eastAsia="Times New Roman" w:hAnsi="Arial Narrow" w:cs="Arial"/>
              </w:rPr>
              <w:t>-</w:t>
            </w:r>
          </w:p>
          <w:p w:rsidR="00A17EBA" w:rsidRDefault="00A17EB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17EBA" w:rsidRPr="008064EA" w:rsidRDefault="00A17EB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A17EBA" w:rsidRDefault="00A17EB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4343E6" w:rsidRDefault="004343E6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BD7191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Default="00BD7191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BD7191" w:rsidRPr="008064EA" w:rsidRDefault="00BD7191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5CDB" w:rsidRPr="008064EA" w:rsidRDefault="00105CD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31038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BD7191" w:rsidRDefault="00BD7191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5CDB" w:rsidRDefault="00105CD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/ fibres</w:t>
            </w:r>
          </w:p>
          <w:p w:rsidR="00531038" w:rsidRDefault="00531038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1038" w:rsidRPr="008064EA" w:rsidRDefault="00531038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D0CC9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Provide </w:t>
            </w:r>
            <w:r w:rsidR="001807CE">
              <w:rPr>
                <w:rFonts w:ascii="Arial Narrow" w:hAnsi="Arial Narrow" w:cs="Arial"/>
                <w:sz w:val="20"/>
                <w:szCs w:val="20"/>
              </w:rPr>
              <w:t xml:space="preserve">and maintain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barricades to materials stored on footpath</w:t>
            </w:r>
          </w:p>
          <w:p w:rsidR="00AD0CC9" w:rsidRDefault="00AD0CC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and maintain appropriate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warning signage and barricades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6B111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B1118" w:rsidRDefault="006B111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B1118" w:rsidRDefault="006B111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3C4D61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5CDB" w:rsidRPr="00F53584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 xml:space="preserve">of shade cloth around </w:t>
            </w:r>
            <w:r w:rsidR="002B7FBA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>work area</w:t>
            </w:r>
          </w:p>
          <w:p w:rsidR="003C4D61" w:rsidRDefault="003C4D61" w:rsidP="00C0011D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0CC9" w:rsidRPr="008064EA" w:rsidRDefault="001807CE" w:rsidP="00C0011D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Wet down dust</w:t>
            </w:r>
          </w:p>
        </w:tc>
        <w:tc>
          <w:tcPr>
            <w:tcW w:w="1559" w:type="dxa"/>
            <w:vAlign w:val="center"/>
          </w:tcPr>
          <w:p w:rsidR="00105CDB" w:rsidRPr="008064EA" w:rsidRDefault="001B1132" w:rsidP="00C001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Site </w:t>
            </w:r>
            <w:r w:rsidR="00105CDB" w:rsidRPr="008064EA">
              <w:rPr>
                <w:rFonts w:ascii="Arial Narrow" w:hAnsi="Arial Narrow" w:cs="Arial"/>
              </w:rPr>
              <w:t>Supervisor</w:t>
            </w:r>
          </w:p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8064EA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866DA" w:rsidRPr="005C6238" w:rsidTr="002E566D">
        <w:tc>
          <w:tcPr>
            <w:tcW w:w="1668" w:type="dxa"/>
            <w:vAlign w:val="center"/>
          </w:tcPr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 wiring frayed or brittle [conduit] or easily damaged - water pipe electrified 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</w:t>
            </w:r>
            <w:r w:rsidR="00EE23B2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</w:t>
            </w:r>
          </w:p>
        </w:tc>
        <w:tc>
          <w:tcPr>
            <w:tcW w:w="1559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2866DA" w:rsidRDefault="002866D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2866DA" w:rsidRDefault="002866DA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/ relocate electrical supply / wiring.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Isolate / relocate gas </w:t>
            </w:r>
            <w:r>
              <w:rPr>
                <w:rFonts w:ascii="Arial Narrow" w:hAnsi="Arial Narrow" w:cs="Arial"/>
                <w:sz w:val="20"/>
                <w:szCs w:val="20"/>
              </w:rPr>
              <w:t>supply</w:t>
            </w:r>
          </w:p>
        </w:tc>
        <w:tc>
          <w:tcPr>
            <w:tcW w:w="1559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2866DA" w:rsidRDefault="002866DA" w:rsidP="00C0011D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2866DA" w:rsidRPr="005C6238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C2F63" w:rsidRPr="009C2F63" w:rsidTr="002E566D">
        <w:tc>
          <w:tcPr>
            <w:tcW w:w="1668" w:type="dxa"/>
            <w:vAlign w:val="center"/>
          </w:tcPr>
          <w:p w:rsidR="00DB183B" w:rsidRPr="009C2F63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9C2F63">
              <w:rPr>
                <w:rFonts w:ascii="Arial Narrow" w:eastAsia="Times New Roman" w:hAnsi="Arial Narrow" w:cs="Arial"/>
                <w:spacing w:val="1"/>
              </w:rPr>
              <w:t xml:space="preserve">Access to and </w:t>
            </w:r>
          </w:p>
          <w:p w:rsidR="003C58BE" w:rsidRPr="009C2F63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9C2F63">
              <w:rPr>
                <w:rFonts w:ascii="Arial Narrow" w:eastAsia="Times New Roman" w:hAnsi="Arial Narrow" w:cs="Arial"/>
              </w:rPr>
              <w:t>o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C2F63">
              <w:rPr>
                <w:rFonts w:ascii="Arial Narrow" w:eastAsia="Times New Roman" w:hAnsi="Arial Narrow" w:cs="Arial"/>
              </w:rPr>
              <w:t>k in con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C2F63">
              <w:rPr>
                <w:rFonts w:ascii="Arial Narrow" w:eastAsia="Times New Roman" w:hAnsi="Arial Narrow" w:cs="Arial"/>
              </w:rPr>
              <w:t>ined</w:t>
            </w:r>
          </w:p>
          <w:p w:rsidR="003C58BE" w:rsidRPr="009C2F63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9C2F63">
              <w:rPr>
                <w:rFonts w:ascii="Arial Narrow" w:eastAsia="Times New Roman" w:hAnsi="Arial Narrow" w:cs="Arial"/>
              </w:rPr>
              <w:t>spa</w:t>
            </w:r>
            <w:r w:rsidRPr="009C2F63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9C2F63">
              <w:rPr>
                <w:rFonts w:ascii="Arial Narrow" w:eastAsia="Times New Roman" w:hAnsi="Arial Narrow" w:cs="Arial"/>
              </w:rPr>
              <w:t>e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3C58BE" w:rsidRPr="009C2F63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9C2F63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3C58BE" w:rsidRPr="009C2F63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3C58BE" w:rsidRPr="009C2F63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9C2F63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3C58BE" w:rsidRPr="009C2F63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9C2F63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3C58BE" w:rsidRPr="009C2F63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9C2F63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9C2F63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9C2F63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3C58BE" w:rsidRPr="009C2F63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9C2F63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3C58BE" w:rsidRPr="009C2F63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9C2F63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9C2F6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3C58BE" w:rsidRPr="009C2F63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9C2F63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3C58BE" w:rsidRPr="009C2F63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58BE" w:rsidRPr="009C2F63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58BE" w:rsidRPr="009C2F63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58BE" w:rsidRPr="009C2F63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C58BE" w:rsidRPr="009C2F63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58BE" w:rsidRPr="009C2F63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58BE" w:rsidRPr="009C2F63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C58BE" w:rsidRPr="009C2F63" w:rsidRDefault="003C58B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C58BE" w:rsidRPr="009C2F63" w:rsidRDefault="003C58B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C58BE" w:rsidRPr="009C2F63" w:rsidRDefault="005701EE" w:rsidP="00C0011D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3C58BE" w:rsidRPr="009C2F63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3C58BE" w:rsidRPr="009C2F6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="003C58BE" w:rsidRPr="009C2F63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3C58BE" w:rsidRPr="009C2F6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3C58BE" w:rsidRPr="009C2F6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3C58BE"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3C58BE" w:rsidRPr="009C2F6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3C58BE"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3C58BE" w:rsidRPr="009C2F63" w:rsidRDefault="003C58BE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C58BE" w:rsidRPr="009C2F63" w:rsidRDefault="003C58BE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9C2F6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3C58BE" w:rsidRPr="009C2F63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9C2F63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3C58BE" w:rsidRPr="009C2F63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9C2F63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3C58BE" w:rsidRPr="009C2F63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9C2F63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Regularly monitor the condition of the </w:t>
            </w:r>
            <w:r w:rsidRPr="009C2F6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3C58BE" w:rsidRPr="009C2F63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9C2F63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541E83" w:rsidRPr="009C2F63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9C2F63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3C58BE" w:rsidRPr="009C2F63" w:rsidRDefault="003C58BE" w:rsidP="00C0011D">
            <w:pPr>
              <w:spacing w:after="0"/>
              <w:rPr>
                <w:rFonts w:ascii="Arial Narrow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C2F63">
              <w:rPr>
                <w:rFonts w:ascii="Arial Narrow" w:eastAsia="Times New Roman" w:hAnsi="Arial Narrow" w:cs="Arial"/>
              </w:rPr>
              <w:t>tor / all ‘</w:t>
            </w:r>
            <w:r w:rsidRPr="009C2F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58BE" w:rsidRPr="009C2F63" w:rsidRDefault="003C58BE" w:rsidP="00C0011D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3C58BE" w:rsidRPr="009C2F63" w:rsidRDefault="003C58BE" w:rsidP="00C0011D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C58BE" w:rsidRPr="009C2F63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C2F63" w:rsidRPr="009C2F63" w:rsidTr="002E566D">
        <w:tc>
          <w:tcPr>
            <w:tcW w:w="1668" w:type="dxa"/>
            <w:vAlign w:val="center"/>
          </w:tcPr>
          <w:p w:rsidR="00806637" w:rsidRPr="009C2F63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 xml:space="preserve">Hand excavation </w:t>
            </w:r>
            <w:r w:rsidR="00E41755" w:rsidRPr="009C2F63">
              <w:rPr>
                <w:rFonts w:ascii="Arial Narrow" w:eastAsia="Times New Roman" w:hAnsi="Arial Narrow" w:cs="Arial"/>
              </w:rPr>
              <w:t>of spoil to provide for</w:t>
            </w:r>
            <w:r w:rsidRPr="009C2F63">
              <w:rPr>
                <w:rFonts w:ascii="Arial Narrow" w:eastAsia="Times New Roman" w:hAnsi="Arial Narrow" w:cs="Arial"/>
              </w:rPr>
              <w:t xml:space="preserve"> underfloor clearance -</w:t>
            </w:r>
          </w:p>
          <w:p w:rsidR="00806637" w:rsidRPr="009C2F63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9C2F63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 w:rsidRPr="009C2F6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06637" w:rsidRPr="009C2F63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9C2F63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806637" w:rsidRPr="009C2F63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6637" w:rsidRPr="009C2F63" w:rsidRDefault="00806637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6637" w:rsidRPr="009C2F63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6637" w:rsidRPr="009C2F63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6637" w:rsidRPr="009C2F63" w:rsidRDefault="00806637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6637" w:rsidRPr="009C2F63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6637" w:rsidRPr="009C2F63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06637" w:rsidRPr="009C2F63" w:rsidRDefault="0080663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9C2F63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C2F6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9C2F6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806637" w:rsidRPr="009C2F63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06637" w:rsidRPr="009C2F63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Monitor stability of the excavation</w:t>
            </w: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806637" w:rsidRPr="009C2F63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06637" w:rsidRPr="009C2F63" w:rsidRDefault="00806637" w:rsidP="00C0011D">
            <w:pPr>
              <w:spacing w:after="0"/>
              <w:rPr>
                <w:rFonts w:ascii="Arial Narrow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Contr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C2F63">
              <w:rPr>
                <w:rFonts w:ascii="Arial Narrow" w:eastAsia="Times New Roman" w:hAnsi="Arial Narrow" w:cs="Arial"/>
              </w:rPr>
              <w:t>tor / all ‘</w:t>
            </w:r>
            <w:r w:rsidRPr="009C2F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06637" w:rsidRPr="009C2F63" w:rsidRDefault="00806637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06637" w:rsidRPr="009C2F63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423F" w:rsidRPr="005C6238" w:rsidTr="002E566D">
        <w:tc>
          <w:tcPr>
            <w:tcW w:w="1668" w:type="dxa"/>
            <w:vAlign w:val="center"/>
          </w:tcPr>
          <w:p w:rsidR="004F423F" w:rsidRDefault="00F332C3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General w</w:t>
            </w:r>
            <w:r w:rsidR="004F423F">
              <w:rPr>
                <w:rFonts w:ascii="Arial Narrow" w:eastAsia="Times New Roman" w:hAnsi="Arial Narrow" w:cs="Arial"/>
                <w:spacing w:val="-1"/>
              </w:rPr>
              <w:t xml:space="preserve">orking at height - </w:t>
            </w:r>
            <w:r w:rsidR="004F423F">
              <w:rPr>
                <w:rFonts w:ascii="Arial Narrow" w:eastAsia="Times New Roman" w:hAnsi="Arial Narrow" w:cs="Arial"/>
              </w:rPr>
              <w:t>[ov</w:t>
            </w:r>
            <w:r w:rsidR="004F423F">
              <w:rPr>
                <w:rFonts w:ascii="Arial Narrow" w:eastAsia="Times New Roman" w:hAnsi="Arial Narrow" w:cs="Arial"/>
                <w:spacing w:val="-2"/>
              </w:rPr>
              <w:t>e</w:t>
            </w:r>
            <w:r w:rsidR="004F423F">
              <w:rPr>
                <w:rFonts w:ascii="Arial Narrow" w:eastAsia="Times New Roman" w:hAnsi="Arial Narrow" w:cs="Arial"/>
              </w:rPr>
              <w:t xml:space="preserve">r </w:t>
            </w:r>
            <w:r w:rsidR="006608DE">
              <w:rPr>
                <w:rFonts w:ascii="Arial Narrow" w:eastAsia="Times New Roman" w:hAnsi="Arial Narrow" w:cs="Arial"/>
              </w:rPr>
              <w:t>2.0</w:t>
            </w:r>
            <w:r w:rsidR="004F423F">
              <w:rPr>
                <w:rFonts w:ascii="Arial Narrow" w:eastAsia="Times New Roman" w:hAnsi="Arial Narrow" w:cs="Arial"/>
              </w:rPr>
              <w:t>m]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21471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1471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6B1F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31C9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Pr="00C01B45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="00617884"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brittle </w:t>
            </w:r>
            <w:r w:rsidR="00D82489"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/ corroded </w:t>
            </w: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roofing material </w:t>
            </w:r>
            <w:r w:rsidR="00617884" w:rsidRPr="00C01B45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skylight/s 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Gravity -overbalancing</w:t>
            </w: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</w:t>
            </w:r>
            <w:r w:rsidR="00DC548C">
              <w:rPr>
                <w:rFonts w:ascii="Arial Narrow" w:hAnsi="Arial Narrow" w:cs="Arial"/>
                <w:sz w:val="20"/>
                <w:szCs w:val="20"/>
              </w:rPr>
              <w:t xml:space="preserve">and or wet </w:t>
            </w:r>
            <w:r>
              <w:rPr>
                <w:rFonts w:ascii="Arial Narrow" w:hAnsi="Arial Narrow" w:cs="Arial"/>
                <w:sz w:val="20"/>
                <w:szCs w:val="20"/>
              </w:rPr>
              <w:t>conditions</w:t>
            </w:r>
          </w:p>
        </w:tc>
        <w:tc>
          <w:tcPr>
            <w:tcW w:w="1559" w:type="dxa"/>
            <w:vAlign w:val="center"/>
          </w:tcPr>
          <w:p w:rsidR="004F423F" w:rsidRDefault="004F423F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roof edge/ work platform/ through roof or roof framing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F423F" w:rsidRDefault="004F423F" w:rsidP="00C0011D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D457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B957D7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AD0C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Provide guardrails, </w:t>
            </w:r>
            <w:r w:rsidR="004F423F">
              <w:rPr>
                <w:rFonts w:ascii="Arial Narrow" w:hAnsi="Arial Narrow"/>
                <w:sz w:val="20"/>
                <w:szCs w:val="20"/>
              </w:rPr>
              <w:t>perimeter edge protection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/ catch scaffold</w:t>
            </w:r>
            <w:r w:rsidR="004F423F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332C3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F332C3"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AD0CC9" w:rsidRDefault="00AD0C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4F423F" w:rsidRDefault="001B1132" w:rsidP="00C0011D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4F423F">
              <w:rPr>
                <w:rFonts w:ascii="Arial Narrow" w:eastAsia="Times New Roman" w:hAnsi="Arial Narrow" w:cs="Arial"/>
                <w:spacing w:val="1"/>
              </w:rPr>
              <w:t>S</w:t>
            </w:r>
            <w:r w:rsidR="004F423F">
              <w:rPr>
                <w:rFonts w:ascii="Arial Narrow" w:eastAsia="Times New Roman" w:hAnsi="Arial Narrow" w:cs="Arial"/>
              </w:rPr>
              <w:t>up</w:t>
            </w:r>
            <w:r w:rsidR="004F423F">
              <w:rPr>
                <w:rFonts w:ascii="Arial Narrow" w:eastAsia="Times New Roman" w:hAnsi="Arial Narrow" w:cs="Arial"/>
                <w:spacing w:val="-1"/>
              </w:rPr>
              <w:t>e</w:t>
            </w:r>
            <w:r w:rsidR="004F423F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4F423F" w:rsidRDefault="004F423F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423F" w:rsidRDefault="004F423F" w:rsidP="00C0011D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423F" w:rsidRPr="005C6238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C2F63" w:rsidRPr="009C2F63" w:rsidTr="002E566D">
        <w:tc>
          <w:tcPr>
            <w:tcW w:w="1668" w:type="dxa"/>
            <w:vAlign w:val="center"/>
          </w:tcPr>
          <w:p w:rsidR="00DA6AD0" w:rsidRPr="009C2F63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pacing w:val="-1"/>
              </w:rPr>
              <w:t>Working at height</w:t>
            </w:r>
            <w:r w:rsidRPr="009C2F63">
              <w:rPr>
                <w:rFonts w:ascii="Arial Narrow" w:eastAsia="Times New Roman" w:hAnsi="Arial Narrow" w:cs="Arial"/>
              </w:rPr>
              <w:t>-</w:t>
            </w:r>
          </w:p>
          <w:p w:rsidR="00DA6AD0" w:rsidRPr="009C2F63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pacing w:val="1"/>
              </w:rPr>
              <w:t>s</w:t>
            </w:r>
            <w:r w:rsidRPr="009C2F63">
              <w:rPr>
                <w:rFonts w:ascii="Arial Narrow" w:eastAsia="Times New Roman" w:hAnsi="Arial Narrow" w:cs="Arial"/>
              </w:rPr>
              <w:t>tripping</w:t>
            </w:r>
            <w:r w:rsidRPr="009C2F63">
              <w:rPr>
                <w:rFonts w:ascii="Arial Narrow" w:eastAsia="Times New Roman" w:hAnsi="Arial Narrow" w:cs="Arial"/>
                <w:spacing w:val="-2"/>
              </w:rPr>
              <w:t xml:space="preserve"> existing tiled 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C2F63">
              <w:rPr>
                <w:rFonts w:ascii="Arial Narrow" w:eastAsia="Times New Roman" w:hAnsi="Arial Narrow" w:cs="Arial"/>
              </w:rPr>
              <w:t xml:space="preserve">oof 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9C2F63">
              <w:rPr>
                <w:rFonts w:ascii="Arial Narrow" w:eastAsia="Times New Roman" w:hAnsi="Arial Narrow" w:cs="Arial"/>
              </w:rPr>
              <w:t>ov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C2F63">
              <w:rPr>
                <w:rFonts w:ascii="Arial Narrow" w:eastAsia="Times New Roman" w:hAnsi="Arial Narrow" w:cs="Arial"/>
              </w:rPr>
              <w:t>ri</w:t>
            </w:r>
            <w:r w:rsidRPr="009C2F63">
              <w:rPr>
                <w:rFonts w:ascii="Arial Narrow" w:eastAsia="Times New Roman" w:hAnsi="Arial Narrow" w:cs="Arial"/>
                <w:spacing w:val="2"/>
              </w:rPr>
              <w:t>n</w:t>
            </w:r>
            <w:r w:rsidRPr="009C2F63">
              <w:rPr>
                <w:rFonts w:ascii="Arial Narrow" w:eastAsia="Times New Roman" w:hAnsi="Arial Narrow" w:cs="Arial"/>
              </w:rPr>
              <w:t xml:space="preserve">g and 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C2F6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C2F63">
              <w:rPr>
                <w:rFonts w:ascii="Arial Narrow" w:eastAsia="Times New Roman" w:hAnsi="Arial Narrow" w:cs="Arial"/>
              </w:rPr>
              <w:t>me -</w:t>
            </w: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A6AD0" w:rsidRPr="009C2F63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DA6AD0" w:rsidRPr="009C2F63" w:rsidRDefault="00DA6AD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DA6AD0" w:rsidRPr="009C2F63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/ brittle roofing tiles </w:t>
            </w:r>
          </w:p>
          <w:p w:rsidR="00DA6AD0" w:rsidRPr="009C2F63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 -</w:t>
            </w: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Electricity</w:t>
            </w:r>
          </w:p>
        </w:tc>
        <w:tc>
          <w:tcPr>
            <w:tcW w:w="1559" w:type="dxa"/>
            <w:vAlign w:val="center"/>
          </w:tcPr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Slips, trips and falls from work platform. </w:t>
            </w:r>
          </w:p>
          <w:p w:rsidR="00DA6AD0" w:rsidRPr="009C2F63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 / cuts and abrasions.</w:t>
            </w:r>
          </w:p>
          <w:p w:rsidR="00DA6AD0" w:rsidRPr="009C2F63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9C2F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9C2F6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9C2F6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9C2F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t.</w:t>
            </w:r>
          </w:p>
          <w:p w:rsidR="00DA6AD0" w:rsidRPr="009C2F63" w:rsidRDefault="00DA6AD0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and insulation fibres - respiratory problems.</w:t>
            </w:r>
          </w:p>
          <w:p w:rsidR="00DA6AD0" w:rsidRPr="009C2F63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</w:tc>
        <w:tc>
          <w:tcPr>
            <w:tcW w:w="411" w:type="dxa"/>
            <w:vAlign w:val="center"/>
          </w:tcPr>
          <w:p w:rsidR="00DA6AD0" w:rsidRPr="009C2F63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6AD0" w:rsidRPr="009C2F63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6AD0" w:rsidRPr="009C2F63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6AD0" w:rsidRPr="009C2F63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6AD0" w:rsidRPr="009C2F63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6AD0" w:rsidRPr="009C2F63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6AD0" w:rsidRPr="009C2F63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A6AD0" w:rsidRPr="009C2F63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6AD0" w:rsidRPr="009C2F63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DA6AD0" w:rsidRPr="009C2F63" w:rsidRDefault="00DA6AD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Appropriate removal procedures to contain dust </w:t>
            </w: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Provide perimeter guardrail / </w:t>
            </w:r>
            <w:r w:rsidRPr="009C2F63"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9C2F63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9C2F63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DA6AD0"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A6AD0" w:rsidRPr="009C2F63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DA6AD0"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A6AD0" w:rsidRPr="009C2F6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removal process</w:t>
            </w: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</w:p>
          <w:p w:rsidR="00DA6AD0" w:rsidRPr="009C2F63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Controlled removal / disposal of the roofing tiles - provide debris chute</w:t>
            </w:r>
          </w:p>
          <w:p w:rsidR="00DA6AD0" w:rsidRPr="009C2F63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Regularly monitor stability of the roof structure / ceiling frame</w:t>
            </w: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9C2F63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9C2F6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C2F6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C2F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9C2F63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56415" w:rsidRPr="009C2F63" w:rsidRDefault="0045641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Don’t stack / store tiles on roof or on scaffold.</w:t>
            </w: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Don’t remove roofing tiles on wet or windy days.</w:t>
            </w: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DA6AD0" w:rsidRPr="009C2F63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plan the tasks in consultation with the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6AD0" w:rsidRPr="009C2F63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A6AD0" w:rsidRPr="009C2F63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Use designated drop areas to restrict traffic across the roof surface </w:t>
            </w:r>
          </w:p>
        </w:tc>
        <w:tc>
          <w:tcPr>
            <w:tcW w:w="1559" w:type="dxa"/>
            <w:vAlign w:val="center"/>
          </w:tcPr>
          <w:p w:rsidR="00DA6AD0" w:rsidRPr="009C2F63" w:rsidRDefault="00DA6AD0" w:rsidP="00C0011D">
            <w:pPr>
              <w:spacing w:after="0"/>
              <w:rPr>
                <w:rFonts w:ascii="Arial Narrow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C2F63">
              <w:rPr>
                <w:rFonts w:ascii="Arial Narrow" w:eastAsia="Times New Roman" w:hAnsi="Arial Narrow" w:cs="Arial"/>
              </w:rPr>
              <w:t>tor / all ‘</w:t>
            </w:r>
            <w:r w:rsidRPr="009C2F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A6AD0" w:rsidRPr="009C2F63" w:rsidRDefault="00DA6AD0" w:rsidP="00C0011D">
            <w:pPr>
              <w:spacing w:after="0"/>
              <w:ind w:right="31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DA6AD0" w:rsidRPr="009C2F63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C2F63" w:rsidRPr="009C2F63" w:rsidTr="002E566D">
        <w:tc>
          <w:tcPr>
            <w:tcW w:w="1668" w:type="dxa"/>
            <w:vAlign w:val="center"/>
          </w:tcPr>
          <w:p w:rsidR="00F53584" w:rsidRPr="009C2F63" w:rsidRDefault="00F53584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C2F63">
              <w:rPr>
                <w:rFonts w:ascii="Arial Narrow" w:eastAsia="Times New Roman" w:hAnsi="Arial Narrow" w:cs="Arial"/>
              </w:rPr>
              <w:t xml:space="preserve">moval </w:t>
            </w:r>
            <w:r w:rsidR="00924494" w:rsidRPr="009C2F63">
              <w:rPr>
                <w:rFonts w:ascii="Arial Narrow" w:eastAsia="Times New Roman" w:hAnsi="Arial Narrow" w:cs="Arial"/>
              </w:rPr>
              <w:t xml:space="preserve">or disturbance </w:t>
            </w:r>
            <w:r w:rsidRPr="009C2F63">
              <w:rPr>
                <w:rFonts w:ascii="Arial Narrow" w:eastAsia="Times New Roman" w:hAnsi="Arial Narrow" w:cs="Arial"/>
              </w:rPr>
              <w:t>of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EB236B" w:rsidRPr="009C2F63">
              <w:rPr>
                <w:rFonts w:ascii="Arial Narrow" w:eastAsia="Times New Roman" w:hAnsi="Arial Narrow" w:cs="Arial"/>
              </w:rPr>
              <w:t>eave soffits ‘</w:t>
            </w:r>
            <w:r w:rsidR="00EB236B" w:rsidRPr="009C2F63">
              <w:rPr>
                <w:rFonts w:ascii="Arial Narrow" w:eastAsia="Times New Roman" w:hAnsi="Arial Narrow" w:cs="Arial"/>
                <w:i/>
              </w:rPr>
              <w:t>that may’</w:t>
            </w:r>
            <w:r w:rsidR="00EB236B" w:rsidRPr="009C2F63">
              <w:rPr>
                <w:rFonts w:ascii="Arial Narrow" w:eastAsia="Times New Roman" w:hAnsi="Arial Narrow" w:cs="Arial"/>
              </w:rPr>
              <w:t xml:space="preserve"> contain </w:t>
            </w:r>
            <w:r w:rsidR="00611BCB" w:rsidRPr="009C2F63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="00611BCB" w:rsidRPr="009C2F63">
              <w:rPr>
                <w:rFonts w:ascii="Arial Narrow" w:eastAsia="Times New Roman" w:hAnsi="Arial Narrow" w:cs="Arial"/>
              </w:rPr>
              <w:t xml:space="preserve">ACM] / fibre-cement [FC] </w:t>
            </w:r>
          </w:p>
          <w:p w:rsidR="00831C9C" w:rsidRPr="009C2F63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9C2F63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36B1F" w:rsidRPr="009C2F63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6B1F" w:rsidRPr="009C2F63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4343E6"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C548C" w:rsidRPr="009C2F63" w:rsidRDefault="00DC548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548C" w:rsidRPr="009C2F63" w:rsidRDefault="00DC548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4343E6" w:rsidRPr="009C2F6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21048B" w:rsidRPr="009C2F63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214717" w:rsidRPr="009C2F63" w:rsidRDefault="00214717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4717" w:rsidRPr="009C2F63" w:rsidRDefault="0061788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Brittle roofing material / skylight/s</w:t>
            </w:r>
          </w:p>
          <w:p w:rsidR="004419DE" w:rsidRPr="009C2F63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9C2F63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Walking on brittle roofing material -</w:t>
            </w:r>
          </w:p>
          <w:p w:rsidR="004419DE" w:rsidRPr="009C2F63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walking in the middle of roofing battens</w:t>
            </w:r>
          </w:p>
          <w:p w:rsidR="00DC548C" w:rsidRPr="009C2F63" w:rsidRDefault="00DC548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Pr="009C2F63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DC548C" w:rsidRPr="009C2F63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 overbalancing -</w:t>
            </w:r>
          </w:p>
          <w:p w:rsidR="00BD7191" w:rsidRPr="009C2F63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9C2F63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BD7191" w:rsidRPr="009C2F63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9C2F63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BD7191" w:rsidRPr="009C2F63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Pr="009C2F63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D05259" w:rsidRPr="009C2F6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05259" w:rsidRPr="009C2F63" w:rsidRDefault="00D0525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05259" w:rsidRPr="009C2F63" w:rsidRDefault="00D0525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9C2F6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6C04AD" w:rsidRPr="009C2F6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6C04AD" w:rsidRPr="009C2F63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F53584" w:rsidRPr="009C2F63" w:rsidRDefault="00BD7191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</w:t>
            </w:r>
            <w:r w:rsidR="00F53584"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nhalation and exposure to </w:t>
            </w:r>
            <w:r w:rsidR="00BA5E0D"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ACM </w:t>
            </w:r>
            <w:r w:rsidR="00611BCB"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/ FC </w:t>
            </w:r>
            <w:r w:rsidR="00BA5E0D" w:rsidRPr="009C2F63">
              <w:rPr>
                <w:rFonts w:ascii="Arial Narrow" w:eastAsia="Times New Roman" w:hAnsi="Arial Narrow" w:cs="Arial"/>
                <w:sz w:val="20"/>
                <w:szCs w:val="20"/>
              </w:rPr>
              <w:t>fibres</w:t>
            </w:r>
            <w:r w:rsidR="00F53584"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 / </w:t>
            </w:r>
            <w:r w:rsidR="00BA5E0D" w:rsidRPr="009C2F63"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  <w:r w:rsidR="00E62614"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71E40" w:rsidRPr="009C2F6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E62614"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  <w:p w:rsidR="00BD7191" w:rsidRPr="009C2F63" w:rsidRDefault="00BD7191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9C2F63" w:rsidRDefault="00F53584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D7191" w:rsidRPr="009C2F63">
              <w:rPr>
                <w:rFonts w:ascii="Arial Narrow" w:hAnsi="Arial Narrow" w:cs="Arial"/>
                <w:sz w:val="20"/>
                <w:szCs w:val="20"/>
              </w:rPr>
              <w:t xml:space="preserve"> from work platform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C548C" w:rsidRPr="009C2F63">
              <w:rPr>
                <w:rFonts w:ascii="Arial Narrow" w:hAnsi="Arial Narrow" w:cs="Arial"/>
                <w:sz w:val="20"/>
                <w:szCs w:val="20"/>
              </w:rPr>
              <w:t>/ through frame</w:t>
            </w:r>
          </w:p>
          <w:p w:rsidR="00BA5E0D" w:rsidRPr="009C2F63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5E0D" w:rsidRPr="009C2F63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D7191" w:rsidRPr="009C2F63" w:rsidRDefault="00BD7191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3584" w:rsidRPr="009C2F63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Exposure to ceiling dust</w:t>
            </w:r>
            <w:r w:rsidR="00E62614"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eye and skin irritations - respiratory problems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F53584" w:rsidRPr="009C2F63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3584" w:rsidRPr="009C2F63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3584" w:rsidRPr="009C2F63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3584" w:rsidRPr="009C2F63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3584" w:rsidRPr="009C2F63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3584" w:rsidRPr="009C2F63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3584" w:rsidRPr="009C2F63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44A9B" w:rsidRPr="009C2F63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Pr="009C2F63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Pr="009C2F63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Ensure un</w:t>
            </w:r>
            <w:r w:rsidR="00B957D7" w:rsidRPr="009C2F63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B957D7" w:rsidRPr="009C2F63" w:rsidRDefault="00B957D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957D7" w:rsidRPr="009C2F63" w:rsidRDefault="00B957D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B3DC1" w:rsidRPr="009C2F63" w:rsidRDefault="006B3DC1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05259" w:rsidRPr="009C2F63" w:rsidRDefault="00D0525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</w:t>
            </w:r>
            <w:r w:rsidR="00443646"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prior to commencement of the works</w:t>
            </w:r>
          </w:p>
          <w:p w:rsidR="00A91D8F" w:rsidRPr="009C2F63" w:rsidRDefault="00A91D8F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1C9C" w:rsidRPr="009C2F63" w:rsidRDefault="00D05259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Adequate consultation with relevant “</w:t>
            </w:r>
            <w:r w:rsidRPr="009C2F6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workers”</w:t>
            </w:r>
          </w:p>
          <w:p w:rsidR="008A0A3C" w:rsidRPr="009C2F63" w:rsidRDefault="008A0A3C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09104E" w:rsidRPr="009C2F63" w:rsidRDefault="0009104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902C94" w:rsidRPr="009C2F63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02C94" w:rsidRPr="009C2F63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332C3" w:rsidRPr="009C2F63" w:rsidRDefault="00F332C3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332C3" w:rsidRPr="009C2F63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9C2F63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9C2F63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F332C3"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 w:rsidRPr="009C2F6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831C9C" w:rsidRPr="009C2F63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9C2F63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9C2F6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C2F6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C2F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into the work area</w:t>
            </w:r>
            <w:r w:rsidR="006B1118"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9C2F63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A91D8F" w:rsidRPr="009C2F63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9C2F63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Remove </w:t>
            </w:r>
            <w:r w:rsidR="00796F90" w:rsidRPr="009C2F63">
              <w:rPr>
                <w:rFonts w:ascii="Arial Narrow" w:eastAsia="Times New Roman" w:hAnsi="Arial Narrow" w:cs="Arial"/>
                <w:sz w:val="20"/>
                <w:szCs w:val="20"/>
              </w:rPr>
              <w:t>roof</w:t>
            </w:r>
            <w:r w:rsidR="00796F90" w:rsidRPr="009C2F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796F90" w:rsidRPr="009C2F63">
              <w:rPr>
                <w:rFonts w:ascii="Arial Narrow" w:eastAsia="Times New Roman" w:hAnsi="Arial Narrow" w:cs="Arial"/>
                <w:sz w:val="20"/>
                <w:szCs w:val="20"/>
              </w:rPr>
              <w:t>she</w:t>
            </w:r>
            <w:r w:rsidR="00796F90" w:rsidRPr="009C2F6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="00796F90" w:rsidRPr="009C2F6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796F90"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796F90" w:rsidRPr="009C2F6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="00796F90" w:rsidRPr="009C2F63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="008E4879"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roof accessories</w:t>
            </w:r>
            <w:r w:rsidR="00796F90"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 / eave soffits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 with minimal breakage</w:t>
            </w:r>
            <w:r w:rsidR="00A91D8F" w:rsidRPr="009C2F6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A91D8F" w:rsidRPr="009C2F63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9C2F63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Wet down to minimise dust / fibre release.</w:t>
            </w:r>
          </w:p>
          <w:p w:rsidR="00A91D8F" w:rsidRPr="009C2F63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9C2F63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Seal residues of ACM </w:t>
            </w:r>
            <w:r w:rsidR="00611BCB" w:rsidRPr="009C2F63">
              <w:rPr>
                <w:rFonts w:ascii="Arial Narrow" w:hAnsi="Arial Narrow" w:cs="Arial"/>
                <w:sz w:val="20"/>
                <w:szCs w:val="20"/>
              </w:rPr>
              <w:t xml:space="preserve">/ FC 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>that cannot be removed from timber framed members</w:t>
            </w:r>
          </w:p>
          <w:p w:rsidR="00A91D8F" w:rsidRPr="009C2F63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9C2F63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Wrap all </w:t>
            </w:r>
            <w:r w:rsidR="00902C94" w:rsidRPr="009C2F63">
              <w:rPr>
                <w:rFonts w:ascii="Arial Narrow" w:hAnsi="Arial Narrow" w:cs="Arial"/>
                <w:sz w:val="20"/>
                <w:szCs w:val="20"/>
              </w:rPr>
              <w:t xml:space="preserve">removed 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>material in heavy duty plastic sheeting and seal.</w:t>
            </w:r>
          </w:p>
          <w:p w:rsidR="00263605" w:rsidRPr="009C2F63" w:rsidRDefault="0026360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63605" w:rsidRPr="009C2F63" w:rsidRDefault="0026360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Don’t remove roofing sheets on wet or windy days.</w:t>
            </w:r>
          </w:p>
          <w:p w:rsidR="00A91D8F" w:rsidRPr="009C2F63" w:rsidRDefault="00A91D8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3584" w:rsidRPr="009C2F63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F53584" w:rsidRPr="009C2F63" w:rsidRDefault="00F5358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F53584" w:rsidRPr="009C2F63" w:rsidRDefault="001B1132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F53584" w:rsidRPr="009C2F63">
              <w:rPr>
                <w:rFonts w:ascii="Arial Narrow" w:eastAsia="Times New Roman" w:hAnsi="Arial Narrow" w:cs="Arial"/>
                <w:spacing w:val="1"/>
              </w:rPr>
              <w:t>S</w:t>
            </w:r>
            <w:r w:rsidR="00F53584" w:rsidRPr="009C2F63">
              <w:rPr>
                <w:rFonts w:ascii="Arial Narrow" w:eastAsia="Times New Roman" w:hAnsi="Arial Narrow" w:cs="Arial"/>
              </w:rPr>
              <w:t>up</w:t>
            </w:r>
            <w:r w:rsidR="00F53584" w:rsidRPr="009C2F63">
              <w:rPr>
                <w:rFonts w:ascii="Arial Narrow" w:eastAsia="Times New Roman" w:hAnsi="Arial Narrow" w:cs="Arial"/>
                <w:spacing w:val="-1"/>
              </w:rPr>
              <w:t>e</w:t>
            </w:r>
            <w:r w:rsidR="00F53584" w:rsidRPr="009C2F63">
              <w:rPr>
                <w:rFonts w:ascii="Arial Narrow" w:eastAsia="Times New Roman" w:hAnsi="Arial Narrow" w:cs="Arial"/>
              </w:rPr>
              <w:t>rvisor</w:t>
            </w:r>
          </w:p>
          <w:p w:rsidR="00F53584" w:rsidRPr="009C2F63" w:rsidRDefault="00F53584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2E566D" w:rsidRPr="009C2F63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Contr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C2F63">
              <w:rPr>
                <w:rFonts w:ascii="Arial Narrow" w:eastAsia="Times New Roman" w:hAnsi="Arial Narrow" w:cs="Arial"/>
              </w:rPr>
              <w:t>tor / all ‘</w:t>
            </w:r>
            <w:r w:rsidRPr="009C2F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3584" w:rsidRPr="009C2F63" w:rsidRDefault="00F53584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53584" w:rsidRPr="009C2F63" w:rsidRDefault="00F53584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C2F63" w:rsidRPr="009C2F63" w:rsidTr="002E566D">
        <w:tc>
          <w:tcPr>
            <w:tcW w:w="1668" w:type="dxa"/>
            <w:vAlign w:val="center"/>
          </w:tcPr>
          <w:p w:rsidR="001E0330" w:rsidRPr="009C2F63" w:rsidRDefault="001E0330" w:rsidP="00C0011D">
            <w:pPr>
              <w:spacing w:after="0"/>
              <w:ind w:right="-20"/>
              <w:rPr>
                <w:rFonts w:ascii="Arial Narrow" w:hAnsi="Arial Narrow" w:cs="Arial"/>
              </w:rPr>
            </w:pPr>
            <w:r w:rsidRPr="009C2F63">
              <w:rPr>
                <w:rFonts w:ascii="Arial Narrow" w:hAnsi="Arial Narrow" w:cs="Arial"/>
              </w:rPr>
              <w:t>R</w:t>
            </w:r>
            <w:r w:rsidR="00105CDB" w:rsidRPr="009C2F63">
              <w:rPr>
                <w:rFonts w:ascii="Arial Narrow" w:hAnsi="Arial Narrow" w:cs="Arial"/>
              </w:rPr>
              <w:t xml:space="preserve">emoval of </w:t>
            </w:r>
            <w:r w:rsidR="00066D70" w:rsidRPr="009C2F63">
              <w:rPr>
                <w:rFonts w:ascii="Arial Narrow" w:hAnsi="Arial Narrow" w:cs="Arial"/>
              </w:rPr>
              <w:t xml:space="preserve">SMF </w:t>
            </w:r>
            <w:r w:rsidR="00443646" w:rsidRPr="009C2F63">
              <w:rPr>
                <w:rFonts w:ascii="Arial Narrow" w:hAnsi="Arial Narrow" w:cs="Arial"/>
              </w:rPr>
              <w:t xml:space="preserve">batt </w:t>
            </w:r>
            <w:r w:rsidR="00263605" w:rsidRPr="009C2F63">
              <w:rPr>
                <w:rFonts w:ascii="Arial Narrow" w:hAnsi="Arial Narrow" w:cs="Arial"/>
              </w:rPr>
              <w:t xml:space="preserve">insulation </w:t>
            </w:r>
            <w:r w:rsidR="00EB236B" w:rsidRPr="009C2F63">
              <w:rPr>
                <w:rFonts w:ascii="Arial Narrow" w:hAnsi="Arial Narrow" w:cs="Arial"/>
              </w:rPr>
              <w:t>‘</w:t>
            </w:r>
            <w:r w:rsidR="00EB236B" w:rsidRPr="009C2F63">
              <w:rPr>
                <w:rFonts w:ascii="Arial Narrow" w:hAnsi="Arial Narrow" w:cs="Arial"/>
                <w:i/>
              </w:rPr>
              <w:t>that may’</w:t>
            </w:r>
            <w:r w:rsidR="00EB236B" w:rsidRPr="009C2F63">
              <w:rPr>
                <w:rFonts w:ascii="Arial Narrow" w:hAnsi="Arial Narrow" w:cs="Arial"/>
              </w:rPr>
              <w:t xml:space="preserve"> </w:t>
            </w:r>
            <w:r w:rsidR="000B4ED9" w:rsidRPr="009C2F63">
              <w:rPr>
                <w:rFonts w:ascii="Arial Narrow" w:hAnsi="Arial Narrow" w:cs="Arial"/>
              </w:rPr>
              <w:t xml:space="preserve">contain or be </w:t>
            </w:r>
            <w:r w:rsidR="0041459C" w:rsidRPr="009C2F63">
              <w:rPr>
                <w:rFonts w:ascii="Arial Narrow" w:hAnsi="Arial Narrow" w:cs="Arial"/>
              </w:rPr>
              <w:t>contaminated by</w:t>
            </w:r>
            <w:r w:rsidR="00EB236B" w:rsidRPr="009C2F63">
              <w:rPr>
                <w:rFonts w:ascii="Arial Narrow" w:hAnsi="Arial Narrow" w:cs="Arial"/>
              </w:rPr>
              <w:t xml:space="preserve"> </w:t>
            </w:r>
            <w:r w:rsidR="00EB7EA7" w:rsidRPr="009C2F63">
              <w:rPr>
                <w:rFonts w:ascii="Arial Narrow" w:hAnsi="Arial Narrow" w:cs="Arial"/>
              </w:rPr>
              <w:t xml:space="preserve">lead dust / </w:t>
            </w:r>
            <w:r w:rsidR="00EB236B" w:rsidRPr="009C2F63">
              <w:rPr>
                <w:rFonts w:ascii="Arial Narrow" w:hAnsi="Arial Narrow" w:cs="Arial"/>
              </w:rPr>
              <w:t>asbestos cement [ACM]</w:t>
            </w:r>
            <w:r w:rsidR="00EB7EA7" w:rsidRPr="009C2F63">
              <w:rPr>
                <w:rFonts w:ascii="Arial Narrow" w:hAnsi="Arial Narrow" w:cs="Arial"/>
              </w:rPr>
              <w:t xml:space="preserve"> </w:t>
            </w:r>
            <w:r w:rsidR="00EB236B" w:rsidRPr="009C2F63">
              <w:rPr>
                <w:rFonts w:ascii="Arial Narrow" w:hAnsi="Arial Narrow" w:cs="Arial"/>
              </w:rPr>
              <w:t xml:space="preserve">or [ACD] </w:t>
            </w:r>
            <w:r w:rsidR="00263605" w:rsidRPr="009C2F63">
              <w:rPr>
                <w:rFonts w:ascii="Arial Narrow" w:hAnsi="Arial Narrow" w:cs="Arial"/>
              </w:rPr>
              <w:t>-</w:t>
            </w:r>
          </w:p>
          <w:p w:rsidR="00831C9C" w:rsidRPr="009C2F63" w:rsidRDefault="00831C9C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9C2F63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C3874" w:rsidRPr="009C2F63" w:rsidRDefault="005C387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3874" w:rsidRPr="009C2F63" w:rsidRDefault="005C387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0972C4"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972C4" w:rsidRPr="009C2F63" w:rsidRDefault="000972C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2C4" w:rsidRPr="009C2F63" w:rsidRDefault="000972C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Windy conditions -</w:t>
            </w:r>
          </w:p>
          <w:p w:rsidR="003C4D61" w:rsidRPr="009C2F63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Pr="009C2F63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E0330" w:rsidRPr="009C2F63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0330" w:rsidRPr="009C2F63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E0330" w:rsidRPr="009C2F63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0330" w:rsidRPr="009C2F63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E0330" w:rsidRPr="009C2F63" w:rsidRDefault="001E0330" w:rsidP="00C0011D">
            <w:pPr>
              <w:tabs>
                <w:tab w:val="left" w:pos="1451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  <w:r w:rsidR="00DC548C" w:rsidRPr="009C2F63">
              <w:rPr>
                <w:rFonts w:ascii="Arial Narrow" w:hAnsi="Arial Narrow" w:cs="Arial"/>
                <w:sz w:val="20"/>
                <w:szCs w:val="20"/>
              </w:rPr>
              <w:t xml:space="preserve"> / through ceiling frame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A5E0D" w:rsidRPr="009C2F63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E0330" w:rsidRPr="009C2F63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A5E0D" w:rsidRPr="009C2F63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9C2F63" w:rsidRDefault="001E0330" w:rsidP="00C0011D">
            <w:pPr>
              <w:tabs>
                <w:tab w:val="left" w:pos="1451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105CDB" w:rsidRPr="009C2F63">
              <w:rPr>
                <w:rFonts w:ascii="Arial Narrow" w:eastAsia="Times New Roman" w:hAnsi="Arial Narrow" w:cs="Arial"/>
                <w:sz w:val="20"/>
                <w:szCs w:val="20"/>
              </w:rPr>
              <w:t>nhalation and exposure to dust / fibres</w:t>
            </w:r>
            <w:r w:rsidR="00771E40"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E0772" w:rsidRPr="009C2F6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771E40"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</w:tc>
        <w:tc>
          <w:tcPr>
            <w:tcW w:w="411" w:type="dxa"/>
            <w:vAlign w:val="center"/>
          </w:tcPr>
          <w:p w:rsidR="00105CDB" w:rsidRPr="009C2F63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Pr="009C2F63" w:rsidRDefault="00E45A38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9C2F63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9C2F63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9C2F63" w:rsidRDefault="00E45A38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9C2F63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Pr="009C2F63" w:rsidRDefault="00E45A38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44A9B" w:rsidRPr="009C2F63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Pr="009C2F63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Pr="009C2F63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Ensure un</w:t>
            </w:r>
            <w:r w:rsidR="00443646" w:rsidRPr="009C2F63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B957D7" w:rsidRPr="009C2F63" w:rsidRDefault="00B957D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957D7" w:rsidRPr="009C2F63" w:rsidRDefault="00B957D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44A9B" w:rsidRPr="009C2F63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9104E" w:rsidRPr="009C2F63" w:rsidRDefault="00D0525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chemical assessment prior to commencement of </w:t>
            </w:r>
            <w:r w:rsidR="00443646"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the works</w:t>
            </w:r>
          </w:p>
          <w:p w:rsidR="0009104E" w:rsidRPr="009C2F63" w:rsidRDefault="0009104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Appropriate removal proc</w:t>
            </w:r>
            <w:r w:rsidR="00611BCB" w:rsidRPr="009C2F63">
              <w:rPr>
                <w:rFonts w:ascii="Arial Narrow" w:hAnsi="Arial Narrow" w:cs="Arial"/>
                <w:sz w:val="20"/>
                <w:szCs w:val="20"/>
              </w:rPr>
              <w:t>edures to contain dust / fibres</w:t>
            </w:r>
          </w:p>
          <w:p w:rsidR="00611BCB" w:rsidRPr="009C2F63" w:rsidRDefault="00611BC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902C94" w:rsidRPr="009C2F63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831C9C" w:rsidRPr="009C2F63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9C2F63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Use pl</w:t>
            </w:r>
            <w:r w:rsidR="00443646" w:rsidRPr="009C2F63"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05259" w:rsidRPr="009C2F63" w:rsidRDefault="00D0525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A0A3C" w:rsidRPr="009C2F63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E45A38" w:rsidRPr="009C2F63">
              <w:rPr>
                <w:rFonts w:ascii="Arial Narrow" w:hAnsi="Arial Narrow" w:cs="Arial"/>
                <w:sz w:val="20"/>
                <w:szCs w:val="20"/>
              </w:rPr>
              <w:t xml:space="preserve">experienced </w:t>
            </w:r>
            <w:r w:rsidR="003C4D61"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643D6" w:rsidRPr="009C2F6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A0A3C" w:rsidRPr="009C2F63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="008A0A3C"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A0A3C" w:rsidRPr="009C2F63">
              <w:rPr>
                <w:rFonts w:ascii="Arial Narrow" w:hAnsi="Arial Narrow" w:cs="Arial"/>
                <w:sz w:val="20"/>
                <w:szCs w:val="20"/>
              </w:rPr>
              <w:t xml:space="preserve"> know their responsibility associated with the removal process</w:t>
            </w:r>
          </w:p>
          <w:p w:rsidR="003C4D61" w:rsidRPr="009C2F63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9C2F63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appropriate warning signage and barricades to </w:t>
            </w:r>
            <w:r w:rsidRPr="009C2F6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C2F6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C2F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9C2F63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3C4D61" w:rsidRPr="009C2F63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45A38" w:rsidRPr="009C2F63" w:rsidRDefault="00E45A3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Place </w:t>
            </w:r>
            <w:r w:rsidR="00611BCB" w:rsidRPr="009C2F63">
              <w:rPr>
                <w:rFonts w:ascii="Arial Narrow" w:hAnsi="Arial Narrow" w:cs="Arial"/>
                <w:sz w:val="20"/>
                <w:szCs w:val="20"/>
              </w:rPr>
              <w:t xml:space="preserve">removed 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>mate</w:t>
            </w:r>
            <w:r w:rsidR="00443646" w:rsidRPr="009C2F63">
              <w:rPr>
                <w:rFonts w:ascii="Arial Narrow" w:hAnsi="Arial Narrow" w:cs="Arial"/>
                <w:sz w:val="20"/>
                <w:szCs w:val="20"/>
              </w:rPr>
              <w:t>rial in heavy duty plastic bags</w:t>
            </w:r>
          </w:p>
          <w:p w:rsidR="003B4FC1" w:rsidRPr="009C2F63" w:rsidRDefault="003B4FC1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3C4D61" w:rsidRPr="009C2F63" w:rsidRDefault="003B4FC1" w:rsidP="00C0011D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3B4FC1" w:rsidRPr="009C2F63" w:rsidRDefault="003B4FC1" w:rsidP="00C0011D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9C2F63" w:rsidRDefault="00E45A3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E45A38" w:rsidRPr="009C2F63" w:rsidRDefault="001B1132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E45A38" w:rsidRPr="009C2F63">
              <w:rPr>
                <w:rFonts w:ascii="Arial Narrow" w:eastAsia="Times New Roman" w:hAnsi="Arial Narrow" w:cs="Arial"/>
                <w:spacing w:val="1"/>
              </w:rPr>
              <w:t>S</w:t>
            </w:r>
            <w:r w:rsidR="00E45A38" w:rsidRPr="009C2F63">
              <w:rPr>
                <w:rFonts w:ascii="Arial Narrow" w:eastAsia="Times New Roman" w:hAnsi="Arial Narrow" w:cs="Arial"/>
              </w:rPr>
              <w:t>up</w:t>
            </w:r>
            <w:r w:rsidR="00E45A38" w:rsidRPr="009C2F63">
              <w:rPr>
                <w:rFonts w:ascii="Arial Narrow" w:eastAsia="Times New Roman" w:hAnsi="Arial Narrow" w:cs="Arial"/>
                <w:spacing w:val="-1"/>
              </w:rPr>
              <w:t>e</w:t>
            </w:r>
            <w:r w:rsidR="00E45A38" w:rsidRPr="009C2F63">
              <w:rPr>
                <w:rFonts w:ascii="Arial Narrow" w:eastAsia="Times New Roman" w:hAnsi="Arial Narrow" w:cs="Arial"/>
              </w:rPr>
              <w:t>rvisor</w:t>
            </w:r>
          </w:p>
          <w:p w:rsidR="00E45A38" w:rsidRPr="009C2F63" w:rsidRDefault="00E45A38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2E566D" w:rsidRPr="009C2F63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Contr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C2F63">
              <w:rPr>
                <w:rFonts w:ascii="Arial Narrow" w:eastAsia="Times New Roman" w:hAnsi="Arial Narrow" w:cs="Arial"/>
              </w:rPr>
              <w:t>tor / all ‘</w:t>
            </w:r>
            <w:r w:rsidRPr="009C2F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9C2F63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5CDB" w:rsidRPr="009C2F63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419DE" w:rsidRPr="005C6238" w:rsidTr="002E566D">
        <w:tc>
          <w:tcPr>
            <w:tcW w:w="1668" w:type="dxa"/>
            <w:vAlign w:val="center"/>
          </w:tcPr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Carry and install tarpaulins to </w:t>
            </w:r>
            <w:r w:rsidRPr="008064EA">
              <w:rPr>
                <w:rFonts w:ascii="Arial Narrow" w:eastAsia="Times New Roman" w:hAnsi="Arial Narrow" w:cs="Arial"/>
              </w:rPr>
              <w:t>exposed roof space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4419DE" w:rsidRPr="00D3471D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4419DE" w:rsidRPr="008064EA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419DE" w:rsidRPr="008064EA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8064EA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419D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419DE" w:rsidRPr="008064E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8064E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8064EA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y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g obje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419D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</w:t>
            </w:r>
            <w:r w:rsidR="00443646">
              <w:rPr>
                <w:rFonts w:ascii="Arial Narrow" w:hAnsi="Arial Narrow"/>
                <w:sz w:val="20"/>
                <w:szCs w:val="20"/>
              </w:rPr>
              <w:t>e unobstructed access work area</w:t>
            </w:r>
          </w:p>
          <w:p w:rsidR="004419D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419DE"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419DE"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 tarp. 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Additional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 where required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11073">
              <w:rPr>
                <w:rFonts w:ascii="Arial Narrow" w:hAnsi="Arial Narrow" w:cs="Arial"/>
                <w:sz w:val="20"/>
                <w:szCs w:val="20"/>
              </w:rPr>
              <w:t>team</w:t>
            </w:r>
            <w:r w:rsidRPr="0021107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positioning of the tarp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Pr="00F53584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Ensure all tarps are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securely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tied d</w:t>
            </w:r>
            <w:r w:rsidR="00443646">
              <w:rPr>
                <w:rFonts w:ascii="Arial Narrow" w:hAnsi="Arial Narrow" w:cs="Arial"/>
                <w:sz w:val="20"/>
                <w:szCs w:val="20"/>
              </w:rPr>
              <w:t>own and not weighted with tiles</w:t>
            </w:r>
          </w:p>
        </w:tc>
        <w:tc>
          <w:tcPr>
            <w:tcW w:w="1559" w:type="dxa"/>
            <w:vAlign w:val="center"/>
          </w:tcPr>
          <w:p w:rsidR="004419DE" w:rsidRPr="008064EA" w:rsidRDefault="004419DE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419DE" w:rsidRPr="008064E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C7B09" w:rsidRPr="005C6238" w:rsidTr="0032207F">
        <w:tc>
          <w:tcPr>
            <w:tcW w:w="1668" w:type="dxa"/>
          </w:tcPr>
          <w:p w:rsidR="006C7B09" w:rsidRDefault="006C7B0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Hand demolish brickwork </w:t>
            </w:r>
            <w:r w:rsidR="00C327EB">
              <w:rPr>
                <w:rFonts w:ascii="Arial Narrow" w:eastAsia="Times New Roman" w:hAnsi="Arial Narrow" w:cs="Arial"/>
              </w:rPr>
              <w:t>at</w:t>
            </w:r>
            <w:r>
              <w:rPr>
                <w:rFonts w:ascii="Arial Narrow" w:eastAsia="Times New Roman" w:hAnsi="Arial Narrow" w:cs="Arial"/>
              </w:rPr>
              <w:t xml:space="preserve"> ground level -</w:t>
            </w:r>
          </w:p>
          <w:p w:rsidR="006C7B09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C7B09" w:rsidRDefault="006C7B0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C7B09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6C7B09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6C7B09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6C7B09" w:rsidRDefault="006C7B09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6C7B09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Hazardous chemicals - </w:t>
            </w:r>
          </w:p>
          <w:p w:rsidR="006C7B09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6C7B09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Gravity - stability of the structure -  </w:t>
            </w:r>
          </w:p>
          <w:p w:rsidR="006C7B09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Default="006C7B09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6C7B09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6C7B09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6C7B09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Default="006C7B09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6C7B09" w:rsidRDefault="006C7B09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C7B09" w:rsidRDefault="006C7B09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6C7B09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exposure to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- skin and eye irritations and allergies.</w:t>
            </w:r>
          </w:p>
          <w:p w:rsidR="00460F72" w:rsidRDefault="00460F72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F72" w:rsidRDefault="00460F72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515D0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6C7B09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411" w:type="dxa"/>
            <w:vAlign w:val="center"/>
          </w:tcPr>
          <w:p w:rsidR="006C7B09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C7B09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7B09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7B09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6C7B09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7B09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C7B09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Default="006C7B09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7B09" w:rsidRDefault="006C7B09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443646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140827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40827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4A60C0" w:rsidRDefault="004A60C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60C0" w:rsidRDefault="004A60C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Regularly monitor stability of </w:t>
            </w:r>
            <w:r w:rsidR="0026632D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>
              <w:rPr>
                <w:rFonts w:ascii="Arial Narrow" w:hAnsi="Arial Narrow"/>
                <w:sz w:val="20"/>
                <w:szCs w:val="20"/>
              </w:rPr>
              <w:t>structure</w:t>
            </w:r>
          </w:p>
          <w:p w:rsidR="006C7B09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54F7" w:rsidRPr="00F53584" w:rsidRDefault="007E54F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 </w:t>
            </w:r>
            <w:r w:rsidR="005701E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DA1A55" w:rsidRDefault="00DA1A55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Default="006C7B0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6C7B09" w:rsidRDefault="006C7B09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Default="006C7B09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6C7B09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6B111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C7B09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</w:t>
            </w:r>
            <w:r w:rsidR="00443646">
              <w:rPr>
                <w:rFonts w:ascii="Arial Narrow" w:hAnsi="Arial Narrow"/>
                <w:sz w:val="20"/>
                <w:szCs w:val="20"/>
              </w:rPr>
              <w:t>t down to minimise dust release</w:t>
            </w:r>
          </w:p>
          <w:p w:rsidR="006C7B09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airborne dust</w:t>
            </w:r>
          </w:p>
          <w:p w:rsidR="00541E83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41E83" w:rsidRPr="00541E83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6C7B09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6C7B09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6C7B09" w:rsidRDefault="006C7B0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rvisor</w:t>
            </w:r>
          </w:p>
          <w:p w:rsidR="006C7B09" w:rsidRDefault="006C7B09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6C7B09" w:rsidRDefault="006C7B09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C7B09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6C7B09" w:rsidRPr="005C6238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7816AC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petrol driven saw to cut brickwork </w:t>
            </w:r>
            <w:r w:rsidR="002D671A">
              <w:rPr>
                <w:rFonts w:ascii="Arial Narrow" w:eastAsia="Times New Roman" w:hAnsi="Arial Narrow" w:cs="Arial"/>
              </w:rPr>
              <w:t xml:space="preserve">/ concrete </w:t>
            </w:r>
            <w:r w:rsidR="0038533B">
              <w:rPr>
                <w:rFonts w:ascii="Arial Narrow" w:eastAsia="Times New Roman" w:hAnsi="Arial Narrow" w:cs="Arial"/>
              </w:rPr>
              <w:t>-</w:t>
            </w:r>
          </w:p>
          <w:p w:rsidR="0038533B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exhaust fumes/dust - respiratory problems –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515D0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515D0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C2F63" w:rsidRPr="009C2F63" w:rsidTr="007816AC">
        <w:tc>
          <w:tcPr>
            <w:tcW w:w="1668" w:type="dxa"/>
            <w:vAlign w:val="center"/>
          </w:tcPr>
          <w:p w:rsidR="00651615" w:rsidRPr="009C2F63" w:rsidRDefault="0065161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Use of</w:t>
            </w:r>
            <w:r w:rsidRPr="009C2F63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9C2F63">
              <w:rPr>
                <w:rFonts w:ascii="Arial Narrow" w:eastAsia="Times New Roman" w:hAnsi="Arial Narrow" w:cs="Arial"/>
              </w:rPr>
              <w:t xml:space="preserve">petrol, electrical or </w:t>
            </w:r>
            <w:r w:rsidRPr="009C2F63">
              <w:rPr>
                <w:rFonts w:ascii="Arial Narrow" w:eastAsia="Times New Roman" w:hAnsi="Arial Narrow" w:cs="Arial"/>
              </w:rPr>
              <w:lastRenderedPageBreak/>
              <w:t xml:space="preserve">battery driven chainsaw to cut rafters </w:t>
            </w:r>
            <w:r w:rsidR="002C1033" w:rsidRPr="009C2F63">
              <w:rPr>
                <w:rFonts w:ascii="Arial Narrow" w:eastAsia="Times New Roman" w:hAnsi="Arial Narrow" w:cs="Arial"/>
              </w:rPr>
              <w:t>and</w:t>
            </w:r>
            <w:r w:rsidRPr="009C2F63">
              <w:rPr>
                <w:rFonts w:ascii="Arial Narrow" w:eastAsia="Times New Roman" w:hAnsi="Arial Narrow" w:cs="Arial"/>
              </w:rPr>
              <w:t xml:space="preserve"> joists / trusses-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C2F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9C2F6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Inhalation of exhaust fumes/dust - respiratory problems –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relevant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38533B" w:rsidRPr="009C2F63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9C2F63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  <w:lang w:eastAsia="en-AU"/>
              </w:rPr>
              <w:t>Keep others clear of the work area.</w:t>
            </w:r>
          </w:p>
          <w:p w:rsidR="002D671A" w:rsidRPr="009C2F63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8533B" w:rsidRPr="009C2F63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2D671A" w:rsidRPr="009C2F63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8533B" w:rsidRPr="009C2F63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  <w:lang w:eastAsia="en-AU"/>
              </w:rPr>
              <w:t>Maintain a proper balance and secure footing</w:t>
            </w:r>
          </w:p>
          <w:p w:rsidR="0038533B" w:rsidRPr="009C2F63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9C2F63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  <w:lang w:eastAsia="en-AU"/>
              </w:rPr>
              <w:t>Keep a firm grip on the chainsaw with both hands, with the thumb of the hand</w:t>
            </w:r>
          </w:p>
          <w:p w:rsidR="0038533B" w:rsidRPr="009C2F63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  <w:lang w:eastAsia="en-AU"/>
              </w:rPr>
              <w:t xml:space="preserve">holding the front handle wrapped around the handle </w:t>
            </w:r>
          </w:p>
          <w:p w:rsidR="0038533B" w:rsidRPr="009C2F63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9C2F63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  <w:lang w:eastAsia="en-AU"/>
              </w:rPr>
              <w:t>Pay full attention to the operation.</w:t>
            </w:r>
          </w:p>
          <w:p w:rsidR="0038533B" w:rsidRPr="009C2F63" w:rsidRDefault="0038533B" w:rsidP="00C0011D">
            <w:pPr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10124B" w:rsidRPr="009C2F63" w:rsidRDefault="0038533B" w:rsidP="00C0011D">
            <w:pPr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  <w:lang w:eastAsia="en-AU"/>
              </w:rPr>
              <w:t>Be aware of the location of the guide bar when the saw chain is in motion.</w:t>
            </w:r>
          </w:p>
          <w:p w:rsidR="0038533B" w:rsidRPr="009C2F63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exhaust fumes / dust</w:t>
            </w:r>
          </w:p>
          <w:p w:rsidR="0038533B" w:rsidRPr="009C2F63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8533B" w:rsidRPr="009C2F63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dust and fumes</w:t>
            </w:r>
          </w:p>
          <w:p w:rsidR="0038533B" w:rsidRPr="009C2F63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8533B" w:rsidRPr="009C2F63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9C2F6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38533B" w:rsidRPr="009C2F63" w:rsidRDefault="0038533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9C2F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C2F63">
              <w:rPr>
                <w:rFonts w:ascii="Arial Narrow" w:eastAsia="Times New Roman" w:hAnsi="Arial Narrow" w:cs="Arial"/>
              </w:rPr>
              <w:t>tor / all ‘</w:t>
            </w:r>
            <w:r w:rsidRPr="009C2F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9C2F63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C2F63" w:rsidRPr="009C2F63" w:rsidTr="007816AC">
        <w:tc>
          <w:tcPr>
            <w:tcW w:w="1668" w:type="dxa"/>
            <w:vAlign w:val="center"/>
          </w:tcPr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C2F63">
              <w:rPr>
                <w:rFonts w:ascii="Arial Narrow" w:eastAsia="Times New Roman" w:hAnsi="Arial Narrow" w:cs="Arial"/>
              </w:rPr>
              <w:t>moval of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9C2F63">
              <w:rPr>
                <w:rFonts w:ascii="Arial Narrow" w:eastAsia="Times New Roman" w:hAnsi="Arial Narrow" w:cs="Arial"/>
              </w:rPr>
              <w:t xml:space="preserve">ceiling linings </w:t>
            </w:r>
            <w:r w:rsidRPr="009C2F63">
              <w:rPr>
                <w:rFonts w:ascii="Arial Narrow" w:eastAsia="Times New Roman" w:hAnsi="Arial Narrow" w:cs="Arial"/>
                <w:i/>
              </w:rPr>
              <w:t>‘that may’</w:t>
            </w:r>
            <w:r w:rsidRPr="009C2F63">
              <w:rPr>
                <w:rFonts w:ascii="Arial Narrow" w:eastAsia="Times New Roman" w:hAnsi="Arial Narrow" w:cs="Arial"/>
              </w:rPr>
              <w:t xml:space="preserve"> be contaminated by 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lead dust, asbestos cement ACM dust or fibres-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Proximity to other </w:t>
            </w:r>
            <w:r w:rsidRPr="009C2F6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fibres / dust - respiratory problems</w:t>
            </w:r>
          </w:p>
          <w:p w:rsidR="0010124B" w:rsidRPr="009C2F63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ceiling dust - eye and skin irritations - respiratory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problems.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Appropriate removal procedures to contain dust / 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lastRenderedPageBreak/>
              <w:t>fibres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9C2F63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9C2F6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C2F6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C2F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Remove ceiling sheets with minimal breakage 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9C2F63">
              <w:rPr>
                <w:rFonts w:ascii="Arial Narrow" w:eastAsia="Times New Roman" w:hAnsi="Arial Narrow" w:cs="Arial"/>
              </w:rPr>
              <w:t>up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C2F63">
              <w:rPr>
                <w:rFonts w:ascii="Arial Narrow" w:eastAsia="Times New Roman" w:hAnsi="Arial Narrow" w:cs="Arial"/>
              </w:rPr>
              <w:t>rvisor</w:t>
            </w:r>
          </w:p>
          <w:p w:rsidR="0010124B" w:rsidRPr="009C2F63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Contr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C2F63">
              <w:rPr>
                <w:rFonts w:ascii="Arial Narrow" w:eastAsia="Times New Roman" w:hAnsi="Arial Narrow" w:cs="Arial"/>
              </w:rPr>
              <w:t>tor / all ‘</w:t>
            </w:r>
            <w:r w:rsidRPr="009C2F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C2F63" w:rsidRPr="009C2F63" w:rsidTr="00B2648A">
        <w:tc>
          <w:tcPr>
            <w:tcW w:w="1668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C2F63">
              <w:rPr>
                <w:rFonts w:ascii="Arial Narrow" w:eastAsia="Times New Roman" w:hAnsi="Arial Narrow" w:cs="Arial"/>
              </w:rPr>
              <w:t>moval of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9C2F63">
              <w:rPr>
                <w:rFonts w:ascii="Arial Narrow" w:eastAsia="Times New Roman" w:hAnsi="Arial Narrow" w:cs="Arial"/>
              </w:rPr>
              <w:t xml:space="preserve">internal wall / ceiling linings </w:t>
            </w:r>
            <w:r w:rsidRPr="009C2F63">
              <w:rPr>
                <w:rFonts w:ascii="Arial Narrow" w:eastAsia="Times New Roman" w:hAnsi="Arial Narrow" w:cs="Arial"/>
                <w:i/>
              </w:rPr>
              <w:t>‘that may’</w:t>
            </w:r>
            <w:r w:rsidRPr="009C2F63">
              <w:rPr>
                <w:rFonts w:ascii="Arial Narrow" w:eastAsia="Times New Roman" w:hAnsi="Arial Narrow" w:cs="Arial"/>
              </w:rPr>
              <w:t xml:space="preserve"> contain 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Pr="009C2F63">
              <w:rPr>
                <w:rFonts w:ascii="Arial Narrow" w:eastAsia="Times New Roman" w:hAnsi="Arial Narrow" w:cs="Arial"/>
              </w:rPr>
              <w:t>ACM] / fibre-cement [FC] -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9C2F6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ACM/ FC fibres / dust - respiratory problems</w:t>
            </w:r>
          </w:p>
          <w:p w:rsidR="0010124B" w:rsidRPr="009C2F63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9C2F63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9C2F6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C2F6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C2F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Remove wall / ceiling sheets with minimal breakage 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Seal residues of ACM / FC that cannot be removed from timber framed members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Wrap all removed material in heavy duty plastic sheeting and seal</w:t>
            </w:r>
          </w:p>
          <w:p w:rsidR="00F152AD" w:rsidRPr="009C2F63" w:rsidRDefault="00F152AD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9C2F63">
              <w:rPr>
                <w:rFonts w:ascii="Arial Narrow" w:eastAsia="Times New Roman" w:hAnsi="Arial Narrow" w:cs="Arial"/>
              </w:rPr>
              <w:t>up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C2F63">
              <w:rPr>
                <w:rFonts w:ascii="Arial Narrow" w:eastAsia="Times New Roman" w:hAnsi="Arial Narrow" w:cs="Arial"/>
              </w:rPr>
              <w:t>rvisor</w:t>
            </w:r>
          </w:p>
          <w:p w:rsidR="0010124B" w:rsidRPr="009C2F63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Contr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C2F63">
              <w:rPr>
                <w:rFonts w:ascii="Arial Narrow" w:eastAsia="Times New Roman" w:hAnsi="Arial Narrow" w:cs="Arial"/>
              </w:rPr>
              <w:t>tor / all ‘</w:t>
            </w:r>
            <w:r w:rsidRPr="009C2F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C2F63" w:rsidRPr="009C2F63" w:rsidTr="0032207F">
        <w:tc>
          <w:tcPr>
            <w:tcW w:w="1668" w:type="dxa"/>
          </w:tcPr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Demolish external/ internal framed walls at ground level -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Gravity - stability of the structure -  </w:t>
            </w: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9C2F6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9C2F63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10124B" w:rsidRPr="009C2F63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9C2F63" w:rsidRDefault="0010124B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Pr="009C2F63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10124B" w:rsidRPr="009C2F63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- skin and eye irritations and allergies.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9C2F63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Arial" w:eastAsia="Times New Roman" w:hAnsi="Arial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="008643D6" w:rsidRPr="009C2F6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C2F6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9C2F6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0124B" w:rsidRPr="009C2F63" w:rsidRDefault="0010124B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B30EE" w:rsidRPr="009C2F63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9C2F6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C2F6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C2F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into the work area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Wet down to minimise dust release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9C2F63">
              <w:rPr>
                <w:rFonts w:ascii="Arial Narrow" w:eastAsia="Times New Roman" w:hAnsi="Arial Narrow" w:cs="Arial"/>
              </w:rPr>
              <w:t>up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C2F63">
              <w:rPr>
                <w:rFonts w:ascii="Arial Narrow" w:eastAsia="Times New Roman" w:hAnsi="Arial Narrow" w:cs="Arial"/>
              </w:rPr>
              <w:t>rvisor</w:t>
            </w:r>
          </w:p>
          <w:p w:rsidR="0010124B" w:rsidRPr="009C2F63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Contr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C2F63">
              <w:rPr>
                <w:rFonts w:ascii="Arial Narrow" w:eastAsia="Times New Roman" w:hAnsi="Arial Narrow" w:cs="Arial"/>
              </w:rPr>
              <w:t>tor / all ‘</w:t>
            </w:r>
            <w:r w:rsidRPr="009C2F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C2F63" w:rsidRPr="009C2F63" w:rsidTr="00BB4735">
        <w:tc>
          <w:tcPr>
            <w:tcW w:w="1668" w:type="dxa"/>
            <w:vAlign w:val="center"/>
          </w:tcPr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2"/>
              </w:rPr>
            </w:pPr>
            <w:r w:rsidRPr="009C2F63">
              <w:rPr>
                <w:rFonts w:ascii="Arial Narrow" w:eastAsia="Times New Roman" w:hAnsi="Arial Narrow" w:cs="Arial"/>
              </w:rPr>
              <w:t>C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C2F63">
              <w:rPr>
                <w:rFonts w:ascii="Arial Narrow" w:eastAsia="Times New Roman" w:hAnsi="Arial Narrow" w:cs="Arial"/>
              </w:rPr>
              <w:t>r</w:t>
            </w:r>
            <w:r w:rsidRPr="009C2F6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C2F63">
              <w:rPr>
                <w:rFonts w:ascii="Arial Narrow" w:eastAsia="Times New Roman" w:hAnsi="Arial Narrow" w:cs="Arial"/>
              </w:rPr>
              <w:t>y</w:t>
            </w:r>
            <w:r w:rsidRPr="009C2F63">
              <w:rPr>
                <w:rFonts w:ascii="Arial Narrow" w:eastAsia="Times New Roman" w:hAnsi="Arial Narrow" w:cs="Arial"/>
                <w:spacing w:val="-5"/>
              </w:rPr>
              <w:t xml:space="preserve"> wall frames, </w:t>
            </w:r>
            <w:r w:rsidRPr="009C2F63">
              <w:rPr>
                <w:rFonts w:ascii="Arial Narrow" w:eastAsia="Times New Roman" w:hAnsi="Arial Narrow" w:cs="Arial"/>
              </w:rPr>
              <w:t xml:space="preserve">and tools </w:t>
            </w:r>
            <w:r w:rsidRPr="009C2F63">
              <w:rPr>
                <w:rFonts w:ascii="Arial Narrow" w:eastAsia="Times New Roman" w:hAnsi="Arial Narrow" w:cs="Arial"/>
                <w:spacing w:val="-2"/>
              </w:rPr>
              <w:t>to ground floor work area -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="008643D6" w:rsidRPr="009C2F63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="008643D6" w:rsidRPr="009C2F6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C2F6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9C2F6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Contr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C2F63">
              <w:rPr>
                <w:rFonts w:ascii="Arial Narrow" w:eastAsia="Times New Roman" w:hAnsi="Arial Narrow" w:cs="Arial"/>
              </w:rPr>
              <w:t>tor / all ‘</w:t>
            </w:r>
            <w:r w:rsidRPr="009C2F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 xml:space="preserve">materials, </w:t>
            </w:r>
            <w:r w:rsidRPr="008064EA">
              <w:rPr>
                <w:rFonts w:ascii="Arial Narrow" w:eastAsia="Times New Roman" w:hAnsi="Arial Narrow" w:cs="Arial"/>
              </w:rPr>
              <w:t>floor 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s / joists / deep composite beams / joists and sheet flooring </w:t>
            </w:r>
            <w:r w:rsidRPr="008064EA">
              <w:rPr>
                <w:rFonts w:ascii="Arial Narrow" w:eastAsia="Times New Roman" w:hAnsi="Arial Narrow" w:cs="Arial"/>
              </w:rPr>
              <w:t>up 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mp / scaffold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72C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 and falls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to ramp are in place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r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amp surface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EE23B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Order timber in short lengths.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materials to work area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 xml:space="preserve">Site </w:t>
            </w:r>
            <w:r w:rsidRPr="008064EA">
              <w:rPr>
                <w:rFonts w:ascii="Arial Narrow" w:hAnsi="Arial Narrow" w:cs="Arial"/>
              </w:rPr>
              <w:t>Supervisor</w:t>
            </w:r>
            <w:r w:rsidRPr="008064EA">
              <w:rPr>
                <w:rFonts w:ascii="Arial Narrow" w:eastAsia="Times New Roman" w:hAnsi="Arial Narrow" w:cs="Arial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Positioning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64EA">
              <w:rPr>
                <w:rFonts w:ascii="Arial Narrow" w:eastAsia="Times New Roman" w:hAnsi="Arial Narrow" w:cs="Arial"/>
              </w:rPr>
              <w:t>loor 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</w:rPr>
              <w:t xml:space="preserve"> / joists</w:t>
            </w:r>
            <w:r w:rsidRPr="008064EA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/ composite beams / joists </w:t>
            </w:r>
            <w:r w:rsidRPr="008064EA">
              <w:rPr>
                <w:rFonts w:ascii="Arial Narrow" w:eastAsia="Times New Roman" w:hAnsi="Arial Narrow" w:cs="Arial"/>
              </w:rPr>
              <w:t xml:space="preserve">on </w:t>
            </w:r>
            <w:r>
              <w:rPr>
                <w:rFonts w:ascii="Arial Narrow" w:eastAsia="Times New Roman" w:hAnsi="Arial Narrow" w:cs="Arial"/>
              </w:rPr>
              <w:t xml:space="preserve">to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x</w:t>
            </w:r>
            <w:r w:rsidRPr="008064EA">
              <w:rPr>
                <w:rFonts w:ascii="Arial Narrow" w:eastAsia="Times New Roman" w:hAnsi="Arial Narrow" w:cs="Arial"/>
              </w:rPr>
              <w:t>is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</w:rPr>
              <w:t>ing w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ll</w:t>
            </w:r>
            <w:r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Pr="00831C9C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67480">
              <w:rPr>
                <w:rFonts w:ascii="Arial Narrow" w:eastAsia="Times New Roman" w:hAnsi="Arial Narrow" w:cs="Arial"/>
                <w:sz w:val="20"/>
                <w:szCs w:val="20"/>
              </w:rPr>
              <w:t>Inadequate fall arrest system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67480">
              <w:rPr>
                <w:rFonts w:ascii="Arial Narrow" w:eastAsia="Times New Roman" w:hAnsi="Arial Narrow" w:cs="Arial"/>
                <w:sz w:val="20"/>
                <w:szCs w:val="20"/>
              </w:rPr>
              <w:t>/ 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Pr="00967480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 and falls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B750D" w:rsidRDefault="0010124B" w:rsidP="00C001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planks as temporary work platform.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15EBD" w:rsidTr="002E566D">
        <w:tc>
          <w:tcPr>
            <w:tcW w:w="1668" w:type="dxa"/>
            <w:vAlign w:val="center"/>
          </w:tcPr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t>C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r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A15EBD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A15EBD">
              <w:rPr>
                <w:rFonts w:ascii="Arial Narrow" w:eastAsia="Times New Roman" w:hAnsi="Arial Narrow" w:cs="Arial"/>
              </w:rPr>
              <w:t>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 and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positioning of structural ste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15EBD">
              <w:rPr>
                <w:rFonts w:ascii="Arial Narrow" w:eastAsia="Times New Roman" w:hAnsi="Arial Narrow" w:cs="Arial"/>
              </w:rPr>
              <w:t>l be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ms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and posts [if required]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Damage to ramp or scaffolding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Ramp adequate to carry combined load of men and material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Where practicable use mechanical means [crane]</w:t>
            </w:r>
            <w:r w:rsidR="001B30EE" w:rsidRPr="00A15E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to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lastRenderedPageBreak/>
              <w:t>lift and position beams and posts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and team lifting - additional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to assist-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structural steel beam / post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short b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ms wh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re</w:t>
            </w:r>
            <w:r w:rsidRPr="00A15EB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poss</w:t>
            </w: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 xml:space="preserve">ble 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crane to deliver and position structural steel components to work area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15EBD">
              <w:rPr>
                <w:rFonts w:ascii="Arial Narrow" w:eastAsia="Times New Roman" w:hAnsi="Arial Narrow" w:cs="Arial"/>
              </w:rPr>
              <w:t>tor / all ‘</w:t>
            </w:r>
            <w:r w:rsidRPr="00A15EB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15EBD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1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and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pl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a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floor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</w:p>
          <w:p w:rsidR="0010124B" w:rsidRPr="00C333A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</w:rPr>
              <w:t>he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ts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5E3DA3">
              <w:rPr>
                <w:rFonts w:ascii="Arial Narrow" w:hAnsi="Arial Narrow" w:cs="Arial"/>
              </w:rPr>
              <w:t>to first floor work areas</w:t>
            </w:r>
            <w:r>
              <w:rPr>
                <w:rFonts w:ascii="Arial Narrow" w:hAnsi="Arial Narrow" w:cs="Arial"/>
              </w:rPr>
              <w:t xml:space="preserve"> -</w:t>
            </w:r>
          </w:p>
          <w:p w:rsidR="0010124B" w:rsidRPr="005E3DA3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falls through open floor joists </w:t>
            </w:r>
          </w:p>
          <w:p w:rsidR="0010124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pl</w:t>
            </w:r>
            <w:r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sheets upon the open floor joists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C2F63" w:rsidRPr="009C2F63" w:rsidTr="002E566D">
        <w:tc>
          <w:tcPr>
            <w:tcW w:w="1668" w:type="dxa"/>
            <w:vAlign w:val="center"/>
          </w:tcPr>
          <w:p w:rsidR="001A30E0" w:rsidRPr="009C2F63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9C2F63">
              <w:rPr>
                <w:rFonts w:ascii="Arial Narrow" w:eastAsia="Times New Roman" w:hAnsi="Arial Narrow" w:cs="Arial"/>
              </w:rPr>
              <w:t>o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C2F63">
              <w:rPr>
                <w:rFonts w:ascii="Arial Narrow" w:eastAsia="Times New Roman" w:hAnsi="Arial Narrow" w:cs="Arial"/>
              </w:rPr>
              <w:t>k in roof space to install structural particleboard flooring-</w:t>
            </w:r>
          </w:p>
          <w:p w:rsidR="001A30E0" w:rsidRPr="009C2F63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9C2F63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A30E0" w:rsidRPr="009C2F63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9C2F63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A30E0" w:rsidRPr="009C2F63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9C2F63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C2F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C2F6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9C2F6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A30E0" w:rsidRPr="009C2F63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A30E0" w:rsidRPr="009C2F63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</w:p>
          <w:p w:rsidR="001A30E0" w:rsidRPr="009C2F63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9C2F63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9C2F6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9C2F6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9C2F6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9C2F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C2F6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9C2F6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9C2F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A30E0" w:rsidRPr="009C2F63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9C2F63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A30E0" w:rsidRPr="009C2F63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trapped in roof space</w:t>
            </w:r>
          </w:p>
          <w:p w:rsidR="001A30E0" w:rsidRPr="009C2F63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9C2F63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A30E0" w:rsidRPr="009C2F63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9C2F63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A30E0" w:rsidRPr="009C2F63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A30E0" w:rsidRPr="009C2F63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30E0" w:rsidRPr="009C2F63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30E0" w:rsidRPr="009C2F63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A30E0" w:rsidRPr="009C2F63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30E0" w:rsidRPr="009C2F63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A30E0" w:rsidRPr="009C2F63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30E0" w:rsidRPr="009C2F63" w:rsidRDefault="001A30E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30E0" w:rsidRPr="009C2F63" w:rsidRDefault="001A30E0" w:rsidP="00C0011D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A30E0" w:rsidRPr="009C2F63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A30E0" w:rsidRPr="009C2F63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9C2F63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A30E0" w:rsidRPr="009C2F63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9C2F63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A30E0" w:rsidRPr="009C2F63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9C2F63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1A30E0" w:rsidRPr="009C2F63" w:rsidRDefault="001A30E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9C2F63" w:rsidRDefault="001A30E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A30E0" w:rsidRPr="009C2F63" w:rsidRDefault="001A30E0" w:rsidP="00C0011D">
            <w:pPr>
              <w:spacing w:after="0"/>
              <w:rPr>
                <w:rFonts w:ascii="Arial Narrow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 </w:t>
            </w:r>
            <w:r w:rsidRPr="009C2F63">
              <w:rPr>
                <w:rFonts w:ascii="Arial Narrow" w:eastAsia="Times New Roman" w:hAnsi="Arial Narrow" w:cs="Arial"/>
              </w:rPr>
              <w:t>Contr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C2F63">
              <w:rPr>
                <w:rFonts w:ascii="Arial Narrow" w:eastAsia="Times New Roman" w:hAnsi="Arial Narrow" w:cs="Arial"/>
              </w:rPr>
              <w:t>tor / all ‘</w:t>
            </w:r>
            <w:r w:rsidRPr="009C2F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A30E0" w:rsidRPr="009C2F63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A30E0" w:rsidRPr="009C2F63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Carry rolls of poly-fabric up ramp /s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and install to cover first floor platform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to roll out the poly-fabric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f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up r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mp / scaffold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  <w:p w:rsidR="0010124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Remove guardrail from ramp to all</w:t>
            </w:r>
            <w:r>
              <w:rPr>
                <w:rFonts w:ascii="Arial Narrow" w:hAnsi="Arial Narrow" w:cs="Arial"/>
                <w:sz w:val="20"/>
                <w:szCs w:val="20"/>
              </w:rPr>
              <w:t>ow easy carrying</w:t>
            </w:r>
          </w:p>
          <w:p w:rsidR="0010124B" w:rsidRDefault="0010124B" w:rsidP="00C0011D">
            <w:pPr>
              <w:spacing w:before="2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before="2"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large prefab frames delivered with loose lintels.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site cut frames on first floor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76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frames made in smaller lengths.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 assistance where practicable - provide training in the use of the equipment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frames /materials to floor platform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Contractor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Cut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</w:rPr>
              <w:t>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brickwork / </w:t>
            </w:r>
            <w:r w:rsidRPr="008064EA">
              <w:rPr>
                <w:rFonts w:ascii="Arial Narrow" w:eastAsia="Times New Roman" w:hAnsi="Arial Narrow" w:cs="Arial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mber f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</w:rPr>
              <w:t>me with power saw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DC548C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548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Pr="00D3471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-respiratory problems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8064EA">
              <w:rPr>
                <w:rFonts w:ascii="Arial Narrow" w:eastAsia="Times New Roman" w:hAnsi="Arial Narrow" w:cs="Arial"/>
              </w:rPr>
              <w:t>ifti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and erection of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oof 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us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E1401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Slips, trips, falls 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hAnsi="Arial Narrow" w:cs="Arial"/>
                <w:sz w:val="20"/>
                <w:szCs w:val="20"/>
              </w:rPr>
              <w:t>ies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pl</w:t>
            </w:r>
            <w:r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Use me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ni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l 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assistance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to position trusses on top of wall plates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lifting and positioning of the roof trusses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Replace truss with cut roof.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girder trusses made in two [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2] s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ons i.e.: not nailed to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th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374BE1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crane to deliver /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position trusses to top of wall plates / walls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left="102" w:right="126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15EBD" w:rsidTr="002E566D">
        <w:tc>
          <w:tcPr>
            <w:tcW w:w="1668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A15EBD">
              <w:rPr>
                <w:rFonts w:ascii="Arial Narrow" w:eastAsia="Times New Roman" w:hAnsi="Arial Narrow" w:cs="Arial"/>
              </w:rPr>
              <w:t>ifti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la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15EBD">
              <w:rPr>
                <w:rFonts w:ascii="Arial Narrow" w:eastAsia="Times New Roman" w:hAnsi="Arial Narrow" w:cs="Arial"/>
              </w:rPr>
              <w:t>ge strut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15EBD">
              <w:rPr>
                <w:rFonts w:ascii="Arial Narrow" w:eastAsia="Times New Roman" w:hAnsi="Arial Narrow" w:cs="Arial"/>
              </w:rPr>
              <w:t>ing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nd h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n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A15EBD">
              <w:rPr>
                <w:rFonts w:ascii="Arial Narrow" w:eastAsia="Times New Roman" w:hAnsi="Arial Narrow" w:cs="Arial"/>
              </w:rPr>
              <w:t>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pacing w:val="2"/>
              </w:rPr>
              <w:t>b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A15EBD">
              <w:rPr>
                <w:rFonts w:ascii="Arial Narrow" w:eastAsia="Times New Roman" w:hAnsi="Arial Narrow" w:cs="Arial"/>
              </w:rPr>
              <w:t xml:space="preserve">ms onto 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15EBD">
              <w:rPr>
                <w:rFonts w:ascii="Arial Narrow" w:eastAsia="Times New Roman" w:hAnsi="Arial Narrow" w:cs="Arial"/>
              </w:rPr>
              <w:t>op w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ll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plate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Inadequate 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work platform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A15EBD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planks as temporary work platform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mechanical assistance where practical to lift and position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and team lifting - additional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to assist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task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crane to deliver materials to top of wall plates / walls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t>Contr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15EBD">
              <w:rPr>
                <w:rFonts w:ascii="Arial Narrow" w:eastAsia="Times New Roman" w:hAnsi="Arial Narrow" w:cs="Arial"/>
              </w:rPr>
              <w:t>tor / all ‘</w:t>
            </w:r>
            <w:r w:rsidRPr="00A15EB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15EBD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A15EBD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A15EBD">
              <w:rPr>
                <w:rFonts w:ascii="Arial Narrow" w:eastAsia="Times New Roman" w:hAnsi="Arial Narrow" w:cs="Arial"/>
              </w:rPr>
              <w:t>up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15EBD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960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C2F63" w:rsidRPr="009C2F63" w:rsidTr="002E566D">
        <w:tc>
          <w:tcPr>
            <w:tcW w:w="1668" w:type="dxa"/>
            <w:vAlign w:val="center"/>
          </w:tcPr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C2F63">
              <w:rPr>
                <w:rFonts w:ascii="Arial Narrow" w:eastAsia="Times New Roman" w:hAnsi="Arial Narrow" w:cs="Arial"/>
              </w:rPr>
              <w:t>i</w:t>
            </w:r>
            <w:r w:rsidRPr="009C2F63">
              <w:rPr>
                <w:rFonts w:ascii="Arial Narrow" w:eastAsia="Times New Roman" w:hAnsi="Arial Narrow" w:cs="Arial"/>
                <w:spacing w:val="3"/>
              </w:rPr>
              <w:t>x</w:t>
            </w:r>
            <w:r w:rsidRPr="009C2F63">
              <w:rPr>
                <w:rFonts w:ascii="Arial Narrow" w:eastAsia="Times New Roman" w:hAnsi="Arial Narrow" w:cs="Arial"/>
              </w:rPr>
              <w:t>ing of timber fascia / barge boards, eaves -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Slips, trips and falls from work platform and accessibility. 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sprains.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Guardrails to scaffold, work platform complete, clean and dry</w:t>
            </w:r>
          </w:p>
          <w:p w:rsidR="0010124B" w:rsidRPr="009C2F63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Use safety harness when working from roof surface</w:t>
            </w:r>
          </w:p>
          <w:p w:rsidR="001B30EE" w:rsidRPr="009C2F63" w:rsidRDefault="001B30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Contr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C2F63">
              <w:rPr>
                <w:rFonts w:ascii="Arial Narrow" w:eastAsia="Times New Roman" w:hAnsi="Arial Narrow" w:cs="Arial"/>
              </w:rPr>
              <w:t>tor / all ‘</w:t>
            </w:r>
            <w:r w:rsidRPr="009C2F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9C2F63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9C2F63">
              <w:rPr>
                <w:rFonts w:ascii="Arial Narrow" w:eastAsia="Times New Roman" w:hAnsi="Arial Narrow" w:cs="Arial"/>
              </w:rPr>
              <w:t>up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C2F63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960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Carry rolls of </w:t>
            </w:r>
            <w:r>
              <w:rPr>
                <w:rFonts w:ascii="Arial Narrow" w:eastAsia="Times New Roman" w:hAnsi="Arial Narrow" w:cs="Arial"/>
              </w:rPr>
              <w:lastRenderedPageBreak/>
              <w:t>aluminium breather foil up ramp /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to wrap first floor frame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falls </w:t>
            </w: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</w:t>
            </w:r>
            <w:r>
              <w:rPr>
                <w:rFonts w:ascii="Arial Narrow" w:hAnsi="Arial Narrow" w:cs="Arial"/>
                <w:sz w:val="20"/>
                <w:szCs w:val="20"/>
              </w:rPr>
              <w:t>latform complete, clean and dry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to roll out and fix breather foil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Additional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 where required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 xml:space="preserve">tor / all </w:t>
            </w:r>
            <w:r w:rsidRPr="008064EA">
              <w:rPr>
                <w:rFonts w:ascii="Arial Narrow" w:eastAsia="Times New Roman" w:hAnsi="Arial Narrow" w:cs="Arial"/>
              </w:rPr>
              <w:lastRenderedPageBreak/>
              <w:t>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C2F63" w:rsidRPr="009C2F63" w:rsidTr="002E566D">
        <w:tc>
          <w:tcPr>
            <w:tcW w:w="1668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pacing w:val="-1"/>
              </w:rPr>
              <w:t>Cutting and fixing</w:t>
            </w:r>
            <w:r w:rsidRPr="009C2F63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9C2F63">
              <w:rPr>
                <w:rFonts w:ascii="Arial Narrow" w:eastAsia="Times New Roman" w:hAnsi="Arial Narrow" w:cs="Arial"/>
              </w:rPr>
              <w:t xml:space="preserve">fibre-cement [FC] sheet eaves and wall 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9C2F63">
              <w:rPr>
                <w:rFonts w:ascii="Arial Narrow" w:eastAsia="Times New Roman" w:hAnsi="Arial Narrow" w:cs="Arial"/>
              </w:rPr>
              <w:t>ladding -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  <w:p w:rsidR="0010124B" w:rsidRPr="009C2F63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9C2F63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workers’.</w:t>
            </w:r>
            <w:r w:rsidRPr="009C2F6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Monitor for airborne dust/ fibres.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Contr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C2F63">
              <w:rPr>
                <w:rFonts w:ascii="Arial Narrow" w:eastAsia="Times New Roman" w:hAnsi="Arial Narrow" w:cs="Arial"/>
              </w:rPr>
              <w:t>tor / all ‘</w:t>
            </w:r>
            <w:r w:rsidRPr="009C2F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C2F63" w:rsidRPr="009C2F63" w:rsidTr="002E566D">
        <w:tc>
          <w:tcPr>
            <w:tcW w:w="1668" w:type="dxa"/>
            <w:vAlign w:val="center"/>
          </w:tcPr>
          <w:p w:rsidR="0010124B" w:rsidRPr="009C2F63" w:rsidRDefault="0010124B" w:rsidP="00C0011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C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C2F63">
              <w:rPr>
                <w:rFonts w:ascii="Arial Narrow" w:eastAsia="Times New Roman" w:hAnsi="Arial Narrow" w:cs="Arial"/>
              </w:rPr>
              <w:t>r</w:t>
            </w:r>
            <w:r w:rsidRPr="009C2F6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C2F63">
              <w:rPr>
                <w:rFonts w:ascii="Arial Narrow" w:eastAsia="Times New Roman" w:hAnsi="Arial Narrow" w:cs="Arial"/>
              </w:rPr>
              <w:t>y</w:t>
            </w:r>
            <w:r w:rsidRPr="009C2F63">
              <w:rPr>
                <w:rFonts w:ascii="Arial Narrow" w:eastAsia="Times New Roman" w:hAnsi="Arial Narrow" w:cs="Arial"/>
                <w:spacing w:val="-5"/>
              </w:rPr>
              <w:t xml:space="preserve"> packs / </w:t>
            </w:r>
            <w:r w:rsidRPr="009C2F63">
              <w:rPr>
                <w:rFonts w:ascii="Arial Narrow" w:eastAsia="Times New Roman" w:hAnsi="Arial Narrow" w:cs="Arial"/>
              </w:rPr>
              <w:t xml:space="preserve">rolls </w:t>
            </w:r>
          </w:p>
          <w:p w:rsidR="0010124B" w:rsidRPr="009C2F63" w:rsidRDefault="0010124B" w:rsidP="00C0011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of ‘</w:t>
            </w:r>
            <w:proofErr w:type="spellStart"/>
            <w:r w:rsidRPr="009C2F63">
              <w:rPr>
                <w:rFonts w:ascii="Arial Narrow" w:eastAsia="Times New Roman" w:hAnsi="Arial Narrow" w:cs="Arial"/>
              </w:rPr>
              <w:t>polastic</w:t>
            </w:r>
            <w:proofErr w:type="spellEnd"/>
            <w:r w:rsidRPr="009C2F63">
              <w:rPr>
                <w:rFonts w:ascii="Arial Narrow" w:eastAsia="Times New Roman" w:hAnsi="Arial Narrow" w:cs="Arial"/>
              </w:rPr>
              <w:t>’ insulation blanket up ramp /s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C2F63">
              <w:rPr>
                <w:rFonts w:ascii="Arial Narrow" w:eastAsia="Times New Roman" w:hAnsi="Arial Narrow" w:cs="Arial"/>
              </w:rPr>
              <w:t>f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C2F63">
              <w:rPr>
                <w:rFonts w:ascii="Arial Narrow" w:eastAsia="Times New Roman" w:hAnsi="Arial Narrow" w:cs="Arial"/>
              </w:rPr>
              <w:t>old - fixing of battens and insulation -</w:t>
            </w:r>
          </w:p>
          <w:p w:rsidR="0010124B" w:rsidRPr="009C2F63" w:rsidRDefault="0010124B" w:rsidP="00C0011D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 xml:space="preserve">Inadequate fall protection system / </w:t>
            </w:r>
            <w:r w:rsidRPr="009C2F63">
              <w:rPr>
                <w:rFonts w:ascii="Arial Narrow" w:hAnsi="Arial Narrow"/>
                <w:sz w:val="20"/>
                <w:szCs w:val="20"/>
              </w:rPr>
              <w:lastRenderedPageBreak/>
              <w:t>work platform -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10124B" w:rsidRPr="009C2F63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Pr="009C2F63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lastRenderedPageBreak/>
              <w:t>Slips, trips and falls from ramp or work platform</w:t>
            </w: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9C2F63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9C2F63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is complete - use of toe boards /dust screening</w:t>
            </w:r>
          </w:p>
          <w:p w:rsidR="0010124B" w:rsidRPr="009C2F63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barricades to restrict access to around / under work areas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9C2F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C2F6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9C2F6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Appropriate procedures to contain dust resulting from cutting of the foil backed polystyrene insulation rolls 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9C2F63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Contr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C2F63">
              <w:rPr>
                <w:rFonts w:ascii="Arial Narrow" w:eastAsia="Times New Roman" w:hAnsi="Arial Narrow" w:cs="Arial"/>
              </w:rPr>
              <w:t>tor / all ‘</w:t>
            </w:r>
            <w:r w:rsidRPr="009C2F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polystyrene dust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02C94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Safety Data Sheet.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C2F63" w:rsidRPr="009C2F63" w:rsidTr="002E566D">
        <w:tc>
          <w:tcPr>
            <w:tcW w:w="1668" w:type="dxa"/>
            <w:vAlign w:val="center"/>
          </w:tcPr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pacing w:val="-1"/>
              </w:rPr>
              <w:t>Cutting and fixing</w:t>
            </w:r>
            <w:r w:rsidRPr="009C2F63">
              <w:rPr>
                <w:rFonts w:ascii="Arial Narrow" w:eastAsia="Times New Roman" w:hAnsi="Arial Narrow" w:cs="Arial"/>
                <w:spacing w:val="-2"/>
              </w:rPr>
              <w:t xml:space="preserve"> fibre- cement [FC] / timber / hardboard ‘weathertex’ 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weatherboard</w:t>
            </w:r>
            <w:r w:rsidRPr="009C2F63">
              <w:rPr>
                <w:rFonts w:ascii="Arial Narrow" w:eastAsia="Times New Roman" w:hAnsi="Arial Narrow" w:cs="Arial"/>
              </w:rPr>
              <w:t xml:space="preserve"> 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9C2F63">
              <w:rPr>
                <w:rFonts w:ascii="Arial Narrow" w:eastAsia="Times New Roman" w:hAnsi="Arial Narrow" w:cs="Arial"/>
              </w:rPr>
              <w:t>ladding -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  <w:p w:rsidR="0010124B" w:rsidRPr="009C2F63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9C2F63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workers’.</w:t>
            </w:r>
            <w:r w:rsidRPr="009C2F6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Monitor for airborne dust/ fibres.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lastRenderedPageBreak/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C2F63">
              <w:rPr>
                <w:rFonts w:ascii="Arial Narrow" w:eastAsia="Times New Roman" w:hAnsi="Arial Narrow" w:cs="Arial"/>
              </w:rPr>
              <w:t>tor / all ‘</w:t>
            </w:r>
            <w:r w:rsidRPr="009C2F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 / sealants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0124B" w:rsidRDefault="0010124B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Stair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we</w:t>
            </w:r>
            <w:r w:rsidRPr="008064EA">
              <w:rPr>
                <w:rFonts w:ascii="Arial Narrow" w:eastAsia="Times New Roman" w:hAnsi="Arial Narrow" w:cs="Arial"/>
              </w:rPr>
              <w:t>ll opening - rou</w:t>
            </w:r>
            <w:r w:rsidRPr="008064EA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d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-</w:t>
            </w:r>
            <w:r w:rsidRPr="008064EA">
              <w:rPr>
                <w:rFonts w:ascii="Arial Narrow" w:eastAsia="Times New Roman" w:hAnsi="Arial Narrow" w:cs="Arial"/>
              </w:rPr>
              <w:t>in 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 xml:space="preserve">ir no 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8064EA">
              <w:rPr>
                <w:rFonts w:ascii="Arial Narrow" w:eastAsia="Times New Roman" w:hAnsi="Arial Narrow" w:cs="Arial"/>
              </w:rPr>
              <w:t>u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rd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</w:rPr>
              <w:t>il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7F51B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3C4D61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Falls through open stairwell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Prevent access to opening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Provide guardrail / edge protection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to stairwell void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Cover stairwell with temporary sheeting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scaffold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8064EA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1"/>
              </w:rPr>
              <w:t>S</w:t>
            </w:r>
            <w:r w:rsidRPr="008064EA">
              <w:rPr>
                <w:rFonts w:ascii="Arial Narrow" w:eastAsia="Times New Roman" w:hAnsi="Arial Narrow" w:cs="Arial"/>
              </w:rPr>
              <w:t>tair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se</w:t>
            </w:r>
          </w:p>
          <w:p w:rsidR="0010124B" w:rsidRPr="008064EA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nstall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C2F63" w:rsidRPr="009C2F63" w:rsidTr="002E566D">
        <w:tc>
          <w:tcPr>
            <w:tcW w:w="1668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9C2F63">
              <w:rPr>
                <w:rFonts w:ascii="Arial Narrow" w:eastAsia="Times New Roman" w:hAnsi="Arial Narrow" w:cs="Arial"/>
              </w:rPr>
              <w:t>ifti</w:t>
            </w:r>
            <w:r w:rsidRPr="009C2F6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9C2F63">
              <w:rPr>
                <w:rFonts w:ascii="Arial Narrow" w:eastAsia="Times New Roman" w:hAnsi="Arial Narrow" w:cs="Arial"/>
              </w:rPr>
              <w:t>g / placing</w:t>
            </w:r>
            <w:r w:rsidRPr="009C2F63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internal</w:t>
            </w:r>
            <w:r w:rsidRPr="009C2F63">
              <w:rPr>
                <w:rFonts w:ascii="Arial Narrow" w:eastAsia="Times New Roman" w:hAnsi="Arial Narrow" w:cs="Arial"/>
              </w:rPr>
              <w:t xml:space="preserve"> stair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C2F63">
              <w:rPr>
                <w:rFonts w:ascii="Arial Narrow" w:eastAsia="Times New Roman" w:hAnsi="Arial Narrow" w:cs="Arial"/>
              </w:rPr>
              <w:t>se -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trips, falls and accessibility-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 and team lifting - ensure team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lifting and positioning task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Extra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 on hand when required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Use mechanical assistance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Contr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C2F63">
              <w:rPr>
                <w:rFonts w:ascii="Arial Narrow" w:eastAsia="Times New Roman" w:hAnsi="Arial Narrow" w:cs="Arial"/>
              </w:rPr>
              <w:t>tor / all ‘</w:t>
            </w:r>
            <w:r w:rsidRPr="009C2F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pacing w:val="1"/>
              </w:rPr>
              <w:t>S</w:t>
            </w:r>
            <w:r w:rsidRPr="009C2F63">
              <w:rPr>
                <w:rFonts w:ascii="Arial Narrow" w:eastAsia="Times New Roman" w:hAnsi="Arial Narrow" w:cs="Arial"/>
              </w:rPr>
              <w:t>tair</w:t>
            </w:r>
            <w:r w:rsidRPr="009C2F63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C2F63">
              <w:rPr>
                <w:rFonts w:ascii="Arial Narrow" w:eastAsia="Times New Roman" w:hAnsi="Arial Narrow" w:cs="Arial"/>
              </w:rPr>
              <w:t>se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9C2F63">
              <w:rPr>
                <w:rFonts w:ascii="Arial Narrow" w:eastAsia="Times New Roman" w:hAnsi="Arial Narrow" w:cs="Arial"/>
              </w:rPr>
              <w:t>nstall</w:t>
            </w:r>
            <w:r w:rsidRPr="009C2F63">
              <w:rPr>
                <w:rFonts w:ascii="Arial Narrow" w:eastAsia="Times New Roman" w:hAnsi="Arial Narrow" w:cs="Arial"/>
                <w:spacing w:val="1"/>
              </w:rPr>
              <w:t>e</w:t>
            </w:r>
            <w:r w:rsidRPr="009C2F63">
              <w:rPr>
                <w:rFonts w:ascii="Arial Narrow" w:eastAsia="Times New Roman" w:hAnsi="Arial Narrow" w:cs="Arial"/>
              </w:rPr>
              <w:t>r</w:t>
            </w:r>
          </w:p>
          <w:p w:rsidR="0010124B" w:rsidRPr="009C2F63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ss</w:t>
            </w:r>
          </w:p>
          <w:p w:rsidR="0010124B" w:rsidRDefault="0010124B" w:rsidP="00C0011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to 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Fractures, bruises lacerations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personal injuries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workers’.</w:t>
            </w: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 ladder.</w:t>
            </w: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10124B" w:rsidRDefault="0010124B" w:rsidP="00C0011D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area.</w:t>
            </w: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 xml:space="preserve">of </w:t>
            </w:r>
            <w:r>
              <w:rPr>
                <w:rFonts w:ascii="Arial Narrow" w:eastAsia="Times New Roman" w:hAnsi="Arial Narrow" w:cs="Arial"/>
              </w:rPr>
              <w:t xml:space="preserve">electrical </w:t>
            </w:r>
            <w:r w:rsidRPr="008064EA">
              <w:rPr>
                <w:rFonts w:ascii="Arial Narrow" w:eastAsia="Times New Roman" w:hAnsi="Arial Narrow" w:cs="Arial"/>
              </w:rPr>
              <w:t>p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8064EA">
              <w:rPr>
                <w:rFonts w:ascii="Arial Narrow" w:eastAsia="Times New Roman" w:hAnsi="Arial Narrow" w:cs="Arial"/>
              </w:rPr>
              <w:t>w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</w:rPr>
              <w:t>ed / battery operated</w:t>
            </w:r>
            <w:r w:rsidRPr="008064EA">
              <w:rPr>
                <w:rFonts w:ascii="Arial Narrow" w:eastAsia="Times New Roman" w:hAnsi="Arial Narrow" w:cs="Arial"/>
              </w:rPr>
              <w:t xml:space="preserve"> tools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in con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64EA">
              <w:rPr>
                <w:rFonts w:ascii="Arial Narrow" w:eastAsia="Times New Roman" w:hAnsi="Arial Narrow" w:cs="Arial"/>
              </w:rPr>
              <w:t>ined sp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c</w:t>
            </w:r>
            <w:r w:rsidRPr="008064EA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404F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04F8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10124B" w:rsidRPr="004A40B9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Tools and equipment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respiratory problems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equipment fully operational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4A40B9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4A40B9">
              <w:rPr>
                <w:rFonts w:ascii="Arial Narrow" w:hAnsi="Arial Narrow" w:cs="Arial"/>
                <w:sz w:val="20"/>
                <w:szCs w:val="20"/>
              </w:rPr>
              <w:t>and rotate tasks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light and ventilation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10124B" w:rsidRPr="006879E3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879E3">
              <w:rPr>
                <w:rFonts w:ascii="Arial Narrow" w:eastAsia="Times New Roman" w:hAnsi="Arial Narrow" w:cs="Arial"/>
                <w:sz w:val="20"/>
                <w:szCs w:val="20"/>
              </w:rPr>
              <w:t>Compressed air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C2F63" w:rsidRPr="009C2F63" w:rsidTr="002E566D">
        <w:tc>
          <w:tcPr>
            <w:tcW w:w="1668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9C2F63">
              <w:rPr>
                <w:rFonts w:ascii="Arial Narrow" w:eastAsia="Times New Roman" w:hAnsi="Arial Narrow" w:cs="Arial"/>
              </w:rPr>
              <w:t>C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C2F63">
              <w:rPr>
                <w:rFonts w:ascii="Arial Narrow" w:eastAsia="Times New Roman" w:hAnsi="Arial Narrow" w:cs="Arial"/>
              </w:rPr>
              <w:t>r</w:t>
            </w:r>
            <w:r w:rsidRPr="009C2F6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C2F6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9C2F63">
              <w:rPr>
                <w:rFonts w:ascii="Arial Narrow" w:eastAsia="Times New Roman" w:hAnsi="Arial Narrow" w:cs="Arial"/>
              </w:rPr>
              <w:t>i</w:t>
            </w:r>
            <w:r w:rsidRPr="009C2F6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9C2F63">
              <w:rPr>
                <w:rFonts w:ascii="Arial Narrow" w:eastAsia="Times New Roman" w:hAnsi="Arial Narrow" w:cs="Arial"/>
              </w:rPr>
              <w:t xml:space="preserve">g vanity </w:t>
            </w:r>
            <w:r w:rsidRPr="009C2F63">
              <w:rPr>
                <w:rFonts w:ascii="Arial Narrow" w:eastAsia="Times New Roman" w:hAnsi="Arial Narrow" w:cs="Arial"/>
                <w:spacing w:val="-5"/>
              </w:rPr>
              <w:t>unit / bath</w:t>
            </w:r>
            <w:r w:rsidRPr="009C2F63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9C2F63">
              <w:rPr>
                <w:rFonts w:ascii="Arial Narrow" w:eastAsia="Times New Roman" w:hAnsi="Arial Narrow" w:cs="Arial"/>
              </w:rPr>
              <w:t>up r</w:t>
            </w:r>
            <w:r w:rsidRPr="009C2F63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9C2F63">
              <w:rPr>
                <w:rFonts w:ascii="Arial Narrow" w:eastAsia="Times New Roman" w:hAnsi="Arial Narrow" w:cs="Arial"/>
              </w:rPr>
              <w:t xml:space="preserve">mp / scaffold or </w:t>
            </w:r>
            <w:proofErr w:type="spellStart"/>
            <w:r w:rsidRPr="009C2F63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Pr="009C2F63"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Slips, trips, falls and accessibility.</w:t>
            </w:r>
          </w:p>
          <w:p w:rsidR="0010124B" w:rsidRPr="009C2F63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C2F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C2F6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C2F63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9C2F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9C2F63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Contractor</w:t>
            </w: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10124B" w:rsidRPr="009C2F63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9C2F63">
              <w:rPr>
                <w:rFonts w:ascii="Arial Narrow" w:eastAsia="Times New Roman" w:hAnsi="Arial Narrow" w:cs="Arial"/>
              </w:rPr>
              <w:t>Contr</w:t>
            </w:r>
            <w:r w:rsidRPr="009C2F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C2F63">
              <w:rPr>
                <w:rFonts w:ascii="Arial Narrow" w:eastAsia="Times New Roman" w:hAnsi="Arial Narrow" w:cs="Arial"/>
              </w:rPr>
              <w:t>tor / all ‘</w:t>
            </w:r>
            <w:r w:rsidRPr="009C2F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10124B" w:rsidRPr="009C2F6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9C2F63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8064EA">
              <w:rPr>
                <w:rFonts w:ascii="Arial Narrow" w:eastAsia="Times New Roman" w:hAnsi="Arial Narrow" w:cs="Arial"/>
              </w:rPr>
              <w:t>ui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Pr="008064EA">
              <w:rPr>
                <w:rFonts w:ascii="Arial Narrow" w:eastAsia="Times New Roman" w:hAnsi="Arial Narrow" w:cs="Arial"/>
              </w:rPr>
              <w:t>ding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in b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th -</w:t>
            </w:r>
          </w:p>
          <w:p w:rsidR="0010124B" w:rsidRPr="00D3471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trained and experienced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rp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nte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 xml:space="preserve">/ 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P</w:t>
            </w:r>
            <w:r w:rsidRPr="008064EA">
              <w:rPr>
                <w:rFonts w:ascii="Arial Narrow" w:eastAsia="Times New Roman" w:hAnsi="Arial Narrow" w:cs="Arial"/>
              </w:rPr>
              <w:t>lu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m</w:t>
            </w:r>
            <w:r w:rsidRPr="008064EA">
              <w:rPr>
                <w:rFonts w:ascii="Arial Narrow" w:eastAsia="Times New Roman" w:hAnsi="Arial Narrow" w:cs="Arial"/>
              </w:rPr>
              <w:t>b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F53584">
              <w:rPr>
                <w:rFonts w:ascii="Arial Narrow" w:eastAsia="Times New Roman" w:hAnsi="Arial Narrow" w:cs="Arial"/>
                <w:spacing w:val="-2"/>
              </w:rPr>
              <w:t xml:space="preserve">Cutting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chemically treated </w:t>
            </w:r>
            <w:r w:rsidRPr="00F53584">
              <w:rPr>
                <w:rFonts w:ascii="Arial Narrow" w:eastAsia="Times New Roman" w:hAnsi="Arial Narrow" w:cs="Arial"/>
                <w:spacing w:val="-2"/>
              </w:rPr>
              <w:t xml:space="preserve">timber,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pine </w:t>
            </w:r>
            <w:r w:rsidRPr="00F53584">
              <w:rPr>
                <w:rFonts w:ascii="Arial Narrow" w:eastAsia="Times New Roman" w:hAnsi="Arial Narrow" w:cs="Arial"/>
                <w:spacing w:val="-2"/>
              </w:rPr>
              <w:t>and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</w:rPr>
              <w:t>particleboard / MDF sheets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10124B" w:rsidRPr="00F53584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– respiratory problems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 w:rsidR="0010124B" w:rsidRPr="00D3471D" w:rsidRDefault="0010124B" w:rsidP="00C0011D">
            <w:pPr>
              <w:spacing w:after="0"/>
              <w:rPr>
                <w:rFonts w:ascii="Arial" w:hAnsi="Arial" w:cs="Arial"/>
              </w:rPr>
            </w:pPr>
            <w:r w:rsidRPr="00D3471D">
              <w:rPr>
                <w:rFonts w:ascii="Arial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124B" w:rsidRPr="00902C94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Train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in the safe handling and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cutting of hazardous materials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Provide SDS for product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5D0C" w:rsidRDefault="0010124B" w:rsidP="00C0011D">
            <w:pPr>
              <w:spacing w:after="0"/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0124B" w:rsidRPr="00F750B2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0124B" w:rsidRPr="00F750B2" w:rsidRDefault="0010124B" w:rsidP="00C0011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building waste and rubbish in the designated waste area / skip bin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areas in a clean and tidy condition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7F51B3" w:rsidRDefault="007F51B3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9F2338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6457F7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457F7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a</w:t>
      </w:r>
      <w:r w:rsidR="00A2479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24793">
        <w:rPr>
          <w:rFonts w:ascii="Krona One" w:eastAsia="Forte" w:hAnsi="Krona One" w:cs="Forte"/>
          <w:sz w:val="18"/>
          <w:szCs w:val="18"/>
        </w:rPr>
        <w:t>e</w:t>
      </w:r>
      <w:r w:rsidR="00A2479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od</w:t>
      </w:r>
      <w:r w:rsidR="00A2479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24793">
        <w:rPr>
          <w:rFonts w:ascii="Arial" w:eastAsia="Times New Roman" w:hAnsi="Arial" w:cs="Arial"/>
        </w:rPr>
        <w:t>Austr</w:t>
      </w:r>
      <w:r w:rsidR="00A24793">
        <w:rPr>
          <w:rFonts w:ascii="Arial" w:eastAsia="Times New Roman" w:hAnsi="Arial" w:cs="Arial"/>
          <w:spacing w:val="-1"/>
        </w:rPr>
        <w:t>a</w:t>
      </w:r>
      <w:r w:rsidR="00A24793">
        <w:rPr>
          <w:rFonts w:ascii="Arial" w:eastAsia="Times New Roman" w:hAnsi="Arial" w:cs="Arial"/>
        </w:rPr>
        <w:t>l</w:t>
      </w:r>
      <w:r w:rsidR="00A24793">
        <w:rPr>
          <w:rFonts w:ascii="Arial" w:eastAsia="Times New Roman" w:hAnsi="Arial" w:cs="Arial"/>
          <w:spacing w:val="1"/>
        </w:rPr>
        <w:t>i</w:t>
      </w:r>
      <w:r w:rsidR="00A24793">
        <w:rPr>
          <w:rFonts w:ascii="Arial" w:eastAsia="Times New Roman" w:hAnsi="Arial" w:cs="Arial"/>
        </w:rPr>
        <w:t>a</w:t>
      </w:r>
      <w:r w:rsidR="00A24793">
        <w:rPr>
          <w:rFonts w:ascii="Arial" w:eastAsia="Times New Roman" w:hAnsi="Arial" w:cs="Arial"/>
          <w:spacing w:val="-1"/>
        </w:rPr>
        <w:t xml:space="preserve"> </w:t>
      </w:r>
      <w:r w:rsidR="00A24793">
        <w:rPr>
          <w:rFonts w:ascii="Arial" w:eastAsia="Times New Roman" w:hAnsi="Arial" w:cs="Arial"/>
          <w:spacing w:val="1"/>
        </w:rPr>
        <w:t>P</w:t>
      </w:r>
      <w:r w:rsidR="00A24793">
        <w:rPr>
          <w:rFonts w:ascii="Arial" w:eastAsia="Times New Roman" w:hAnsi="Arial" w:cs="Arial"/>
          <w:spacing w:val="3"/>
        </w:rPr>
        <w:t>t</w:t>
      </w:r>
      <w:r w:rsidR="00A24793">
        <w:rPr>
          <w:rFonts w:ascii="Arial" w:eastAsia="Times New Roman" w:hAnsi="Arial" w:cs="Arial"/>
        </w:rPr>
        <w:t>y.</w:t>
      </w:r>
      <w:r w:rsidR="00A2479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51247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964FD">
        <w:rPr>
          <w:rFonts w:ascii="Arial" w:eastAsia="Times New Roman" w:hAnsi="Arial" w:cs="Arial"/>
        </w:rPr>
        <w:t xml:space="preserve">this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a</w:t>
      </w:r>
      <w:r w:rsidR="00A2479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24793">
        <w:rPr>
          <w:rFonts w:ascii="Krona One" w:eastAsia="Forte" w:hAnsi="Krona One" w:cs="Forte"/>
          <w:sz w:val="18"/>
          <w:szCs w:val="18"/>
        </w:rPr>
        <w:t>e</w:t>
      </w:r>
      <w:r w:rsidR="00A2479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od</w:t>
      </w:r>
      <w:r w:rsidR="00A2479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24793">
        <w:rPr>
          <w:rFonts w:ascii="Arial" w:eastAsia="Times New Roman" w:hAnsi="Arial" w:cs="Arial"/>
        </w:rPr>
        <w:t>Austr</w:t>
      </w:r>
      <w:r w:rsidR="00A24793">
        <w:rPr>
          <w:rFonts w:ascii="Arial" w:eastAsia="Times New Roman" w:hAnsi="Arial" w:cs="Arial"/>
          <w:spacing w:val="-1"/>
        </w:rPr>
        <w:t>a</w:t>
      </w:r>
      <w:r w:rsidR="00A24793">
        <w:rPr>
          <w:rFonts w:ascii="Arial" w:eastAsia="Times New Roman" w:hAnsi="Arial" w:cs="Arial"/>
        </w:rPr>
        <w:t>l</w:t>
      </w:r>
      <w:r w:rsidR="00A24793">
        <w:rPr>
          <w:rFonts w:ascii="Arial" w:eastAsia="Times New Roman" w:hAnsi="Arial" w:cs="Arial"/>
          <w:spacing w:val="1"/>
        </w:rPr>
        <w:t>i</w:t>
      </w:r>
      <w:r w:rsidR="00A24793">
        <w:rPr>
          <w:rFonts w:ascii="Arial" w:eastAsia="Times New Roman" w:hAnsi="Arial" w:cs="Arial"/>
        </w:rPr>
        <w:t>a</w:t>
      </w:r>
      <w:r w:rsidR="00A24793">
        <w:rPr>
          <w:rFonts w:ascii="Arial" w:eastAsia="Times New Roman" w:hAnsi="Arial" w:cs="Arial"/>
          <w:spacing w:val="-1"/>
        </w:rPr>
        <w:t xml:space="preserve"> </w:t>
      </w:r>
      <w:r w:rsidR="00A24793">
        <w:rPr>
          <w:rFonts w:ascii="Arial" w:eastAsia="Times New Roman" w:hAnsi="Arial" w:cs="Arial"/>
          <w:spacing w:val="1"/>
        </w:rPr>
        <w:t>P</w:t>
      </w:r>
      <w:r w:rsidR="00A24793">
        <w:rPr>
          <w:rFonts w:ascii="Arial" w:eastAsia="Times New Roman" w:hAnsi="Arial" w:cs="Arial"/>
          <w:spacing w:val="3"/>
        </w:rPr>
        <w:t>t</w:t>
      </w:r>
      <w:r w:rsidR="00A24793">
        <w:rPr>
          <w:rFonts w:ascii="Arial" w:eastAsia="Times New Roman" w:hAnsi="Arial" w:cs="Arial"/>
        </w:rPr>
        <w:t>y.</w:t>
      </w:r>
      <w:r w:rsidR="00A2479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964FD">
        <w:rPr>
          <w:rFonts w:ascii="Arial" w:eastAsia="Times New Roman" w:hAnsi="Arial" w:cs="Arial"/>
        </w:rPr>
        <w:t xml:space="preserve">work </w:t>
      </w:r>
      <w:r w:rsidRPr="006739EC">
        <w:rPr>
          <w:rFonts w:ascii="Arial" w:eastAsia="Times New Roman" w:hAnsi="Arial" w:cs="Arial"/>
        </w:rPr>
        <w:t>s</w:t>
      </w:r>
      <w:r w:rsidRPr="006739EC">
        <w:rPr>
          <w:rFonts w:ascii="Arial" w:eastAsia="Times New Roman" w:hAnsi="Arial" w:cs="Arial"/>
          <w:spacing w:val="1"/>
        </w:rPr>
        <w:t>i</w:t>
      </w:r>
      <w:r w:rsidRPr="006739EC">
        <w:rPr>
          <w:rFonts w:ascii="Arial" w:eastAsia="Times New Roman" w:hAnsi="Arial" w:cs="Arial"/>
        </w:rPr>
        <w:t>te.</w:t>
      </w:r>
    </w:p>
    <w:tbl>
      <w:tblPr>
        <w:tblW w:w="10414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325"/>
        <w:gridCol w:w="2127"/>
        <w:gridCol w:w="3643"/>
      </w:tblGrid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54B3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3" w:type="dxa"/>
            <w:vAlign w:val="center"/>
          </w:tcPr>
          <w:p w:rsidR="00DC7CF6" w:rsidRPr="008222EC" w:rsidRDefault="009C2F6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C4116D" w:rsidP="00C4116D">
            <w:pPr>
              <w:tabs>
                <w:tab w:val="left" w:pos="1943"/>
              </w:tabs>
              <w:spacing w:before="76" w:after="0" w:line="240" w:lineRule="auto"/>
              <w:ind w:right="-433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54B3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0E55AB" w:rsidP="00C4116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 w:rsidR="002866DA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pacing w:val="-3"/>
              </w:rPr>
              <w:t>Limited</w:t>
            </w:r>
          </w:p>
        </w:tc>
      </w:tr>
      <w:tr w:rsidR="00EF7B74" w:rsidRPr="008222EC" w:rsidTr="000E55AB">
        <w:tc>
          <w:tcPr>
            <w:tcW w:w="1889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dashed" w:sz="4" w:space="0" w:color="auto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43" w:type="dxa"/>
            <w:tcBorders>
              <w:top w:val="dashed" w:sz="4" w:space="0" w:color="auto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EF7B74" w:rsidRPr="008222EC" w:rsidTr="000E55AB">
        <w:tc>
          <w:tcPr>
            <w:tcW w:w="1889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EF7B74" w:rsidRPr="0042744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EF7B74" w:rsidRPr="008222EC" w:rsidRDefault="002754E9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EF7B74">
              <w:rPr>
                <w:rFonts w:ascii="Arial" w:eastAsia="Times New Roman" w:hAnsi="Arial" w:cs="Arial"/>
              </w:rPr>
              <w:t xml:space="preserve"> </w:t>
            </w:r>
            <w:r w:rsidR="00EF7B74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Pr="00C148CD" w:rsidRDefault="00C770EA" w:rsidP="00C148CD">
      <w:pPr>
        <w:tabs>
          <w:tab w:val="left" w:pos="6860"/>
        </w:tabs>
        <w:rPr>
          <w:rFonts w:ascii="Arial" w:eastAsia="Arial Black" w:hAnsi="Arial" w:cs="Arial"/>
          <w:sz w:val="24"/>
          <w:szCs w:val="24"/>
        </w:rPr>
      </w:pPr>
    </w:p>
    <w:sectPr w:rsidR="00C770EA" w:rsidRPr="00C148CD" w:rsidSect="00BF0E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426" w:footer="5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981" w:rsidRDefault="00426981" w:rsidP="0014268F">
      <w:pPr>
        <w:spacing w:after="0" w:line="240" w:lineRule="auto"/>
      </w:pPr>
      <w:r>
        <w:separator/>
      </w:r>
    </w:p>
  </w:endnote>
  <w:endnote w:type="continuationSeparator" w:id="0">
    <w:p w:rsidR="00426981" w:rsidRDefault="00426981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2698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148CD" w:rsidP="001405D3">
    <w:pPr>
      <w:pStyle w:val="Footer"/>
      <w:jc w:val="right"/>
      <w:rPr>
        <w:sz w:val="20"/>
        <w:szCs w:val="20"/>
      </w:rPr>
    </w:pPr>
    <w:r w:rsidRPr="001405D3">
      <w:rPr>
        <w:rFonts w:ascii="Arial" w:hAnsi="Arial" w:cs="Arial"/>
        <w:sz w:val="20"/>
        <w:szCs w:val="20"/>
      </w:rPr>
      <w:t xml:space="preserve">Page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PAGE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9C2F63">
      <w:rPr>
        <w:rFonts w:ascii="Arial" w:hAnsi="Arial" w:cs="Arial"/>
        <w:b/>
        <w:noProof/>
        <w:sz w:val="20"/>
        <w:szCs w:val="20"/>
      </w:rPr>
      <w:t>24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Pr="001405D3">
      <w:rPr>
        <w:rFonts w:ascii="Arial" w:hAnsi="Arial" w:cs="Arial"/>
        <w:sz w:val="20"/>
        <w:szCs w:val="20"/>
      </w:rPr>
      <w:t xml:space="preserve"> of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NUMPAGES 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9C2F63">
      <w:rPr>
        <w:rFonts w:ascii="Arial" w:hAnsi="Arial" w:cs="Arial"/>
        <w:b/>
        <w:noProof/>
        <w:sz w:val="20"/>
        <w:szCs w:val="20"/>
      </w:rPr>
      <w:t>26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="00044A9B">
      <w:rPr>
        <w:rFonts w:ascii="Arial" w:hAnsi="Arial" w:cs="Arial"/>
        <w:b/>
        <w:sz w:val="20"/>
        <w:szCs w:val="20"/>
      </w:rPr>
      <w:t xml:space="preserve"> </w:t>
    </w:r>
    <w:r w:rsidR="002F5DC7">
      <w:rPr>
        <w:rFonts w:ascii="Arial" w:hAnsi="Arial" w:cs="Arial"/>
        <w:sz w:val="18"/>
        <w:szCs w:val="18"/>
      </w:rPr>
      <w:t>v</w:t>
    </w:r>
    <w:r w:rsidR="003C16FA">
      <w:rPr>
        <w:rFonts w:ascii="Arial" w:hAnsi="Arial" w:cs="Arial"/>
        <w:sz w:val="18"/>
        <w:szCs w:val="18"/>
      </w:rPr>
      <w:t>3</w:t>
    </w:r>
    <w:r w:rsidR="002F5DC7">
      <w:rPr>
        <w:rFonts w:ascii="Arial" w:hAnsi="Arial" w:cs="Arial"/>
        <w:sz w:val="18"/>
        <w:szCs w:val="18"/>
      </w:rPr>
      <w:t>.1</w:t>
    </w:r>
    <w:r w:rsidR="003C16FA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B74" w:rsidRPr="001405D3" w:rsidRDefault="00EF7B74" w:rsidP="001405D3">
    <w:pPr>
      <w:pStyle w:val="Footer"/>
      <w:jc w:val="right"/>
      <w:rPr>
        <w:rFonts w:ascii="Arial" w:hAnsi="Arial" w:cs="Arial"/>
        <w:sz w:val="20"/>
        <w:szCs w:val="20"/>
      </w:rPr>
    </w:pPr>
    <w:r w:rsidRPr="001405D3">
      <w:rPr>
        <w:rFonts w:ascii="Arial" w:hAnsi="Arial" w:cs="Arial"/>
        <w:sz w:val="20"/>
        <w:szCs w:val="20"/>
      </w:rPr>
      <w:t xml:space="preserve">Page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PAGE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9C2F63">
      <w:rPr>
        <w:rFonts w:ascii="Arial" w:hAnsi="Arial" w:cs="Arial"/>
        <w:b/>
        <w:noProof/>
        <w:sz w:val="20"/>
        <w:szCs w:val="20"/>
      </w:rPr>
      <w:t>1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Pr="001405D3">
      <w:rPr>
        <w:rFonts w:ascii="Arial" w:hAnsi="Arial" w:cs="Arial"/>
        <w:sz w:val="20"/>
        <w:szCs w:val="20"/>
      </w:rPr>
      <w:t xml:space="preserve"> of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NUMPAGES 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9C2F63">
      <w:rPr>
        <w:rFonts w:ascii="Arial" w:hAnsi="Arial" w:cs="Arial"/>
        <w:b/>
        <w:noProof/>
        <w:sz w:val="20"/>
        <w:szCs w:val="20"/>
      </w:rPr>
      <w:t>26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="00044A9B">
      <w:rPr>
        <w:rFonts w:ascii="Arial" w:hAnsi="Arial" w:cs="Arial"/>
        <w:b/>
        <w:sz w:val="20"/>
        <w:szCs w:val="20"/>
      </w:rPr>
      <w:t xml:space="preserve"> </w:t>
    </w:r>
    <w:r w:rsidR="002F5DC7">
      <w:rPr>
        <w:rFonts w:ascii="Arial" w:hAnsi="Arial" w:cs="Arial"/>
        <w:sz w:val="18"/>
        <w:szCs w:val="18"/>
      </w:rPr>
      <w:t>v</w:t>
    </w:r>
    <w:r w:rsidR="003C16FA">
      <w:rPr>
        <w:rFonts w:ascii="Arial" w:hAnsi="Arial" w:cs="Arial"/>
        <w:sz w:val="18"/>
        <w:szCs w:val="18"/>
      </w:rPr>
      <w:t>3</w:t>
    </w:r>
    <w:r w:rsidR="002F5DC7">
      <w:rPr>
        <w:rFonts w:ascii="Arial" w:hAnsi="Arial" w:cs="Arial"/>
        <w:sz w:val="18"/>
        <w:szCs w:val="18"/>
      </w:rPr>
      <w:t>.1</w:t>
    </w:r>
    <w:r w:rsidR="003C16FA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981" w:rsidRDefault="00426981" w:rsidP="0014268F">
      <w:pPr>
        <w:spacing w:after="0" w:line="240" w:lineRule="auto"/>
      </w:pPr>
      <w:r>
        <w:separator/>
      </w:r>
    </w:p>
  </w:footnote>
  <w:footnote w:type="continuationSeparator" w:id="0">
    <w:p w:rsidR="00426981" w:rsidRDefault="00426981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26981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2698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B74" w:rsidRDefault="00426981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2" type="#_x0000_t202" style="position:absolute;margin-left:226pt;margin-top:17.9pt;width:295.5pt;height:34pt;z-index:1" strokecolor="white">
          <v:textbox style="mso-next-textbox:#_x0000_s2642">
            <w:txbxContent>
              <w:p w:rsidR="00EF7B74" w:rsidRPr="00EF7B74" w:rsidRDefault="00EF7B7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3A06"/>
    <w:rsid w:val="00004B4A"/>
    <w:rsid w:val="00004E33"/>
    <w:rsid w:val="00007864"/>
    <w:rsid w:val="0001110E"/>
    <w:rsid w:val="00011575"/>
    <w:rsid w:val="00012D59"/>
    <w:rsid w:val="00012F71"/>
    <w:rsid w:val="000152D8"/>
    <w:rsid w:val="000211BC"/>
    <w:rsid w:val="000211F0"/>
    <w:rsid w:val="00021509"/>
    <w:rsid w:val="00025357"/>
    <w:rsid w:val="00033FCA"/>
    <w:rsid w:val="00035606"/>
    <w:rsid w:val="00044991"/>
    <w:rsid w:val="00044A9B"/>
    <w:rsid w:val="00045270"/>
    <w:rsid w:val="00051299"/>
    <w:rsid w:val="000515D0"/>
    <w:rsid w:val="00055078"/>
    <w:rsid w:val="0006110C"/>
    <w:rsid w:val="00066D70"/>
    <w:rsid w:val="00071AFF"/>
    <w:rsid w:val="000722AB"/>
    <w:rsid w:val="00072434"/>
    <w:rsid w:val="00072E4C"/>
    <w:rsid w:val="000771C0"/>
    <w:rsid w:val="00080F78"/>
    <w:rsid w:val="000876AF"/>
    <w:rsid w:val="00087966"/>
    <w:rsid w:val="0009022E"/>
    <w:rsid w:val="0009104E"/>
    <w:rsid w:val="0009267C"/>
    <w:rsid w:val="000948C5"/>
    <w:rsid w:val="000972C4"/>
    <w:rsid w:val="000A27FB"/>
    <w:rsid w:val="000A4138"/>
    <w:rsid w:val="000A4CEB"/>
    <w:rsid w:val="000B0C12"/>
    <w:rsid w:val="000B4B50"/>
    <w:rsid w:val="000B4ED9"/>
    <w:rsid w:val="000B75C3"/>
    <w:rsid w:val="000C0759"/>
    <w:rsid w:val="000C1C30"/>
    <w:rsid w:val="000D29F8"/>
    <w:rsid w:val="000D4571"/>
    <w:rsid w:val="000D4D45"/>
    <w:rsid w:val="000E30F0"/>
    <w:rsid w:val="000E55AB"/>
    <w:rsid w:val="000F23F0"/>
    <w:rsid w:val="000F49AF"/>
    <w:rsid w:val="000F7842"/>
    <w:rsid w:val="00100526"/>
    <w:rsid w:val="0010124B"/>
    <w:rsid w:val="00105CDB"/>
    <w:rsid w:val="00105E64"/>
    <w:rsid w:val="001064B7"/>
    <w:rsid w:val="001069D7"/>
    <w:rsid w:val="00107192"/>
    <w:rsid w:val="001072F5"/>
    <w:rsid w:val="0010760A"/>
    <w:rsid w:val="00116594"/>
    <w:rsid w:val="001244FB"/>
    <w:rsid w:val="00131379"/>
    <w:rsid w:val="001367FD"/>
    <w:rsid w:val="001405D3"/>
    <w:rsid w:val="00140827"/>
    <w:rsid w:val="00140931"/>
    <w:rsid w:val="0014268F"/>
    <w:rsid w:val="00144178"/>
    <w:rsid w:val="0014547E"/>
    <w:rsid w:val="00146C1A"/>
    <w:rsid w:val="0015198F"/>
    <w:rsid w:val="00151A53"/>
    <w:rsid w:val="00152B9B"/>
    <w:rsid w:val="00153712"/>
    <w:rsid w:val="00155C49"/>
    <w:rsid w:val="0016023F"/>
    <w:rsid w:val="001703A6"/>
    <w:rsid w:val="001706A1"/>
    <w:rsid w:val="0017536A"/>
    <w:rsid w:val="00175A2C"/>
    <w:rsid w:val="00180392"/>
    <w:rsid w:val="001807CE"/>
    <w:rsid w:val="00181411"/>
    <w:rsid w:val="00187DB4"/>
    <w:rsid w:val="00191614"/>
    <w:rsid w:val="001A1582"/>
    <w:rsid w:val="001A1AA6"/>
    <w:rsid w:val="001A30E0"/>
    <w:rsid w:val="001A7DD4"/>
    <w:rsid w:val="001B04C9"/>
    <w:rsid w:val="001B1132"/>
    <w:rsid w:val="001B30EE"/>
    <w:rsid w:val="001C79F6"/>
    <w:rsid w:val="001D069C"/>
    <w:rsid w:val="001D101C"/>
    <w:rsid w:val="001D30C8"/>
    <w:rsid w:val="001D48ED"/>
    <w:rsid w:val="001E0330"/>
    <w:rsid w:val="001E7F18"/>
    <w:rsid w:val="001F09E9"/>
    <w:rsid w:val="001F2D5E"/>
    <w:rsid w:val="001F59C1"/>
    <w:rsid w:val="001F5A34"/>
    <w:rsid w:val="001F5C4B"/>
    <w:rsid w:val="001F6164"/>
    <w:rsid w:val="001F623E"/>
    <w:rsid w:val="001F7DB5"/>
    <w:rsid w:val="00203AA8"/>
    <w:rsid w:val="0020680A"/>
    <w:rsid w:val="0021048B"/>
    <w:rsid w:val="00211073"/>
    <w:rsid w:val="00212ECC"/>
    <w:rsid w:val="00214623"/>
    <w:rsid w:val="00214717"/>
    <w:rsid w:val="00215F92"/>
    <w:rsid w:val="00221E23"/>
    <w:rsid w:val="00225924"/>
    <w:rsid w:val="002303DB"/>
    <w:rsid w:val="00232864"/>
    <w:rsid w:val="0023570B"/>
    <w:rsid w:val="00247434"/>
    <w:rsid w:val="00247C47"/>
    <w:rsid w:val="002556AA"/>
    <w:rsid w:val="002575E0"/>
    <w:rsid w:val="00261003"/>
    <w:rsid w:val="00262BB6"/>
    <w:rsid w:val="00262DD0"/>
    <w:rsid w:val="00263605"/>
    <w:rsid w:val="00264C8F"/>
    <w:rsid w:val="0026632D"/>
    <w:rsid w:val="00266A6B"/>
    <w:rsid w:val="002714DD"/>
    <w:rsid w:val="00271846"/>
    <w:rsid w:val="002718CD"/>
    <w:rsid w:val="002745CF"/>
    <w:rsid w:val="002754E9"/>
    <w:rsid w:val="00277C9E"/>
    <w:rsid w:val="00280EE2"/>
    <w:rsid w:val="002866DA"/>
    <w:rsid w:val="00291448"/>
    <w:rsid w:val="002A4C7A"/>
    <w:rsid w:val="002A6130"/>
    <w:rsid w:val="002A6293"/>
    <w:rsid w:val="002A74B0"/>
    <w:rsid w:val="002B3455"/>
    <w:rsid w:val="002B6AC9"/>
    <w:rsid w:val="002B7FBA"/>
    <w:rsid w:val="002C1033"/>
    <w:rsid w:val="002C14BE"/>
    <w:rsid w:val="002D0D90"/>
    <w:rsid w:val="002D3EF9"/>
    <w:rsid w:val="002D671A"/>
    <w:rsid w:val="002D694C"/>
    <w:rsid w:val="002E0AA9"/>
    <w:rsid w:val="002E291E"/>
    <w:rsid w:val="002E3487"/>
    <w:rsid w:val="002E3A9A"/>
    <w:rsid w:val="002E566D"/>
    <w:rsid w:val="002E7817"/>
    <w:rsid w:val="002F22CD"/>
    <w:rsid w:val="002F38E0"/>
    <w:rsid w:val="002F5DC7"/>
    <w:rsid w:val="00300545"/>
    <w:rsid w:val="003025AC"/>
    <w:rsid w:val="003053AA"/>
    <w:rsid w:val="003077DD"/>
    <w:rsid w:val="00312486"/>
    <w:rsid w:val="00314DC3"/>
    <w:rsid w:val="00316F54"/>
    <w:rsid w:val="0031787B"/>
    <w:rsid w:val="0032207F"/>
    <w:rsid w:val="00323E0A"/>
    <w:rsid w:val="003327C3"/>
    <w:rsid w:val="00333A06"/>
    <w:rsid w:val="00337DC1"/>
    <w:rsid w:val="0034620B"/>
    <w:rsid w:val="00346763"/>
    <w:rsid w:val="00347603"/>
    <w:rsid w:val="0034775F"/>
    <w:rsid w:val="003523DE"/>
    <w:rsid w:val="00357F32"/>
    <w:rsid w:val="00364265"/>
    <w:rsid w:val="00365CDE"/>
    <w:rsid w:val="00366F15"/>
    <w:rsid w:val="00367E41"/>
    <w:rsid w:val="00374BE1"/>
    <w:rsid w:val="0037715E"/>
    <w:rsid w:val="00381CAE"/>
    <w:rsid w:val="00382478"/>
    <w:rsid w:val="00382FBF"/>
    <w:rsid w:val="003839B7"/>
    <w:rsid w:val="00383D23"/>
    <w:rsid w:val="003843CE"/>
    <w:rsid w:val="0038533B"/>
    <w:rsid w:val="003856DF"/>
    <w:rsid w:val="00392D04"/>
    <w:rsid w:val="00394125"/>
    <w:rsid w:val="00396BC7"/>
    <w:rsid w:val="003A2CD6"/>
    <w:rsid w:val="003A367E"/>
    <w:rsid w:val="003A496B"/>
    <w:rsid w:val="003A4B71"/>
    <w:rsid w:val="003B1CB7"/>
    <w:rsid w:val="003B4392"/>
    <w:rsid w:val="003B4FC1"/>
    <w:rsid w:val="003C0898"/>
    <w:rsid w:val="003C16FA"/>
    <w:rsid w:val="003C2014"/>
    <w:rsid w:val="003C33F3"/>
    <w:rsid w:val="003C4D61"/>
    <w:rsid w:val="003C58BE"/>
    <w:rsid w:val="003C6A1A"/>
    <w:rsid w:val="003C6F5C"/>
    <w:rsid w:val="003C703F"/>
    <w:rsid w:val="003D05BA"/>
    <w:rsid w:val="003D2935"/>
    <w:rsid w:val="003D692F"/>
    <w:rsid w:val="003D6B92"/>
    <w:rsid w:val="003D79E4"/>
    <w:rsid w:val="003D7C68"/>
    <w:rsid w:val="003E424E"/>
    <w:rsid w:val="003E624B"/>
    <w:rsid w:val="003E62D7"/>
    <w:rsid w:val="003E6CC5"/>
    <w:rsid w:val="00400160"/>
    <w:rsid w:val="00400A12"/>
    <w:rsid w:val="004077EB"/>
    <w:rsid w:val="00412950"/>
    <w:rsid w:val="0041459C"/>
    <w:rsid w:val="0041649C"/>
    <w:rsid w:val="00422B43"/>
    <w:rsid w:val="00422FA9"/>
    <w:rsid w:val="0042646D"/>
    <w:rsid w:val="004267A1"/>
    <w:rsid w:val="00426981"/>
    <w:rsid w:val="00427DFD"/>
    <w:rsid w:val="00432051"/>
    <w:rsid w:val="00433A35"/>
    <w:rsid w:val="004343E6"/>
    <w:rsid w:val="0043542B"/>
    <w:rsid w:val="0043640B"/>
    <w:rsid w:val="004419DE"/>
    <w:rsid w:val="00443646"/>
    <w:rsid w:val="00443801"/>
    <w:rsid w:val="004449E0"/>
    <w:rsid w:val="004451B7"/>
    <w:rsid w:val="0044618B"/>
    <w:rsid w:val="004507EF"/>
    <w:rsid w:val="00451EF4"/>
    <w:rsid w:val="00452139"/>
    <w:rsid w:val="00453A06"/>
    <w:rsid w:val="00456415"/>
    <w:rsid w:val="00456C57"/>
    <w:rsid w:val="00457E5B"/>
    <w:rsid w:val="00460F72"/>
    <w:rsid w:val="00463A35"/>
    <w:rsid w:val="00466F47"/>
    <w:rsid w:val="00472D46"/>
    <w:rsid w:val="00475594"/>
    <w:rsid w:val="004762D3"/>
    <w:rsid w:val="00476C9F"/>
    <w:rsid w:val="0048234A"/>
    <w:rsid w:val="00482DD9"/>
    <w:rsid w:val="00485668"/>
    <w:rsid w:val="00491211"/>
    <w:rsid w:val="0049327E"/>
    <w:rsid w:val="00495676"/>
    <w:rsid w:val="00497AEB"/>
    <w:rsid w:val="004A2113"/>
    <w:rsid w:val="004A376C"/>
    <w:rsid w:val="004A40B9"/>
    <w:rsid w:val="004A60C0"/>
    <w:rsid w:val="004A73B5"/>
    <w:rsid w:val="004B7E2A"/>
    <w:rsid w:val="004C6554"/>
    <w:rsid w:val="004C7704"/>
    <w:rsid w:val="004D6A5F"/>
    <w:rsid w:val="004E342C"/>
    <w:rsid w:val="004E414B"/>
    <w:rsid w:val="004E5760"/>
    <w:rsid w:val="004E6ADF"/>
    <w:rsid w:val="004F423F"/>
    <w:rsid w:val="004F69B9"/>
    <w:rsid w:val="004F6F54"/>
    <w:rsid w:val="00500AA0"/>
    <w:rsid w:val="00512473"/>
    <w:rsid w:val="005245EE"/>
    <w:rsid w:val="005256AD"/>
    <w:rsid w:val="00525F9F"/>
    <w:rsid w:val="00531038"/>
    <w:rsid w:val="00534476"/>
    <w:rsid w:val="00536590"/>
    <w:rsid w:val="00536B1F"/>
    <w:rsid w:val="005375D4"/>
    <w:rsid w:val="00540919"/>
    <w:rsid w:val="00541273"/>
    <w:rsid w:val="00541E83"/>
    <w:rsid w:val="005446B0"/>
    <w:rsid w:val="0054666F"/>
    <w:rsid w:val="0054772A"/>
    <w:rsid w:val="00553736"/>
    <w:rsid w:val="005544CB"/>
    <w:rsid w:val="005573EE"/>
    <w:rsid w:val="00557E6B"/>
    <w:rsid w:val="00560D2E"/>
    <w:rsid w:val="00561EAE"/>
    <w:rsid w:val="00564CE0"/>
    <w:rsid w:val="00565279"/>
    <w:rsid w:val="005701EE"/>
    <w:rsid w:val="00571804"/>
    <w:rsid w:val="0057364C"/>
    <w:rsid w:val="005736DC"/>
    <w:rsid w:val="00573CDD"/>
    <w:rsid w:val="00573FD4"/>
    <w:rsid w:val="0057506A"/>
    <w:rsid w:val="0058146C"/>
    <w:rsid w:val="00582973"/>
    <w:rsid w:val="00583FDB"/>
    <w:rsid w:val="00585038"/>
    <w:rsid w:val="00587536"/>
    <w:rsid w:val="00590808"/>
    <w:rsid w:val="00592322"/>
    <w:rsid w:val="00593C1B"/>
    <w:rsid w:val="005A5C1F"/>
    <w:rsid w:val="005A5D0C"/>
    <w:rsid w:val="005A79A4"/>
    <w:rsid w:val="005B0455"/>
    <w:rsid w:val="005B4352"/>
    <w:rsid w:val="005B50A9"/>
    <w:rsid w:val="005B579E"/>
    <w:rsid w:val="005C00E6"/>
    <w:rsid w:val="005C2384"/>
    <w:rsid w:val="005C2B85"/>
    <w:rsid w:val="005C3752"/>
    <w:rsid w:val="005C3874"/>
    <w:rsid w:val="005C3B77"/>
    <w:rsid w:val="005C4D16"/>
    <w:rsid w:val="005D1848"/>
    <w:rsid w:val="005D2025"/>
    <w:rsid w:val="005D6629"/>
    <w:rsid w:val="005D6F98"/>
    <w:rsid w:val="005E15A7"/>
    <w:rsid w:val="005E3DA3"/>
    <w:rsid w:val="005F049D"/>
    <w:rsid w:val="005F6F86"/>
    <w:rsid w:val="006035B7"/>
    <w:rsid w:val="0060391D"/>
    <w:rsid w:val="00604AC0"/>
    <w:rsid w:val="006057D6"/>
    <w:rsid w:val="00607D89"/>
    <w:rsid w:val="00611BCB"/>
    <w:rsid w:val="00611FD0"/>
    <w:rsid w:val="00614154"/>
    <w:rsid w:val="006166F1"/>
    <w:rsid w:val="00617884"/>
    <w:rsid w:val="006201C9"/>
    <w:rsid w:val="0062314C"/>
    <w:rsid w:val="006233DE"/>
    <w:rsid w:val="006242C3"/>
    <w:rsid w:val="006264B7"/>
    <w:rsid w:val="00630056"/>
    <w:rsid w:val="00636347"/>
    <w:rsid w:val="00637408"/>
    <w:rsid w:val="00637E04"/>
    <w:rsid w:val="006457F7"/>
    <w:rsid w:val="00651615"/>
    <w:rsid w:val="006523DC"/>
    <w:rsid w:val="00653273"/>
    <w:rsid w:val="00656E1F"/>
    <w:rsid w:val="006608DE"/>
    <w:rsid w:val="006627D8"/>
    <w:rsid w:val="00663494"/>
    <w:rsid w:val="00664A4B"/>
    <w:rsid w:val="00664E37"/>
    <w:rsid w:val="006739EC"/>
    <w:rsid w:val="006766AC"/>
    <w:rsid w:val="00682E93"/>
    <w:rsid w:val="00683B43"/>
    <w:rsid w:val="00683FE4"/>
    <w:rsid w:val="00685143"/>
    <w:rsid w:val="00685800"/>
    <w:rsid w:val="00686B55"/>
    <w:rsid w:val="006879E3"/>
    <w:rsid w:val="00692404"/>
    <w:rsid w:val="00696B84"/>
    <w:rsid w:val="006A0E4C"/>
    <w:rsid w:val="006A2BC8"/>
    <w:rsid w:val="006A34BB"/>
    <w:rsid w:val="006B1118"/>
    <w:rsid w:val="006B3DC1"/>
    <w:rsid w:val="006B4724"/>
    <w:rsid w:val="006C04AD"/>
    <w:rsid w:val="006C3BB7"/>
    <w:rsid w:val="006C5444"/>
    <w:rsid w:val="006C7B09"/>
    <w:rsid w:val="006D527B"/>
    <w:rsid w:val="006E17AD"/>
    <w:rsid w:val="006E24E6"/>
    <w:rsid w:val="006F33F2"/>
    <w:rsid w:val="006F4252"/>
    <w:rsid w:val="00717284"/>
    <w:rsid w:val="00723EA6"/>
    <w:rsid w:val="007300BE"/>
    <w:rsid w:val="00730747"/>
    <w:rsid w:val="007331BD"/>
    <w:rsid w:val="00735C82"/>
    <w:rsid w:val="00737AC8"/>
    <w:rsid w:val="00742F9A"/>
    <w:rsid w:val="007502BD"/>
    <w:rsid w:val="0075141A"/>
    <w:rsid w:val="007532B3"/>
    <w:rsid w:val="00754B36"/>
    <w:rsid w:val="007561A5"/>
    <w:rsid w:val="0076145D"/>
    <w:rsid w:val="00761A78"/>
    <w:rsid w:val="007669E9"/>
    <w:rsid w:val="00771E40"/>
    <w:rsid w:val="0077247E"/>
    <w:rsid w:val="00775075"/>
    <w:rsid w:val="00775148"/>
    <w:rsid w:val="007816AC"/>
    <w:rsid w:val="007908FC"/>
    <w:rsid w:val="0079200B"/>
    <w:rsid w:val="00795D03"/>
    <w:rsid w:val="00796EA7"/>
    <w:rsid w:val="00796F90"/>
    <w:rsid w:val="007A1562"/>
    <w:rsid w:val="007A15DB"/>
    <w:rsid w:val="007A5688"/>
    <w:rsid w:val="007A645E"/>
    <w:rsid w:val="007A7576"/>
    <w:rsid w:val="007B0481"/>
    <w:rsid w:val="007B1DEA"/>
    <w:rsid w:val="007B3053"/>
    <w:rsid w:val="007B31FA"/>
    <w:rsid w:val="007B4022"/>
    <w:rsid w:val="007B4374"/>
    <w:rsid w:val="007C0F66"/>
    <w:rsid w:val="007C11AF"/>
    <w:rsid w:val="007C23F8"/>
    <w:rsid w:val="007C318A"/>
    <w:rsid w:val="007C4067"/>
    <w:rsid w:val="007D14F3"/>
    <w:rsid w:val="007D6A84"/>
    <w:rsid w:val="007E33C8"/>
    <w:rsid w:val="007E54F7"/>
    <w:rsid w:val="007F1E33"/>
    <w:rsid w:val="007F51B3"/>
    <w:rsid w:val="007F683D"/>
    <w:rsid w:val="007F7037"/>
    <w:rsid w:val="00801260"/>
    <w:rsid w:val="00805880"/>
    <w:rsid w:val="008064EA"/>
    <w:rsid w:val="00806637"/>
    <w:rsid w:val="0080701C"/>
    <w:rsid w:val="00812E70"/>
    <w:rsid w:val="00814FE7"/>
    <w:rsid w:val="00815DC3"/>
    <w:rsid w:val="00831BF9"/>
    <w:rsid w:val="00831C9C"/>
    <w:rsid w:val="008337C8"/>
    <w:rsid w:val="00834A90"/>
    <w:rsid w:val="008370D5"/>
    <w:rsid w:val="00837AF8"/>
    <w:rsid w:val="008404F8"/>
    <w:rsid w:val="00840642"/>
    <w:rsid w:val="00843AE7"/>
    <w:rsid w:val="00845F7F"/>
    <w:rsid w:val="00847F1C"/>
    <w:rsid w:val="00850286"/>
    <w:rsid w:val="00850D82"/>
    <w:rsid w:val="008643D6"/>
    <w:rsid w:val="00865DB8"/>
    <w:rsid w:val="008665DD"/>
    <w:rsid w:val="00867D19"/>
    <w:rsid w:val="0087021B"/>
    <w:rsid w:val="00871A31"/>
    <w:rsid w:val="00872BBE"/>
    <w:rsid w:val="00875131"/>
    <w:rsid w:val="008818D9"/>
    <w:rsid w:val="008844D0"/>
    <w:rsid w:val="0089050A"/>
    <w:rsid w:val="00891746"/>
    <w:rsid w:val="00893071"/>
    <w:rsid w:val="0089528B"/>
    <w:rsid w:val="008A0A3C"/>
    <w:rsid w:val="008A159C"/>
    <w:rsid w:val="008A1AE0"/>
    <w:rsid w:val="008A1D31"/>
    <w:rsid w:val="008A209E"/>
    <w:rsid w:val="008A3D33"/>
    <w:rsid w:val="008A42AB"/>
    <w:rsid w:val="008A56D8"/>
    <w:rsid w:val="008B21F4"/>
    <w:rsid w:val="008B2C07"/>
    <w:rsid w:val="008B7E18"/>
    <w:rsid w:val="008C306D"/>
    <w:rsid w:val="008C3D09"/>
    <w:rsid w:val="008C432A"/>
    <w:rsid w:val="008C55D2"/>
    <w:rsid w:val="008D4BE3"/>
    <w:rsid w:val="008E089C"/>
    <w:rsid w:val="008E1401"/>
    <w:rsid w:val="008E4879"/>
    <w:rsid w:val="008E6FCA"/>
    <w:rsid w:val="008F3ED0"/>
    <w:rsid w:val="008F4280"/>
    <w:rsid w:val="008F6B34"/>
    <w:rsid w:val="00900938"/>
    <w:rsid w:val="009009B5"/>
    <w:rsid w:val="00902C94"/>
    <w:rsid w:val="0090364E"/>
    <w:rsid w:val="00917BF6"/>
    <w:rsid w:val="00924494"/>
    <w:rsid w:val="00931581"/>
    <w:rsid w:val="00931B73"/>
    <w:rsid w:val="00934D09"/>
    <w:rsid w:val="00941CFC"/>
    <w:rsid w:val="00947B50"/>
    <w:rsid w:val="009519F6"/>
    <w:rsid w:val="00957851"/>
    <w:rsid w:val="00962C56"/>
    <w:rsid w:val="0096485D"/>
    <w:rsid w:val="00966C1B"/>
    <w:rsid w:val="00967480"/>
    <w:rsid w:val="00973340"/>
    <w:rsid w:val="009738F2"/>
    <w:rsid w:val="009773A4"/>
    <w:rsid w:val="009774D1"/>
    <w:rsid w:val="00982560"/>
    <w:rsid w:val="009841A6"/>
    <w:rsid w:val="0098591E"/>
    <w:rsid w:val="00986059"/>
    <w:rsid w:val="00990315"/>
    <w:rsid w:val="00991A86"/>
    <w:rsid w:val="00992F06"/>
    <w:rsid w:val="0099464D"/>
    <w:rsid w:val="00996C84"/>
    <w:rsid w:val="00997262"/>
    <w:rsid w:val="009A2406"/>
    <w:rsid w:val="009A609E"/>
    <w:rsid w:val="009A683E"/>
    <w:rsid w:val="009A786D"/>
    <w:rsid w:val="009B4A0E"/>
    <w:rsid w:val="009B5EA5"/>
    <w:rsid w:val="009B61E2"/>
    <w:rsid w:val="009B750D"/>
    <w:rsid w:val="009C2F63"/>
    <w:rsid w:val="009D1DBC"/>
    <w:rsid w:val="009D6526"/>
    <w:rsid w:val="009E135F"/>
    <w:rsid w:val="009E1D5B"/>
    <w:rsid w:val="009E5537"/>
    <w:rsid w:val="009E5971"/>
    <w:rsid w:val="009F0998"/>
    <w:rsid w:val="009F0A8E"/>
    <w:rsid w:val="009F2338"/>
    <w:rsid w:val="009F2B3B"/>
    <w:rsid w:val="009F4D77"/>
    <w:rsid w:val="00A10375"/>
    <w:rsid w:val="00A15B25"/>
    <w:rsid w:val="00A15CA2"/>
    <w:rsid w:val="00A15EBD"/>
    <w:rsid w:val="00A17EBA"/>
    <w:rsid w:val="00A207F1"/>
    <w:rsid w:val="00A24793"/>
    <w:rsid w:val="00A347E3"/>
    <w:rsid w:val="00A37035"/>
    <w:rsid w:val="00A4600C"/>
    <w:rsid w:val="00A4658D"/>
    <w:rsid w:val="00A53B3A"/>
    <w:rsid w:val="00A56995"/>
    <w:rsid w:val="00A56D52"/>
    <w:rsid w:val="00A65094"/>
    <w:rsid w:val="00A667A3"/>
    <w:rsid w:val="00A70E43"/>
    <w:rsid w:val="00A71C78"/>
    <w:rsid w:val="00A72EF9"/>
    <w:rsid w:val="00A75A6B"/>
    <w:rsid w:val="00A8075C"/>
    <w:rsid w:val="00A91D8F"/>
    <w:rsid w:val="00A91F72"/>
    <w:rsid w:val="00AA0F1E"/>
    <w:rsid w:val="00AA1AB8"/>
    <w:rsid w:val="00AA4C08"/>
    <w:rsid w:val="00AB057D"/>
    <w:rsid w:val="00AB097E"/>
    <w:rsid w:val="00AB397A"/>
    <w:rsid w:val="00AB4B10"/>
    <w:rsid w:val="00AB6A36"/>
    <w:rsid w:val="00AB71D0"/>
    <w:rsid w:val="00AC1831"/>
    <w:rsid w:val="00AC2282"/>
    <w:rsid w:val="00AC26B6"/>
    <w:rsid w:val="00AC6045"/>
    <w:rsid w:val="00AD0CC9"/>
    <w:rsid w:val="00AD3B38"/>
    <w:rsid w:val="00AD4AA2"/>
    <w:rsid w:val="00AD7357"/>
    <w:rsid w:val="00AD7D99"/>
    <w:rsid w:val="00AE2864"/>
    <w:rsid w:val="00AE2DF3"/>
    <w:rsid w:val="00AE3501"/>
    <w:rsid w:val="00AE5894"/>
    <w:rsid w:val="00AE7E74"/>
    <w:rsid w:val="00AF1C68"/>
    <w:rsid w:val="00AF3E43"/>
    <w:rsid w:val="00AF4899"/>
    <w:rsid w:val="00B003EB"/>
    <w:rsid w:val="00B0164F"/>
    <w:rsid w:val="00B0374C"/>
    <w:rsid w:val="00B050D2"/>
    <w:rsid w:val="00B07CBA"/>
    <w:rsid w:val="00B13C98"/>
    <w:rsid w:val="00B22386"/>
    <w:rsid w:val="00B24D45"/>
    <w:rsid w:val="00B2648A"/>
    <w:rsid w:val="00B26F51"/>
    <w:rsid w:val="00B32806"/>
    <w:rsid w:val="00B33760"/>
    <w:rsid w:val="00B348DB"/>
    <w:rsid w:val="00B360EE"/>
    <w:rsid w:val="00B50116"/>
    <w:rsid w:val="00B50FA7"/>
    <w:rsid w:val="00B5147C"/>
    <w:rsid w:val="00B5333B"/>
    <w:rsid w:val="00B55FE8"/>
    <w:rsid w:val="00B577A1"/>
    <w:rsid w:val="00B60E08"/>
    <w:rsid w:val="00B61666"/>
    <w:rsid w:val="00B6386D"/>
    <w:rsid w:val="00B67211"/>
    <w:rsid w:val="00B67681"/>
    <w:rsid w:val="00B72568"/>
    <w:rsid w:val="00B72FE1"/>
    <w:rsid w:val="00B740F0"/>
    <w:rsid w:val="00B76054"/>
    <w:rsid w:val="00B76719"/>
    <w:rsid w:val="00B7693E"/>
    <w:rsid w:val="00B8767E"/>
    <w:rsid w:val="00B957D7"/>
    <w:rsid w:val="00B95B0A"/>
    <w:rsid w:val="00B973CB"/>
    <w:rsid w:val="00BA0747"/>
    <w:rsid w:val="00BA1070"/>
    <w:rsid w:val="00BA5E0D"/>
    <w:rsid w:val="00BB2682"/>
    <w:rsid w:val="00BB4735"/>
    <w:rsid w:val="00BB5023"/>
    <w:rsid w:val="00BB6A9F"/>
    <w:rsid w:val="00BC39AF"/>
    <w:rsid w:val="00BC48B8"/>
    <w:rsid w:val="00BC6E4F"/>
    <w:rsid w:val="00BC7353"/>
    <w:rsid w:val="00BD2355"/>
    <w:rsid w:val="00BD5FA4"/>
    <w:rsid w:val="00BD67D3"/>
    <w:rsid w:val="00BD6CA5"/>
    <w:rsid w:val="00BD7191"/>
    <w:rsid w:val="00BD77D5"/>
    <w:rsid w:val="00BE2BA3"/>
    <w:rsid w:val="00BE48C9"/>
    <w:rsid w:val="00BF0EB7"/>
    <w:rsid w:val="00BF43D9"/>
    <w:rsid w:val="00BF7A9B"/>
    <w:rsid w:val="00C0011D"/>
    <w:rsid w:val="00C01B45"/>
    <w:rsid w:val="00C05715"/>
    <w:rsid w:val="00C06805"/>
    <w:rsid w:val="00C07566"/>
    <w:rsid w:val="00C10B7C"/>
    <w:rsid w:val="00C12905"/>
    <w:rsid w:val="00C13319"/>
    <w:rsid w:val="00C133F7"/>
    <w:rsid w:val="00C148CD"/>
    <w:rsid w:val="00C1697A"/>
    <w:rsid w:val="00C16B57"/>
    <w:rsid w:val="00C205EC"/>
    <w:rsid w:val="00C216CD"/>
    <w:rsid w:val="00C21BCA"/>
    <w:rsid w:val="00C24FD6"/>
    <w:rsid w:val="00C27301"/>
    <w:rsid w:val="00C30B14"/>
    <w:rsid w:val="00C327EB"/>
    <w:rsid w:val="00C333AB"/>
    <w:rsid w:val="00C4116D"/>
    <w:rsid w:val="00C428BD"/>
    <w:rsid w:val="00C47CF3"/>
    <w:rsid w:val="00C52F32"/>
    <w:rsid w:val="00C60826"/>
    <w:rsid w:val="00C61A21"/>
    <w:rsid w:val="00C624E6"/>
    <w:rsid w:val="00C643E4"/>
    <w:rsid w:val="00C65DDF"/>
    <w:rsid w:val="00C721B6"/>
    <w:rsid w:val="00C7549B"/>
    <w:rsid w:val="00C770EA"/>
    <w:rsid w:val="00C835E2"/>
    <w:rsid w:val="00C91C33"/>
    <w:rsid w:val="00C936C3"/>
    <w:rsid w:val="00C9637D"/>
    <w:rsid w:val="00C97C2E"/>
    <w:rsid w:val="00CA0EE4"/>
    <w:rsid w:val="00CA2F0C"/>
    <w:rsid w:val="00CA3756"/>
    <w:rsid w:val="00CA7C7F"/>
    <w:rsid w:val="00CB299A"/>
    <w:rsid w:val="00CB3832"/>
    <w:rsid w:val="00CB4EC2"/>
    <w:rsid w:val="00CB76DA"/>
    <w:rsid w:val="00CC31EA"/>
    <w:rsid w:val="00CC3E7C"/>
    <w:rsid w:val="00CC7878"/>
    <w:rsid w:val="00CD3230"/>
    <w:rsid w:val="00CD5013"/>
    <w:rsid w:val="00CD67C1"/>
    <w:rsid w:val="00CD6EC5"/>
    <w:rsid w:val="00CD705A"/>
    <w:rsid w:val="00CE2858"/>
    <w:rsid w:val="00CE2BED"/>
    <w:rsid w:val="00CE6A52"/>
    <w:rsid w:val="00CF7837"/>
    <w:rsid w:val="00D00402"/>
    <w:rsid w:val="00D007A5"/>
    <w:rsid w:val="00D05259"/>
    <w:rsid w:val="00D078C8"/>
    <w:rsid w:val="00D149CE"/>
    <w:rsid w:val="00D24BEE"/>
    <w:rsid w:val="00D312E5"/>
    <w:rsid w:val="00D34037"/>
    <w:rsid w:val="00D3471D"/>
    <w:rsid w:val="00D423A8"/>
    <w:rsid w:val="00D4557F"/>
    <w:rsid w:val="00D460DF"/>
    <w:rsid w:val="00D46289"/>
    <w:rsid w:val="00D52777"/>
    <w:rsid w:val="00D5566B"/>
    <w:rsid w:val="00D5709F"/>
    <w:rsid w:val="00D71808"/>
    <w:rsid w:val="00D71A77"/>
    <w:rsid w:val="00D73B3A"/>
    <w:rsid w:val="00D73CE1"/>
    <w:rsid w:val="00D80136"/>
    <w:rsid w:val="00D81229"/>
    <w:rsid w:val="00D82489"/>
    <w:rsid w:val="00D8440E"/>
    <w:rsid w:val="00D914A9"/>
    <w:rsid w:val="00D96F11"/>
    <w:rsid w:val="00DA1A55"/>
    <w:rsid w:val="00DA4581"/>
    <w:rsid w:val="00DA64CF"/>
    <w:rsid w:val="00DA6AD0"/>
    <w:rsid w:val="00DB183B"/>
    <w:rsid w:val="00DC0865"/>
    <w:rsid w:val="00DC180D"/>
    <w:rsid w:val="00DC209D"/>
    <w:rsid w:val="00DC548C"/>
    <w:rsid w:val="00DC7CF6"/>
    <w:rsid w:val="00DD1057"/>
    <w:rsid w:val="00DD2511"/>
    <w:rsid w:val="00DE0772"/>
    <w:rsid w:val="00DF0B6C"/>
    <w:rsid w:val="00DF3E0B"/>
    <w:rsid w:val="00DF7A3D"/>
    <w:rsid w:val="00E01EA2"/>
    <w:rsid w:val="00E02D7A"/>
    <w:rsid w:val="00E16C29"/>
    <w:rsid w:val="00E22EEA"/>
    <w:rsid w:val="00E23218"/>
    <w:rsid w:val="00E2793D"/>
    <w:rsid w:val="00E31471"/>
    <w:rsid w:val="00E317B1"/>
    <w:rsid w:val="00E33A09"/>
    <w:rsid w:val="00E33DD7"/>
    <w:rsid w:val="00E35F13"/>
    <w:rsid w:val="00E40D9F"/>
    <w:rsid w:val="00E41755"/>
    <w:rsid w:val="00E436D7"/>
    <w:rsid w:val="00E43AE7"/>
    <w:rsid w:val="00E45A38"/>
    <w:rsid w:val="00E5108F"/>
    <w:rsid w:val="00E609CF"/>
    <w:rsid w:val="00E61F61"/>
    <w:rsid w:val="00E6233A"/>
    <w:rsid w:val="00E62614"/>
    <w:rsid w:val="00E66C1C"/>
    <w:rsid w:val="00E73296"/>
    <w:rsid w:val="00E73A0B"/>
    <w:rsid w:val="00E74824"/>
    <w:rsid w:val="00E75A3C"/>
    <w:rsid w:val="00E75CC0"/>
    <w:rsid w:val="00E80C51"/>
    <w:rsid w:val="00E835C8"/>
    <w:rsid w:val="00E862AF"/>
    <w:rsid w:val="00E866CF"/>
    <w:rsid w:val="00E86732"/>
    <w:rsid w:val="00E86A43"/>
    <w:rsid w:val="00E95DAB"/>
    <w:rsid w:val="00E964FD"/>
    <w:rsid w:val="00E96904"/>
    <w:rsid w:val="00E97490"/>
    <w:rsid w:val="00EA5CF0"/>
    <w:rsid w:val="00EB236B"/>
    <w:rsid w:val="00EB2608"/>
    <w:rsid w:val="00EB2B84"/>
    <w:rsid w:val="00EB4F71"/>
    <w:rsid w:val="00EB75A7"/>
    <w:rsid w:val="00EB7EA7"/>
    <w:rsid w:val="00EB7EE0"/>
    <w:rsid w:val="00EC6338"/>
    <w:rsid w:val="00EC7FC1"/>
    <w:rsid w:val="00ED0C84"/>
    <w:rsid w:val="00ED4872"/>
    <w:rsid w:val="00ED5CE9"/>
    <w:rsid w:val="00ED7212"/>
    <w:rsid w:val="00ED733E"/>
    <w:rsid w:val="00EE23B2"/>
    <w:rsid w:val="00EE6265"/>
    <w:rsid w:val="00EE7C96"/>
    <w:rsid w:val="00EF6292"/>
    <w:rsid w:val="00EF7B74"/>
    <w:rsid w:val="00F025E8"/>
    <w:rsid w:val="00F035FD"/>
    <w:rsid w:val="00F05498"/>
    <w:rsid w:val="00F05C19"/>
    <w:rsid w:val="00F072DE"/>
    <w:rsid w:val="00F1022C"/>
    <w:rsid w:val="00F10F24"/>
    <w:rsid w:val="00F13297"/>
    <w:rsid w:val="00F152AD"/>
    <w:rsid w:val="00F16839"/>
    <w:rsid w:val="00F32B7B"/>
    <w:rsid w:val="00F332C3"/>
    <w:rsid w:val="00F3408C"/>
    <w:rsid w:val="00F35687"/>
    <w:rsid w:val="00F37083"/>
    <w:rsid w:val="00F42260"/>
    <w:rsid w:val="00F440B0"/>
    <w:rsid w:val="00F46560"/>
    <w:rsid w:val="00F50C57"/>
    <w:rsid w:val="00F53584"/>
    <w:rsid w:val="00F62DF2"/>
    <w:rsid w:val="00F6445C"/>
    <w:rsid w:val="00F64E54"/>
    <w:rsid w:val="00F728B8"/>
    <w:rsid w:val="00F749B9"/>
    <w:rsid w:val="00F750B2"/>
    <w:rsid w:val="00F7565A"/>
    <w:rsid w:val="00F757B1"/>
    <w:rsid w:val="00F80681"/>
    <w:rsid w:val="00F808B2"/>
    <w:rsid w:val="00F81E12"/>
    <w:rsid w:val="00F86044"/>
    <w:rsid w:val="00F901F0"/>
    <w:rsid w:val="00FA1818"/>
    <w:rsid w:val="00FA3B79"/>
    <w:rsid w:val="00FB214C"/>
    <w:rsid w:val="00FB59AA"/>
    <w:rsid w:val="00FB60D4"/>
    <w:rsid w:val="00FC2F35"/>
    <w:rsid w:val="00FD1150"/>
    <w:rsid w:val="00FD2B3D"/>
    <w:rsid w:val="00FD3018"/>
    <w:rsid w:val="00FD40CC"/>
    <w:rsid w:val="00FD53E3"/>
    <w:rsid w:val="00FE16BD"/>
    <w:rsid w:val="00FE3A05"/>
    <w:rsid w:val="00FE67AD"/>
    <w:rsid w:val="00FF00EB"/>
    <w:rsid w:val="00FF0358"/>
    <w:rsid w:val="00FF0BD5"/>
    <w:rsid w:val="00FF3530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3"/>
    <o:shapelayout v:ext="edit">
      <o:idmap v:ext="edit" data="1"/>
    </o:shapelayout>
  </w:shapeDefaults>
  <w:decimalSymbol w:val="."/>
  <w:listSeparator w:val=","/>
  <w15:chartTrackingRefBased/>
  <w15:docId w15:val="{6B52E1AF-FDA9-49C8-AB24-BC3D2FCE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3.%20Carpen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E0A309-38F5-4594-89C5-65CD0B2A6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03. Carpenter</Template>
  <TotalTime>3</TotalTime>
  <Pages>26</Pages>
  <Words>6244</Words>
  <Characters>35591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41752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3</cp:revision>
  <cp:lastPrinted>2013-02-06T00:20:00Z</cp:lastPrinted>
  <dcterms:created xsi:type="dcterms:W3CDTF">2017-09-02T10:34:00Z</dcterms:created>
  <dcterms:modified xsi:type="dcterms:W3CDTF">2017-10-14T08:49:00Z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