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68F" w:rsidRPr="009B750D" w:rsidRDefault="007A725A">
      <w:pPr>
        <w:spacing w:before="11" w:after="0"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7.25pt;height:342pt">
            <v:imagedata r:id="rId8" o:title="Cape Cod Logo"/>
          </v:shape>
        </w:pict>
      </w:r>
    </w:p>
    <w:p w:rsidR="009B750D" w:rsidRPr="009B750D" w:rsidRDefault="009B750D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68"/>
        <w:gridCol w:w="709"/>
        <w:gridCol w:w="565"/>
        <w:gridCol w:w="1136"/>
        <w:gridCol w:w="1473"/>
        <w:gridCol w:w="851"/>
        <w:gridCol w:w="468"/>
      </w:tblGrid>
      <w:tr w:rsidR="00710005" w:rsidTr="004C545A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005" w:rsidRDefault="0071000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005" w:rsidRPr="005273A2" w:rsidRDefault="0071000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005" w:rsidRDefault="0071000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005" w:rsidRDefault="001531CC" w:rsidP="002152B7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005" w:rsidRDefault="0071000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005" w:rsidRDefault="0071000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005" w:rsidRDefault="0071000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005" w:rsidRDefault="0071000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710005" w:rsidRDefault="00710005" w:rsidP="00710005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710005" w:rsidRDefault="00710005" w:rsidP="00710005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710005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090AA9">
        <w:rPr>
          <w:rFonts w:ascii="Arial" w:eastAsia="Times New Roman" w:hAnsi="Arial" w:cs="Arial"/>
          <w:b/>
          <w:sz w:val="28"/>
          <w:szCs w:val="28"/>
        </w:rPr>
        <w:t xml:space="preserve">ASBESTOS </w:t>
      </w:r>
      <w:r w:rsidR="00E419E2">
        <w:rPr>
          <w:rFonts w:ascii="Arial" w:eastAsia="Times New Roman" w:hAnsi="Arial" w:cs="Arial"/>
          <w:b/>
          <w:sz w:val="28"/>
          <w:szCs w:val="28"/>
        </w:rPr>
        <w:t xml:space="preserve">[AC] </w:t>
      </w:r>
      <w:r w:rsidR="00A74CD9">
        <w:rPr>
          <w:rFonts w:ascii="Arial" w:eastAsia="Times New Roman" w:hAnsi="Arial" w:cs="Arial"/>
          <w:b/>
          <w:sz w:val="28"/>
          <w:szCs w:val="28"/>
        </w:rPr>
        <w:t xml:space="preserve">or </w:t>
      </w:r>
      <w:r w:rsidR="00E419E2">
        <w:rPr>
          <w:rFonts w:ascii="Arial" w:eastAsia="Times New Roman" w:hAnsi="Arial" w:cs="Arial"/>
          <w:b/>
          <w:sz w:val="28"/>
          <w:szCs w:val="28"/>
        </w:rPr>
        <w:t>ASBESTOS CONTAINED MATERIAL</w:t>
      </w:r>
      <w:r w:rsidR="00996F01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="00E419E2">
        <w:rPr>
          <w:rFonts w:ascii="Arial" w:eastAsia="Times New Roman" w:hAnsi="Arial" w:cs="Arial"/>
          <w:b/>
          <w:sz w:val="28"/>
          <w:szCs w:val="28"/>
        </w:rPr>
        <w:t>[ACM]</w:t>
      </w:r>
      <w:r w:rsidR="00A74CD9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="00A74CD9" w:rsidRPr="00090AA9">
        <w:rPr>
          <w:rFonts w:ascii="Arial" w:eastAsia="Times New Roman" w:hAnsi="Arial" w:cs="Arial"/>
          <w:b/>
          <w:sz w:val="28"/>
          <w:szCs w:val="28"/>
        </w:rPr>
        <w:t xml:space="preserve">REMOVAL </w:t>
      </w:r>
      <w:r w:rsidR="00A74CD9">
        <w:rPr>
          <w:rFonts w:ascii="Arial" w:eastAsia="Times New Roman" w:hAnsi="Arial" w:cs="Arial"/>
          <w:b/>
          <w:sz w:val="28"/>
          <w:szCs w:val="28"/>
        </w:rPr>
        <w:t>- over 10.0m</w:t>
      </w:r>
      <w:r w:rsidR="00A74CD9" w:rsidRPr="00A74CD9">
        <w:rPr>
          <w:rFonts w:ascii="Arial" w:eastAsia="Times New Roman" w:hAnsi="Arial" w:cs="Arial"/>
          <w:b/>
          <w:sz w:val="28"/>
          <w:szCs w:val="28"/>
          <w:vertAlign w:val="superscript"/>
        </w:rPr>
        <w:t>2</w:t>
      </w:r>
    </w:p>
    <w:p w:rsidR="00710005" w:rsidRDefault="00710005" w:rsidP="00710005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6"/>
        <w:gridCol w:w="4846"/>
        <w:gridCol w:w="1558"/>
        <w:gridCol w:w="2776"/>
      </w:tblGrid>
      <w:tr w:rsidR="00710005" w:rsidTr="00710005"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005" w:rsidRDefault="000E5E7F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005" w:rsidRPr="005273A2" w:rsidRDefault="007A725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Tamas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005" w:rsidRDefault="000E5E7F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005" w:rsidRPr="005273A2" w:rsidRDefault="007A725A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7845/17</w:t>
            </w:r>
          </w:p>
        </w:tc>
      </w:tr>
      <w:tr w:rsidR="00710005" w:rsidTr="00710005"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005" w:rsidRDefault="0071000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005" w:rsidRPr="007A725A" w:rsidRDefault="007A725A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 </w:t>
            </w:r>
            <w:proofErr w:type="spellStart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>Mocatta</w:t>
            </w:r>
            <w:proofErr w:type="spellEnd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Avenue, Pymble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005" w:rsidRDefault="0071000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005" w:rsidRDefault="0071000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C234EE" w:rsidRPr="00287CD4" w:rsidRDefault="00005D08" w:rsidP="004B09E9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287CD4">
        <w:rPr>
          <w:rFonts w:ascii="Arial" w:eastAsia="Times New Roman" w:hAnsi="Arial" w:cs="Arial"/>
          <w:b/>
          <w:sz w:val="20"/>
          <w:szCs w:val="20"/>
        </w:rPr>
        <w:t>Not</w:t>
      </w:r>
      <w:r w:rsidRPr="00287CD4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287CD4">
        <w:rPr>
          <w:rFonts w:ascii="Arial" w:eastAsia="Times New Roman" w:hAnsi="Arial" w:cs="Arial"/>
          <w:b/>
          <w:sz w:val="20"/>
          <w:szCs w:val="20"/>
        </w:rPr>
        <w:t>:</w:t>
      </w:r>
      <w:r w:rsidRPr="00287CD4">
        <w:rPr>
          <w:rFonts w:ascii="Times New Roman" w:eastAsia="Times New Roman" w:hAnsi="Times New Roman"/>
          <w:sz w:val="20"/>
          <w:szCs w:val="20"/>
        </w:rPr>
        <w:t xml:space="preserve"> </w:t>
      </w:r>
      <w:r w:rsidRPr="00287CD4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287CD4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287CD4">
        <w:rPr>
          <w:rFonts w:ascii="Arial" w:eastAsia="Times New Roman" w:hAnsi="Arial" w:cs="Arial"/>
          <w:sz w:val="20"/>
          <w:szCs w:val="20"/>
        </w:rPr>
        <w:t>f</w:t>
      </w:r>
      <w:r w:rsidRPr="00287CD4">
        <w:rPr>
          <w:rFonts w:ascii="Arial" w:eastAsia="Times New Roman" w:hAnsi="Arial" w:cs="Arial"/>
          <w:spacing w:val="-2"/>
          <w:sz w:val="20"/>
          <w:szCs w:val="20"/>
        </w:rPr>
        <w:t>e</w:t>
      </w:r>
      <w:r w:rsidRPr="00287CD4">
        <w:rPr>
          <w:rFonts w:ascii="Arial" w:eastAsia="Times New Roman" w:hAnsi="Arial" w:cs="Arial"/>
          <w:sz w:val="20"/>
          <w:szCs w:val="20"/>
        </w:rPr>
        <w:t>r to</w:t>
      </w:r>
      <w:r w:rsidRPr="00287CD4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Pr="00287CD4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287CD4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287CD4">
        <w:rPr>
          <w:rFonts w:ascii="Arial" w:eastAsia="Times New Roman" w:hAnsi="Arial" w:cs="Arial"/>
          <w:spacing w:val="2"/>
          <w:sz w:val="20"/>
          <w:szCs w:val="20"/>
        </w:rPr>
        <w:t>n</w:t>
      </w:r>
      <w:r w:rsidRPr="00287CD4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287CD4">
        <w:rPr>
          <w:rFonts w:ascii="Arial" w:eastAsia="Times New Roman" w:hAnsi="Arial" w:cs="Arial"/>
          <w:spacing w:val="1"/>
          <w:sz w:val="20"/>
          <w:szCs w:val="20"/>
        </w:rPr>
        <w:t>ra</w:t>
      </w:r>
      <w:r w:rsidRPr="00287CD4">
        <w:rPr>
          <w:rFonts w:ascii="Arial" w:eastAsia="Times New Roman" w:hAnsi="Arial" w:cs="Arial"/>
          <w:sz w:val="20"/>
          <w:szCs w:val="20"/>
        </w:rPr>
        <w:t>l Sa</w:t>
      </w:r>
      <w:r w:rsidRPr="00287CD4">
        <w:rPr>
          <w:rFonts w:ascii="Arial" w:eastAsia="Times New Roman" w:hAnsi="Arial" w:cs="Arial"/>
          <w:spacing w:val="-1"/>
          <w:sz w:val="20"/>
          <w:szCs w:val="20"/>
        </w:rPr>
        <w:t>fe</w:t>
      </w:r>
      <w:r w:rsidRPr="00287CD4">
        <w:rPr>
          <w:rFonts w:ascii="Arial" w:eastAsia="Times New Roman" w:hAnsi="Arial" w:cs="Arial"/>
          <w:spacing w:val="5"/>
          <w:sz w:val="20"/>
          <w:szCs w:val="20"/>
        </w:rPr>
        <w:t>t</w:t>
      </w:r>
      <w:r w:rsidRPr="00287CD4">
        <w:rPr>
          <w:rFonts w:ascii="Arial" w:eastAsia="Times New Roman" w:hAnsi="Arial" w:cs="Arial"/>
          <w:sz w:val="20"/>
          <w:szCs w:val="20"/>
        </w:rPr>
        <w:t>y</w:t>
      </w:r>
      <w:r w:rsidRPr="00287CD4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287CD4">
        <w:rPr>
          <w:rFonts w:ascii="Arial" w:eastAsia="Times New Roman" w:hAnsi="Arial" w:cs="Arial"/>
          <w:sz w:val="20"/>
          <w:szCs w:val="20"/>
        </w:rPr>
        <w:t>Plan a</w:t>
      </w:r>
      <w:r w:rsidR="004B09E9" w:rsidRPr="00287CD4">
        <w:rPr>
          <w:rFonts w:ascii="Arial" w:eastAsia="Times New Roman" w:hAnsi="Arial" w:cs="Arial"/>
          <w:sz w:val="20"/>
          <w:szCs w:val="20"/>
        </w:rPr>
        <w:t xml:space="preserve">nd </w:t>
      </w:r>
      <w:r w:rsidR="001F5FB1">
        <w:rPr>
          <w:rFonts w:ascii="Arial" w:eastAsia="Times New Roman" w:hAnsi="Arial" w:cs="Arial"/>
          <w:sz w:val="20"/>
          <w:szCs w:val="20"/>
        </w:rPr>
        <w:t xml:space="preserve">your </w:t>
      </w:r>
      <w:r w:rsidR="004B09E9" w:rsidRPr="00287CD4">
        <w:rPr>
          <w:rFonts w:ascii="Arial" w:eastAsia="Times New Roman" w:hAnsi="Arial" w:cs="Arial"/>
          <w:sz w:val="20"/>
          <w:szCs w:val="20"/>
        </w:rPr>
        <w:t>Safe Work Method Statement</w:t>
      </w:r>
      <w:r w:rsidR="00D1339E">
        <w:rPr>
          <w:rFonts w:ascii="Arial" w:eastAsia="Times New Roman" w:hAnsi="Arial" w:cs="Arial"/>
          <w:sz w:val="20"/>
          <w:szCs w:val="20"/>
        </w:rPr>
        <w:t xml:space="preserve"> </w:t>
      </w:r>
      <w:r w:rsidR="00F5389E">
        <w:rPr>
          <w:rFonts w:ascii="Arial" w:eastAsia="Times New Roman" w:hAnsi="Arial" w:cs="Arial"/>
          <w:sz w:val="20"/>
          <w:szCs w:val="20"/>
        </w:rPr>
        <w:t xml:space="preserve">prepared in </w:t>
      </w:r>
      <w:r w:rsidR="00D1339E">
        <w:rPr>
          <w:rFonts w:ascii="Arial" w:eastAsia="Times New Roman" w:hAnsi="Arial" w:cs="Arial"/>
          <w:sz w:val="20"/>
          <w:szCs w:val="20"/>
        </w:rPr>
        <w:t>accordance with WHS Regulation 201</w:t>
      </w:r>
      <w:r w:rsidR="00323E17">
        <w:rPr>
          <w:rFonts w:ascii="Arial" w:eastAsia="Times New Roman" w:hAnsi="Arial" w:cs="Arial"/>
          <w:sz w:val="20"/>
          <w:szCs w:val="20"/>
        </w:rPr>
        <w:t>7</w:t>
      </w:r>
      <w:r w:rsidR="00D1339E">
        <w:rPr>
          <w:rFonts w:ascii="Arial" w:eastAsia="Times New Roman" w:hAnsi="Arial" w:cs="Arial"/>
          <w:sz w:val="20"/>
          <w:szCs w:val="20"/>
        </w:rPr>
        <w:t xml:space="preserve"> s309</w:t>
      </w:r>
      <w:r w:rsidR="00F5389E">
        <w:rPr>
          <w:rFonts w:ascii="Arial" w:eastAsia="Times New Roman" w:hAnsi="Arial" w:cs="Arial"/>
          <w:sz w:val="20"/>
          <w:szCs w:val="20"/>
        </w:rPr>
        <w:t>-315</w:t>
      </w:r>
      <w:r w:rsidR="00E82315">
        <w:rPr>
          <w:rFonts w:ascii="Arial" w:eastAsia="Times New Roman" w:hAnsi="Arial" w:cs="Arial"/>
          <w:sz w:val="20"/>
          <w:szCs w:val="20"/>
        </w:rPr>
        <w:t xml:space="preserve"> Part 6.4</w:t>
      </w:r>
    </w:p>
    <w:p w:rsidR="002730E5" w:rsidRDefault="00C234EE" w:rsidP="002730E5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287CD4">
        <w:rPr>
          <w:rFonts w:ascii="Arial" w:eastAsia="Times New Roman" w:hAnsi="Arial" w:cs="Arial"/>
          <w:b/>
          <w:sz w:val="20"/>
          <w:szCs w:val="20"/>
        </w:rPr>
        <w:t>Not</w:t>
      </w:r>
      <w:r w:rsidRPr="00287CD4"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 w:rsidRPr="00287CD4">
        <w:rPr>
          <w:rFonts w:ascii="Arial" w:eastAsia="Times New Roman" w:hAnsi="Arial" w:cs="Arial"/>
          <w:b/>
          <w:sz w:val="20"/>
          <w:szCs w:val="20"/>
        </w:rPr>
        <w:t>:</w:t>
      </w:r>
      <w:r w:rsidRPr="00287CD4">
        <w:rPr>
          <w:rFonts w:ascii="Times New Roman" w:eastAsia="Times New Roman" w:hAnsi="Times New Roman"/>
          <w:sz w:val="20"/>
          <w:szCs w:val="20"/>
        </w:rPr>
        <w:t xml:space="preserve"> </w:t>
      </w:r>
      <w:r w:rsidR="002730E5">
        <w:rPr>
          <w:rFonts w:ascii="Arial" w:eastAsia="Times New Roman" w:hAnsi="Arial" w:cs="Arial"/>
          <w:spacing w:val="1"/>
          <w:sz w:val="20"/>
          <w:szCs w:val="20"/>
        </w:rPr>
        <w:t>Removal</w:t>
      </w:r>
      <w:r w:rsidR="002730E5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793C86">
        <w:rPr>
          <w:rFonts w:ascii="Arial" w:eastAsia="Times New Roman" w:hAnsi="Arial" w:cs="Arial"/>
          <w:spacing w:val="-1"/>
          <w:sz w:val="20"/>
          <w:szCs w:val="20"/>
        </w:rPr>
        <w:t xml:space="preserve">or disturbance </w:t>
      </w:r>
      <w:r w:rsidR="002730E5">
        <w:rPr>
          <w:rFonts w:ascii="Arial" w:eastAsia="Times New Roman" w:hAnsi="Arial" w:cs="Arial"/>
          <w:sz w:val="20"/>
          <w:szCs w:val="20"/>
        </w:rPr>
        <w:t xml:space="preserve">of </w:t>
      </w:r>
      <w:r w:rsidR="002730E5"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materials that may contain </w:t>
      </w:r>
      <w:r w:rsidR="002730E5" w:rsidRPr="00256EE7">
        <w:rPr>
          <w:rFonts w:ascii="Arial" w:eastAsia="Times New Roman" w:hAnsi="Arial" w:cs="Arial"/>
          <w:spacing w:val="-1"/>
          <w:sz w:val="20"/>
          <w:szCs w:val="20"/>
        </w:rPr>
        <w:t>or be</w:t>
      </w:r>
      <w:r w:rsidR="002730E5">
        <w:rPr>
          <w:rFonts w:ascii="Arial" w:eastAsia="Times New Roman" w:hAnsi="Arial" w:cs="Arial"/>
          <w:i/>
          <w:spacing w:val="-1"/>
          <w:sz w:val="20"/>
          <w:szCs w:val="20"/>
        </w:rPr>
        <w:t xml:space="preserve"> contaminated by asbestos</w:t>
      </w:r>
      <w:r w:rsidR="002730E5">
        <w:rPr>
          <w:rFonts w:ascii="Arial" w:eastAsia="Times New Roman" w:hAnsi="Arial" w:cs="Arial"/>
          <w:spacing w:val="-1"/>
          <w:sz w:val="20"/>
          <w:szCs w:val="20"/>
        </w:rPr>
        <w:t xml:space="preserve"> [ACM] or [ACD] </w:t>
      </w:r>
      <w:r w:rsidR="002730E5">
        <w:rPr>
          <w:rFonts w:ascii="Arial" w:eastAsia="Times New Roman" w:hAnsi="Arial" w:cs="Arial"/>
          <w:sz w:val="20"/>
          <w:szCs w:val="20"/>
        </w:rPr>
        <w:t>must</w:t>
      </w:r>
      <w:r w:rsidR="002730E5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2730E5">
        <w:rPr>
          <w:rFonts w:ascii="Arial" w:eastAsia="Times New Roman" w:hAnsi="Arial" w:cs="Arial"/>
          <w:sz w:val="20"/>
          <w:szCs w:val="20"/>
        </w:rPr>
        <w:t>me</w:t>
      </w:r>
      <w:r w:rsidR="002730E5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730E5">
        <w:rPr>
          <w:rFonts w:ascii="Arial" w:eastAsia="Times New Roman" w:hAnsi="Arial" w:cs="Arial"/>
          <w:sz w:val="20"/>
          <w:szCs w:val="20"/>
        </w:rPr>
        <w:t xml:space="preserve">t </w:t>
      </w:r>
      <w:r w:rsidR="002730E5">
        <w:rPr>
          <w:rFonts w:ascii="Arial" w:eastAsia="Times New Roman" w:hAnsi="Arial" w:cs="Arial"/>
          <w:spacing w:val="1"/>
          <w:sz w:val="20"/>
          <w:szCs w:val="20"/>
        </w:rPr>
        <w:t>t</w:t>
      </w:r>
      <w:r w:rsidR="002730E5">
        <w:rPr>
          <w:rFonts w:ascii="Arial" w:eastAsia="Times New Roman" w:hAnsi="Arial" w:cs="Arial"/>
          <w:sz w:val="20"/>
          <w:szCs w:val="20"/>
        </w:rPr>
        <w:t>he</w:t>
      </w:r>
      <w:r w:rsidR="002730E5">
        <w:rPr>
          <w:rFonts w:ascii="Arial" w:eastAsia="Times New Roman" w:hAnsi="Arial" w:cs="Arial"/>
          <w:spacing w:val="-1"/>
          <w:sz w:val="20"/>
          <w:szCs w:val="20"/>
        </w:rPr>
        <w:t xml:space="preserve"> re</w:t>
      </w:r>
      <w:r w:rsidR="002730E5">
        <w:rPr>
          <w:rFonts w:ascii="Arial" w:eastAsia="Times New Roman" w:hAnsi="Arial" w:cs="Arial"/>
          <w:sz w:val="20"/>
          <w:szCs w:val="20"/>
        </w:rPr>
        <w:t>qui</w:t>
      </w:r>
      <w:r w:rsidR="002730E5">
        <w:rPr>
          <w:rFonts w:ascii="Arial" w:eastAsia="Times New Roman" w:hAnsi="Arial" w:cs="Arial"/>
          <w:spacing w:val="2"/>
          <w:sz w:val="20"/>
          <w:szCs w:val="20"/>
        </w:rPr>
        <w:t>r</w:t>
      </w:r>
      <w:r w:rsidR="002730E5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730E5">
        <w:rPr>
          <w:rFonts w:ascii="Arial" w:eastAsia="Times New Roman" w:hAnsi="Arial" w:cs="Arial"/>
          <w:sz w:val="20"/>
          <w:szCs w:val="20"/>
        </w:rPr>
        <w:t xml:space="preserve">ments of </w:t>
      </w:r>
      <w:r w:rsidR="002730E5">
        <w:rPr>
          <w:rFonts w:ascii="Arial" w:eastAsia="Times New Roman" w:hAnsi="Arial" w:cs="Arial"/>
          <w:spacing w:val="1"/>
          <w:sz w:val="20"/>
          <w:szCs w:val="20"/>
        </w:rPr>
        <w:t>W</w:t>
      </w:r>
      <w:r w:rsidR="002730E5">
        <w:rPr>
          <w:rFonts w:ascii="Arial" w:eastAsia="Times New Roman" w:hAnsi="Arial" w:cs="Arial"/>
          <w:sz w:val="20"/>
          <w:szCs w:val="20"/>
        </w:rPr>
        <w:t xml:space="preserve">HS </w:t>
      </w:r>
      <w:r w:rsidR="002730E5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730E5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730E5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730E5">
        <w:rPr>
          <w:rFonts w:ascii="Arial" w:eastAsia="Times New Roman" w:hAnsi="Arial" w:cs="Arial"/>
          <w:sz w:val="20"/>
          <w:szCs w:val="20"/>
        </w:rPr>
        <w:t>ulation 201</w:t>
      </w:r>
      <w:r w:rsidR="00323E17">
        <w:rPr>
          <w:rFonts w:ascii="Arial" w:eastAsia="Times New Roman" w:hAnsi="Arial" w:cs="Arial"/>
          <w:sz w:val="20"/>
          <w:szCs w:val="20"/>
        </w:rPr>
        <w:t>7</w:t>
      </w:r>
      <w:r w:rsidR="002730E5">
        <w:rPr>
          <w:rFonts w:ascii="Arial" w:eastAsia="Times New Roman" w:hAnsi="Arial" w:cs="Arial"/>
          <w:sz w:val="20"/>
          <w:szCs w:val="20"/>
        </w:rPr>
        <w:t xml:space="preserve"> - Chapter 8 s419-529</w:t>
      </w:r>
    </w:p>
    <w:p w:rsidR="00287CD4" w:rsidRPr="00287CD4" w:rsidRDefault="00287CD4" w:rsidP="002730E5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287CD4">
        <w:rPr>
          <w:rFonts w:ascii="Arial" w:eastAsia="Times New Roman" w:hAnsi="Arial" w:cs="Arial"/>
          <w:b/>
          <w:sz w:val="20"/>
          <w:szCs w:val="20"/>
        </w:rPr>
        <w:t>Not</w:t>
      </w:r>
      <w:r w:rsidRPr="00287CD4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3</w:t>
      </w:r>
      <w:r w:rsidRPr="00287CD4">
        <w:rPr>
          <w:rFonts w:ascii="Arial" w:eastAsia="Times New Roman" w:hAnsi="Arial" w:cs="Arial"/>
          <w:b/>
          <w:sz w:val="20"/>
          <w:szCs w:val="20"/>
        </w:rPr>
        <w:t>:</w:t>
      </w:r>
      <w:r w:rsidRPr="00287CD4">
        <w:rPr>
          <w:rFonts w:ascii="Arial" w:eastAsia="Times New Roman" w:hAnsi="Arial" w:cs="Arial"/>
          <w:sz w:val="20"/>
          <w:szCs w:val="20"/>
        </w:rPr>
        <w:t xml:space="preserve"> </w:t>
      </w:r>
      <w:r w:rsidRPr="00287CD4">
        <w:rPr>
          <w:rFonts w:ascii="Arial" w:eastAsia="Times New Roman" w:hAnsi="Arial" w:cs="Arial"/>
          <w:spacing w:val="1"/>
          <w:sz w:val="20"/>
          <w:szCs w:val="20"/>
        </w:rPr>
        <w:t xml:space="preserve">Management of the risk of fall from one level to another must comply with Part 3.1 and the requirements of </w:t>
      </w:r>
      <w:r w:rsidR="00D1339E" w:rsidRPr="00287CD4">
        <w:rPr>
          <w:rFonts w:ascii="Arial" w:eastAsia="Times New Roman" w:hAnsi="Arial" w:cs="Arial"/>
          <w:spacing w:val="1"/>
          <w:sz w:val="20"/>
          <w:szCs w:val="20"/>
        </w:rPr>
        <w:t>W</w:t>
      </w:r>
      <w:r w:rsidR="00D1339E" w:rsidRPr="00287CD4">
        <w:rPr>
          <w:rFonts w:ascii="Arial" w:eastAsia="Times New Roman" w:hAnsi="Arial" w:cs="Arial"/>
          <w:sz w:val="20"/>
          <w:szCs w:val="20"/>
        </w:rPr>
        <w:t xml:space="preserve">HS </w:t>
      </w:r>
      <w:r w:rsidR="00D1339E" w:rsidRPr="00287CD4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1339E" w:rsidRPr="00287CD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1339E" w:rsidRPr="00287CD4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1339E" w:rsidRPr="00287CD4">
        <w:rPr>
          <w:rFonts w:ascii="Arial" w:eastAsia="Times New Roman" w:hAnsi="Arial" w:cs="Arial"/>
          <w:sz w:val="20"/>
          <w:szCs w:val="20"/>
        </w:rPr>
        <w:t>ulation 201</w:t>
      </w:r>
      <w:r w:rsidR="00323E17">
        <w:rPr>
          <w:rFonts w:ascii="Arial" w:eastAsia="Times New Roman" w:hAnsi="Arial" w:cs="Arial"/>
          <w:sz w:val="20"/>
          <w:szCs w:val="20"/>
        </w:rPr>
        <w:t>7</w:t>
      </w:r>
      <w:r w:rsidR="00D1339E" w:rsidRPr="00287CD4">
        <w:rPr>
          <w:rFonts w:ascii="Arial" w:eastAsia="Times New Roman" w:hAnsi="Arial" w:cs="Arial"/>
          <w:sz w:val="20"/>
          <w:szCs w:val="20"/>
        </w:rPr>
        <w:t xml:space="preserve"> </w:t>
      </w:r>
      <w:r w:rsidR="00D1339E">
        <w:rPr>
          <w:rFonts w:ascii="Arial" w:eastAsia="Times New Roman" w:hAnsi="Arial" w:cs="Arial"/>
          <w:sz w:val="20"/>
          <w:szCs w:val="20"/>
        </w:rPr>
        <w:t xml:space="preserve">- </w:t>
      </w:r>
      <w:r w:rsidRPr="00287CD4">
        <w:rPr>
          <w:rFonts w:ascii="Arial" w:eastAsia="Times New Roman" w:hAnsi="Arial" w:cs="Arial"/>
          <w:spacing w:val="1"/>
          <w:sz w:val="20"/>
          <w:szCs w:val="20"/>
        </w:rPr>
        <w:t xml:space="preserve">Falls </w:t>
      </w:r>
      <w:r w:rsidR="00D1339E">
        <w:rPr>
          <w:rFonts w:ascii="Arial" w:eastAsia="Times New Roman" w:hAnsi="Arial" w:cs="Arial"/>
          <w:spacing w:val="1"/>
          <w:sz w:val="20"/>
          <w:szCs w:val="20"/>
        </w:rPr>
        <w:t>s</w:t>
      </w:r>
      <w:r w:rsidRPr="00287CD4">
        <w:rPr>
          <w:rFonts w:ascii="Arial" w:eastAsia="Times New Roman" w:hAnsi="Arial" w:cs="Arial"/>
          <w:spacing w:val="1"/>
          <w:sz w:val="20"/>
          <w:szCs w:val="20"/>
        </w:rPr>
        <w:t xml:space="preserve">78-80 </w:t>
      </w:r>
      <w:r w:rsidR="00D1339E" w:rsidRPr="00287CD4">
        <w:rPr>
          <w:rFonts w:ascii="Arial" w:eastAsia="Times New Roman" w:hAnsi="Arial" w:cs="Arial"/>
          <w:spacing w:val="1"/>
          <w:sz w:val="20"/>
          <w:szCs w:val="20"/>
        </w:rPr>
        <w:t>Part 4.4</w:t>
      </w:r>
    </w:p>
    <w:p w:rsidR="00C234EE" w:rsidRPr="00F5389E" w:rsidRDefault="001D6B78" w:rsidP="001D6B78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287CD4">
        <w:rPr>
          <w:rFonts w:ascii="Arial" w:eastAsia="Times New Roman" w:hAnsi="Arial" w:cs="Arial"/>
          <w:b/>
          <w:sz w:val="20"/>
          <w:szCs w:val="20"/>
        </w:rPr>
        <w:t>Not</w:t>
      </w:r>
      <w:r w:rsidRPr="00287CD4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E62FD9" w:rsidRPr="00287CD4"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287CD4">
        <w:rPr>
          <w:rFonts w:ascii="Arial" w:eastAsia="Times New Roman" w:hAnsi="Arial" w:cs="Arial"/>
          <w:b/>
          <w:sz w:val="20"/>
          <w:szCs w:val="20"/>
        </w:rPr>
        <w:t>:</w:t>
      </w:r>
      <w:r w:rsidRPr="00287CD4">
        <w:rPr>
          <w:rFonts w:ascii="Times New Roman" w:eastAsia="Times New Roman" w:hAnsi="Times New Roman"/>
          <w:sz w:val="20"/>
          <w:szCs w:val="20"/>
        </w:rPr>
        <w:t xml:space="preserve"> </w:t>
      </w:r>
      <w:r w:rsidR="000B036D">
        <w:rPr>
          <w:rFonts w:ascii="Arial" w:eastAsia="Times New Roman" w:hAnsi="Arial" w:cs="Arial"/>
          <w:spacing w:val="1"/>
          <w:sz w:val="20"/>
          <w:szCs w:val="20"/>
        </w:rPr>
        <w:t>A</w:t>
      </w:r>
      <w:r w:rsidRPr="00287CD4">
        <w:rPr>
          <w:rFonts w:ascii="Arial" w:eastAsia="Times New Roman" w:hAnsi="Arial" w:cs="Arial"/>
          <w:spacing w:val="1"/>
          <w:sz w:val="20"/>
          <w:szCs w:val="20"/>
        </w:rPr>
        <w:t xml:space="preserve">ll </w:t>
      </w:r>
      <w:r w:rsidRPr="00287CD4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Pr="00287CD4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0B036D">
        <w:rPr>
          <w:rFonts w:ascii="Arial" w:eastAsia="Times New Roman" w:hAnsi="Arial" w:cs="Arial"/>
          <w:spacing w:val="1"/>
          <w:sz w:val="20"/>
          <w:szCs w:val="20"/>
        </w:rPr>
        <w:t xml:space="preserve">are </w:t>
      </w:r>
      <w:r w:rsidRPr="00287CD4">
        <w:rPr>
          <w:rFonts w:ascii="Arial" w:eastAsia="Times New Roman" w:hAnsi="Arial" w:cs="Arial"/>
          <w:spacing w:val="1"/>
          <w:sz w:val="20"/>
          <w:szCs w:val="20"/>
        </w:rPr>
        <w:t xml:space="preserve">to comply with the requirements of </w:t>
      </w:r>
      <w:r w:rsidR="00F5389E" w:rsidRPr="00287CD4">
        <w:rPr>
          <w:rFonts w:ascii="Arial" w:eastAsia="Times New Roman" w:hAnsi="Arial" w:cs="Arial"/>
          <w:spacing w:val="1"/>
          <w:sz w:val="20"/>
          <w:szCs w:val="20"/>
        </w:rPr>
        <w:t>W</w:t>
      </w:r>
      <w:r w:rsidR="00F5389E" w:rsidRPr="00287CD4">
        <w:rPr>
          <w:rFonts w:ascii="Arial" w:eastAsia="Times New Roman" w:hAnsi="Arial" w:cs="Arial"/>
          <w:sz w:val="20"/>
          <w:szCs w:val="20"/>
        </w:rPr>
        <w:t xml:space="preserve">HS </w:t>
      </w:r>
      <w:r w:rsidR="00F5389E" w:rsidRPr="00287CD4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F5389E" w:rsidRPr="00287CD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5389E" w:rsidRPr="00287CD4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F5389E" w:rsidRPr="00287CD4">
        <w:rPr>
          <w:rFonts w:ascii="Arial" w:eastAsia="Times New Roman" w:hAnsi="Arial" w:cs="Arial"/>
          <w:sz w:val="20"/>
          <w:szCs w:val="20"/>
        </w:rPr>
        <w:t>ulation 201</w:t>
      </w:r>
      <w:r w:rsidR="00323E17">
        <w:rPr>
          <w:rFonts w:ascii="Arial" w:eastAsia="Times New Roman" w:hAnsi="Arial" w:cs="Arial"/>
          <w:sz w:val="20"/>
          <w:szCs w:val="20"/>
        </w:rPr>
        <w:t>7</w:t>
      </w:r>
      <w:r w:rsidR="00F5389E" w:rsidRPr="00287CD4">
        <w:rPr>
          <w:rFonts w:ascii="Arial" w:eastAsia="Times New Roman" w:hAnsi="Arial" w:cs="Arial"/>
          <w:sz w:val="20"/>
          <w:szCs w:val="20"/>
        </w:rPr>
        <w:t xml:space="preserve"> </w:t>
      </w:r>
      <w:r w:rsidR="00F5389E">
        <w:rPr>
          <w:rFonts w:ascii="Arial" w:eastAsia="Times New Roman" w:hAnsi="Arial" w:cs="Arial"/>
          <w:sz w:val="20"/>
          <w:szCs w:val="20"/>
        </w:rPr>
        <w:t xml:space="preserve">- </w:t>
      </w:r>
      <w:r w:rsidR="00F5389E">
        <w:rPr>
          <w:rFonts w:ascii="Arial" w:eastAsia="Times New Roman" w:hAnsi="Arial" w:cs="Arial"/>
          <w:spacing w:val="1"/>
          <w:sz w:val="20"/>
          <w:szCs w:val="20"/>
        </w:rPr>
        <w:t>Hazardous manual tasks</w:t>
      </w:r>
      <w:r w:rsidR="00F5389E" w:rsidRPr="00287CD4">
        <w:rPr>
          <w:rFonts w:ascii="Arial" w:eastAsia="Times New Roman" w:hAnsi="Arial" w:cs="Arial"/>
          <w:spacing w:val="1"/>
          <w:sz w:val="20"/>
          <w:szCs w:val="20"/>
        </w:rPr>
        <w:t xml:space="preserve"> Part 4.</w:t>
      </w:r>
      <w:r w:rsidR="00F5389E">
        <w:rPr>
          <w:rFonts w:ascii="Arial" w:eastAsia="Times New Roman" w:hAnsi="Arial" w:cs="Arial"/>
          <w:spacing w:val="1"/>
          <w:sz w:val="20"/>
          <w:szCs w:val="20"/>
        </w:rPr>
        <w:t xml:space="preserve">2 or </w:t>
      </w:r>
      <w:r w:rsidRPr="00287CD4">
        <w:rPr>
          <w:rFonts w:ascii="Arial" w:eastAsia="Times New Roman" w:hAnsi="Arial" w:cs="Arial"/>
          <w:spacing w:val="1"/>
          <w:sz w:val="20"/>
          <w:szCs w:val="20"/>
        </w:rPr>
        <w:t xml:space="preserve">Safe Work Australia </w:t>
      </w:r>
      <w:r w:rsidR="004F6FD6">
        <w:rPr>
          <w:rFonts w:ascii="Arial" w:eastAsia="Times New Roman" w:hAnsi="Arial" w:cs="Arial"/>
          <w:spacing w:val="1"/>
          <w:sz w:val="20"/>
          <w:szCs w:val="20"/>
        </w:rPr>
        <w:t>-</w:t>
      </w:r>
      <w:r w:rsidRPr="00287CD4">
        <w:rPr>
          <w:rFonts w:ascii="Arial" w:eastAsia="Times New Roman" w:hAnsi="Arial" w:cs="Arial"/>
          <w:spacing w:val="1"/>
          <w:sz w:val="20"/>
          <w:szCs w:val="20"/>
        </w:rPr>
        <w:t xml:space="preserve"> National Code of Practice for Manual Handling 2009 </w:t>
      </w:r>
      <w:r w:rsidR="0055106A">
        <w:rPr>
          <w:rFonts w:ascii="Arial" w:eastAsia="Times New Roman" w:hAnsi="Arial" w:cs="Arial"/>
          <w:spacing w:val="1"/>
          <w:sz w:val="20"/>
          <w:szCs w:val="20"/>
        </w:rPr>
        <w:t xml:space="preserve">[or as amended] </w:t>
      </w:r>
      <w:r w:rsidRPr="00287CD4">
        <w:rPr>
          <w:rFonts w:ascii="Arial" w:eastAsia="Times New Roman" w:hAnsi="Arial" w:cs="Arial"/>
          <w:spacing w:val="1"/>
          <w:sz w:val="20"/>
          <w:szCs w:val="20"/>
        </w:rPr>
        <w:t xml:space="preserve">or </w:t>
      </w:r>
      <w:r w:rsidR="00F5389E">
        <w:rPr>
          <w:rFonts w:ascii="Arial" w:eastAsia="Times New Roman" w:hAnsi="Arial" w:cs="Arial"/>
          <w:spacing w:val="1"/>
          <w:sz w:val="20"/>
          <w:szCs w:val="20"/>
        </w:rPr>
        <w:t xml:space="preserve">Safe Work NSW </w:t>
      </w:r>
      <w:r w:rsidRPr="00287CD4">
        <w:rPr>
          <w:rFonts w:ascii="Arial" w:eastAsia="Times New Roman" w:hAnsi="Arial" w:cs="Arial"/>
          <w:spacing w:val="1"/>
          <w:sz w:val="20"/>
          <w:szCs w:val="20"/>
        </w:rPr>
        <w:t>Code of Practice - Hazardous manual tasks</w:t>
      </w:r>
      <w:r w:rsidR="00F5389E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</w:p>
    <w:p w:rsidR="0057335E" w:rsidRPr="00AF36F7" w:rsidRDefault="00005D08" w:rsidP="007E34CD">
      <w:pPr>
        <w:spacing w:after="0" w:line="240" w:lineRule="auto"/>
        <w:ind w:right="-20"/>
        <w:jc w:val="both"/>
        <w:rPr>
          <w:rFonts w:ascii="Arial" w:eastAsia="Times New Roman" w:hAnsi="Arial" w:cs="Arial"/>
          <w:b/>
        </w:rPr>
      </w:pPr>
      <w:r w:rsidRPr="00287CD4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E62FD9" w:rsidRPr="00287CD4">
        <w:rPr>
          <w:rFonts w:ascii="Arial" w:eastAsia="Times New Roman" w:hAnsi="Arial" w:cs="Arial"/>
          <w:b/>
          <w:sz w:val="20"/>
          <w:szCs w:val="20"/>
        </w:rPr>
        <w:t>5</w:t>
      </w:r>
      <w:r>
        <w:rPr>
          <w:rFonts w:ascii="Arial" w:eastAsia="Times New Roman" w:hAnsi="Arial" w:cs="Arial"/>
          <w:b/>
        </w:rPr>
        <w:t>:</w:t>
      </w:r>
      <w:r w:rsidR="00BD76E1" w:rsidRPr="00BD76E1">
        <w:rPr>
          <w:rFonts w:ascii="Arial" w:eastAsia="Times New Roman" w:hAnsi="Arial" w:cs="Arial"/>
          <w:b/>
          <w:sz w:val="20"/>
          <w:szCs w:val="20"/>
          <w:u w:val="single"/>
        </w:rPr>
        <w:t xml:space="preserve"> </w:t>
      </w:r>
      <w:r w:rsidR="00BD76E1" w:rsidRPr="00AF36F7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b/>
        </w:rPr>
        <w:t xml:space="preserve">- </w:t>
      </w:r>
      <w:r w:rsidRPr="00AF36F7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AF36F7">
        <w:rPr>
          <w:rFonts w:ascii="Arial" w:eastAsia="Times New Roman" w:hAnsi="Arial" w:cs="Arial"/>
          <w:sz w:val="20"/>
          <w:szCs w:val="20"/>
        </w:rPr>
        <w:t xml:space="preserve"> </w:t>
      </w:r>
      <w:r w:rsidRPr="00AF36F7">
        <w:rPr>
          <w:rFonts w:ascii="Arial" w:eastAsia="Times New Roman" w:hAnsi="Arial" w:cs="Arial"/>
          <w:b/>
          <w:i/>
          <w:sz w:val="20"/>
          <w:szCs w:val="20"/>
        </w:rPr>
        <w:t>it is a requirement to carry out a “specific Risk Assessment” for the task</w:t>
      </w:r>
      <w:r w:rsidR="009F0903">
        <w:rPr>
          <w:rFonts w:ascii="Arial" w:eastAsia="Times New Roman" w:hAnsi="Arial" w:cs="Arial"/>
          <w:b/>
          <w:i/>
          <w:sz w:val="20"/>
          <w:szCs w:val="20"/>
        </w:rPr>
        <w:t xml:space="preserve"> or tasks</w:t>
      </w:r>
      <w:r>
        <w:rPr>
          <w:rFonts w:ascii="Arial" w:eastAsia="Times New Roman" w:hAnsi="Arial" w:cs="Arial"/>
          <w:b/>
          <w:i/>
        </w:rPr>
        <w:t>.</w:t>
      </w:r>
    </w:p>
    <w:p w:rsidR="00005D08" w:rsidRDefault="00005D08" w:rsidP="00005D08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17"/>
        <w:gridCol w:w="411"/>
        <w:gridCol w:w="435"/>
        <w:gridCol w:w="411"/>
        <w:gridCol w:w="411"/>
        <w:gridCol w:w="411"/>
        <w:gridCol w:w="411"/>
        <w:gridCol w:w="345"/>
        <w:gridCol w:w="2310"/>
        <w:gridCol w:w="1559"/>
        <w:gridCol w:w="960"/>
      </w:tblGrid>
      <w:tr w:rsidR="00DC7CF6" w:rsidRPr="005C6238" w:rsidTr="008A3369">
        <w:trPr>
          <w:tblHeader/>
        </w:trPr>
        <w:tc>
          <w:tcPr>
            <w:tcW w:w="1668" w:type="dxa"/>
            <w:vMerge w:val="restart"/>
            <w:vAlign w:val="center"/>
          </w:tcPr>
          <w:p w:rsidR="00DC7CF6" w:rsidRPr="005C6238" w:rsidRDefault="008D69CE" w:rsidP="008D69CE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</w:t>
            </w:r>
            <w:r w:rsidR="00770430">
              <w:rPr>
                <w:rFonts w:ascii="Arial Narrow" w:eastAsia="Arial Narrow" w:hAnsi="Arial Narrow" w:cs="Arial"/>
                <w:spacing w:val="1"/>
              </w:rPr>
              <w:t xml:space="preserve"> </w:t>
            </w:r>
            <w:r>
              <w:rPr>
                <w:rFonts w:ascii="Arial Narrow" w:eastAsia="Arial Narrow" w:hAnsi="Arial Narrow" w:cs="Arial"/>
                <w:spacing w:val="1"/>
              </w:rPr>
              <w:t>Hazard</w:t>
            </w:r>
          </w:p>
        </w:tc>
        <w:tc>
          <w:tcPr>
            <w:tcW w:w="1517" w:type="dxa"/>
            <w:vMerge w:val="restart"/>
            <w:vAlign w:val="center"/>
          </w:tcPr>
          <w:p w:rsidR="00DC7CF6" w:rsidRPr="005C6238" w:rsidRDefault="000378FD" w:rsidP="008D69CE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</w:t>
            </w:r>
            <w:r w:rsidR="00DC7CF6" w:rsidRPr="005C6238">
              <w:rPr>
                <w:rFonts w:ascii="Arial Narrow" w:eastAsia="Arial Narrow" w:hAnsi="Arial Narrow" w:cs="Arial"/>
              </w:rPr>
              <w:t xml:space="preserve"> </w:t>
            </w:r>
            <w:r w:rsidR="008D69CE">
              <w:rPr>
                <w:rFonts w:ascii="Arial Narrow" w:eastAsia="Arial Narrow" w:hAnsi="Arial Narrow" w:cs="Arial"/>
              </w:rPr>
              <w:t>Harm</w:t>
            </w:r>
          </w:p>
        </w:tc>
        <w:tc>
          <w:tcPr>
            <w:tcW w:w="1257" w:type="dxa"/>
            <w:gridSpan w:val="3"/>
            <w:vAlign w:val="center"/>
          </w:tcPr>
          <w:p w:rsidR="00DC7CF6" w:rsidRPr="005C6238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DC7CF6" w:rsidRPr="005C6238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10" w:type="dxa"/>
            <w:vMerge w:val="restart"/>
            <w:vAlign w:val="center"/>
          </w:tcPr>
          <w:p w:rsidR="00DC7CF6" w:rsidRPr="005C6238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DC7CF6" w:rsidRPr="00E54297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E54297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DC7CF6" w:rsidRPr="005C6238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8A3369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17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1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2160F" w:rsidRPr="005C6238" w:rsidTr="008A3369">
        <w:tc>
          <w:tcPr>
            <w:tcW w:w="1668" w:type="dxa"/>
            <w:vAlign w:val="center"/>
          </w:tcPr>
          <w:p w:rsidR="0022160F" w:rsidRDefault="0022160F" w:rsidP="007553E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22160F" w:rsidRDefault="0022160F" w:rsidP="007553E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F5DF5" w:rsidRDefault="00FF5DF5" w:rsidP="007553E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22160F" w:rsidRPr="00FF5DF5" w:rsidRDefault="0022160F" w:rsidP="007553E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17" w:type="dxa"/>
            <w:vAlign w:val="center"/>
          </w:tcPr>
          <w:p w:rsidR="0022160F" w:rsidRPr="002E1AF6" w:rsidRDefault="0022160F" w:rsidP="007553E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</w:t>
            </w:r>
            <w:r w:rsidRPr="002E1AF6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</w:tc>
        <w:tc>
          <w:tcPr>
            <w:tcW w:w="411" w:type="dxa"/>
            <w:vAlign w:val="center"/>
          </w:tcPr>
          <w:p w:rsidR="0022160F" w:rsidRPr="005C6238" w:rsidRDefault="0022160F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2160F" w:rsidRPr="005C6238" w:rsidRDefault="0022160F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2160F" w:rsidRPr="005C6238" w:rsidRDefault="0022160F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2160F" w:rsidRPr="005C6238" w:rsidRDefault="0022160F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2160F" w:rsidRPr="005C6238" w:rsidRDefault="0022160F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2160F" w:rsidRPr="005C6238" w:rsidRDefault="0022160F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2160F" w:rsidRPr="005C6238" w:rsidRDefault="0022160F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10" w:type="dxa"/>
            <w:vAlign w:val="center"/>
          </w:tcPr>
          <w:p w:rsidR="004654DC" w:rsidRDefault="004654DC" w:rsidP="007553E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654DC" w:rsidRDefault="004654DC" w:rsidP="007553E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654DC" w:rsidRDefault="004654DC" w:rsidP="007553E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2939D2" w:rsidRDefault="002939D2" w:rsidP="002939D2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</w:p>
          <w:p w:rsidR="002939D2" w:rsidRPr="00D55F27" w:rsidRDefault="002939D2" w:rsidP="002939D2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 w:rsidRPr="00D55F27">
              <w:rPr>
                <w:rFonts w:ascii="Arial Narrow" w:hAnsi="Arial Narrow" w:cs="Arial"/>
                <w:sz w:val="20"/>
                <w:szCs w:val="20"/>
              </w:rPr>
              <w:t>All “</w:t>
            </w:r>
            <w:r w:rsidRPr="00D55F27"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 w:rsidRPr="00D55F27"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 w:rsidRPr="00D55F27"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 w:rsidRPr="00D55F27"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4654DC" w:rsidRDefault="004654DC" w:rsidP="007553E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54DC" w:rsidRDefault="007553EE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 xml:space="preserve">all </w:t>
            </w:r>
            <w:r w:rsidR="004654DC">
              <w:rPr>
                <w:rFonts w:ascii="Arial Narrow" w:hAnsi="Arial Narrow"/>
                <w:sz w:val="20"/>
                <w:szCs w:val="20"/>
              </w:rPr>
              <w:t>weather</w:t>
            </w:r>
            <w:proofErr w:type="gramEnd"/>
            <w:r w:rsidR="004654DC"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4654DC" w:rsidRDefault="004654DC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44518" w:rsidRPr="002E1AF6" w:rsidRDefault="004654DC" w:rsidP="007553EE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area to keep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footpath / work place access clear</w:t>
            </w:r>
          </w:p>
        </w:tc>
        <w:tc>
          <w:tcPr>
            <w:tcW w:w="1559" w:type="dxa"/>
            <w:vAlign w:val="center"/>
          </w:tcPr>
          <w:p w:rsidR="0022160F" w:rsidRPr="002E1AF6" w:rsidRDefault="008A3369" w:rsidP="007553E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22160F" w:rsidRPr="002E1AF6">
              <w:rPr>
                <w:rFonts w:ascii="Arial Narrow" w:eastAsia="Times New Roman" w:hAnsi="Arial Narrow" w:cs="Arial"/>
              </w:rPr>
              <w:t>Supe</w:t>
            </w:r>
            <w:r w:rsidR="0022160F" w:rsidRPr="002E1AF6">
              <w:rPr>
                <w:rFonts w:ascii="Arial Narrow" w:eastAsia="Times New Roman" w:hAnsi="Arial Narrow" w:cs="Arial"/>
                <w:spacing w:val="1"/>
              </w:rPr>
              <w:t>r</w:t>
            </w:r>
            <w:r w:rsidR="0022160F" w:rsidRPr="002E1AF6">
              <w:rPr>
                <w:rFonts w:ascii="Arial Narrow" w:eastAsia="Times New Roman" w:hAnsi="Arial Narrow" w:cs="Arial"/>
                <w:spacing w:val="-2"/>
              </w:rPr>
              <w:t>v</w:t>
            </w:r>
            <w:r w:rsidR="0022160F" w:rsidRPr="002E1AF6">
              <w:rPr>
                <w:rFonts w:ascii="Arial Narrow" w:eastAsia="Times New Roman" w:hAnsi="Arial Narrow" w:cs="Arial"/>
                <w:spacing w:val="1"/>
              </w:rPr>
              <w:t>i</w:t>
            </w:r>
            <w:r w:rsidR="0022160F" w:rsidRPr="002E1AF6">
              <w:rPr>
                <w:rFonts w:ascii="Arial Narrow" w:eastAsia="Times New Roman" w:hAnsi="Arial Narrow" w:cs="Arial"/>
              </w:rPr>
              <w:t>s</w:t>
            </w:r>
            <w:r w:rsidR="0022160F" w:rsidRPr="002E1AF6">
              <w:rPr>
                <w:rFonts w:ascii="Arial Narrow" w:eastAsia="Times New Roman" w:hAnsi="Arial Narrow" w:cs="Arial"/>
                <w:spacing w:val="-2"/>
              </w:rPr>
              <w:t>o</w:t>
            </w:r>
            <w:r w:rsidR="0022160F" w:rsidRPr="002E1AF6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22160F" w:rsidRPr="002E1AF6">
              <w:rPr>
                <w:rFonts w:ascii="Arial Narrow" w:eastAsia="Times New Roman" w:hAnsi="Arial Narrow" w:cs="Arial"/>
              </w:rPr>
              <w:t>/</w:t>
            </w:r>
          </w:p>
          <w:p w:rsidR="008A3369" w:rsidRDefault="008A3369" w:rsidP="007553E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2160F" w:rsidRPr="002E1AF6" w:rsidRDefault="0022160F" w:rsidP="007553E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2160F" w:rsidRPr="005C6238" w:rsidRDefault="0022160F" w:rsidP="007553EE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2160F" w:rsidRPr="005C6238" w:rsidTr="008A3369">
        <w:tc>
          <w:tcPr>
            <w:tcW w:w="1668" w:type="dxa"/>
            <w:vAlign w:val="center"/>
          </w:tcPr>
          <w:p w:rsidR="0022160F" w:rsidRDefault="0022160F" w:rsidP="007553E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22160F" w:rsidRDefault="0022160F" w:rsidP="007553E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F5DF5" w:rsidRDefault="00FF5DF5" w:rsidP="007553E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F5DF5" w:rsidRDefault="00FF5DF5" w:rsidP="007553E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2160F" w:rsidRDefault="00FF5DF5" w:rsidP="007553EE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17" w:type="dxa"/>
            <w:vAlign w:val="center"/>
          </w:tcPr>
          <w:p w:rsidR="0022160F" w:rsidRDefault="0022160F" w:rsidP="007553E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Slips, trips and falls </w:t>
            </w:r>
          </w:p>
          <w:p w:rsidR="0022160F" w:rsidRDefault="0022160F" w:rsidP="007553E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2160F" w:rsidRDefault="0022160F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2160F" w:rsidRDefault="0022160F" w:rsidP="007553E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2160F" w:rsidRDefault="0022160F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2160F" w:rsidRDefault="0022160F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2160F" w:rsidRDefault="0022160F" w:rsidP="007553E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2160F" w:rsidRDefault="0022160F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2160F" w:rsidRDefault="0022160F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10" w:type="dxa"/>
            <w:vAlign w:val="center"/>
          </w:tcPr>
          <w:p w:rsidR="005E45F5" w:rsidRDefault="005E45F5" w:rsidP="007553E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E45F5" w:rsidRDefault="005E45F5" w:rsidP="007553E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E45F5" w:rsidRDefault="005E45F5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0DE4">
              <w:rPr>
                <w:rFonts w:ascii="Arial Narrow" w:hAnsi="Arial Narrow"/>
                <w:sz w:val="20"/>
                <w:szCs w:val="20"/>
              </w:rPr>
              <w:t>Ensure un</w:t>
            </w:r>
            <w:r w:rsidR="00841B5D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5E45F5" w:rsidRDefault="005E45F5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2160F" w:rsidRPr="005A0DE4" w:rsidRDefault="0022160F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0DE4">
              <w:rPr>
                <w:rFonts w:ascii="Arial Narrow" w:hAnsi="Arial Narrow"/>
                <w:sz w:val="20"/>
                <w:szCs w:val="20"/>
              </w:rPr>
              <w:t>Provide and maintain barricades to isolate stored material and to restrict access.</w:t>
            </w:r>
          </w:p>
          <w:p w:rsidR="00FF5DF5" w:rsidRDefault="00FF5DF5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2160F" w:rsidRDefault="0022160F" w:rsidP="007553EE">
            <w:pPr>
              <w:spacing w:after="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5A0DE4">
              <w:rPr>
                <w:rFonts w:ascii="Arial Narrow" w:hAnsi="Arial Narrow"/>
                <w:sz w:val="20"/>
                <w:szCs w:val="20"/>
              </w:rPr>
              <w:t>Provide designated waste area.</w:t>
            </w:r>
          </w:p>
        </w:tc>
        <w:tc>
          <w:tcPr>
            <w:tcW w:w="1559" w:type="dxa"/>
            <w:vAlign w:val="center"/>
          </w:tcPr>
          <w:p w:rsidR="0022160F" w:rsidRDefault="008A3369" w:rsidP="007553E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22160F">
              <w:rPr>
                <w:rFonts w:ascii="Arial Narrow" w:eastAsia="Times New Roman" w:hAnsi="Arial Narrow" w:cs="Arial"/>
              </w:rPr>
              <w:t>Supe</w:t>
            </w:r>
            <w:r w:rsidR="0022160F">
              <w:rPr>
                <w:rFonts w:ascii="Arial Narrow" w:eastAsia="Times New Roman" w:hAnsi="Arial Narrow" w:cs="Arial"/>
                <w:spacing w:val="1"/>
              </w:rPr>
              <w:t>r</w:t>
            </w:r>
            <w:r w:rsidR="0022160F">
              <w:rPr>
                <w:rFonts w:ascii="Arial Narrow" w:eastAsia="Times New Roman" w:hAnsi="Arial Narrow" w:cs="Arial"/>
                <w:spacing w:val="-2"/>
              </w:rPr>
              <w:t>v</w:t>
            </w:r>
            <w:r w:rsidR="0022160F">
              <w:rPr>
                <w:rFonts w:ascii="Arial Narrow" w:eastAsia="Times New Roman" w:hAnsi="Arial Narrow" w:cs="Arial"/>
                <w:spacing w:val="1"/>
              </w:rPr>
              <w:t>i</w:t>
            </w:r>
            <w:r w:rsidR="0022160F">
              <w:rPr>
                <w:rFonts w:ascii="Arial Narrow" w:eastAsia="Times New Roman" w:hAnsi="Arial Narrow" w:cs="Arial"/>
              </w:rPr>
              <w:t>s</w:t>
            </w:r>
            <w:r w:rsidR="0022160F">
              <w:rPr>
                <w:rFonts w:ascii="Arial Narrow" w:eastAsia="Times New Roman" w:hAnsi="Arial Narrow" w:cs="Arial"/>
                <w:spacing w:val="-2"/>
              </w:rPr>
              <w:t>o</w:t>
            </w:r>
            <w:r w:rsidR="0022160F">
              <w:rPr>
                <w:rFonts w:ascii="Arial Narrow" w:eastAsia="Times New Roman" w:hAnsi="Arial Narrow" w:cs="Arial"/>
                <w:spacing w:val="1"/>
              </w:rPr>
              <w:t>r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22160F">
              <w:rPr>
                <w:rFonts w:ascii="Arial Narrow" w:eastAsia="Times New Roman" w:hAnsi="Arial Narrow" w:cs="Arial"/>
              </w:rPr>
              <w:t>/</w:t>
            </w:r>
          </w:p>
          <w:p w:rsidR="008A3369" w:rsidRDefault="008A3369" w:rsidP="007553E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2160F" w:rsidRDefault="0022160F" w:rsidP="007553E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2160F" w:rsidRPr="005C6238" w:rsidRDefault="0022160F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135E7" w:rsidRPr="005C6238" w:rsidTr="008A3369">
        <w:tc>
          <w:tcPr>
            <w:tcW w:w="1668" w:type="dxa"/>
            <w:vAlign w:val="center"/>
          </w:tcPr>
          <w:p w:rsidR="00A135E7" w:rsidRDefault="00A135E7" w:rsidP="007553E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8D69CE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17" w:type="dxa"/>
            <w:vAlign w:val="center"/>
          </w:tcPr>
          <w:p w:rsidR="007F1E15" w:rsidRDefault="007F1E15" w:rsidP="007553E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FF5DF5" w:rsidRDefault="00FF5DF5" w:rsidP="007553E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D69CE" w:rsidRDefault="007F1E15" w:rsidP="007553E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A135E7" w:rsidRDefault="00A135E7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135E7" w:rsidRDefault="00A135E7" w:rsidP="007553E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135E7" w:rsidRDefault="00A135E7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135E7" w:rsidRDefault="00A135E7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135E7" w:rsidRDefault="00A135E7" w:rsidP="007553E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135E7" w:rsidRDefault="00A135E7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135E7" w:rsidRDefault="00A135E7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10" w:type="dxa"/>
            <w:vAlign w:val="center"/>
          </w:tcPr>
          <w:p w:rsidR="00503C1D" w:rsidRDefault="00503C1D" w:rsidP="007553E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135E7" w:rsidRDefault="00A135E7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0DE4">
              <w:rPr>
                <w:rFonts w:ascii="Arial Narrow" w:hAnsi="Arial Narrow"/>
                <w:sz w:val="20"/>
                <w:szCs w:val="20"/>
              </w:rPr>
              <w:t xml:space="preserve">Use </w:t>
            </w:r>
            <w:r w:rsidR="00B31D79">
              <w:rPr>
                <w:rFonts w:ascii="Arial Narrow" w:hAnsi="Arial Narrow"/>
                <w:sz w:val="20"/>
                <w:szCs w:val="20"/>
              </w:rPr>
              <w:t xml:space="preserve">task specific </w:t>
            </w:r>
            <w:r w:rsidRPr="005A0DE4">
              <w:rPr>
                <w:rFonts w:ascii="Arial Narrow" w:hAnsi="Arial Narrow"/>
                <w:sz w:val="20"/>
                <w:szCs w:val="20"/>
              </w:rPr>
              <w:t xml:space="preserve">trained </w:t>
            </w:r>
            <w:r w:rsidRPr="00E54297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 w:rsidR="00503C1D">
              <w:rPr>
                <w:rFonts w:ascii="Arial Narrow" w:hAnsi="Arial Narrow"/>
                <w:sz w:val="20"/>
                <w:szCs w:val="20"/>
              </w:rPr>
              <w:t xml:space="preserve"> and team lifting</w:t>
            </w:r>
          </w:p>
          <w:p w:rsidR="00066013" w:rsidRPr="005900BC" w:rsidRDefault="005900BC" w:rsidP="007553E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9E6FCC" w:rsidRPr="00503C1D" w:rsidRDefault="00A135E7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0DE4">
              <w:rPr>
                <w:rFonts w:ascii="Arial Narrow" w:hAnsi="Arial Narrow"/>
                <w:sz w:val="20"/>
                <w:szCs w:val="20"/>
              </w:rPr>
              <w:t xml:space="preserve">Use appropriate PPE where </w:t>
            </w:r>
            <w:r w:rsidR="00503C1D">
              <w:rPr>
                <w:rFonts w:ascii="Arial Narrow" w:hAnsi="Arial Narrow"/>
                <w:sz w:val="20"/>
                <w:szCs w:val="20"/>
              </w:rPr>
              <w:t>necessary</w:t>
            </w:r>
          </w:p>
        </w:tc>
        <w:tc>
          <w:tcPr>
            <w:tcW w:w="1559" w:type="dxa"/>
            <w:vAlign w:val="center"/>
          </w:tcPr>
          <w:p w:rsidR="00331B7D" w:rsidRDefault="00331B7D" w:rsidP="007553E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135E7" w:rsidRDefault="00A135E7" w:rsidP="007553E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135E7" w:rsidRPr="005C6238" w:rsidRDefault="00A135E7" w:rsidP="007553EE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34640" w:rsidRPr="005C6238" w:rsidTr="008A3369">
        <w:tc>
          <w:tcPr>
            <w:tcW w:w="1668" w:type="dxa"/>
            <w:vAlign w:val="center"/>
          </w:tcPr>
          <w:p w:rsidR="00134640" w:rsidRDefault="00134640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 w:rsidR="009B552A">
              <w:rPr>
                <w:rFonts w:ascii="Arial Narrow" w:eastAsia="Times New Roman" w:hAnsi="Arial Narrow" w:cs="Arial"/>
              </w:rPr>
              <w:t xml:space="preserve"> / fibres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</w:p>
          <w:p w:rsidR="00134640" w:rsidRDefault="00134640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34640" w:rsidRDefault="00134640" w:rsidP="007553E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 -</w:t>
            </w:r>
          </w:p>
        </w:tc>
        <w:tc>
          <w:tcPr>
            <w:tcW w:w="1517" w:type="dxa"/>
            <w:vAlign w:val="center"/>
          </w:tcPr>
          <w:p w:rsidR="00134640" w:rsidRDefault="00134640" w:rsidP="007553E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/ fibre inhalation - respiratory problems </w:t>
            </w:r>
          </w:p>
          <w:p w:rsidR="00134640" w:rsidRDefault="00134640" w:rsidP="007553E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34640" w:rsidRDefault="00134640" w:rsidP="007553E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134640" w:rsidRDefault="00134640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34640" w:rsidRDefault="00134640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34640" w:rsidRDefault="00134640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34640" w:rsidRDefault="00134640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34640" w:rsidRDefault="00134640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34640" w:rsidRDefault="00134640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34640" w:rsidRDefault="00134640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10" w:type="dxa"/>
            <w:vAlign w:val="center"/>
          </w:tcPr>
          <w:p w:rsidR="00134640" w:rsidRDefault="00134640" w:rsidP="007553E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dust.</w:t>
            </w:r>
          </w:p>
          <w:p w:rsidR="00623231" w:rsidRDefault="00623231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34640" w:rsidRPr="00623231" w:rsidRDefault="00623231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623231" w:rsidRDefault="00623231" w:rsidP="007553E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34640" w:rsidRDefault="00134640" w:rsidP="007553E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dust protection.</w:t>
            </w:r>
          </w:p>
        </w:tc>
        <w:tc>
          <w:tcPr>
            <w:tcW w:w="1559" w:type="dxa"/>
            <w:vAlign w:val="center"/>
          </w:tcPr>
          <w:p w:rsidR="00134640" w:rsidRDefault="00134640" w:rsidP="007553E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34640" w:rsidRDefault="00134640" w:rsidP="007553E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34640" w:rsidRPr="005C6238" w:rsidRDefault="00134640" w:rsidP="007553EE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135E7" w:rsidRPr="005C6238" w:rsidTr="008A3369">
        <w:tc>
          <w:tcPr>
            <w:tcW w:w="1668" w:type="dxa"/>
            <w:vAlign w:val="center"/>
          </w:tcPr>
          <w:p w:rsidR="00A135E7" w:rsidRDefault="00A135E7" w:rsidP="007553E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noise</w:t>
            </w:r>
          </w:p>
          <w:p w:rsidR="00716DAE" w:rsidRDefault="00716DAE" w:rsidP="007553EE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/>
                <w:sz w:val="20"/>
                <w:szCs w:val="20"/>
              </w:rPr>
              <w:t>P</w:t>
            </w:r>
            <w:r w:rsidRPr="005A0DE4">
              <w:rPr>
                <w:rFonts w:ascii="Arial Narrow" w:hAnsi="Arial Narrow"/>
                <w:sz w:val="20"/>
                <w:szCs w:val="20"/>
              </w:rPr>
              <w:t xml:space="preserve">lant </w:t>
            </w:r>
            <w:r w:rsidR="00E335C4">
              <w:rPr>
                <w:rFonts w:ascii="Arial Narrow" w:hAnsi="Arial Narrow"/>
                <w:sz w:val="20"/>
                <w:szCs w:val="20"/>
              </w:rPr>
              <w:t xml:space="preserve">/ </w:t>
            </w:r>
            <w:r w:rsidRPr="005A0DE4">
              <w:rPr>
                <w:rFonts w:ascii="Arial Narrow" w:hAnsi="Arial Narrow"/>
                <w:sz w:val="20"/>
                <w:szCs w:val="20"/>
              </w:rPr>
              <w:t>equipment</w:t>
            </w:r>
          </w:p>
        </w:tc>
        <w:tc>
          <w:tcPr>
            <w:tcW w:w="1517" w:type="dxa"/>
            <w:vAlign w:val="center"/>
          </w:tcPr>
          <w:p w:rsidR="00A135E7" w:rsidRDefault="00A135E7" w:rsidP="007553E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A135E7" w:rsidRDefault="00A135E7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135E7" w:rsidRDefault="00A135E7" w:rsidP="007553E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135E7" w:rsidRDefault="00A135E7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135E7" w:rsidRDefault="00A135E7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135E7" w:rsidRDefault="00A135E7" w:rsidP="007553E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135E7" w:rsidRDefault="00A135E7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135E7" w:rsidRDefault="00A135E7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10" w:type="dxa"/>
            <w:vAlign w:val="center"/>
          </w:tcPr>
          <w:p w:rsidR="00A135E7" w:rsidRDefault="00A135E7" w:rsidP="007553E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0DE4">
              <w:rPr>
                <w:rFonts w:ascii="Arial Narrow" w:hAnsi="Arial Narrow"/>
                <w:sz w:val="20"/>
                <w:szCs w:val="20"/>
              </w:rPr>
              <w:t>Isolate plant and equipment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066013" w:rsidRDefault="00066013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5408B" w:rsidRPr="001F2EF0" w:rsidRDefault="0005408B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0DE4"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  <w:vAlign w:val="center"/>
          </w:tcPr>
          <w:p w:rsidR="00A135E7" w:rsidRPr="008A3369" w:rsidRDefault="00A135E7" w:rsidP="007553E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All</w:t>
            </w:r>
            <w:r w:rsidR="008A3369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  <w:i/>
              </w:rPr>
              <w:t>‘wo</w:t>
            </w:r>
            <w:r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  <w:i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  <w:i/>
              </w:rPr>
              <w:t>rs’</w:t>
            </w:r>
          </w:p>
          <w:p w:rsidR="009E6FCC" w:rsidRDefault="009E6FCC" w:rsidP="007553EE">
            <w:pPr>
              <w:spacing w:after="0"/>
              <w:ind w:right="-20"/>
              <w:rPr>
                <w:rFonts w:ascii="Arial Narrow" w:eastAsia="Times New Roman" w:hAnsi="Arial Narrow" w:cs="Arial"/>
                <w:i/>
              </w:rPr>
            </w:pPr>
          </w:p>
          <w:p w:rsidR="009E6FCC" w:rsidRDefault="009E6FCC" w:rsidP="007553E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135E7" w:rsidRPr="005C6238" w:rsidRDefault="00A135E7" w:rsidP="007553EE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E6FCC" w:rsidRPr="005C6238" w:rsidTr="008A3369">
        <w:tc>
          <w:tcPr>
            <w:tcW w:w="1668" w:type="dxa"/>
            <w:vAlign w:val="center"/>
          </w:tcPr>
          <w:p w:rsidR="00E655A2" w:rsidRDefault="00E655A2" w:rsidP="007553E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E655A2" w:rsidRDefault="00E655A2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55A2" w:rsidRDefault="00E655A2" w:rsidP="007553E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E655A2" w:rsidRDefault="00E655A2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55A2" w:rsidRDefault="00E655A2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  <w:p w:rsidR="009E6FCC" w:rsidRDefault="009E6FCC" w:rsidP="007553E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17" w:type="dxa"/>
            <w:vAlign w:val="center"/>
          </w:tcPr>
          <w:p w:rsidR="009E6FCC" w:rsidRDefault="009E6FCC" w:rsidP="007553E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9E6FCC" w:rsidRDefault="009E6FCC" w:rsidP="007553E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E6FCC" w:rsidRDefault="009E6FCC" w:rsidP="007553E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9E6FCC" w:rsidRDefault="009E6FCC" w:rsidP="007553E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E6FCC" w:rsidRDefault="009E6FCC" w:rsidP="007553E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9E6FCC" w:rsidRDefault="009E6FCC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9E6FCC" w:rsidRDefault="009E6FCC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E6FCC" w:rsidRDefault="009E6FCC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E6FCC" w:rsidRDefault="009E6FCC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E6FCC" w:rsidRDefault="009E6FCC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E6FCC" w:rsidRDefault="009E6FCC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9E6FCC" w:rsidRDefault="009E6FCC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10" w:type="dxa"/>
            <w:vAlign w:val="center"/>
          </w:tcPr>
          <w:p w:rsidR="009E6FCC" w:rsidRDefault="009E6FCC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9E6FCC" w:rsidRDefault="009E6FCC" w:rsidP="007553E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E6FCC" w:rsidRDefault="009E6FCC" w:rsidP="007553E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9E6FCC" w:rsidRDefault="009E6FCC" w:rsidP="007553E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E6FCC" w:rsidRDefault="009E6FCC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9E6FCC" w:rsidRDefault="009E6FCC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E6FCC" w:rsidRDefault="009E6FCC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D44518" w:rsidRDefault="00D44518" w:rsidP="007553EE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9E6FCC" w:rsidRDefault="009E6FCC" w:rsidP="007553EE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9E6FCC" w:rsidRDefault="009E6FCC" w:rsidP="007553E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9E6FCC" w:rsidRDefault="009E6FCC" w:rsidP="007553E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9E6FCC" w:rsidRPr="005C6238" w:rsidRDefault="009E6FCC" w:rsidP="007553EE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A4F76" w:rsidRPr="005C6238" w:rsidTr="008A3369">
        <w:tc>
          <w:tcPr>
            <w:tcW w:w="1668" w:type="dxa"/>
            <w:vAlign w:val="center"/>
          </w:tcPr>
          <w:p w:rsidR="00BA4F76" w:rsidRDefault="00BA4F76" w:rsidP="007553E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P</w:t>
            </w:r>
            <w:r>
              <w:rPr>
                <w:rFonts w:ascii="Arial Narrow" w:eastAsia="Times New Roman" w:hAnsi="Arial Narrow" w:cs="Arial"/>
              </w:rPr>
              <w:t>rot</w:t>
            </w:r>
            <w:r>
              <w:rPr>
                <w:rFonts w:ascii="Arial Narrow" w:eastAsia="Times New Roman" w:hAnsi="Arial Narrow" w:cs="Arial"/>
                <w:spacing w:val="-1"/>
              </w:rPr>
              <w:t>ec</w:t>
            </w:r>
            <w:r>
              <w:rPr>
                <w:rFonts w:ascii="Arial Narrow" w:eastAsia="Times New Roman" w:hAnsi="Arial Narrow" w:cs="Arial"/>
              </w:rPr>
              <w:t>t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 w:rsidR="00A87589">
              <w:rPr>
                <w:rFonts w:ascii="Arial Narrow" w:eastAsia="Times New Roman" w:hAnsi="Arial Narrow" w:cs="Arial"/>
              </w:rPr>
              <w:t xml:space="preserve">on </w:t>
            </w:r>
            <w:r>
              <w:rPr>
                <w:rFonts w:ascii="Arial Narrow" w:eastAsia="Times New Roman" w:hAnsi="Arial Narrow" w:cs="Arial"/>
              </w:rPr>
              <w:t xml:space="preserve">of </w:t>
            </w:r>
            <w:r w:rsidR="00A87589">
              <w:rPr>
                <w:rFonts w:ascii="Arial Narrow" w:eastAsia="Times New Roman" w:hAnsi="Arial Narrow" w:cs="Arial"/>
              </w:rPr>
              <w:t>other ‘</w:t>
            </w:r>
            <w:r w:rsidR="00A87589" w:rsidRPr="00E54297">
              <w:rPr>
                <w:rFonts w:ascii="Arial Narrow" w:eastAsia="Times New Roman" w:hAnsi="Arial Narrow" w:cs="Arial"/>
                <w:i/>
              </w:rPr>
              <w:t xml:space="preserve">workers’ </w:t>
            </w:r>
            <w:r w:rsidR="00A87589">
              <w:rPr>
                <w:rFonts w:ascii="Arial Narrow" w:eastAsia="Times New Roman" w:hAnsi="Arial Narrow" w:cs="Arial"/>
              </w:rPr>
              <w:t xml:space="preserve">and </w:t>
            </w:r>
            <w:r>
              <w:rPr>
                <w:rFonts w:ascii="Arial Narrow" w:eastAsia="Times New Roman" w:hAnsi="Arial Narrow" w:cs="Arial"/>
              </w:rPr>
              <w:t>the publ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</w:rPr>
              <w:t>c</w:t>
            </w:r>
            <w:r w:rsidR="00503746">
              <w:rPr>
                <w:rFonts w:ascii="Arial Narrow" w:eastAsia="Times New Roman" w:hAnsi="Arial Narrow" w:cs="Arial"/>
              </w:rPr>
              <w:t xml:space="preserve"> -</w:t>
            </w:r>
          </w:p>
          <w:p w:rsidR="00536B01" w:rsidRDefault="00536B01" w:rsidP="007553E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14F02" w:rsidRDefault="00716DAE" w:rsidP="007553E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trips, falls </w:t>
            </w:r>
            <w:r w:rsidR="00214F02" w:rsidRPr="002E1AF6">
              <w:rPr>
                <w:rFonts w:ascii="Arial Narrow" w:hAnsi="Arial Narrow" w:cs="Arial"/>
                <w:sz w:val="20"/>
                <w:szCs w:val="20"/>
              </w:rPr>
              <w:t>and accessibility</w:t>
            </w:r>
          </w:p>
          <w:p w:rsidR="00214F02" w:rsidRDefault="00214F02" w:rsidP="007553E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17" w:type="dxa"/>
            <w:vAlign w:val="center"/>
          </w:tcPr>
          <w:p w:rsidR="00BA4F76" w:rsidRDefault="00BA4F76" w:rsidP="007553E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A4F76" w:rsidRDefault="00BA4F76" w:rsidP="007553E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Exposure to 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 borne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dust / fibres</w:t>
            </w:r>
            <w:r w:rsidR="00F2195A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411" w:type="dxa"/>
            <w:vAlign w:val="center"/>
          </w:tcPr>
          <w:p w:rsidR="00BA4F76" w:rsidRDefault="00BA4F76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A4F76" w:rsidRDefault="00BA4F76" w:rsidP="007553E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4F76" w:rsidRDefault="00BA4F76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4F76" w:rsidRDefault="00BA4F76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4F76" w:rsidRDefault="00BA4F76" w:rsidP="007553E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4F76" w:rsidRDefault="00BA4F76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A4F76" w:rsidRDefault="00BA4F76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10" w:type="dxa"/>
            <w:vAlign w:val="center"/>
          </w:tcPr>
          <w:p w:rsidR="00BA4F76" w:rsidRPr="00F2195A" w:rsidRDefault="00BA4F76" w:rsidP="007553E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2195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Appropriate warning signage and </w:t>
            </w:r>
            <w:r w:rsidR="00E857B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fencing </w:t>
            </w:r>
            <w:r w:rsidRPr="00F2195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to restrict </w:t>
            </w:r>
            <w:r w:rsidR="00FA1DF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unauthorised / inadvertent </w:t>
            </w:r>
            <w:r w:rsidRPr="00F2195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into the work area.</w:t>
            </w:r>
            <w:r w:rsidR="00E857B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 extend temporary </w:t>
            </w:r>
            <w:r w:rsidR="00E857B6" w:rsidRPr="00F2195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barricades</w:t>
            </w:r>
            <w:r w:rsidR="00E857B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 nominal 10.0m from </w:t>
            </w:r>
            <w:r w:rsidR="00E857B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 xml:space="preserve">asbestos </w:t>
            </w:r>
            <w:r w:rsidR="003C50D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[ACM] </w:t>
            </w:r>
            <w:r w:rsidR="00E857B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work</w:t>
            </w:r>
          </w:p>
          <w:p w:rsidR="00E857B6" w:rsidRDefault="00E857B6" w:rsidP="007553E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A4F76" w:rsidRDefault="00BA4F76" w:rsidP="007553E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2195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shade clo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F2195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h around work area.</w:t>
            </w:r>
          </w:p>
          <w:p w:rsidR="001F2EF0" w:rsidRPr="00F2195A" w:rsidRDefault="001F2EF0" w:rsidP="007553E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A4F76" w:rsidRDefault="00BA4F76" w:rsidP="007553E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2195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Wet down to minimise dust / fibre release</w:t>
            </w:r>
            <w:r w:rsidR="00E5429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E857B6" w:rsidRDefault="00E857B6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54297" w:rsidRDefault="00E54297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0DE4">
              <w:rPr>
                <w:rFonts w:ascii="Arial Narrow" w:hAnsi="Arial Narrow"/>
                <w:sz w:val="20"/>
                <w:szCs w:val="20"/>
              </w:rPr>
              <w:t xml:space="preserve">Regularly monitor </w:t>
            </w:r>
            <w:r w:rsidR="00623231">
              <w:rPr>
                <w:rFonts w:ascii="Arial Narrow" w:hAnsi="Arial Narrow"/>
                <w:sz w:val="20"/>
                <w:szCs w:val="20"/>
              </w:rPr>
              <w:t xml:space="preserve">for </w:t>
            </w:r>
            <w:r w:rsidRPr="005A0DE4">
              <w:rPr>
                <w:rFonts w:ascii="Arial Narrow" w:hAnsi="Arial Narrow"/>
                <w:sz w:val="20"/>
                <w:szCs w:val="20"/>
              </w:rPr>
              <w:t>airborne dust/ fibres</w:t>
            </w:r>
          </w:p>
          <w:p w:rsidR="00E857B6" w:rsidRDefault="00E857B6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857B6" w:rsidRDefault="00E857B6" w:rsidP="007553E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Provide information to neighbouring properties</w:t>
            </w:r>
          </w:p>
        </w:tc>
        <w:tc>
          <w:tcPr>
            <w:tcW w:w="1559" w:type="dxa"/>
            <w:vAlign w:val="center"/>
          </w:tcPr>
          <w:p w:rsidR="00BA4F76" w:rsidRDefault="008A3369" w:rsidP="007553EE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lastRenderedPageBreak/>
              <w:t xml:space="preserve">Site </w:t>
            </w:r>
            <w:r w:rsidR="00BA4F76">
              <w:rPr>
                <w:rFonts w:ascii="Arial Narrow" w:hAnsi="Arial Narrow" w:cs="Arial"/>
              </w:rPr>
              <w:t>Supervisor</w:t>
            </w:r>
          </w:p>
          <w:p w:rsidR="00331B7D" w:rsidRDefault="00331B7D" w:rsidP="007553E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A4F76" w:rsidRDefault="00BA4F76" w:rsidP="007553E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A4F76" w:rsidRPr="005C6238" w:rsidRDefault="00BA4F76" w:rsidP="007553EE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76116" w:rsidRPr="005C6238" w:rsidTr="008A3369">
        <w:tc>
          <w:tcPr>
            <w:tcW w:w="1668" w:type="dxa"/>
            <w:vAlign w:val="center"/>
          </w:tcPr>
          <w:p w:rsidR="00276116" w:rsidRDefault="00276116" w:rsidP="007553EE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493759" w:rsidRDefault="00276116" w:rsidP="007553E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673A8">
              <w:rPr>
                <w:rFonts w:ascii="Arial Narrow" w:eastAsia="Times New Roman" w:hAnsi="Arial Narrow" w:cs="Arial"/>
                <w:sz w:val="20"/>
                <w:szCs w:val="20"/>
              </w:rPr>
              <w:t>Electricity</w:t>
            </w:r>
            <w:r w:rsidR="00493759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0E6118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493759">
              <w:rPr>
                <w:rFonts w:ascii="Arial Narrow" w:eastAsia="Times New Roman" w:hAnsi="Arial Narrow" w:cs="Arial"/>
                <w:sz w:val="20"/>
                <w:szCs w:val="20"/>
              </w:rPr>
              <w:t xml:space="preserve"> insulation to old wiring frayed or brittle</w:t>
            </w:r>
            <w:r w:rsidRPr="00E673A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29707B">
              <w:rPr>
                <w:rFonts w:ascii="Arial Narrow" w:eastAsia="Times New Roman" w:hAnsi="Arial Narrow" w:cs="Arial"/>
                <w:sz w:val="20"/>
                <w:szCs w:val="20"/>
              </w:rPr>
              <w:t xml:space="preserve">[conduit] </w:t>
            </w:r>
            <w:r w:rsidR="00493759">
              <w:rPr>
                <w:rFonts w:ascii="Arial Narrow" w:eastAsia="Times New Roman" w:hAnsi="Arial Narrow" w:cs="Arial"/>
                <w:sz w:val="20"/>
                <w:szCs w:val="20"/>
              </w:rPr>
              <w:t>or easily damaged</w:t>
            </w:r>
            <w:r w:rsidR="00C477E1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0E6118">
              <w:rPr>
                <w:rFonts w:ascii="Arial Narrow" w:eastAsia="Times New Roman" w:hAnsi="Arial Narrow" w:cs="Arial"/>
                <w:sz w:val="20"/>
                <w:szCs w:val="20"/>
              </w:rPr>
              <w:t>- water pipe electrified</w:t>
            </w:r>
            <w:r w:rsidR="00C477E1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493759" w:rsidRDefault="00276116" w:rsidP="007553E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673A8">
              <w:rPr>
                <w:rFonts w:ascii="Arial Narrow" w:eastAsia="Times New Roman" w:hAnsi="Arial Narrow" w:cs="Arial"/>
                <w:sz w:val="20"/>
                <w:szCs w:val="20"/>
              </w:rPr>
              <w:t xml:space="preserve">Gas </w:t>
            </w:r>
            <w:r w:rsidR="00493759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276116" w:rsidRPr="00E673A8" w:rsidRDefault="005A7993" w:rsidP="007553E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="00276116" w:rsidRPr="00E673A8">
              <w:rPr>
                <w:rFonts w:ascii="Arial Narrow" w:eastAsia="Times New Roman" w:hAnsi="Arial Narrow" w:cs="Arial"/>
                <w:sz w:val="20"/>
                <w:szCs w:val="20"/>
              </w:rPr>
              <w:t xml:space="preserve">azardous chemical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276116" w:rsidRPr="00E673A8">
              <w:rPr>
                <w:rFonts w:ascii="Arial Narrow" w:eastAsia="Times New Roman" w:hAnsi="Arial Narrow" w:cs="Arial"/>
                <w:sz w:val="20"/>
                <w:szCs w:val="20"/>
              </w:rPr>
              <w:t xml:space="preserve">iological </w:t>
            </w:r>
          </w:p>
        </w:tc>
        <w:tc>
          <w:tcPr>
            <w:tcW w:w="1517" w:type="dxa"/>
            <w:vAlign w:val="center"/>
          </w:tcPr>
          <w:p w:rsidR="00276116" w:rsidRDefault="00493759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 shock </w:t>
            </w:r>
            <w:r w:rsidR="000E6118">
              <w:rPr>
                <w:rFonts w:ascii="Arial Narrow" w:eastAsia="Times New Roman" w:hAnsi="Arial Narrow" w:cs="Arial"/>
                <w:sz w:val="20"/>
                <w:szCs w:val="20"/>
              </w:rPr>
              <w:t>or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0E611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A135E7">
              <w:rPr>
                <w:rFonts w:ascii="Arial Narrow" w:eastAsia="Times New Roman" w:hAnsi="Arial Narrow" w:cs="Arial"/>
                <w:sz w:val="20"/>
                <w:szCs w:val="20"/>
              </w:rPr>
              <w:t>le</w:t>
            </w:r>
            <w:r w:rsidRPr="00A135E7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A135E7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A135E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A135E7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A135E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A135E7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493759" w:rsidRDefault="00493759" w:rsidP="007553E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76116" w:rsidRDefault="00E138A4" w:rsidP="007553E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="00276116">
              <w:rPr>
                <w:rFonts w:ascii="Arial Narrow" w:eastAsia="Times New Roman" w:hAnsi="Arial Narrow" w:cs="Arial"/>
                <w:sz w:val="20"/>
                <w:szCs w:val="20"/>
              </w:rPr>
              <w:t xml:space="preserve">as service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276116">
              <w:rPr>
                <w:rFonts w:ascii="Arial Narrow" w:eastAsia="Times New Roman" w:hAnsi="Arial Narrow" w:cs="Arial"/>
                <w:sz w:val="20"/>
                <w:szCs w:val="20"/>
              </w:rPr>
              <w:t xml:space="preserve"> explosion</w:t>
            </w:r>
          </w:p>
          <w:p w:rsidR="007F5053" w:rsidRDefault="007F5053" w:rsidP="007553EE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76116" w:rsidRPr="007F5053" w:rsidRDefault="00276116" w:rsidP="007553E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exposure to </w:t>
            </w:r>
            <w:r w:rsidR="007F5053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chemical</w:t>
            </w:r>
            <w:r w:rsidR="00214F02"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411" w:type="dxa"/>
            <w:vAlign w:val="center"/>
          </w:tcPr>
          <w:p w:rsidR="00276116" w:rsidRDefault="00276116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76116" w:rsidRDefault="00276116" w:rsidP="007553E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76116" w:rsidRDefault="00276116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76116" w:rsidRDefault="00276116" w:rsidP="007553E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76116" w:rsidRDefault="00276116" w:rsidP="007553E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276116" w:rsidRDefault="00276116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76116" w:rsidRDefault="00276116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10" w:type="dxa"/>
            <w:vAlign w:val="center"/>
          </w:tcPr>
          <w:p w:rsidR="00276116" w:rsidRDefault="00276116" w:rsidP="007553E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5A0DE4">
              <w:rPr>
                <w:rFonts w:ascii="Arial Narrow" w:hAnsi="Arial Narrow"/>
                <w:sz w:val="20"/>
                <w:szCs w:val="20"/>
              </w:rPr>
              <w:t>Isolate electrical</w:t>
            </w:r>
            <w:r>
              <w:rPr>
                <w:rFonts w:ascii="Arial Narrow" w:hAnsi="Arial Narrow"/>
                <w:sz w:val="20"/>
                <w:szCs w:val="20"/>
              </w:rPr>
              <w:t xml:space="preserve"> service</w:t>
            </w:r>
            <w:r w:rsidR="00493759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 xml:space="preserve">/ </w:t>
            </w:r>
            <w:r w:rsidRPr="005A0DE4">
              <w:rPr>
                <w:rFonts w:ascii="Arial Narrow" w:hAnsi="Arial Narrow"/>
                <w:sz w:val="20"/>
                <w:szCs w:val="20"/>
              </w:rPr>
              <w:t>wiring.</w:t>
            </w:r>
          </w:p>
          <w:p w:rsidR="00C477E1" w:rsidRDefault="00C477E1" w:rsidP="007553E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9707B" w:rsidRDefault="00C477E1" w:rsidP="007553E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RCD installed on mains supply </w:t>
            </w:r>
            <w:r w:rsidR="0029707B">
              <w:rPr>
                <w:rFonts w:ascii="Arial Narrow" w:hAnsi="Arial Narrow"/>
                <w:sz w:val="20"/>
                <w:szCs w:val="20"/>
              </w:rPr>
              <w:t>/ portable generator</w:t>
            </w:r>
          </w:p>
          <w:p w:rsidR="00276116" w:rsidRDefault="00276116" w:rsidP="007553E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76116" w:rsidRPr="00276116" w:rsidRDefault="00276116" w:rsidP="007553E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5A0DE4">
              <w:rPr>
                <w:rFonts w:ascii="Arial Narrow" w:hAnsi="Arial Narrow"/>
                <w:sz w:val="20"/>
                <w:szCs w:val="20"/>
              </w:rPr>
              <w:t>Isolate gas service</w:t>
            </w:r>
            <w:r w:rsidRPr="00F2195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276116" w:rsidRPr="000646D1" w:rsidRDefault="008A3369" w:rsidP="007553E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276116" w:rsidRPr="000646D1">
              <w:rPr>
                <w:rFonts w:ascii="Arial Narrow" w:eastAsia="Times New Roman" w:hAnsi="Arial Narrow" w:cs="Arial"/>
                <w:spacing w:val="1"/>
              </w:rPr>
              <w:t>S</w:t>
            </w:r>
            <w:r w:rsidR="00276116" w:rsidRPr="000646D1">
              <w:rPr>
                <w:rFonts w:ascii="Arial Narrow" w:eastAsia="Times New Roman" w:hAnsi="Arial Narrow" w:cs="Arial"/>
              </w:rPr>
              <w:t>up</w:t>
            </w:r>
            <w:r w:rsidR="00276116" w:rsidRPr="000646D1">
              <w:rPr>
                <w:rFonts w:ascii="Arial Narrow" w:eastAsia="Times New Roman" w:hAnsi="Arial Narrow" w:cs="Arial"/>
                <w:spacing w:val="-1"/>
              </w:rPr>
              <w:t>e</w:t>
            </w:r>
            <w:r w:rsidR="00276116" w:rsidRPr="000646D1"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276116" w:rsidRDefault="00276116" w:rsidP="007553EE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  <w:r w:rsidRPr="000646D1">
              <w:rPr>
                <w:rFonts w:ascii="Arial Narrow" w:eastAsia="Times New Roman" w:hAnsi="Arial Narrow" w:cs="Arial"/>
              </w:rPr>
              <w:t xml:space="preserve">all </w:t>
            </w:r>
            <w:r w:rsidRPr="000646D1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276116" w:rsidRPr="005C6238" w:rsidRDefault="00276116" w:rsidP="007553EE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6615A" w:rsidRPr="005C6238" w:rsidTr="008A3369">
        <w:tc>
          <w:tcPr>
            <w:tcW w:w="1668" w:type="dxa"/>
            <w:vAlign w:val="center"/>
          </w:tcPr>
          <w:p w:rsidR="00F6615A" w:rsidRDefault="00F6615A" w:rsidP="007553EE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 xml:space="preserve">Working at height - </w:t>
            </w:r>
            <w:r>
              <w:rPr>
                <w:rFonts w:ascii="Arial Narrow" w:eastAsia="Times New Roman" w:hAnsi="Arial Narrow" w:cs="Arial"/>
              </w:rPr>
              <w:t>[ov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 </w:t>
            </w:r>
            <w:r w:rsidR="002408A1">
              <w:rPr>
                <w:rFonts w:ascii="Arial Narrow" w:eastAsia="Times New Roman" w:hAnsi="Arial Narrow" w:cs="Arial"/>
              </w:rPr>
              <w:t>2.0</w:t>
            </w:r>
            <w:r>
              <w:rPr>
                <w:rFonts w:ascii="Arial Narrow" w:eastAsia="Times New Roman" w:hAnsi="Arial Narrow" w:cs="Arial"/>
              </w:rPr>
              <w:t>m]</w:t>
            </w:r>
          </w:p>
          <w:p w:rsidR="00F6615A" w:rsidRDefault="00F6615A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6615A" w:rsidRDefault="00F6615A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C7F69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/ work platform</w:t>
            </w:r>
          </w:p>
          <w:p w:rsidR="00F6615A" w:rsidRDefault="00F6615A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6615A" w:rsidRDefault="00F6615A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Old roofing material or skylight/s - brittle</w:t>
            </w:r>
          </w:p>
          <w:p w:rsidR="00F6615A" w:rsidRDefault="00F6615A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6615A" w:rsidRPr="006C7F69" w:rsidRDefault="00F6615A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Increased traffic on roof surface - walking in the middle of battens</w:t>
            </w:r>
          </w:p>
          <w:p w:rsidR="00F6615A" w:rsidRDefault="00F6615A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6615A" w:rsidRDefault="00F6615A" w:rsidP="007553E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  <w:p w:rsidR="00F6615A" w:rsidRDefault="00F6615A" w:rsidP="007553E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6615A" w:rsidRDefault="00F6615A" w:rsidP="007553E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</w:t>
            </w:r>
          </w:p>
          <w:p w:rsidR="00F6615A" w:rsidRDefault="00F6615A" w:rsidP="007553E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6615A" w:rsidRPr="002E1D90" w:rsidRDefault="00F6615A" w:rsidP="007553E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</w:tc>
        <w:tc>
          <w:tcPr>
            <w:tcW w:w="1517" w:type="dxa"/>
            <w:vAlign w:val="center"/>
          </w:tcPr>
          <w:p w:rsidR="00F6615A" w:rsidRDefault="00F6615A" w:rsidP="007553EE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roof edge/ work platform/ through roof or roof framing</w:t>
            </w:r>
          </w:p>
          <w:p w:rsidR="00F6615A" w:rsidRDefault="00F6615A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6615A" w:rsidRDefault="00F6615A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F6615A" w:rsidRDefault="00F6615A" w:rsidP="007553EE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6615A" w:rsidRDefault="00F6615A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6615A" w:rsidRDefault="00F6615A" w:rsidP="007553E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6615A" w:rsidRDefault="00F6615A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6615A" w:rsidRDefault="00F6615A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6615A" w:rsidRDefault="00F6615A" w:rsidP="007553E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6615A" w:rsidRDefault="00F6615A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6615A" w:rsidRDefault="00F6615A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10" w:type="dxa"/>
            <w:vAlign w:val="center"/>
          </w:tcPr>
          <w:p w:rsidR="00F6615A" w:rsidRDefault="00F6615A" w:rsidP="007553E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6615A" w:rsidRDefault="00F6615A" w:rsidP="007553E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6615A" w:rsidRDefault="00F6615A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0DE4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03C1D" w:rsidRDefault="00503C1D" w:rsidP="007553E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03C1D" w:rsidRDefault="00503C1D" w:rsidP="007553E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6615A" w:rsidRDefault="00F6615A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6615A" w:rsidRPr="005A0DE4" w:rsidRDefault="00F6615A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0DE4">
              <w:rPr>
                <w:rFonts w:ascii="Arial Narrow" w:hAnsi="Arial Narrow"/>
                <w:sz w:val="20"/>
                <w:szCs w:val="20"/>
              </w:rPr>
              <w:t>Provide guardrails and perimeter edge protection.</w:t>
            </w:r>
          </w:p>
          <w:p w:rsidR="00F6615A" w:rsidRDefault="00F6615A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6615A" w:rsidRPr="005A0DE4" w:rsidRDefault="00F6615A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0DE4">
              <w:rPr>
                <w:rFonts w:ascii="Arial Narrow" w:hAnsi="Arial Narrow"/>
                <w:sz w:val="20"/>
                <w:szCs w:val="20"/>
              </w:rPr>
              <w:t>Scaffold / work platform to outer perimeter.</w:t>
            </w:r>
          </w:p>
          <w:p w:rsidR="00F6615A" w:rsidRDefault="00F6615A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6615A" w:rsidRPr="005A0DE4" w:rsidRDefault="00F6615A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0DE4">
              <w:rPr>
                <w:rFonts w:ascii="Arial Narrow" w:hAnsi="Arial Narrow"/>
                <w:sz w:val="20"/>
                <w:szCs w:val="20"/>
              </w:rPr>
              <w:t xml:space="preserve">Use </w:t>
            </w:r>
            <w:r w:rsidR="00B31D79">
              <w:rPr>
                <w:rFonts w:ascii="Arial Narrow" w:hAnsi="Arial Narrow"/>
                <w:sz w:val="20"/>
                <w:szCs w:val="20"/>
              </w:rPr>
              <w:t xml:space="preserve">task specific </w:t>
            </w:r>
            <w:r w:rsidR="00B31D79" w:rsidRPr="005A0DE4">
              <w:rPr>
                <w:rFonts w:ascii="Arial Narrow" w:hAnsi="Arial Narrow"/>
                <w:sz w:val="20"/>
                <w:szCs w:val="20"/>
              </w:rPr>
              <w:t>trained</w:t>
            </w:r>
            <w:r w:rsidRPr="005A0DE4">
              <w:rPr>
                <w:rFonts w:ascii="Arial Narrow" w:hAnsi="Arial Narrow"/>
                <w:sz w:val="20"/>
                <w:szCs w:val="20"/>
              </w:rPr>
              <w:t xml:space="preserve"> / experienced </w:t>
            </w:r>
            <w:r w:rsidRPr="00162F1F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 w:rsidRPr="005A0DE4">
              <w:rPr>
                <w:rFonts w:ascii="Arial Narrow" w:hAnsi="Arial Narrow"/>
                <w:sz w:val="20"/>
                <w:szCs w:val="20"/>
              </w:rPr>
              <w:t xml:space="preserve">. </w:t>
            </w:r>
          </w:p>
          <w:p w:rsidR="00F6615A" w:rsidRDefault="00F6615A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6615A" w:rsidRDefault="00F6615A" w:rsidP="007553E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0DE4"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F6615A" w:rsidRDefault="00F6615A" w:rsidP="007553EE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</w:t>
            </w:r>
          </w:p>
          <w:p w:rsidR="00F6615A" w:rsidRDefault="00F6615A" w:rsidP="007553E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6615A" w:rsidRDefault="00F6615A" w:rsidP="007553E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6615A" w:rsidRDefault="00F6615A" w:rsidP="007553EE">
            <w:pPr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F6615A" w:rsidRPr="005C6238" w:rsidRDefault="00F6615A" w:rsidP="007553EE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646D1" w:rsidRPr="00DD0B93" w:rsidTr="008A3369">
        <w:tc>
          <w:tcPr>
            <w:tcW w:w="1668" w:type="dxa"/>
          </w:tcPr>
          <w:p w:rsidR="00214F02" w:rsidRPr="00DD0B93" w:rsidRDefault="000646D1" w:rsidP="007553E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D0B93">
              <w:rPr>
                <w:rFonts w:ascii="Arial Narrow" w:eastAsia="Times New Roman" w:hAnsi="Arial Narrow" w:cs="Arial"/>
              </w:rPr>
              <w:t xml:space="preserve">Removal </w:t>
            </w:r>
            <w:r w:rsidR="00472B48" w:rsidRPr="00DD0B93">
              <w:rPr>
                <w:rFonts w:ascii="Arial Narrow" w:eastAsia="Times New Roman" w:hAnsi="Arial Narrow" w:cs="Arial"/>
              </w:rPr>
              <w:t xml:space="preserve">or disturbance </w:t>
            </w:r>
            <w:r w:rsidRPr="00DD0B93">
              <w:rPr>
                <w:rFonts w:ascii="Arial Narrow" w:eastAsia="Times New Roman" w:hAnsi="Arial Narrow" w:cs="Arial"/>
              </w:rPr>
              <w:t xml:space="preserve">of </w:t>
            </w:r>
            <w:r w:rsidR="00FE2137" w:rsidRPr="00DD0B93">
              <w:rPr>
                <w:rFonts w:ascii="Arial Narrow" w:eastAsia="Times New Roman" w:hAnsi="Arial Narrow" w:cs="Arial"/>
              </w:rPr>
              <w:t xml:space="preserve">wall </w:t>
            </w:r>
            <w:r w:rsidR="003B1757" w:rsidRPr="00DD0B93">
              <w:rPr>
                <w:rFonts w:ascii="Arial Narrow" w:eastAsia="Times New Roman" w:hAnsi="Arial Narrow" w:cs="Arial"/>
              </w:rPr>
              <w:t xml:space="preserve">/ gable </w:t>
            </w:r>
            <w:r w:rsidR="00FE2137" w:rsidRPr="00DD0B93">
              <w:rPr>
                <w:rFonts w:ascii="Arial Narrow" w:eastAsia="Times New Roman" w:hAnsi="Arial Narrow" w:cs="Arial"/>
              </w:rPr>
              <w:t xml:space="preserve">cladding, </w:t>
            </w:r>
            <w:r w:rsidR="004323DD" w:rsidRPr="00DD0B93">
              <w:rPr>
                <w:rFonts w:ascii="Arial Narrow" w:eastAsia="Times New Roman" w:hAnsi="Arial Narrow" w:cs="Arial"/>
              </w:rPr>
              <w:t xml:space="preserve">eave </w:t>
            </w:r>
            <w:r w:rsidR="00894C1E" w:rsidRPr="00DD0B93">
              <w:rPr>
                <w:rFonts w:ascii="Arial Narrow" w:eastAsia="Times New Roman" w:hAnsi="Arial Narrow" w:cs="Arial"/>
              </w:rPr>
              <w:t>and</w:t>
            </w:r>
            <w:r w:rsidR="004323DD" w:rsidRPr="00DD0B93">
              <w:rPr>
                <w:rFonts w:ascii="Arial Narrow" w:eastAsia="Times New Roman" w:hAnsi="Arial Narrow" w:cs="Arial"/>
              </w:rPr>
              <w:t xml:space="preserve"> porch soffits </w:t>
            </w:r>
            <w:r w:rsidR="00C15194" w:rsidRPr="00DD0B93">
              <w:rPr>
                <w:rFonts w:ascii="Arial Narrow" w:eastAsia="Times New Roman" w:hAnsi="Arial Narrow" w:cs="Arial"/>
                <w:i/>
              </w:rPr>
              <w:t>that may</w:t>
            </w:r>
            <w:r w:rsidR="00C15194" w:rsidRPr="00DD0B93">
              <w:rPr>
                <w:rFonts w:ascii="Arial Narrow" w:eastAsia="Times New Roman" w:hAnsi="Arial Narrow" w:cs="Arial"/>
              </w:rPr>
              <w:t xml:space="preserve"> </w:t>
            </w:r>
            <w:r w:rsidR="00C15194" w:rsidRPr="00DD0B93">
              <w:rPr>
                <w:rFonts w:ascii="Arial Narrow" w:eastAsia="Times New Roman" w:hAnsi="Arial Narrow" w:cs="Arial"/>
              </w:rPr>
              <w:lastRenderedPageBreak/>
              <w:t xml:space="preserve">contain asbestos cement [ACM] </w:t>
            </w:r>
            <w:r w:rsidR="00494E02" w:rsidRPr="00DD0B93">
              <w:rPr>
                <w:rFonts w:ascii="Arial Narrow" w:eastAsia="Times New Roman" w:hAnsi="Arial Narrow" w:cs="Arial"/>
              </w:rPr>
              <w:t>-</w:t>
            </w:r>
            <w:r w:rsidRPr="00DD0B93">
              <w:rPr>
                <w:rFonts w:ascii="Arial Narrow" w:eastAsia="Times New Roman" w:hAnsi="Arial Narrow" w:cs="Arial"/>
              </w:rPr>
              <w:t xml:space="preserve"> </w:t>
            </w:r>
          </w:p>
          <w:p w:rsidR="00623231" w:rsidRPr="00DD0B93" w:rsidRDefault="00623231" w:rsidP="007553E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14F02" w:rsidRPr="00DD0B93" w:rsidRDefault="00214F02" w:rsidP="007553E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DD0B9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DD0B9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DD0B9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>rdous chemicals</w:t>
            </w:r>
            <w:r w:rsidR="000E39B5" w:rsidRPr="00DD0B93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214F02" w:rsidRPr="00DD0B93" w:rsidRDefault="00214F02" w:rsidP="007553E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14F02" w:rsidRPr="00DD0B93" w:rsidRDefault="00214F02" w:rsidP="007553E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  <w:r w:rsidR="002A2E5E" w:rsidRPr="00DD0B93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214F02" w:rsidRPr="00DD0B93" w:rsidRDefault="00214F02" w:rsidP="007553E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14F02" w:rsidRPr="00DD0B93" w:rsidRDefault="00214F02" w:rsidP="007553E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DD0B93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214F02" w:rsidRPr="00DD0B93" w:rsidRDefault="00214F02" w:rsidP="007553E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14F02" w:rsidRPr="00DD0B93" w:rsidRDefault="00214F02" w:rsidP="007553E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DD0B93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214F02" w:rsidRPr="00DD0B93" w:rsidRDefault="00214F02" w:rsidP="007553EE">
            <w:pPr>
              <w:tabs>
                <w:tab w:val="left" w:pos="1343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14F02" w:rsidRPr="00DD0B93" w:rsidRDefault="00214F02" w:rsidP="007553EE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DD0B93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8A3369" w:rsidRPr="00DD0B9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8A3369" w:rsidRPr="00DD0B93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  <w:r w:rsidRPr="00DD0B93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</w:tc>
        <w:tc>
          <w:tcPr>
            <w:tcW w:w="1517" w:type="dxa"/>
            <w:vAlign w:val="center"/>
          </w:tcPr>
          <w:p w:rsidR="000646D1" w:rsidRPr="00DD0B93" w:rsidRDefault="00214F02" w:rsidP="007553E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</w:t>
            </w:r>
            <w:r w:rsidR="000646D1" w:rsidRPr="00DD0B93">
              <w:rPr>
                <w:rFonts w:ascii="Arial Narrow" w:eastAsia="Times New Roman" w:hAnsi="Arial Narrow" w:cs="Arial"/>
                <w:sz w:val="20"/>
                <w:szCs w:val="20"/>
              </w:rPr>
              <w:t xml:space="preserve">nhalation and exposure to </w:t>
            </w:r>
            <w:r w:rsidR="00E138A4" w:rsidRPr="00DD0B93">
              <w:rPr>
                <w:rFonts w:ascii="Arial Narrow" w:eastAsia="Times New Roman" w:hAnsi="Arial Narrow" w:cs="Arial"/>
                <w:sz w:val="20"/>
                <w:szCs w:val="20"/>
              </w:rPr>
              <w:t>ACM fibres</w:t>
            </w:r>
            <w:r w:rsidR="000646D1" w:rsidRPr="00DD0B93">
              <w:rPr>
                <w:rFonts w:ascii="Arial Narrow" w:eastAsia="Times New Roman" w:hAnsi="Arial Narrow" w:cs="Arial"/>
                <w:sz w:val="20"/>
                <w:szCs w:val="20"/>
              </w:rPr>
              <w:t xml:space="preserve"> / </w:t>
            </w:r>
            <w:r w:rsidR="00E138A4" w:rsidRPr="00DD0B93">
              <w:rPr>
                <w:rFonts w:ascii="Arial Narrow" w:eastAsia="Times New Roman" w:hAnsi="Arial Narrow" w:cs="Arial"/>
                <w:sz w:val="20"/>
                <w:szCs w:val="20"/>
              </w:rPr>
              <w:t>dust</w:t>
            </w:r>
            <w:r w:rsidR="002A2E5E" w:rsidRPr="00DD0B93">
              <w:rPr>
                <w:rFonts w:ascii="Arial Narrow" w:eastAsia="Times New Roman" w:hAnsi="Arial Narrow" w:cs="Arial"/>
                <w:sz w:val="20"/>
                <w:szCs w:val="20"/>
              </w:rPr>
              <w:t xml:space="preserve"> - respiratory problems</w:t>
            </w:r>
            <w:r w:rsidR="000646D1" w:rsidRPr="00DD0B9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0646D1" w:rsidRPr="00DD0B93" w:rsidRDefault="000646D1" w:rsidP="007553E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646D1" w:rsidRPr="00DD0B93" w:rsidRDefault="00214F02" w:rsidP="007553E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DD0B93">
              <w:rPr>
                <w:rFonts w:ascii="Arial Narrow" w:hAnsi="Arial Narrow" w:cs="Arial"/>
                <w:sz w:val="20"/>
                <w:szCs w:val="20"/>
              </w:rPr>
              <w:lastRenderedPageBreak/>
              <w:t>Fall from scaffolding / work platform</w:t>
            </w:r>
          </w:p>
          <w:p w:rsidR="00E138A4" w:rsidRPr="00DD0B93" w:rsidRDefault="00E138A4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138A4" w:rsidRPr="00DD0B93" w:rsidRDefault="00E138A4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E673A8" w:rsidRPr="00DD0B93" w:rsidRDefault="00E673A8" w:rsidP="007553E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673A8" w:rsidRPr="00DD0B93" w:rsidRDefault="00E673A8" w:rsidP="007553E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DD0B93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E673A8" w:rsidRPr="00DD0B93" w:rsidRDefault="00E673A8" w:rsidP="007553E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646D1" w:rsidRPr="00DD0B93" w:rsidRDefault="000646D1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646D1" w:rsidRPr="00DD0B93" w:rsidRDefault="000646D1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D0B9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646D1" w:rsidRPr="00DD0B93" w:rsidRDefault="000646D1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646D1" w:rsidRPr="00DD0B93" w:rsidRDefault="000646D1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646D1" w:rsidRPr="00DD0B93" w:rsidRDefault="000646D1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D0B9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646D1" w:rsidRPr="00DD0B93" w:rsidRDefault="000646D1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646D1" w:rsidRPr="00DD0B93" w:rsidRDefault="000646D1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D0B93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10" w:type="dxa"/>
            <w:vAlign w:val="center"/>
          </w:tcPr>
          <w:p w:rsidR="005E45F5" w:rsidRPr="00DD0B93" w:rsidRDefault="005E45F5" w:rsidP="007553E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DD0B93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E45F5" w:rsidRPr="00DD0B93" w:rsidRDefault="005E45F5" w:rsidP="007553E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E45F5" w:rsidRPr="00DD0B93" w:rsidRDefault="005E45F5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D0B93">
              <w:rPr>
                <w:rFonts w:ascii="Arial Narrow" w:hAnsi="Arial Narrow"/>
                <w:sz w:val="20"/>
                <w:szCs w:val="20"/>
              </w:rPr>
              <w:t>Ensure un</w:t>
            </w:r>
            <w:r w:rsidR="00841B5D" w:rsidRPr="00DD0B93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503C1D" w:rsidRPr="00DD0B93" w:rsidRDefault="00503C1D" w:rsidP="007553E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03C1D" w:rsidRPr="00DD0B93" w:rsidRDefault="00503C1D" w:rsidP="007553E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DD0B93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Identify the risks and plan the task in consultation with the </w:t>
            </w:r>
            <w:r w:rsidRPr="00DD0B9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E45F5" w:rsidRPr="00DD0B93" w:rsidRDefault="005E45F5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7351E" w:rsidRPr="00DD0B93" w:rsidRDefault="00E7351E" w:rsidP="007553E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DD0B9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Conduct hazardous chemical assessment prior to commencement of </w:t>
            </w:r>
            <w:r w:rsidR="001F2EF0" w:rsidRPr="00DD0B9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the works</w:t>
            </w:r>
          </w:p>
          <w:p w:rsidR="001250DA" w:rsidRPr="00DD0B93" w:rsidRDefault="001250DA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250DA" w:rsidRPr="00DD0B93" w:rsidRDefault="001250DA" w:rsidP="007553E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DD0B93">
              <w:rPr>
                <w:rFonts w:ascii="Arial Narrow" w:hAnsi="Arial Narrow"/>
                <w:sz w:val="20"/>
                <w:szCs w:val="20"/>
              </w:rPr>
              <w:t>Regularly monitor</w:t>
            </w:r>
            <w:r w:rsidRPr="00DD0B9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for airborne dust/ fibres</w:t>
            </w:r>
          </w:p>
          <w:p w:rsidR="005E45F5" w:rsidRPr="00DD0B93" w:rsidRDefault="005E45F5" w:rsidP="007553E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5F4C9D" w:rsidRPr="00DD0B93" w:rsidRDefault="005F4C9D" w:rsidP="007553E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DD0B93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1250DA" w:rsidRPr="00DD0B93" w:rsidRDefault="001250DA" w:rsidP="007553E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646D1" w:rsidRPr="00DD0B93" w:rsidRDefault="000646D1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D0B9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trained experienced ‘</w:t>
            </w:r>
            <w:r w:rsidRPr="00DD0B93">
              <w:rPr>
                <w:rFonts w:ascii="Arial Narrow" w:hAnsi="Arial Narrow"/>
                <w:sz w:val="20"/>
                <w:szCs w:val="20"/>
              </w:rPr>
              <w:t>workers’.</w:t>
            </w:r>
          </w:p>
          <w:p w:rsidR="005E45F5" w:rsidRPr="00DD0B93" w:rsidRDefault="005E45F5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C0A50" w:rsidRPr="00DD0B93" w:rsidRDefault="007C0A50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D0B93">
              <w:rPr>
                <w:rFonts w:ascii="Arial Narrow" w:hAnsi="Arial Narrow"/>
                <w:sz w:val="20"/>
                <w:szCs w:val="20"/>
              </w:rPr>
              <w:t xml:space="preserve">Provide appropriate warning signage and barricades </w:t>
            </w: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 xml:space="preserve">to </w:t>
            </w:r>
            <w:r w:rsidRPr="00DD0B9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DD0B9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DD0B9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to </w:t>
            </w:r>
            <w:r w:rsidRPr="00DD0B93">
              <w:rPr>
                <w:rFonts w:ascii="Arial Narrow" w:hAnsi="Arial Narrow"/>
                <w:sz w:val="20"/>
                <w:szCs w:val="20"/>
              </w:rPr>
              <w:t xml:space="preserve">into the work area </w:t>
            </w: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 xml:space="preserve">by </w:t>
            </w:r>
            <w:r w:rsidRPr="00DD0B93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5E45F5" w:rsidRPr="00DD0B93" w:rsidRDefault="005E45F5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A19CB" w:rsidRPr="00DD0B93" w:rsidRDefault="005A19CB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D0B93">
              <w:rPr>
                <w:rFonts w:ascii="Arial Narrow" w:hAnsi="Arial Narrow"/>
                <w:sz w:val="20"/>
                <w:szCs w:val="20"/>
              </w:rPr>
              <w:t>Remove sheets with minimal breakage.</w:t>
            </w:r>
          </w:p>
          <w:p w:rsidR="005E45F5" w:rsidRPr="00DD0B93" w:rsidRDefault="005E45F5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646D1" w:rsidRPr="00DD0B93" w:rsidRDefault="000646D1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D0B93">
              <w:rPr>
                <w:rFonts w:ascii="Arial Narrow" w:hAnsi="Arial Narrow"/>
                <w:sz w:val="20"/>
                <w:szCs w:val="20"/>
              </w:rPr>
              <w:t>Wet down to minimise dust / fibre release.</w:t>
            </w:r>
          </w:p>
          <w:p w:rsidR="005E45F5" w:rsidRPr="00DD0B93" w:rsidRDefault="005E45F5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646D1" w:rsidRPr="00DD0B93" w:rsidRDefault="000646D1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D0B93">
              <w:rPr>
                <w:rFonts w:ascii="Arial Narrow" w:hAnsi="Arial Narrow"/>
                <w:sz w:val="20"/>
                <w:szCs w:val="20"/>
              </w:rPr>
              <w:t>Seal residues of ACM that cannot be removed from timber framed members</w:t>
            </w:r>
          </w:p>
          <w:p w:rsidR="005E45F5" w:rsidRPr="00DD0B93" w:rsidRDefault="005E45F5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646D1" w:rsidRPr="00DD0B93" w:rsidRDefault="000646D1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D0B93">
              <w:rPr>
                <w:rFonts w:ascii="Arial Narrow" w:hAnsi="Arial Narrow"/>
                <w:sz w:val="20"/>
                <w:szCs w:val="20"/>
              </w:rPr>
              <w:t xml:space="preserve">Wrap all </w:t>
            </w:r>
            <w:r w:rsidR="001250DA" w:rsidRPr="00DD0B93">
              <w:rPr>
                <w:rFonts w:ascii="Arial Narrow" w:hAnsi="Arial Narrow"/>
                <w:sz w:val="20"/>
                <w:szCs w:val="20"/>
              </w:rPr>
              <w:t xml:space="preserve">removed </w:t>
            </w:r>
            <w:r w:rsidRPr="00DD0B93">
              <w:rPr>
                <w:rFonts w:ascii="Arial Narrow" w:hAnsi="Arial Narrow"/>
                <w:sz w:val="20"/>
                <w:szCs w:val="20"/>
              </w:rPr>
              <w:t>material in heavy</w:t>
            </w:r>
            <w:r w:rsidR="00841B5D" w:rsidRPr="00DD0B93">
              <w:rPr>
                <w:rFonts w:ascii="Arial Narrow" w:hAnsi="Arial Narrow"/>
                <w:sz w:val="20"/>
                <w:szCs w:val="20"/>
              </w:rPr>
              <w:t xml:space="preserve"> duty plastic sheeting and seal</w:t>
            </w:r>
          </w:p>
          <w:p w:rsidR="005E45F5" w:rsidRPr="00DD0B93" w:rsidRDefault="005E45F5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646D1" w:rsidRPr="00DD0B93" w:rsidRDefault="000646D1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D0B93"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  <w:p w:rsidR="000646D1" w:rsidRPr="00DD0B93" w:rsidRDefault="000646D1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D0B93"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0646D1" w:rsidRPr="00DD0B93" w:rsidRDefault="008A3369" w:rsidP="007553E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D0B93"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0646D1" w:rsidRPr="00DD0B93">
              <w:rPr>
                <w:rFonts w:ascii="Arial Narrow" w:eastAsia="Times New Roman" w:hAnsi="Arial Narrow" w:cs="Arial"/>
                <w:spacing w:val="1"/>
              </w:rPr>
              <w:t>S</w:t>
            </w:r>
            <w:r w:rsidR="000646D1" w:rsidRPr="00DD0B93">
              <w:rPr>
                <w:rFonts w:ascii="Arial Narrow" w:eastAsia="Times New Roman" w:hAnsi="Arial Narrow" w:cs="Arial"/>
              </w:rPr>
              <w:t>up</w:t>
            </w:r>
            <w:r w:rsidR="000646D1" w:rsidRPr="00DD0B93">
              <w:rPr>
                <w:rFonts w:ascii="Arial Narrow" w:eastAsia="Times New Roman" w:hAnsi="Arial Narrow" w:cs="Arial"/>
                <w:spacing w:val="-1"/>
              </w:rPr>
              <w:t>e</w:t>
            </w:r>
            <w:r w:rsidR="000646D1" w:rsidRPr="00DD0B93">
              <w:rPr>
                <w:rFonts w:ascii="Arial Narrow" w:eastAsia="Times New Roman" w:hAnsi="Arial Narrow" w:cs="Arial"/>
              </w:rPr>
              <w:t>rvisor</w:t>
            </w:r>
          </w:p>
          <w:p w:rsidR="000646D1" w:rsidRPr="00DD0B93" w:rsidRDefault="000646D1" w:rsidP="007553EE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331B7D" w:rsidRPr="00DD0B93" w:rsidRDefault="00331B7D" w:rsidP="007553EE">
            <w:pPr>
              <w:spacing w:after="0"/>
              <w:rPr>
                <w:rFonts w:ascii="Arial Narrow" w:hAnsi="Arial Narrow" w:cs="Arial"/>
              </w:rPr>
            </w:pPr>
            <w:r w:rsidRPr="00DD0B93">
              <w:rPr>
                <w:rFonts w:ascii="Arial Narrow" w:eastAsia="Times New Roman" w:hAnsi="Arial Narrow" w:cs="Arial"/>
              </w:rPr>
              <w:t>Contr</w:t>
            </w:r>
            <w:r w:rsidRPr="00DD0B9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DD0B93">
              <w:rPr>
                <w:rFonts w:ascii="Arial Narrow" w:eastAsia="Times New Roman" w:hAnsi="Arial Narrow" w:cs="Arial"/>
              </w:rPr>
              <w:t>tor / all ‘</w:t>
            </w:r>
            <w:r w:rsidRPr="00DD0B9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646D1" w:rsidRPr="00DD0B93" w:rsidRDefault="000646D1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Align w:val="center"/>
          </w:tcPr>
          <w:p w:rsidR="000646D1" w:rsidRPr="00DD0B93" w:rsidRDefault="000646D1" w:rsidP="007553EE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4664C" w:rsidRPr="00DD0B93" w:rsidTr="000A13ED">
        <w:tc>
          <w:tcPr>
            <w:tcW w:w="1668" w:type="dxa"/>
            <w:vAlign w:val="center"/>
          </w:tcPr>
          <w:p w:rsidR="00F4664C" w:rsidRPr="00DD0B93" w:rsidRDefault="00F4664C" w:rsidP="007553EE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DD0B93">
              <w:rPr>
                <w:rFonts w:ascii="Arial Narrow" w:eastAsia="Times New Roman" w:hAnsi="Arial Narrow" w:cs="Arial"/>
              </w:rPr>
              <w:t>R</w:t>
            </w:r>
            <w:r w:rsidRPr="00DD0B9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D0B93">
              <w:rPr>
                <w:rFonts w:ascii="Arial Narrow" w:eastAsia="Times New Roman" w:hAnsi="Arial Narrow" w:cs="Arial"/>
              </w:rPr>
              <w:t xml:space="preserve">moval </w:t>
            </w:r>
            <w:r w:rsidR="00472B48" w:rsidRPr="00DD0B93">
              <w:rPr>
                <w:rFonts w:ascii="Arial Narrow" w:eastAsia="Times New Roman" w:hAnsi="Arial Narrow" w:cs="Arial"/>
              </w:rPr>
              <w:t xml:space="preserve">or disturbance </w:t>
            </w:r>
            <w:r w:rsidRPr="00DD0B93">
              <w:rPr>
                <w:rFonts w:ascii="Arial Narrow" w:eastAsia="Times New Roman" w:hAnsi="Arial Narrow" w:cs="Arial"/>
              </w:rPr>
              <w:t xml:space="preserve">of </w:t>
            </w:r>
            <w:r w:rsidR="00911EB5" w:rsidRPr="00DD0B93">
              <w:rPr>
                <w:rFonts w:ascii="Arial Narrow" w:eastAsia="Times New Roman" w:hAnsi="Arial Narrow" w:cs="Arial"/>
              </w:rPr>
              <w:t>roof sheeting</w:t>
            </w:r>
            <w:r w:rsidR="00894C1E" w:rsidRPr="00DD0B93">
              <w:rPr>
                <w:rFonts w:ascii="Arial Narrow" w:eastAsia="Times New Roman" w:hAnsi="Arial Narrow" w:cs="Arial"/>
              </w:rPr>
              <w:t xml:space="preserve"> or roofing accessories</w:t>
            </w:r>
            <w:r w:rsidR="00911EB5" w:rsidRPr="00DD0B93">
              <w:rPr>
                <w:rFonts w:ascii="Arial Narrow" w:eastAsia="Times New Roman" w:hAnsi="Arial Narrow" w:cs="Arial"/>
              </w:rPr>
              <w:t xml:space="preserve"> ‘</w:t>
            </w:r>
            <w:r w:rsidR="00911EB5" w:rsidRPr="00DD0B93">
              <w:rPr>
                <w:rFonts w:ascii="Arial Narrow" w:eastAsia="Times New Roman" w:hAnsi="Arial Narrow" w:cs="Arial"/>
                <w:i/>
              </w:rPr>
              <w:t>that may’</w:t>
            </w:r>
            <w:r w:rsidR="00911EB5" w:rsidRPr="00DD0B93">
              <w:rPr>
                <w:rFonts w:ascii="Arial Narrow" w:eastAsia="Times New Roman" w:hAnsi="Arial Narrow" w:cs="Arial"/>
              </w:rPr>
              <w:t xml:space="preserve"> contain </w:t>
            </w:r>
            <w:r w:rsidR="00B130F2" w:rsidRPr="00DD0B93">
              <w:rPr>
                <w:rFonts w:ascii="Arial Narrow" w:eastAsia="Times New Roman" w:hAnsi="Arial Narrow" w:cs="Arial"/>
                <w:spacing w:val="-1"/>
              </w:rPr>
              <w:t>asbestos cement [</w:t>
            </w:r>
            <w:r w:rsidR="00B130F2" w:rsidRPr="00DD0B93">
              <w:rPr>
                <w:rFonts w:ascii="Arial Narrow" w:eastAsia="Times New Roman" w:hAnsi="Arial Narrow" w:cs="Arial"/>
              </w:rPr>
              <w:t>ACM</w:t>
            </w:r>
            <w:r w:rsidR="002408A1" w:rsidRPr="00DD0B93">
              <w:rPr>
                <w:rFonts w:ascii="Arial Narrow" w:eastAsia="Times New Roman" w:hAnsi="Arial Narrow" w:cs="Arial"/>
              </w:rPr>
              <w:t>]</w:t>
            </w:r>
            <w:r w:rsidR="00B130F2" w:rsidRPr="00DD0B93">
              <w:rPr>
                <w:rFonts w:ascii="Arial Narrow" w:eastAsia="Times New Roman" w:hAnsi="Arial Narrow" w:cs="Arial"/>
              </w:rPr>
              <w:t xml:space="preserve"> </w:t>
            </w:r>
            <w:r w:rsidRPr="00DD0B93">
              <w:rPr>
                <w:rFonts w:ascii="Arial Narrow" w:eastAsia="Times New Roman" w:hAnsi="Arial Narrow" w:cs="Arial"/>
              </w:rPr>
              <w:t>-</w:t>
            </w:r>
          </w:p>
          <w:p w:rsidR="00F4664C" w:rsidRPr="00DD0B93" w:rsidRDefault="00F4664C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E2137" w:rsidRPr="00DD0B93" w:rsidRDefault="00F4664C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 xml:space="preserve">Increased traffic on roof surface </w:t>
            </w:r>
            <w:r w:rsidR="00FE2137" w:rsidRPr="00DD0B93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FE2137" w:rsidRPr="00DD0B93" w:rsidRDefault="00FE2137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64C" w:rsidRPr="00DD0B93" w:rsidRDefault="00077051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>Walking on o</w:t>
            </w:r>
            <w:r w:rsidR="00FE2137" w:rsidRPr="00DD0B93">
              <w:rPr>
                <w:rFonts w:ascii="Arial Narrow" w:eastAsia="Times New Roman" w:hAnsi="Arial Narrow" w:cs="Arial"/>
                <w:sz w:val="20"/>
                <w:szCs w:val="20"/>
              </w:rPr>
              <w:t xml:space="preserve">ld </w:t>
            </w:r>
            <w:r w:rsidR="000E3FE4" w:rsidRPr="00DD0B93">
              <w:rPr>
                <w:rFonts w:ascii="Arial Narrow" w:eastAsia="Times New Roman" w:hAnsi="Arial Narrow" w:cs="Arial"/>
                <w:sz w:val="20"/>
                <w:szCs w:val="20"/>
              </w:rPr>
              <w:t xml:space="preserve">/ </w:t>
            </w: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 xml:space="preserve">brittle </w:t>
            </w:r>
            <w:r w:rsidR="00FE2137" w:rsidRPr="00DD0B93">
              <w:rPr>
                <w:rFonts w:ascii="Arial Narrow" w:eastAsia="Times New Roman" w:hAnsi="Arial Narrow" w:cs="Arial"/>
                <w:sz w:val="20"/>
                <w:szCs w:val="20"/>
              </w:rPr>
              <w:t xml:space="preserve">roofing material or skylight/s </w:t>
            </w:r>
            <w:r w:rsidR="000E3FE4" w:rsidRPr="00DD0B93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FE2137" w:rsidRPr="00DD0B93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F4664C" w:rsidRPr="00DD0B93">
              <w:rPr>
                <w:rFonts w:ascii="Arial Narrow" w:eastAsia="Times New Roman" w:hAnsi="Arial Narrow" w:cs="Arial"/>
                <w:sz w:val="20"/>
                <w:szCs w:val="20"/>
              </w:rPr>
              <w:t>walk</w:t>
            </w:r>
            <w:r w:rsidR="000E3FE4" w:rsidRPr="00DD0B93">
              <w:rPr>
                <w:rFonts w:ascii="Arial Narrow" w:eastAsia="Times New Roman" w:hAnsi="Arial Narrow" w:cs="Arial"/>
                <w:sz w:val="20"/>
                <w:szCs w:val="20"/>
              </w:rPr>
              <w:t>ing</w:t>
            </w:r>
            <w:r w:rsidR="00F4664C" w:rsidRPr="00DD0B93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the middle of </w:t>
            </w:r>
            <w:r w:rsidR="001250DA" w:rsidRPr="00DD0B93">
              <w:rPr>
                <w:rFonts w:ascii="Arial Narrow" w:eastAsia="Times New Roman" w:hAnsi="Arial Narrow" w:cs="Arial"/>
                <w:sz w:val="20"/>
                <w:szCs w:val="20"/>
              </w:rPr>
              <w:t xml:space="preserve">the </w:t>
            </w: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 xml:space="preserve">roofing </w:t>
            </w:r>
            <w:r w:rsidR="00F4664C" w:rsidRPr="00DD0B93">
              <w:rPr>
                <w:rFonts w:ascii="Arial Narrow" w:eastAsia="Times New Roman" w:hAnsi="Arial Narrow" w:cs="Arial"/>
                <w:sz w:val="20"/>
                <w:szCs w:val="20"/>
              </w:rPr>
              <w:t>battens</w:t>
            </w:r>
          </w:p>
          <w:p w:rsidR="00FE2137" w:rsidRPr="00DD0B93" w:rsidRDefault="00FE2137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64C" w:rsidRPr="00DD0B93" w:rsidRDefault="00F4664C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64C" w:rsidRPr="00DD0B93" w:rsidRDefault="00F4664C" w:rsidP="007553E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DD0B9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DD0B9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DD0B9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chemicals </w:t>
            </w:r>
          </w:p>
          <w:p w:rsidR="00F4664C" w:rsidRPr="00DD0B93" w:rsidRDefault="00F4664C" w:rsidP="007553E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4664C" w:rsidRPr="00DD0B93" w:rsidRDefault="00F4664C" w:rsidP="007553E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D0B93"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F4664C" w:rsidRPr="00DD0B93" w:rsidRDefault="00F4664C" w:rsidP="007553E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64C" w:rsidRPr="00DD0B93" w:rsidRDefault="00F4664C" w:rsidP="007553E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  <w:p w:rsidR="00F4664C" w:rsidRPr="00DD0B93" w:rsidRDefault="00F4664C" w:rsidP="007553E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4664C" w:rsidRPr="00DD0B93" w:rsidRDefault="00F4664C" w:rsidP="007553E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DD0B93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F4664C" w:rsidRPr="00DD0B93" w:rsidRDefault="00F4664C" w:rsidP="007553E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4664C" w:rsidRPr="00DD0B93" w:rsidRDefault="00F4664C" w:rsidP="007553E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DD0B93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F4664C" w:rsidRPr="00DD0B93" w:rsidRDefault="00F4664C" w:rsidP="007553E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4664C" w:rsidRPr="00DD0B93" w:rsidRDefault="00F4664C" w:rsidP="007553E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DD0B93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F4664C" w:rsidRPr="00DD0B93" w:rsidRDefault="00F4664C" w:rsidP="007553EE">
            <w:pPr>
              <w:tabs>
                <w:tab w:val="left" w:pos="1343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64C" w:rsidRPr="00DD0B93" w:rsidRDefault="00F4664C" w:rsidP="007553E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DD0B9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17" w:type="dxa"/>
            <w:vAlign w:val="center"/>
          </w:tcPr>
          <w:p w:rsidR="00F4664C" w:rsidRPr="00DD0B93" w:rsidRDefault="00F4664C" w:rsidP="007553EE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and exposure to ACM fibres / dust -</w:t>
            </w:r>
            <w:r w:rsidR="009F0903" w:rsidRPr="00DD0B93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  <w:p w:rsidR="00F4664C" w:rsidRPr="00DD0B93" w:rsidRDefault="00F4664C" w:rsidP="007553EE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64C" w:rsidRPr="00DD0B93" w:rsidRDefault="00F4664C" w:rsidP="007553EE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DD0B93">
              <w:rPr>
                <w:rFonts w:ascii="Arial Narrow" w:hAnsi="Arial Narrow" w:cs="Arial"/>
                <w:sz w:val="20"/>
                <w:szCs w:val="20"/>
              </w:rPr>
              <w:t>Slips, trips and falls from roof / work platform.</w:t>
            </w:r>
          </w:p>
          <w:p w:rsidR="00F4664C" w:rsidRPr="00DD0B93" w:rsidRDefault="00F4664C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64C" w:rsidRPr="00DD0B93" w:rsidRDefault="00F4664C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Fractures, bruises lacerations and personal injuries</w:t>
            </w:r>
          </w:p>
          <w:p w:rsidR="00F4664C" w:rsidRPr="00DD0B93" w:rsidRDefault="00F4664C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64C" w:rsidRPr="00DD0B93" w:rsidRDefault="00F4664C" w:rsidP="007553E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>Exposure to ceiling dust.</w:t>
            </w:r>
          </w:p>
          <w:p w:rsidR="00F4664C" w:rsidRPr="00DD0B93" w:rsidRDefault="00F4664C" w:rsidP="007553E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4664C" w:rsidRPr="00DD0B93" w:rsidRDefault="00F4664C" w:rsidP="007553E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DD0B93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F4664C" w:rsidRPr="00DD0B93" w:rsidRDefault="00F4664C" w:rsidP="007553EE">
            <w:pPr>
              <w:spacing w:after="0"/>
              <w:ind w:left="75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4664C" w:rsidRPr="00DD0B93" w:rsidRDefault="00F4664C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4664C" w:rsidRPr="00DD0B93" w:rsidRDefault="00F4664C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D0B9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4664C" w:rsidRPr="00DD0B93" w:rsidRDefault="00F4664C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4664C" w:rsidRPr="00DD0B93" w:rsidRDefault="00F4664C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4664C" w:rsidRPr="00DD0B93" w:rsidRDefault="00F4664C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D0B9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4664C" w:rsidRPr="00DD0B93" w:rsidRDefault="00F4664C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4664C" w:rsidRPr="00DD0B93" w:rsidRDefault="00F4664C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D0B93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10" w:type="dxa"/>
            <w:vAlign w:val="center"/>
          </w:tcPr>
          <w:p w:rsidR="00F4664C" w:rsidRPr="00DD0B93" w:rsidRDefault="00F4664C" w:rsidP="007553E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4664C" w:rsidRPr="00DD0B93" w:rsidRDefault="00F4664C" w:rsidP="007553E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DD0B93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4664C" w:rsidRPr="00DD0B93" w:rsidRDefault="00F4664C" w:rsidP="007553E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4664C" w:rsidRPr="00DD0B93" w:rsidRDefault="00F4664C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D0B93">
              <w:rPr>
                <w:rFonts w:ascii="Arial Narrow" w:hAnsi="Arial Narrow"/>
                <w:sz w:val="20"/>
                <w:szCs w:val="20"/>
              </w:rPr>
              <w:t>Ensure un</w:t>
            </w:r>
            <w:r w:rsidR="00503C1D" w:rsidRPr="00DD0B93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503C1D" w:rsidRPr="00DD0B93" w:rsidRDefault="00503C1D" w:rsidP="007553E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03C1D" w:rsidRPr="00DD0B93" w:rsidRDefault="00503C1D" w:rsidP="007553E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DD0B93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DD0B9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4664C" w:rsidRPr="00DD0B93" w:rsidRDefault="00F4664C" w:rsidP="007553E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4664C" w:rsidRPr="00DD0B93" w:rsidRDefault="00F4664C" w:rsidP="007553E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DD0B9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Conduct hazardous chemical assessment prior to commencement of </w:t>
            </w:r>
            <w:r w:rsidR="001F2EF0" w:rsidRPr="00DD0B9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the works</w:t>
            </w:r>
          </w:p>
          <w:p w:rsidR="001250DA" w:rsidRPr="00DD0B93" w:rsidRDefault="001250DA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250DA" w:rsidRPr="00DD0B93" w:rsidRDefault="001250DA" w:rsidP="007553E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DD0B93">
              <w:rPr>
                <w:rFonts w:ascii="Arial Narrow" w:hAnsi="Arial Narrow"/>
                <w:sz w:val="20"/>
                <w:szCs w:val="20"/>
              </w:rPr>
              <w:t>Regularly monitor</w:t>
            </w:r>
            <w:r w:rsidRPr="00DD0B9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for airborne dust/ fibres</w:t>
            </w:r>
          </w:p>
          <w:p w:rsidR="00F4664C" w:rsidRPr="00DD0B93" w:rsidRDefault="00F4664C" w:rsidP="007553E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4664C" w:rsidRPr="00DD0B93" w:rsidRDefault="00F4664C" w:rsidP="007553EE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  <w:r w:rsidRPr="00DD0B9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Adequate consultation with relevant ‘</w:t>
            </w:r>
            <w:r w:rsidRPr="00DD0B9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</w:p>
          <w:p w:rsidR="00F4664C" w:rsidRPr="00DD0B93" w:rsidRDefault="009F0903" w:rsidP="007553E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DD0B93">
              <w:rPr>
                <w:rFonts w:ascii="Arial Narrow" w:hAnsi="Arial Narrow" w:cs="Arial"/>
                <w:sz w:val="20"/>
                <w:szCs w:val="20"/>
              </w:rPr>
              <w:t>Apply a</w:t>
            </w:r>
            <w:r w:rsidR="00F4664C" w:rsidRPr="00DD0B93">
              <w:rPr>
                <w:rFonts w:ascii="Arial Narrow" w:hAnsi="Arial Narrow" w:cs="Arial"/>
                <w:sz w:val="20"/>
                <w:szCs w:val="20"/>
              </w:rPr>
              <w:t>ppropriate removal proc</w:t>
            </w:r>
            <w:r w:rsidRPr="00DD0B93">
              <w:rPr>
                <w:rFonts w:ascii="Arial Narrow" w:hAnsi="Arial Narrow" w:cs="Arial"/>
                <w:sz w:val="20"/>
                <w:szCs w:val="20"/>
              </w:rPr>
              <w:t>edures to contain dust / fibres</w:t>
            </w:r>
          </w:p>
          <w:p w:rsidR="001250DA" w:rsidRPr="00DD0B93" w:rsidRDefault="001250DA" w:rsidP="007553E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F4664C" w:rsidRPr="00DD0B93" w:rsidRDefault="00B31D79" w:rsidP="007553EE">
            <w:pPr>
              <w:spacing w:after="0"/>
              <w:rPr>
                <w:rFonts w:ascii="Arial Narrow" w:hAnsi="Arial Narrow"/>
                <w:i/>
                <w:sz w:val="20"/>
                <w:szCs w:val="20"/>
              </w:rPr>
            </w:pPr>
            <w:r w:rsidRPr="00DD0B93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="00F4664C" w:rsidRPr="00DD0B93">
              <w:rPr>
                <w:rFonts w:ascii="Arial Narrow" w:hAnsi="Arial Narrow"/>
                <w:sz w:val="20"/>
                <w:szCs w:val="20"/>
              </w:rPr>
              <w:t xml:space="preserve">experienced </w:t>
            </w:r>
            <w:r w:rsidR="00F4664C" w:rsidRPr="00DD0B93">
              <w:rPr>
                <w:rFonts w:ascii="Arial Narrow" w:hAnsi="Arial Narrow"/>
                <w:i/>
                <w:sz w:val="20"/>
                <w:szCs w:val="20"/>
              </w:rPr>
              <w:t>‘workers’.</w:t>
            </w:r>
          </w:p>
          <w:p w:rsidR="00F4664C" w:rsidRPr="00DD0B93" w:rsidRDefault="00F4664C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4664C" w:rsidRPr="00DD0B93" w:rsidRDefault="00FA1DFC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D0B9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DD0B9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DD0B9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DD0B9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DD0B9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DD0B9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DD0B9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DD0B9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DD0B9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into </w:t>
            </w:r>
            <w:r w:rsidR="00F4664C" w:rsidRPr="00DD0B93">
              <w:rPr>
                <w:rFonts w:ascii="Arial Narrow" w:hAnsi="Arial Narrow"/>
                <w:sz w:val="20"/>
                <w:szCs w:val="20"/>
              </w:rPr>
              <w:t>the work area</w:t>
            </w:r>
            <w:r w:rsidR="007C0A50" w:rsidRPr="00DD0B93">
              <w:rPr>
                <w:rFonts w:ascii="Arial Narrow" w:hAnsi="Arial Narrow"/>
                <w:sz w:val="20"/>
                <w:szCs w:val="20"/>
              </w:rPr>
              <w:t xml:space="preserve"> by </w:t>
            </w:r>
            <w:r w:rsidR="007C0A50" w:rsidRPr="00DD0B93">
              <w:rPr>
                <w:rFonts w:ascii="Arial Narrow" w:hAnsi="Arial Narrow"/>
                <w:i/>
                <w:sz w:val="20"/>
                <w:szCs w:val="20"/>
              </w:rPr>
              <w:t>others</w:t>
            </w:r>
            <w:r w:rsidR="00F4664C" w:rsidRPr="00DD0B93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F4664C" w:rsidRPr="00DD0B93" w:rsidRDefault="00F4664C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4664C" w:rsidRPr="00DD0B93" w:rsidRDefault="00F4664C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D0B93">
              <w:rPr>
                <w:rFonts w:ascii="Arial Narrow" w:hAnsi="Arial Narrow"/>
                <w:sz w:val="20"/>
                <w:szCs w:val="20"/>
              </w:rPr>
              <w:t xml:space="preserve">Remove </w:t>
            </w:r>
            <w:r w:rsidR="00F90445" w:rsidRPr="00DD0B93">
              <w:rPr>
                <w:rFonts w:ascii="Arial Narrow" w:hAnsi="Arial Narrow"/>
                <w:sz w:val="20"/>
                <w:szCs w:val="20"/>
              </w:rPr>
              <w:t xml:space="preserve">the roofing </w:t>
            </w:r>
            <w:r w:rsidRPr="00DD0B93">
              <w:rPr>
                <w:rFonts w:ascii="Arial Narrow" w:hAnsi="Arial Narrow"/>
                <w:sz w:val="20"/>
                <w:szCs w:val="20"/>
              </w:rPr>
              <w:t xml:space="preserve">sheets </w:t>
            </w:r>
            <w:r w:rsidR="00C03EA4" w:rsidRPr="00DD0B93">
              <w:rPr>
                <w:rFonts w:ascii="Arial Narrow" w:hAnsi="Arial Narrow"/>
                <w:sz w:val="20"/>
                <w:szCs w:val="20"/>
              </w:rPr>
              <w:t xml:space="preserve">/ </w:t>
            </w:r>
            <w:r w:rsidR="00C03EA4" w:rsidRPr="00DD0B93">
              <w:rPr>
                <w:rFonts w:ascii="Arial Narrow" w:eastAsia="Times New Roman" w:hAnsi="Arial Narrow" w:cs="Arial"/>
                <w:sz w:val="20"/>
                <w:szCs w:val="20"/>
              </w:rPr>
              <w:t>roofing accessories</w:t>
            </w:r>
            <w:r w:rsidR="00C03EA4" w:rsidRPr="00DD0B93">
              <w:rPr>
                <w:rFonts w:ascii="Arial Narrow" w:eastAsia="Times New Roman" w:hAnsi="Arial Narrow" w:cs="Arial"/>
              </w:rPr>
              <w:t xml:space="preserve"> </w:t>
            </w:r>
            <w:r w:rsidRPr="00DD0B93">
              <w:rPr>
                <w:rFonts w:ascii="Arial Narrow" w:hAnsi="Arial Narrow"/>
                <w:sz w:val="20"/>
                <w:szCs w:val="20"/>
              </w:rPr>
              <w:t>with minimal breakage.</w:t>
            </w:r>
          </w:p>
          <w:p w:rsidR="00F4664C" w:rsidRPr="00DD0B93" w:rsidRDefault="00F4664C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4664C" w:rsidRPr="00DD0B93" w:rsidRDefault="00F4664C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D0B93">
              <w:rPr>
                <w:rFonts w:ascii="Arial Narrow" w:hAnsi="Arial Narrow"/>
                <w:sz w:val="20"/>
                <w:szCs w:val="20"/>
              </w:rPr>
              <w:t>Wet down to minimise dust / fibre release.</w:t>
            </w:r>
          </w:p>
          <w:p w:rsidR="00F4664C" w:rsidRPr="00DD0B93" w:rsidRDefault="00F4664C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4664C" w:rsidRPr="00DD0B93" w:rsidRDefault="00F4664C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D0B93">
              <w:rPr>
                <w:rFonts w:ascii="Arial Narrow" w:hAnsi="Arial Narrow"/>
                <w:sz w:val="20"/>
                <w:szCs w:val="20"/>
              </w:rPr>
              <w:t>Seal residues of ACM that cannot be removed from timber framed members</w:t>
            </w:r>
          </w:p>
          <w:p w:rsidR="00F4664C" w:rsidRPr="00DD0B93" w:rsidRDefault="00F4664C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4664C" w:rsidRPr="00DD0B93" w:rsidRDefault="00F4664C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D0B93">
              <w:rPr>
                <w:rFonts w:ascii="Arial Narrow" w:hAnsi="Arial Narrow"/>
                <w:sz w:val="20"/>
                <w:szCs w:val="20"/>
              </w:rPr>
              <w:t xml:space="preserve">Wrap all </w:t>
            </w:r>
            <w:r w:rsidR="001250DA" w:rsidRPr="00DD0B93">
              <w:rPr>
                <w:rFonts w:ascii="Arial Narrow" w:hAnsi="Arial Narrow"/>
                <w:sz w:val="20"/>
                <w:szCs w:val="20"/>
              </w:rPr>
              <w:t xml:space="preserve">removed </w:t>
            </w:r>
            <w:r w:rsidRPr="00DD0B93">
              <w:rPr>
                <w:rFonts w:ascii="Arial Narrow" w:hAnsi="Arial Narrow"/>
                <w:sz w:val="20"/>
                <w:szCs w:val="20"/>
              </w:rPr>
              <w:t>material in heavy duty plastic sheeting and seal.</w:t>
            </w:r>
          </w:p>
          <w:p w:rsidR="00F4664C" w:rsidRPr="00DD0B93" w:rsidRDefault="00F4664C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4664C" w:rsidRPr="00DD0B93" w:rsidRDefault="00F4664C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D0B93">
              <w:rPr>
                <w:rFonts w:ascii="Arial Narrow" w:hAnsi="Arial Narrow"/>
                <w:sz w:val="20"/>
                <w:szCs w:val="20"/>
              </w:rPr>
              <w:t xml:space="preserve">Pick up visible asbestos debris in roof space and decontaminate </w:t>
            </w:r>
            <w:r w:rsidR="001250DA" w:rsidRPr="00DD0B93">
              <w:rPr>
                <w:rFonts w:ascii="Arial Narrow" w:hAnsi="Arial Narrow"/>
                <w:sz w:val="20"/>
                <w:szCs w:val="20"/>
              </w:rPr>
              <w:t>-</w:t>
            </w:r>
            <w:r w:rsidRPr="00DD0B93">
              <w:rPr>
                <w:rFonts w:ascii="Arial Narrow" w:hAnsi="Arial Narrow"/>
                <w:sz w:val="20"/>
                <w:szCs w:val="20"/>
              </w:rPr>
              <w:t xml:space="preserve"> wet method or vacuum</w:t>
            </w:r>
          </w:p>
          <w:p w:rsidR="00F4664C" w:rsidRPr="00DD0B93" w:rsidRDefault="00F4664C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4664C" w:rsidRPr="00DD0B93" w:rsidRDefault="00F4664C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D0B93"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  <w:p w:rsidR="00F4664C" w:rsidRPr="00DD0B93" w:rsidRDefault="00F4664C" w:rsidP="007553EE">
            <w:pPr>
              <w:spacing w:after="0"/>
              <w:rPr>
                <w:rFonts w:ascii="Arial" w:eastAsia="Times New Roman" w:hAnsi="Arial" w:cs="Arial"/>
              </w:rPr>
            </w:pPr>
            <w:r w:rsidRPr="00DD0B93"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F4664C" w:rsidRPr="00DD0B93" w:rsidRDefault="00F4664C" w:rsidP="007553E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D0B93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DD0B93">
              <w:rPr>
                <w:rFonts w:ascii="Arial Narrow" w:eastAsia="Times New Roman" w:hAnsi="Arial Narrow" w:cs="Arial"/>
              </w:rPr>
              <w:t>up</w:t>
            </w:r>
            <w:r w:rsidRPr="00DD0B9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D0B93">
              <w:rPr>
                <w:rFonts w:ascii="Arial Narrow" w:eastAsia="Times New Roman" w:hAnsi="Arial Narrow" w:cs="Arial"/>
              </w:rPr>
              <w:t>rvisor</w:t>
            </w:r>
          </w:p>
          <w:p w:rsidR="00F4664C" w:rsidRPr="00DD0B93" w:rsidRDefault="00F4664C" w:rsidP="007553EE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F4664C" w:rsidRPr="00DD0B93" w:rsidRDefault="00F4664C" w:rsidP="007553EE">
            <w:pPr>
              <w:spacing w:after="0"/>
              <w:rPr>
                <w:rFonts w:ascii="Arial Narrow" w:hAnsi="Arial Narrow" w:cs="Arial"/>
              </w:rPr>
            </w:pPr>
            <w:r w:rsidRPr="00DD0B93">
              <w:rPr>
                <w:rFonts w:ascii="Arial Narrow" w:eastAsia="Times New Roman" w:hAnsi="Arial Narrow" w:cs="Arial"/>
              </w:rPr>
              <w:t>Contr</w:t>
            </w:r>
            <w:r w:rsidRPr="00DD0B9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DD0B93">
              <w:rPr>
                <w:rFonts w:ascii="Arial Narrow" w:eastAsia="Times New Roman" w:hAnsi="Arial Narrow" w:cs="Arial"/>
              </w:rPr>
              <w:t>tor / all ‘</w:t>
            </w:r>
            <w:r w:rsidRPr="00DD0B9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4664C" w:rsidRPr="00DD0B93" w:rsidRDefault="00F4664C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Align w:val="center"/>
          </w:tcPr>
          <w:p w:rsidR="00F4664C" w:rsidRPr="00DD0B93" w:rsidRDefault="00F4664C" w:rsidP="007553EE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553EE" w:rsidRPr="00DD0B93" w:rsidTr="000A13ED">
        <w:tc>
          <w:tcPr>
            <w:tcW w:w="1668" w:type="dxa"/>
            <w:vAlign w:val="center"/>
          </w:tcPr>
          <w:p w:rsidR="00077051" w:rsidRPr="00DD0B93" w:rsidRDefault="00077051" w:rsidP="007553E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D0B93">
              <w:rPr>
                <w:rFonts w:ascii="Arial Narrow" w:eastAsia="Times New Roman" w:hAnsi="Arial Narrow" w:cs="Arial"/>
              </w:rPr>
              <w:t>R</w:t>
            </w:r>
            <w:r w:rsidRPr="00DD0B9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D0B93">
              <w:rPr>
                <w:rFonts w:ascii="Arial Narrow" w:eastAsia="Times New Roman" w:hAnsi="Arial Narrow" w:cs="Arial"/>
              </w:rPr>
              <w:t>moval of</w:t>
            </w:r>
            <w:r w:rsidRPr="00DD0B93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894C1E" w:rsidRPr="00DD0B93">
              <w:rPr>
                <w:rFonts w:ascii="Arial Narrow" w:eastAsia="Times New Roman" w:hAnsi="Arial Narrow" w:cs="Arial"/>
                <w:spacing w:val="-1"/>
              </w:rPr>
              <w:t xml:space="preserve">bitumen based </w:t>
            </w:r>
            <w:r w:rsidRPr="00DD0B93">
              <w:rPr>
                <w:rFonts w:ascii="Arial Narrow" w:eastAsia="Times New Roman" w:hAnsi="Arial Narrow" w:cs="Arial"/>
                <w:spacing w:val="-1"/>
              </w:rPr>
              <w:t xml:space="preserve">sarking </w:t>
            </w:r>
            <w:r w:rsidR="00894C1E" w:rsidRPr="00DD0B93">
              <w:rPr>
                <w:rFonts w:ascii="Arial Narrow" w:eastAsia="Times New Roman" w:hAnsi="Arial Narrow" w:cs="Arial"/>
                <w:spacing w:val="-1"/>
              </w:rPr>
              <w:t>[Malthoid]</w:t>
            </w:r>
            <w:r w:rsidR="00894C1E" w:rsidRPr="00DD0B93">
              <w:rPr>
                <w:rFonts w:ascii="Arial Narrow" w:eastAsia="Times New Roman" w:hAnsi="Arial Narrow" w:cs="Arial"/>
                <w:i/>
                <w:spacing w:val="-1"/>
              </w:rPr>
              <w:t xml:space="preserve"> </w:t>
            </w:r>
            <w:r w:rsidR="002408A1" w:rsidRPr="00DD0B93">
              <w:rPr>
                <w:rFonts w:ascii="Arial Narrow" w:eastAsia="Times New Roman" w:hAnsi="Arial Narrow" w:cs="Arial"/>
                <w:i/>
                <w:spacing w:val="-1"/>
              </w:rPr>
              <w:t>that may</w:t>
            </w:r>
            <w:r w:rsidR="002408A1" w:rsidRPr="00DD0B93">
              <w:rPr>
                <w:rFonts w:ascii="Arial Narrow" w:eastAsia="Times New Roman" w:hAnsi="Arial Narrow" w:cs="Arial"/>
                <w:spacing w:val="-1"/>
              </w:rPr>
              <w:t xml:space="preserve"> contain </w:t>
            </w:r>
            <w:r w:rsidRPr="00DD0B93">
              <w:rPr>
                <w:rFonts w:ascii="Arial Narrow" w:eastAsia="Times New Roman" w:hAnsi="Arial Narrow" w:cs="Arial"/>
                <w:spacing w:val="-1"/>
              </w:rPr>
              <w:t>as</w:t>
            </w:r>
            <w:r w:rsidR="002408A1" w:rsidRPr="00DD0B93">
              <w:rPr>
                <w:rFonts w:ascii="Arial Narrow" w:eastAsia="Times New Roman" w:hAnsi="Arial Narrow" w:cs="Arial"/>
                <w:spacing w:val="-1"/>
              </w:rPr>
              <w:t>bestos</w:t>
            </w:r>
            <w:r w:rsidRPr="00DD0B93">
              <w:rPr>
                <w:rFonts w:ascii="Arial Narrow" w:eastAsia="Times New Roman" w:hAnsi="Arial Narrow" w:cs="Arial"/>
                <w:spacing w:val="-1"/>
              </w:rPr>
              <w:t xml:space="preserve"> [</w:t>
            </w:r>
            <w:r w:rsidRPr="00DD0B93">
              <w:rPr>
                <w:rFonts w:ascii="Arial Narrow" w:eastAsia="Times New Roman" w:hAnsi="Arial Narrow" w:cs="Arial"/>
              </w:rPr>
              <w:t xml:space="preserve">ACM] </w:t>
            </w:r>
            <w:r w:rsidR="002408A1" w:rsidRPr="00DD0B93">
              <w:rPr>
                <w:rFonts w:ascii="Arial Narrow" w:eastAsia="Times New Roman" w:hAnsi="Arial Narrow" w:cs="Arial"/>
              </w:rPr>
              <w:t xml:space="preserve">from </w:t>
            </w:r>
            <w:r w:rsidRPr="00DD0B93">
              <w:rPr>
                <w:rFonts w:ascii="Arial Narrow" w:eastAsia="Times New Roman" w:hAnsi="Arial Narrow" w:cs="Arial"/>
              </w:rPr>
              <w:t xml:space="preserve">under </w:t>
            </w:r>
            <w:r w:rsidR="00D62391" w:rsidRPr="00DD0B93">
              <w:rPr>
                <w:rFonts w:ascii="Arial Narrow" w:eastAsia="Times New Roman" w:hAnsi="Arial Narrow" w:cs="Arial"/>
              </w:rPr>
              <w:t xml:space="preserve">the </w:t>
            </w:r>
            <w:r w:rsidRPr="00DD0B93">
              <w:rPr>
                <w:rFonts w:ascii="Arial Narrow" w:eastAsia="Times New Roman" w:hAnsi="Arial Narrow" w:cs="Arial"/>
              </w:rPr>
              <w:lastRenderedPageBreak/>
              <w:t>roof</w:t>
            </w:r>
            <w:r w:rsidR="00894C1E" w:rsidRPr="00DD0B93">
              <w:rPr>
                <w:rFonts w:ascii="Arial Narrow" w:eastAsia="Times New Roman" w:hAnsi="Arial Narrow" w:cs="Arial"/>
              </w:rPr>
              <w:t>ing</w:t>
            </w:r>
            <w:r w:rsidRPr="00DD0B93">
              <w:rPr>
                <w:rFonts w:ascii="Arial Narrow" w:eastAsia="Times New Roman" w:hAnsi="Arial Narrow" w:cs="Arial"/>
              </w:rPr>
              <w:t xml:space="preserve"> tiles -</w:t>
            </w:r>
          </w:p>
          <w:p w:rsidR="00077051" w:rsidRPr="00DD0B93" w:rsidRDefault="00077051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77051" w:rsidRPr="00DD0B93" w:rsidRDefault="00077051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>Increased traffic on roof surface -</w:t>
            </w:r>
          </w:p>
          <w:p w:rsidR="00077051" w:rsidRPr="00DD0B93" w:rsidRDefault="00077051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77051" w:rsidRPr="00DD0B93" w:rsidRDefault="00077051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>Walking on brittle roofing tiles -</w:t>
            </w:r>
          </w:p>
          <w:p w:rsidR="00B130F2" w:rsidRPr="00DD0B93" w:rsidRDefault="00B130F2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77051" w:rsidRPr="00DD0B93" w:rsidRDefault="00077051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>walk</w:t>
            </w:r>
            <w:r w:rsidR="000E3FE4" w:rsidRPr="00DD0B93">
              <w:rPr>
                <w:rFonts w:ascii="Arial Narrow" w:eastAsia="Times New Roman" w:hAnsi="Arial Narrow" w:cs="Arial"/>
                <w:sz w:val="20"/>
                <w:szCs w:val="20"/>
              </w:rPr>
              <w:t>ing</w:t>
            </w: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the middle of </w:t>
            </w:r>
            <w:r w:rsidR="001250DA" w:rsidRPr="00DD0B93">
              <w:rPr>
                <w:rFonts w:ascii="Arial Narrow" w:eastAsia="Times New Roman" w:hAnsi="Arial Narrow" w:cs="Arial"/>
                <w:sz w:val="20"/>
                <w:szCs w:val="20"/>
              </w:rPr>
              <w:t xml:space="preserve">the </w:t>
            </w: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>roofing battens</w:t>
            </w:r>
            <w:r w:rsidR="001250DA" w:rsidRPr="00DD0B93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077051" w:rsidRPr="00DD0B93" w:rsidRDefault="00077051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77051" w:rsidRPr="00DD0B93" w:rsidRDefault="00077051" w:rsidP="007553E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DD0B9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DD0B9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DD0B9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chemicals </w:t>
            </w:r>
          </w:p>
          <w:p w:rsidR="00077051" w:rsidRPr="00DD0B93" w:rsidRDefault="00077051" w:rsidP="007553E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077051" w:rsidRPr="00DD0B93" w:rsidRDefault="00077051" w:rsidP="007553E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D0B93"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077051" w:rsidRPr="00DD0B93" w:rsidRDefault="00077051" w:rsidP="007553E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77051" w:rsidRPr="00DD0B93" w:rsidRDefault="00077051" w:rsidP="007553E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  <w:p w:rsidR="00077051" w:rsidRPr="00DD0B93" w:rsidRDefault="00077051" w:rsidP="007553E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077051" w:rsidRPr="00DD0B93" w:rsidRDefault="00077051" w:rsidP="007553E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DD0B93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077051" w:rsidRPr="00DD0B93" w:rsidRDefault="00077051" w:rsidP="007553E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077051" w:rsidRPr="00DD0B93" w:rsidRDefault="00077051" w:rsidP="007553E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DD0B93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077051" w:rsidRPr="00DD0B93" w:rsidRDefault="00077051" w:rsidP="007553E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077051" w:rsidRPr="00DD0B93" w:rsidRDefault="00077051" w:rsidP="007553E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DD0B93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077051" w:rsidRPr="00DD0B93" w:rsidRDefault="00077051" w:rsidP="007553EE">
            <w:pPr>
              <w:tabs>
                <w:tab w:val="left" w:pos="1343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77051" w:rsidRPr="00DD0B93" w:rsidRDefault="00077051" w:rsidP="007553E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DD0B9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17" w:type="dxa"/>
            <w:vAlign w:val="center"/>
          </w:tcPr>
          <w:p w:rsidR="00077051" w:rsidRPr="00DD0B93" w:rsidRDefault="00077051" w:rsidP="007553EE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and exposure to ACM fibres / dust -</w:t>
            </w:r>
            <w:r w:rsidR="002408A1" w:rsidRPr="00DD0B93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  <w:p w:rsidR="00077051" w:rsidRPr="00DD0B93" w:rsidRDefault="00077051" w:rsidP="007553EE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77051" w:rsidRPr="00DD0B93" w:rsidRDefault="00077051" w:rsidP="007553EE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DD0B93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roof / work platform</w:t>
            </w:r>
            <w:r w:rsidR="009F0903" w:rsidRPr="00DD0B93">
              <w:rPr>
                <w:rFonts w:ascii="Arial Narrow" w:hAnsi="Arial Narrow" w:cs="Arial"/>
                <w:sz w:val="20"/>
                <w:szCs w:val="20"/>
              </w:rPr>
              <w:t xml:space="preserve"> / through ceiling frame</w:t>
            </w:r>
            <w:r w:rsidRPr="00DD0B93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077051" w:rsidRPr="00DD0B93" w:rsidRDefault="00077051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77051" w:rsidRPr="00DD0B93" w:rsidRDefault="00077051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077051" w:rsidRPr="00DD0B93" w:rsidRDefault="00077051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77051" w:rsidRPr="00DD0B93" w:rsidRDefault="00077051" w:rsidP="007553E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>Exposure to ceiling / insulation dust.</w:t>
            </w:r>
          </w:p>
          <w:p w:rsidR="00077051" w:rsidRPr="00DD0B93" w:rsidRDefault="00077051" w:rsidP="007553E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077051" w:rsidRPr="00DD0B93" w:rsidRDefault="00077051" w:rsidP="007553E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DD0B93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077051" w:rsidRPr="00DD0B93" w:rsidRDefault="00077051" w:rsidP="007553EE">
            <w:pPr>
              <w:spacing w:after="0"/>
              <w:ind w:left="75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77051" w:rsidRPr="00DD0B93" w:rsidRDefault="00077051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77051" w:rsidRPr="00DD0B93" w:rsidRDefault="00077051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D0B9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77051" w:rsidRPr="00DD0B93" w:rsidRDefault="00077051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77051" w:rsidRPr="00DD0B93" w:rsidRDefault="00077051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77051" w:rsidRPr="00DD0B93" w:rsidRDefault="00077051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D0B9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77051" w:rsidRPr="00DD0B93" w:rsidRDefault="00077051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77051" w:rsidRPr="00DD0B93" w:rsidRDefault="00077051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D0B93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10" w:type="dxa"/>
            <w:vAlign w:val="center"/>
          </w:tcPr>
          <w:p w:rsidR="00077051" w:rsidRPr="00DD0B93" w:rsidRDefault="00077051" w:rsidP="007553E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DD0B93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77051" w:rsidRPr="00DD0B93" w:rsidRDefault="00077051" w:rsidP="007553E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77051" w:rsidRPr="00DD0B93" w:rsidRDefault="00077051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D0B93">
              <w:rPr>
                <w:rFonts w:ascii="Arial Narrow" w:hAnsi="Arial Narrow"/>
                <w:sz w:val="20"/>
                <w:szCs w:val="20"/>
              </w:rPr>
              <w:t>Ensure un</w:t>
            </w:r>
            <w:r w:rsidR="00503C1D" w:rsidRPr="00DD0B93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503C1D" w:rsidRPr="00DD0B93" w:rsidRDefault="00503C1D" w:rsidP="007553E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03C1D" w:rsidRPr="00DD0B93" w:rsidRDefault="00503C1D" w:rsidP="007553E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DD0B93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Identify the risks and plan the task in consultation with the </w:t>
            </w:r>
            <w:r w:rsidRPr="00DD0B9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77051" w:rsidRPr="00DD0B93" w:rsidRDefault="00077051" w:rsidP="007553E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77051" w:rsidRPr="00DD0B93" w:rsidRDefault="00077051" w:rsidP="007553E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DD0B9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Conduct hazardous chemical assessment prior to commencement of </w:t>
            </w:r>
            <w:r w:rsidR="001F2EF0" w:rsidRPr="00DD0B9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the works</w:t>
            </w:r>
          </w:p>
          <w:p w:rsidR="001250DA" w:rsidRPr="00DD0B93" w:rsidRDefault="001250DA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250DA" w:rsidRPr="00DD0B93" w:rsidRDefault="001250DA" w:rsidP="007553E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DD0B93">
              <w:rPr>
                <w:rFonts w:ascii="Arial Narrow" w:hAnsi="Arial Narrow"/>
                <w:sz w:val="20"/>
                <w:szCs w:val="20"/>
              </w:rPr>
              <w:t>Regularly monitor</w:t>
            </w:r>
            <w:r w:rsidRPr="00DD0B9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for airborne dust/ fibres</w:t>
            </w:r>
          </w:p>
          <w:p w:rsidR="009F0903" w:rsidRPr="00DD0B93" w:rsidRDefault="009F0903" w:rsidP="007553EE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077051" w:rsidRPr="00DD0B93" w:rsidRDefault="00077051" w:rsidP="007553E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DD0B93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1250DA" w:rsidRPr="00DD0B93" w:rsidRDefault="001250DA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77051" w:rsidRPr="00DD0B93" w:rsidRDefault="00B31D79" w:rsidP="007553EE">
            <w:pPr>
              <w:spacing w:after="0"/>
              <w:rPr>
                <w:rFonts w:ascii="Arial Narrow" w:hAnsi="Arial Narrow"/>
                <w:i/>
                <w:sz w:val="20"/>
                <w:szCs w:val="20"/>
              </w:rPr>
            </w:pPr>
            <w:r w:rsidRPr="00DD0B93">
              <w:rPr>
                <w:rFonts w:ascii="Arial Narrow" w:hAnsi="Arial Narrow"/>
                <w:sz w:val="20"/>
                <w:szCs w:val="20"/>
              </w:rPr>
              <w:t>Use task specific trained /</w:t>
            </w:r>
            <w:r w:rsidR="00077051" w:rsidRPr="00DD0B93">
              <w:rPr>
                <w:rFonts w:ascii="Arial Narrow" w:hAnsi="Arial Narrow"/>
                <w:sz w:val="20"/>
                <w:szCs w:val="20"/>
              </w:rPr>
              <w:t xml:space="preserve">experienced </w:t>
            </w:r>
            <w:r w:rsidR="00077051" w:rsidRPr="00DD0B93">
              <w:rPr>
                <w:rFonts w:ascii="Arial Narrow" w:hAnsi="Arial Narrow"/>
                <w:i/>
                <w:sz w:val="20"/>
                <w:szCs w:val="20"/>
              </w:rPr>
              <w:t>‘workers’.</w:t>
            </w:r>
          </w:p>
          <w:p w:rsidR="00077051" w:rsidRPr="00DD0B93" w:rsidRDefault="00077051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77051" w:rsidRPr="00DD0B93" w:rsidRDefault="00FA1DFC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D0B93">
              <w:rPr>
                <w:rFonts w:ascii="Arial Narrow" w:hAnsi="Arial Narrow"/>
                <w:sz w:val="20"/>
                <w:szCs w:val="20"/>
              </w:rPr>
              <w:t>Provide a</w:t>
            </w:r>
            <w:r w:rsidR="00077051" w:rsidRPr="00DD0B93">
              <w:rPr>
                <w:rFonts w:ascii="Arial Narrow" w:hAnsi="Arial Narrow"/>
                <w:sz w:val="20"/>
                <w:szCs w:val="20"/>
              </w:rPr>
              <w:t xml:space="preserve">ppropriate warning signage and barricades </w:t>
            </w: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 xml:space="preserve">to </w:t>
            </w:r>
            <w:r w:rsidRPr="00DD0B9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DD0B9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DD0B9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to </w:t>
            </w:r>
            <w:r w:rsidR="00077051" w:rsidRPr="00DD0B93">
              <w:rPr>
                <w:rFonts w:ascii="Arial Narrow" w:hAnsi="Arial Narrow"/>
                <w:sz w:val="20"/>
                <w:szCs w:val="20"/>
              </w:rPr>
              <w:t>into the work area</w:t>
            </w:r>
            <w:r w:rsidR="007C0A50" w:rsidRPr="00DD0B93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7C0A50" w:rsidRPr="00DD0B93">
              <w:rPr>
                <w:rFonts w:ascii="Arial Narrow" w:eastAsia="Times New Roman" w:hAnsi="Arial Narrow" w:cs="Arial"/>
                <w:sz w:val="20"/>
                <w:szCs w:val="20"/>
              </w:rPr>
              <w:t xml:space="preserve">by </w:t>
            </w:r>
            <w:r w:rsidR="007C0A50" w:rsidRPr="00DD0B93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077051" w:rsidRPr="00DD0B93" w:rsidRDefault="00077051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77051" w:rsidRPr="00DD0B93" w:rsidRDefault="00077051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D0B93">
              <w:rPr>
                <w:rFonts w:ascii="Arial Narrow" w:hAnsi="Arial Narrow"/>
                <w:sz w:val="20"/>
                <w:szCs w:val="20"/>
              </w:rPr>
              <w:t xml:space="preserve">Remove </w:t>
            </w:r>
            <w:r w:rsidR="009F0903" w:rsidRPr="00DD0B93">
              <w:rPr>
                <w:rFonts w:ascii="Arial Narrow" w:hAnsi="Arial Narrow"/>
                <w:sz w:val="20"/>
                <w:szCs w:val="20"/>
              </w:rPr>
              <w:t xml:space="preserve">the </w:t>
            </w:r>
            <w:r w:rsidR="001250DA" w:rsidRPr="00DD0B93">
              <w:rPr>
                <w:rFonts w:ascii="Arial Narrow" w:hAnsi="Arial Narrow"/>
                <w:sz w:val="20"/>
                <w:szCs w:val="20"/>
              </w:rPr>
              <w:t xml:space="preserve">malthoid </w:t>
            </w:r>
            <w:r w:rsidRPr="00DD0B93">
              <w:rPr>
                <w:rFonts w:ascii="Arial Narrow" w:hAnsi="Arial Narrow"/>
                <w:sz w:val="20"/>
                <w:szCs w:val="20"/>
              </w:rPr>
              <w:t>sarking with minimal tearing or breakage.</w:t>
            </w:r>
          </w:p>
          <w:p w:rsidR="00077051" w:rsidRPr="00DD0B93" w:rsidRDefault="00077051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77051" w:rsidRPr="00DD0B93" w:rsidRDefault="00077051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D0B93">
              <w:rPr>
                <w:rFonts w:ascii="Arial Narrow" w:hAnsi="Arial Narrow"/>
                <w:sz w:val="20"/>
                <w:szCs w:val="20"/>
              </w:rPr>
              <w:t xml:space="preserve">Seal residues of </w:t>
            </w:r>
            <w:r w:rsidR="009F0903" w:rsidRPr="00DD0B93">
              <w:rPr>
                <w:rFonts w:ascii="Arial Narrow" w:hAnsi="Arial Narrow"/>
                <w:sz w:val="20"/>
                <w:szCs w:val="20"/>
              </w:rPr>
              <w:t>malthoid sarking</w:t>
            </w:r>
            <w:r w:rsidRPr="00DD0B93">
              <w:rPr>
                <w:rFonts w:ascii="Arial Narrow" w:hAnsi="Arial Narrow"/>
                <w:sz w:val="20"/>
                <w:szCs w:val="20"/>
              </w:rPr>
              <w:t xml:space="preserve"> that cannot be removed from timber </w:t>
            </w:r>
            <w:r w:rsidR="009F0903" w:rsidRPr="00DD0B93">
              <w:rPr>
                <w:rFonts w:ascii="Arial Narrow" w:hAnsi="Arial Narrow"/>
                <w:sz w:val="20"/>
                <w:szCs w:val="20"/>
              </w:rPr>
              <w:t xml:space="preserve">roof </w:t>
            </w:r>
            <w:r w:rsidRPr="00DD0B93">
              <w:rPr>
                <w:rFonts w:ascii="Arial Narrow" w:hAnsi="Arial Narrow"/>
                <w:sz w:val="20"/>
                <w:szCs w:val="20"/>
              </w:rPr>
              <w:t>members</w:t>
            </w:r>
          </w:p>
          <w:p w:rsidR="00077051" w:rsidRPr="00DD0B93" w:rsidRDefault="00077051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77051" w:rsidRPr="00DD0B93" w:rsidRDefault="00077051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D0B93">
              <w:rPr>
                <w:rFonts w:ascii="Arial Narrow" w:hAnsi="Arial Narrow"/>
                <w:sz w:val="20"/>
                <w:szCs w:val="20"/>
              </w:rPr>
              <w:t xml:space="preserve">Wrap all </w:t>
            </w:r>
            <w:r w:rsidR="001250DA" w:rsidRPr="00DD0B93">
              <w:rPr>
                <w:rFonts w:ascii="Arial Narrow" w:hAnsi="Arial Narrow"/>
                <w:sz w:val="20"/>
                <w:szCs w:val="20"/>
              </w:rPr>
              <w:t xml:space="preserve">removed </w:t>
            </w:r>
            <w:r w:rsidR="009F0903" w:rsidRPr="00DD0B93">
              <w:rPr>
                <w:rFonts w:ascii="Arial Narrow" w:hAnsi="Arial Narrow"/>
                <w:sz w:val="20"/>
                <w:szCs w:val="20"/>
              </w:rPr>
              <w:t>malthoid sarking</w:t>
            </w:r>
            <w:r w:rsidRPr="00DD0B93">
              <w:rPr>
                <w:rFonts w:ascii="Arial Narrow" w:hAnsi="Arial Narrow"/>
                <w:sz w:val="20"/>
                <w:szCs w:val="20"/>
              </w:rPr>
              <w:t xml:space="preserve"> in heavy duty plastic sheeting and seal.</w:t>
            </w:r>
          </w:p>
          <w:p w:rsidR="00077051" w:rsidRPr="00DD0B93" w:rsidRDefault="00077051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77051" w:rsidRPr="00DD0B93" w:rsidRDefault="00077051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D0B93">
              <w:rPr>
                <w:rFonts w:ascii="Arial Narrow" w:hAnsi="Arial Narrow"/>
                <w:sz w:val="20"/>
                <w:szCs w:val="20"/>
              </w:rPr>
              <w:t xml:space="preserve">Pick up </w:t>
            </w:r>
            <w:r w:rsidR="009F0903" w:rsidRPr="00DD0B93">
              <w:rPr>
                <w:rFonts w:ascii="Arial Narrow" w:hAnsi="Arial Narrow"/>
                <w:sz w:val="20"/>
                <w:szCs w:val="20"/>
              </w:rPr>
              <w:t xml:space="preserve">any </w:t>
            </w:r>
            <w:r w:rsidRPr="00DD0B93">
              <w:rPr>
                <w:rFonts w:ascii="Arial Narrow" w:hAnsi="Arial Narrow"/>
                <w:sz w:val="20"/>
                <w:szCs w:val="20"/>
              </w:rPr>
              <w:t xml:space="preserve">malthoid sarking debris in roof space and decontaminate </w:t>
            </w:r>
          </w:p>
          <w:p w:rsidR="00077051" w:rsidRPr="00DD0B93" w:rsidRDefault="00077051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77051" w:rsidRPr="00DD0B93" w:rsidRDefault="00077051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D0B93"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  <w:p w:rsidR="00077051" w:rsidRPr="00DD0B93" w:rsidRDefault="00077051" w:rsidP="007553EE">
            <w:pPr>
              <w:spacing w:after="0"/>
              <w:rPr>
                <w:rFonts w:ascii="Arial" w:eastAsia="Times New Roman" w:hAnsi="Arial" w:cs="Arial"/>
              </w:rPr>
            </w:pPr>
            <w:r w:rsidRPr="00DD0B93"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077051" w:rsidRPr="00DD0B93" w:rsidRDefault="00077051" w:rsidP="007553E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D0B93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DD0B93">
              <w:rPr>
                <w:rFonts w:ascii="Arial Narrow" w:eastAsia="Times New Roman" w:hAnsi="Arial Narrow" w:cs="Arial"/>
              </w:rPr>
              <w:t>up</w:t>
            </w:r>
            <w:r w:rsidRPr="00DD0B9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D0B93">
              <w:rPr>
                <w:rFonts w:ascii="Arial Narrow" w:eastAsia="Times New Roman" w:hAnsi="Arial Narrow" w:cs="Arial"/>
              </w:rPr>
              <w:t>rvisor</w:t>
            </w:r>
          </w:p>
          <w:p w:rsidR="00077051" w:rsidRPr="00DD0B93" w:rsidRDefault="00077051" w:rsidP="007553EE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077051" w:rsidRPr="00DD0B93" w:rsidRDefault="00077051" w:rsidP="007553EE">
            <w:pPr>
              <w:spacing w:after="0"/>
              <w:rPr>
                <w:rFonts w:ascii="Arial Narrow" w:hAnsi="Arial Narrow" w:cs="Arial"/>
              </w:rPr>
            </w:pPr>
            <w:r w:rsidRPr="00DD0B93">
              <w:rPr>
                <w:rFonts w:ascii="Arial Narrow" w:eastAsia="Times New Roman" w:hAnsi="Arial Narrow" w:cs="Arial"/>
              </w:rPr>
              <w:t>Contr</w:t>
            </w:r>
            <w:r w:rsidRPr="00DD0B9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DD0B93">
              <w:rPr>
                <w:rFonts w:ascii="Arial Narrow" w:eastAsia="Times New Roman" w:hAnsi="Arial Narrow" w:cs="Arial"/>
              </w:rPr>
              <w:t>tor / all ‘</w:t>
            </w:r>
            <w:r w:rsidRPr="00DD0B9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77051" w:rsidRPr="00DD0B93" w:rsidRDefault="00077051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Align w:val="center"/>
          </w:tcPr>
          <w:p w:rsidR="00077051" w:rsidRPr="00DD0B93" w:rsidRDefault="00077051" w:rsidP="007553EE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A0D5B" w:rsidRPr="00DD0B93" w:rsidTr="00EA6E5C">
        <w:tc>
          <w:tcPr>
            <w:tcW w:w="1668" w:type="dxa"/>
          </w:tcPr>
          <w:p w:rsidR="00EA0D5B" w:rsidRPr="00DD0B93" w:rsidRDefault="00EA0D5B" w:rsidP="007553EE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bookmarkStart w:id="0" w:name="_GoBack"/>
            <w:r w:rsidRPr="00DD0B93">
              <w:rPr>
                <w:rFonts w:ascii="Arial Narrow" w:eastAsia="Times New Roman" w:hAnsi="Arial Narrow" w:cs="Arial"/>
              </w:rPr>
              <w:t xml:space="preserve">Removal </w:t>
            </w:r>
            <w:r w:rsidR="00472B48" w:rsidRPr="00DD0B93">
              <w:rPr>
                <w:rFonts w:ascii="Arial Narrow" w:eastAsia="Times New Roman" w:hAnsi="Arial Narrow" w:cs="Arial"/>
              </w:rPr>
              <w:t xml:space="preserve">or disturbance </w:t>
            </w:r>
            <w:r w:rsidRPr="00DD0B93">
              <w:rPr>
                <w:rFonts w:ascii="Arial Narrow" w:eastAsia="Times New Roman" w:hAnsi="Arial Narrow" w:cs="Arial"/>
              </w:rPr>
              <w:t xml:space="preserve">of </w:t>
            </w:r>
            <w:r w:rsidR="00911EB5" w:rsidRPr="00DD0B93">
              <w:rPr>
                <w:rFonts w:ascii="Arial Narrow" w:eastAsia="Times New Roman" w:hAnsi="Arial Narrow" w:cs="Arial"/>
              </w:rPr>
              <w:t xml:space="preserve">internal wall and ceiling linings </w:t>
            </w:r>
            <w:r w:rsidR="00911EB5" w:rsidRPr="00DD0B93">
              <w:rPr>
                <w:rFonts w:ascii="Arial Narrow" w:eastAsia="Times New Roman" w:hAnsi="Arial Narrow" w:cs="Arial"/>
                <w:i/>
              </w:rPr>
              <w:t>‘that may’</w:t>
            </w:r>
            <w:r w:rsidR="00911EB5" w:rsidRPr="00DD0B93">
              <w:rPr>
                <w:rFonts w:ascii="Arial Narrow" w:eastAsia="Times New Roman" w:hAnsi="Arial Narrow" w:cs="Arial"/>
              </w:rPr>
              <w:t xml:space="preserve"> </w:t>
            </w:r>
            <w:r w:rsidR="00894C1E" w:rsidRPr="00DD0B93">
              <w:rPr>
                <w:rFonts w:ascii="Arial Narrow" w:eastAsia="Times New Roman" w:hAnsi="Arial Narrow" w:cs="Arial"/>
              </w:rPr>
              <w:t xml:space="preserve">contain </w:t>
            </w:r>
            <w:r w:rsidRPr="00DD0B93">
              <w:rPr>
                <w:rFonts w:ascii="Arial Narrow" w:eastAsia="Times New Roman" w:hAnsi="Arial Narrow" w:cs="Arial"/>
              </w:rPr>
              <w:t>asbestos cement [ACM] -</w:t>
            </w:r>
          </w:p>
          <w:p w:rsidR="00EA0D5B" w:rsidRPr="00DD0B93" w:rsidRDefault="00EA0D5B" w:rsidP="007553E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A0D5B" w:rsidRPr="00DD0B93" w:rsidRDefault="00EA0D5B" w:rsidP="007553E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DD0B9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DD0B9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DD0B9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chemicals </w:t>
            </w:r>
          </w:p>
          <w:p w:rsidR="00EA0D5B" w:rsidRPr="00DD0B93" w:rsidRDefault="00EA0D5B" w:rsidP="007553E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A0D5B" w:rsidRPr="00DD0B93" w:rsidRDefault="00EA0D5B" w:rsidP="007553E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EA0D5B" w:rsidRPr="00DD0B93" w:rsidRDefault="00EA0D5B" w:rsidP="007553E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EA0D5B" w:rsidRPr="00DD0B93" w:rsidRDefault="00EA0D5B" w:rsidP="007553E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DD0B93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EA0D5B" w:rsidRPr="00DD0B93" w:rsidRDefault="00EA0D5B" w:rsidP="007553E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EA0D5B" w:rsidRPr="00DD0B93" w:rsidRDefault="00EA0D5B" w:rsidP="007553E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DD0B93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EA0D5B" w:rsidRPr="00DD0B93" w:rsidRDefault="00EA0D5B" w:rsidP="007553EE">
            <w:pPr>
              <w:tabs>
                <w:tab w:val="left" w:pos="1343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A0D5B" w:rsidRPr="00DD0B93" w:rsidRDefault="00EA0D5B" w:rsidP="007553EE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DD0B9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  <w:r w:rsidRPr="00DD0B93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</w:tc>
        <w:tc>
          <w:tcPr>
            <w:tcW w:w="1517" w:type="dxa"/>
            <w:vAlign w:val="center"/>
          </w:tcPr>
          <w:p w:rsidR="00EA0D5B" w:rsidRPr="00DD0B93" w:rsidRDefault="00EA0D5B" w:rsidP="007553E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and exposure to ACM fibres / dust - respiratory problems.</w:t>
            </w:r>
          </w:p>
          <w:p w:rsidR="00EA0D5B" w:rsidRPr="00DD0B93" w:rsidRDefault="00EA0D5B" w:rsidP="007553E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A0D5B" w:rsidRPr="00DD0B93" w:rsidRDefault="00EA0D5B" w:rsidP="007553E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DD0B93">
              <w:rPr>
                <w:rFonts w:ascii="Arial Narrow" w:hAnsi="Arial Narrow" w:cs="Arial"/>
                <w:sz w:val="20"/>
                <w:szCs w:val="20"/>
              </w:rPr>
              <w:t xml:space="preserve">Fall from </w:t>
            </w:r>
            <w:r w:rsidRPr="00DD0B93">
              <w:rPr>
                <w:rFonts w:ascii="Arial Narrow" w:hAnsi="Arial Narrow" w:cs="Arial"/>
                <w:sz w:val="20"/>
                <w:szCs w:val="20"/>
              </w:rPr>
              <w:lastRenderedPageBreak/>
              <w:t>scaffolding / work platform</w:t>
            </w:r>
          </w:p>
          <w:p w:rsidR="00EA0D5B" w:rsidRPr="00DD0B93" w:rsidRDefault="00EA0D5B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A0D5B" w:rsidRPr="00DD0B93" w:rsidRDefault="00EA0D5B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EA0D5B" w:rsidRPr="00DD0B93" w:rsidRDefault="00EA0D5B" w:rsidP="007553E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A0D5B" w:rsidRPr="00DD0B93" w:rsidRDefault="00EA0D5B" w:rsidP="007553E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DD0B93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EA0D5B" w:rsidRPr="00DD0B93" w:rsidRDefault="00EA0D5B" w:rsidP="007553E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A0D5B" w:rsidRPr="00DD0B93" w:rsidRDefault="00EA0D5B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A0D5B" w:rsidRPr="00DD0B93" w:rsidRDefault="00EA0D5B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D0B9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A0D5B" w:rsidRPr="00DD0B93" w:rsidRDefault="00EA0D5B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A0D5B" w:rsidRPr="00DD0B93" w:rsidRDefault="00EA0D5B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A0D5B" w:rsidRPr="00DD0B93" w:rsidRDefault="00EA0D5B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D0B9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A0D5B" w:rsidRPr="00DD0B93" w:rsidRDefault="00EA0D5B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A0D5B" w:rsidRPr="00DD0B93" w:rsidRDefault="00EA0D5B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D0B93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10" w:type="dxa"/>
            <w:vAlign w:val="center"/>
          </w:tcPr>
          <w:p w:rsidR="00EA0D5B" w:rsidRPr="00DD0B93" w:rsidRDefault="00EA0D5B" w:rsidP="007553E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DD0B93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EA0D5B" w:rsidRPr="00DD0B93" w:rsidRDefault="00EA0D5B" w:rsidP="007553E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A0D5B" w:rsidRPr="00DD0B93" w:rsidRDefault="00EA0D5B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D0B93">
              <w:rPr>
                <w:rFonts w:ascii="Arial Narrow" w:hAnsi="Arial Narrow"/>
                <w:sz w:val="20"/>
                <w:szCs w:val="20"/>
              </w:rPr>
              <w:t>Ensure un</w:t>
            </w:r>
            <w:r w:rsidR="00503C1D" w:rsidRPr="00DD0B93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503C1D" w:rsidRPr="00DD0B93" w:rsidRDefault="00503C1D" w:rsidP="007553E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A0D5B" w:rsidRPr="00DD0B93" w:rsidRDefault="00503C1D" w:rsidP="007553E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DD0B93">
              <w:rPr>
                <w:rFonts w:ascii="Arial Narrow" w:hAnsi="Arial Narrow" w:cs="Arial"/>
                <w:sz w:val="20"/>
                <w:szCs w:val="20"/>
              </w:rPr>
              <w:t xml:space="preserve">Identify the risks and plan </w:t>
            </w:r>
            <w:r w:rsidRPr="00DD0B93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the task in consultation with the </w:t>
            </w:r>
            <w:r w:rsidRPr="00DD0B9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03C1D" w:rsidRPr="00DD0B93" w:rsidRDefault="00503C1D" w:rsidP="007553E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A0D5B" w:rsidRPr="00DD0B93" w:rsidRDefault="00EA0D5B" w:rsidP="007553E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DD0B9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Conduct hazardous chemical assessment prior to commencement of </w:t>
            </w:r>
            <w:r w:rsidR="001F2EF0" w:rsidRPr="00DD0B9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the works</w:t>
            </w:r>
          </w:p>
          <w:p w:rsidR="00EA0D5B" w:rsidRPr="00DD0B93" w:rsidRDefault="00EA0D5B" w:rsidP="007553E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EA0D5B" w:rsidRPr="00DD0B93" w:rsidRDefault="00EA0D5B" w:rsidP="007553E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DD0B93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1F2EF0" w:rsidRPr="00DD0B93" w:rsidRDefault="001F2EF0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F2EF0" w:rsidRPr="00DD0B93" w:rsidRDefault="001F2EF0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D0B93">
              <w:rPr>
                <w:rFonts w:ascii="Arial Narrow" w:hAnsi="Arial Narrow"/>
                <w:sz w:val="20"/>
                <w:szCs w:val="20"/>
              </w:rPr>
              <w:t xml:space="preserve">Regularly monitor </w:t>
            </w:r>
            <w:r w:rsidR="00623231" w:rsidRPr="00DD0B93">
              <w:rPr>
                <w:rFonts w:ascii="Arial Narrow" w:hAnsi="Arial Narrow"/>
                <w:sz w:val="20"/>
                <w:szCs w:val="20"/>
              </w:rPr>
              <w:t xml:space="preserve">for </w:t>
            </w:r>
            <w:r w:rsidRPr="00DD0B93">
              <w:rPr>
                <w:rFonts w:ascii="Arial Narrow" w:hAnsi="Arial Narrow"/>
                <w:sz w:val="20"/>
                <w:szCs w:val="20"/>
              </w:rPr>
              <w:t>airborne dust/ fibres</w:t>
            </w:r>
          </w:p>
          <w:p w:rsidR="001F2EF0" w:rsidRPr="00DD0B93" w:rsidRDefault="001F2EF0" w:rsidP="007553E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EA0D5B" w:rsidRPr="00DD0B93" w:rsidRDefault="00B31D79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D0B93">
              <w:rPr>
                <w:rFonts w:ascii="Arial Narrow" w:hAnsi="Arial Narrow"/>
                <w:sz w:val="20"/>
                <w:szCs w:val="20"/>
              </w:rPr>
              <w:t xml:space="preserve">Use task specific trained/ </w:t>
            </w:r>
            <w:r w:rsidR="00EA0D5B" w:rsidRPr="00DD0B9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experienced ‘</w:t>
            </w:r>
            <w:r w:rsidR="00EA0D5B" w:rsidRPr="00DD0B93">
              <w:rPr>
                <w:rFonts w:ascii="Arial Narrow" w:hAnsi="Arial Narrow"/>
                <w:sz w:val="20"/>
                <w:szCs w:val="20"/>
              </w:rPr>
              <w:t>workers’.</w:t>
            </w:r>
          </w:p>
          <w:p w:rsidR="00EA0D5B" w:rsidRPr="00DD0B93" w:rsidRDefault="00EA0D5B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C0A50" w:rsidRPr="00DD0B93" w:rsidRDefault="007C0A50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D0B93">
              <w:rPr>
                <w:rFonts w:ascii="Arial Narrow" w:hAnsi="Arial Narrow"/>
                <w:sz w:val="20"/>
                <w:szCs w:val="20"/>
              </w:rPr>
              <w:t xml:space="preserve">Provide appropriate warning signage and barricades </w:t>
            </w: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 xml:space="preserve">to </w:t>
            </w:r>
            <w:r w:rsidRPr="00DD0B9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DD0B9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DD0B9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to </w:t>
            </w:r>
            <w:r w:rsidRPr="00DD0B93">
              <w:rPr>
                <w:rFonts w:ascii="Arial Narrow" w:hAnsi="Arial Narrow"/>
                <w:sz w:val="20"/>
                <w:szCs w:val="20"/>
              </w:rPr>
              <w:t xml:space="preserve">into the work area </w:t>
            </w:r>
            <w:r w:rsidRPr="00DD0B93">
              <w:rPr>
                <w:rFonts w:ascii="Arial Narrow" w:eastAsia="Times New Roman" w:hAnsi="Arial Narrow" w:cs="Arial"/>
                <w:sz w:val="20"/>
                <w:szCs w:val="20"/>
              </w:rPr>
              <w:t xml:space="preserve">by </w:t>
            </w:r>
            <w:r w:rsidRPr="00DD0B93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EA0D5B" w:rsidRPr="00DD0B93" w:rsidRDefault="00EA0D5B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A0D5B" w:rsidRPr="00DD0B93" w:rsidRDefault="00EA0D5B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D0B93">
              <w:rPr>
                <w:rFonts w:ascii="Arial Narrow" w:hAnsi="Arial Narrow"/>
                <w:sz w:val="20"/>
                <w:szCs w:val="20"/>
              </w:rPr>
              <w:t xml:space="preserve">Remove </w:t>
            </w:r>
            <w:r w:rsidR="00F90445" w:rsidRPr="00DD0B93">
              <w:rPr>
                <w:rFonts w:ascii="Arial Narrow" w:hAnsi="Arial Narrow"/>
                <w:sz w:val="20"/>
                <w:szCs w:val="20"/>
              </w:rPr>
              <w:t xml:space="preserve">wall / ceiling </w:t>
            </w:r>
            <w:r w:rsidRPr="00DD0B93">
              <w:rPr>
                <w:rFonts w:ascii="Arial Narrow" w:hAnsi="Arial Narrow"/>
                <w:sz w:val="20"/>
                <w:szCs w:val="20"/>
              </w:rPr>
              <w:t>sheets with minimal breakage.</w:t>
            </w:r>
          </w:p>
          <w:p w:rsidR="00EA0D5B" w:rsidRPr="00DD0B93" w:rsidRDefault="00EA0D5B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A0D5B" w:rsidRPr="00DD0B93" w:rsidRDefault="00EA0D5B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D0B93">
              <w:rPr>
                <w:rFonts w:ascii="Arial Narrow" w:hAnsi="Arial Narrow"/>
                <w:sz w:val="20"/>
                <w:szCs w:val="20"/>
              </w:rPr>
              <w:t>Wet down to minimise dust / fibre release.</w:t>
            </w:r>
          </w:p>
          <w:p w:rsidR="00EA0D5B" w:rsidRPr="00DD0B93" w:rsidRDefault="00EA0D5B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A0D5B" w:rsidRPr="00DD0B93" w:rsidRDefault="00EA0D5B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D0B93">
              <w:rPr>
                <w:rFonts w:ascii="Arial Narrow" w:hAnsi="Arial Narrow"/>
                <w:sz w:val="20"/>
                <w:szCs w:val="20"/>
              </w:rPr>
              <w:t>Seal residues of ACM that cannot be removed from timber framed members</w:t>
            </w:r>
          </w:p>
          <w:p w:rsidR="00EA0D5B" w:rsidRPr="00DD0B93" w:rsidRDefault="00EA0D5B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A0D5B" w:rsidRPr="00DD0B93" w:rsidRDefault="00EA0D5B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D0B93">
              <w:rPr>
                <w:rFonts w:ascii="Arial Narrow" w:hAnsi="Arial Narrow"/>
                <w:sz w:val="20"/>
                <w:szCs w:val="20"/>
              </w:rPr>
              <w:t xml:space="preserve">Wrap all </w:t>
            </w:r>
            <w:r w:rsidR="00F6615A" w:rsidRPr="00DD0B93">
              <w:rPr>
                <w:rFonts w:ascii="Arial Narrow" w:hAnsi="Arial Narrow"/>
                <w:sz w:val="20"/>
                <w:szCs w:val="20"/>
              </w:rPr>
              <w:t xml:space="preserve">removed </w:t>
            </w:r>
            <w:r w:rsidRPr="00DD0B93">
              <w:rPr>
                <w:rFonts w:ascii="Arial Narrow" w:hAnsi="Arial Narrow"/>
                <w:sz w:val="20"/>
                <w:szCs w:val="20"/>
              </w:rPr>
              <w:t>material in heavy duty plastic sheeting and seal.</w:t>
            </w:r>
          </w:p>
          <w:p w:rsidR="00EA0D5B" w:rsidRPr="00DD0B93" w:rsidRDefault="00EA0D5B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A0D5B" w:rsidRPr="00DD0B93" w:rsidRDefault="00EA0D5B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D0B93"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  <w:p w:rsidR="00EA0D5B" w:rsidRPr="00DD0B93" w:rsidRDefault="00EA0D5B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D0B93"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EA0D5B" w:rsidRPr="00DD0B93" w:rsidRDefault="00EA0D5B" w:rsidP="007553E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D0B93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DD0B93">
              <w:rPr>
                <w:rFonts w:ascii="Arial Narrow" w:eastAsia="Times New Roman" w:hAnsi="Arial Narrow" w:cs="Arial"/>
              </w:rPr>
              <w:t>up</w:t>
            </w:r>
            <w:r w:rsidRPr="00DD0B9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D0B93">
              <w:rPr>
                <w:rFonts w:ascii="Arial Narrow" w:eastAsia="Times New Roman" w:hAnsi="Arial Narrow" w:cs="Arial"/>
              </w:rPr>
              <w:t>rvisor</w:t>
            </w:r>
          </w:p>
          <w:p w:rsidR="00EA0D5B" w:rsidRPr="00DD0B93" w:rsidRDefault="00EA0D5B" w:rsidP="007553EE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EA0D5B" w:rsidRPr="00DD0B93" w:rsidRDefault="00EA0D5B" w:rsidP="007553EE">
            <w:pPr>
              <w:spacing w:after="0"/>
              <w:rPr>
                <w:rFonts w:ascii="Arial Narrow" w:hAnsi="Arial Narrow" w:cs="Arial"/>
              </w:rPr>
            </w:pPr>
            <w:r w:rsidRPr="00DD0B93">
              <w:rPr>
                <w:rFonts w:ascii="Arial Narrow" w:eastAsia="Times New Roman" w:hAnsi="Arial Narrow" w:cs="Arial"/>
              </w:rPr>
              <w:t>Contr</w:t>
            </w:r>
            <w:r w:rsidRPr="00DD0B9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DD0B93">
              <w:rPr>
                <w:rFonts w:ascii="Arial Narrow" w:eastAsia="Times New Roman" w:hAnsi="Arial Narrow" w:cs="Arial"/>
              </w:rPr>
              <w:t>tor / all ‘</w:t>
            </w:r>
            <w:r w:rsidRPr="00DD0B9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A0D5B" w:rsidRPr="00DD0B93" w:rsidRDefault="00EA0D5B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Align w:val="center"/>
          </w:tcPr>
          <w:p w:rsidR="00EA0D5B" w:rsidRPr="00DD0B93" w:rsidRDefault="00EA0D5B" w:rsidP="007553EE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FD7CEA" w:rsidRPr="005C6238" w:rsidTr="006C0919">
        <w:tc>
          <w:tcPr>
            <w:tcW w:w="1668" w:type="dxa"/>
            <w:vAlign w:val="center"/>
          </w:tcPr>
          <w:p w:rsidR="00FD7CEA" w:rsidRDefault="00FD7CEA" w:rsidP="007553E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>red / battery operated tools -</w:t>
            </w:r>
          </w:p>
          <w:p w:rsidR="00FD7CEA" w:rsidRDefault="00FD7CEA" w:rsidP="007553E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FD7CEA" w:rsidRDefault="00FD7CEA" w:rsidP="007553E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FD7CEA" w:rsidRDefault="00FD7CEA" w:rsidP="007553E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FD7CEA" w:rsidRDefault="00FD7CEA" w:rsidP="007553E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D7CEA" w:rsidRDefault="00FD7CEA" w:rsidP="007553E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FD7CEA" w:rsidRDefault="00FD7CEA" w:rsidP="007553E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FD7CEA" w:rsidRDefault="00FD7CEA" w:rsidP="007553E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17" w:type="dxa"/>
            <w:vAlign w:val="center"/>
          </w:tcPr>
          <w:p w:rsidR="00FD7CEA" w:rsidRDefault="00FD7CEA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FD7CEA" w:rsidRDefault="00FD7CEA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7CEA" w:rsidRDefault="00FD7CEA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FD7CEA" w:rsidRDefault="00FD7CEA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7CEA" w:rsidRDefault="00FD7CEA" w:rsidP="007553E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FD7CEA" w:rsidRDefault="00FD7CEA" w:rsidP="007553E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7CEA" w:rsidRDefault="00FD7CEA" w:rsidP="007553E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allergies - </w:t>
            </w:r>
          </w:p>
          <w:p w:rsidR="00FD7CEA" w:rsidRDefault="00FD7CEA" w:rsidP="007553E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7CEA" w:rsidRDefault="00FD7CEA" w:rsidP="007553E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FD7CEA" w:rsidRDefault="00FD7CEA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D7CEA" w:rsidRDefault="00FD7CEA" w:rsidP="007553E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D7CEA" w:rsidRDefault="00FD7CEA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D7CEA" w:rsidRDefault="00FD7CEA" w:rsidP="007553E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D7CEA" w:rsidRDefault="00FD7CEA" w:rsidP="007553E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D7CEA" w:rsidRDefault="00FD7CEA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D7CEA" w:rsidRDefault="00FD7CEA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10" w:type="dxa"/>
            <w:vAlign w:val="center"/>
          </w:tcPr>
          <w:p w:rsidR="00FD7CEA" w:rsidRDefault="00FD7CEA" w:rsidP="007553E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D7CEA" w:rsidRDefault="00FD7CEA" w:rsidP="007553E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7CEA" w:rsidRDefault="00FD7CEA" w:rsidP="007553E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FD7CEA" w:rsidRDefault="00FD7CEA" w:rsidP="007553E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D7CEA" w:rsidRDefault="00FD7CEA" w:rsidP="007553E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FD7CEA" w:rsidRDefault="00FD7CEA" w:rsidP="007553E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7CEA" w:rsidRDefault="00FD7CEA" w:rsidP="007553E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FD7CEA" w:rsidRDefault="00FD7CEA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7CEA" w:rsidRDefault="00FD7CEA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FD7CEA" w:rsidRDefault="00FD7CEA" w:rsidP="007553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7CEA" w:rsidRDefault="00FD7CEA" w:rsidP="007553E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FD7CEA" w:rsidRDefault="00FD7CEA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FD7CEA" w:rsidRDefault="00FD7CEA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7CEA" w:rsidRDefault="00B31D79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0DE4">
              <w:rPr>
                <w:rFonts w:ascii="Arial Narrow" w:hAnsi="Arial Narrow"/>
                <w:sz w:val="20"/>
                <w:szCs w:val="20"/>
              </w:rPr>
              <w:t xml:space="preserve">Use </w:t>
            </w:r>
            <w:r>
              <w:rPr>
                <w:rFonts w:ascii="Arial Narrow" w:hAnsi="Arial Narrow"/>
                <w:sz w:val="20"/>
                <w:szCs w:val="20"/>
              </w:rPr>
              <w:t xml:space="preserve">task specific </w:t>
            </w:r>
            <w:r w:rsidRPr="005A0DE4">
              <w:rPr>
                <w:rFonts w:ascii="Arial Narrow" w:hAnsi="Arial Narrow"/>
                <w:sz w:val="20"/>
                <w:szCs w:val="20"/>
              </w:rPr>
              <w:t xml:space="preserve">trained </w:t>
            </w:r>
            <w:r w:rsidR="00FD7CE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FD7CE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FD7CEA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FD7CEA" w:rsidRDefault="00FD7CEA" w:rsidP="007553E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D7CEA" w:rsidRDefault="00FD7CEA" w:rsidP="007553E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FD7CEA" w:rsidRPr="005C6238" w:rsidRDefault="00FD7CEA" w:rsidP="007553EE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63505" w:rsidRPr="005C6238" w:rsidTr="00BB0669">
        <w:tc>
          <w:tcPr>
            <w:tcW w:w="1668" w:type="dxa"/>
            <w:vAlign w:val="center"/>
          </w:tcPr>
          <w:p w:rsidR="00A63505" w:rsidRDefault="00A63505" w:rsidP="007553EE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ce</w:t>
            </w:r>
            <w:r>
              <w:rPr>
                <w:rFonts w:ascii="Arial Narrow" w:eastAsia="Times New Roman" w:hAnsi="Arial Narrow" w:cs="Arial"/>
              </w:rPr>
              <w:t>ss</w:t>
            </w:r>
          </w:p>
          <w:p w:rsidR="00A63505" w:rsidRDefault="00A63505" w:rsidP="007553EE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to wo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re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s -</w:t>
            </w:r>
          </w:p>
          <w:p w:rsidR="00A63505" w:rsidRDefault="00A63505" w:rsidP="007553E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3505" w:rsidRDefault="00A63505" w:rsidP="007553E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63505" w:rsidRDefault="00A63505" w:rsidP="007553E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3505" w:rsidRDefault="00A63505" w:rsidP="007553E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17" w:type="dxa"/>
            <w:vAlign w:val="center"/>
          </w:tcPr>
          <w:p w:rsidR="00A63505" w:rsidRDefault="00A63505" w:rsidP="007553E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A63505" w:rsidRDefault="00A63505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63505" w:rsidRDefault="00A63505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63505" w:rsidRDefault="00A63505" w:rsidP="007553E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63505" w:rsidRDefault="00A63505" w:rsidP="007553E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63505" w:rsidRDefault="00A63505" w:rsidP="007553E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63505" w:rsidRDefault="00A63505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63505" w:rsidRDefault="00A63505" w:rsidP="007553E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63505" w:rsidRDefault="00A63505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63505" w:rsidRDefault="00A63505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63505" w:rsidRDefault="00A63505" w:rsidP="007553E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63505" w:rsidRDefault="00A63505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63505" w:rsidRDefault="00A63505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2310" w:type="dxa"/>
            <w:vAlign w:val="center"/>
          </w:tcPr>
          <w:p w:rsidR="00A63505" w:rsidRDefault="00A63505" w:rsidP="007553E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31D79" w:rsidRDefault="00B31D79" w:rsidP="007553EE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A63505" w:rsidRDefault="00B31D79" w:rsidP="007553EE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  <w:r w:rsidRPr="005A0DE4">
              <w:rPr>
                <w:rFonts w:ascii="Arial Narrow" w:hAnsi="Arial Narrow"/>
                <w:sz w:val="20"/>
                <w:szCs w:val="20"/>
              </w:rPr>
              <w:t xml:space="preserve">Use </w:t>
            </w:r>
            <w:r>
              <w:rPr>
                <w:rFonts w:ascii="Arial Narrow" w:hAnsi="Arial Narrow"/>
                <w:sz w:val="20"/>
                <w:szCs w:val="20"/>
              </w:rPr>
              <w:t xml:space="preserve">task specific </w:t>
            </w:r>
            <w:r w:rsidRPr="005A0DE4">
              <w:rPr>
                <w:rFonts w:ascii="Arial Narrow" w:hAnsi="Arial Narrow"/>
                <w:sz w:val="20"/>
                <w:szCs w:val="20"/>
              </w:rPr>
              <w:t xml:space="preserve">trained </w:t>
            </w:r>
            <w:r w:rsidR="00A6350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A63505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workers’.</w:t>
            </w:r>
          </w:p>
          <w:p w:rsidR="00A63505" w:rsidRDefault="00A63505" w:rsidP="007553EE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63505" w:rsidRDefault="00A63505" w:rsidP="007553EE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approved ladder.</w:t>
            </w:r>
          </w:p>
          <w:p w:rsidR="00A63505" w:rsidRDefault="00A63505" w:rsidP="007553EE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63505" w:rsidRDefault="00A63505" w:rsidP="007553EE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ladders.</w:t>
            </w:r>
          </w:p>
        </w:tc>
        <w:tc>
          <w:tcPr>
            <w:tcW w:w="1559" w:type="dxa"/>
            <w:vAlign w:val="center"/>
          </w:tcPr>
          <w:p w:rsidR="00A63505" w:rsidRDefault="00A63505" w:rsidP="007553E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63505" w:rsidRDefault="00A63505" w:rsidP="007553E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63505" w:rsidRPr="005C6238" w:rsidRDefault="00A63505" w:rsidP="007553EE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63505" w:rsidRPr="005C6238" w:rsidTr="00BB0669">
        <w:tc>
          <w:tcPr>
            <w:tcW w:w="1668" w:type="dxa"/>
            <w:vAlign w:val="center"/>
          </w:tcPr>
          <w:p w:rsidR="00A63505" w:rsidRDefault="00A63505" w:rsidP="007553E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k f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om 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  <w:spacing w:val="2"/>
              </w:rPr>
              <w:t>x</w:t>
            </w:r>
            <w:r>
              <w:rPr>
                <w:rFonts w:ascii="Arial Narrow" w:eastAsia="Times New Roman" w:hAnsi="Arial Narrow" w:cs="Arial"/>
              </w:rPr>
              <w:t>tension 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 -</w:t>
            </w:r>
          </w:p>
          <w:p w:rsidR="00A63505" w:rsidRDefault="00A63505" w:rsidP="007553E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3505" w:rsidRDefault="00A63505" w:rsidP="007553E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63505" w:rsidRDefault="00A63505" w:rsidP="007553E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3505" w:rsidRDefault="00A63505" w:rsidP="007553E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work platform - </w:t>
            </w:r>
          </w:p>
          <w:p w:rsidR="00A63505" w:rsidRDefault="00A63505" w:rsidP="007553E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3505" w:rsidRDefault="00A63505" w:rsidP="007553E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A63505" w:rsidRDefault="00A63505" w:rsidP="007553E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3505" w:rsidRDefault="00A63505" w:rsidP="007553EE">
            <w:pPr>
              <w:spacing w:after="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17" w:type="dxa"/>
            <w:vAlign w:val="center"/>
          </w:tcPr>
          <w:p w:rsidR="00A63505" w:rsidRDefault="00A63505" w:rsidP="007553E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A63505" w:rsidRDefault="00A63505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63505" w:rsidRDefault="00A63505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63505" w:rsidRDefault="00A63505" w:rsidP="007553E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63505" w:rsidRDefault="00A63505" w:rsidP="007553E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3505" w:rsidRDefault="00A63505" w:rsidP="007553E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63505" w:rsidRDefault="00A63505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63505" w:rsidRDefault="00A63505" w:rsidP="007553E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63505" w:rsidRDefault="00A63505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63505" w:rsidRDefault="00A63505" w:rsidP="007553E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63505" w:rsidRDefault="00A63505" w:rsidP="007553E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63505" w:rsidRDefault="00A63505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63505" w:rsidRDefault="00A63505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10" w:type="dxa"/>
            <w:vAlign w:val="center"/>
          </w:tcPr>
          <w:p w:rsidR="00A63505" w:rsidRDefault="00A63505" w:rsidP="007553E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63505" w:rsidRDefault="00A63505" w:rsidP="007553E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scaffold as working platform.</w:t>
            </w:r>
          </w:p>
          <w:p w:rsidR="00A63505" w:rsidRDefault="00A63505" w:rsidP="007553E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A63505" w:rsidRDefault="00A63505" w:rsidP="007553E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A63505" w:rsidRDefault="00A63505" w:rsidP="007553EE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A63505" w:rsidRDefault="00A63505" w:rsidP="007553E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down ladder.</w:t>
            </w:r>
          </w:p>
          <w:p w:rsidR="007C0A50" w:rsidRPr="007C0A50" w:rsidRDefault="007C0A50" w:rsidP="007553E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Provide appropriate warning signage and barricades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to </w:t>
            </w:r>
            <w:r>
              <w:rPr>
                <w:rFonts w:ascii="Arial Narrow" w:hAnsi="Arial Narrow"/>
                <w:sz w:val="20"/>
                <w:szCs w:val="20"/>
              </w:rPr>
              <w:t xml:space="preserve">into the work area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by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A63505" w:rsidRDefault="00A63505" w:rsidP="007553E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A63505" w:rsidRDefault="00A63505" w:rsidP="007553E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63505" w:rsidRDefault="00A63505" w:rsidP="007553E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63505" w:rsidRPr="005C6238" w:rsidRDefault="00A63505" w:rsidP="007553EE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843A2" w:rsidRPr="005C6238" w:rsidTr="008A3369">
        <w:tc>
          <w:tcPr>
            <w:tcW w:w="1668" w:type="dxa"/>
            <w:vAlign w:val="center"/>
          </w:tcPr>
          <w:p w:rsidR="00A843A2" w:rsidRDefault="00A843A2" w:rsidP="007553E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</w:t>
            </w:r>
            <w:r w:rsidR="00155986">
              <w:rPr>
                <w:rFonts w:ascii="Arial Narrow" w:eastAsia="Times New Roman" w:hAnsi="Arial Narrow" w:cs="Arial"/>
                <w:spacing w:val="-3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3"/>
              </w:rPr>
              <w:t>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1250DA" w:rsidRDefault="001250DA" w:rsidP="007553E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843A2" w:rsidRDefault="00A843A2" w:rsidP="007553E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1250DA" w:rsidRDefault="001250DA" w:rsidP="007553E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843A2" w:rsidRDefault="00A843A2" w:rsidP="007553E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A843A2" w:rsidRDefault="00155986" w:rsidP="007553E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1250DA" w:rsidRDefault="001250DA" w:rsidP="007553E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843A2" w:rsidRDefault="00A843A2" w:rsidP="007553E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A843A2" w:rsidRDefault="00A843A2" w:rsidP="007553E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517" w:type="dxa"/>
            <w:vAlign w:val="center"/>
          </w:tcPr>
          <w:p w:rsidR="0017557B" w:rsidRDefault="0017557B" w:rsidP="007553E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17557B" w:rsidRDefault="0017557B" w:rsidP="007553E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7557B" w:rsidRDefault="0017557B" w:rsidP="007553E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17557B" w:rsidRDefault="0017557B" w:rsidP="007553E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7557B" w:rsidRDefault="0017557B" w:rsidP="007553EE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A843A2" w:rsidRDefault="00A843A2" w:rsidP="007553EE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.</w:t>
            </w:r>
          </w:p>
          <w:p w:rsidR="00A843A2" w:rsidRDefault="00A843A2" w:rsidP="007553EE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843A2" w:rsidRDefault="00A843A2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843A2" w:rsidRDefault="00A843A2" w:rsidP="007553E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843A2" w:rsidRDefault="00A843A2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843A2" w:rsidRDefault="00A843A2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843A2" w:rsidRDefault="00A843A2" w:rsidP="007553E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843A2" w:rsidRDefault="00A843A2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843A2" w:rsidRDefault="00A843A2" w:rsidP="007553E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10" w:type="dxa"/>
            <w:vAlign w:val="center"/>
          </w:tcPr>
          <w:p w:rsidR="002912BA" w:rsidRDefault="002912BA" w:rsidP="007553E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sealed </w:t>
            </w:r>
            <w:proofErr w:type="gramStart"/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heavy duty</w:t>
            </w:r>
            <w:proofErr w:type="gramEnd"/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plastic bags and all rubbish in the designated waste area</w:t>
            </w:r>
            <w:r w:rsidR="0049783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175F4D" w:rsidRDefault="00175F4D" w:rsidP="007553E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843A2" w:rsidRDefault="00A843A2" w:rsidP="007553E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497830" w:rsidRDefault="00497830" w:rsidP="007553E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97830" w:rsidRDefault="00497830" w:rsidP="007553E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Remove any temporary barricades if no longer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required</w:t>
            </w:r>
          </w:p>
        </w:tc>
        <w:tc>
          <w:tcPr>
            <w:tcW w:w="1559" w:type="dxa"/>
            <w:vAlign w:val="center"/>
          </w:tcPr>
          <w:p w:rsidR="00155986" w:rsidRDefault="00155986" w:rsidP="007553E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843A2" w:rsidRDefault="00A843A2" w:rsidP="007553E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A843A2" w:rsidRPr="005C6238" w:rsidRDefault="00A843A2" w:rsidP="007553EE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9A683E" w:rsidRDefault="009A683E" w:rsidP="00033FCA">
      <w:pPr>
        <w:rPr>
          <w:sz w:val="2"/>
        </w:rPr>
      </w:pPr>
    </w:p>
    <w:p w:rsidR="00F2195A" w:rsidRDefault="00F2195A" w:rsidP="00033FCA">
      <w:pPr>
        <w:rPr>
          <w:rFonts w:ascii="Arial" w:eastAsia="Times New Roman" w:hAnsi="Arial" w:cs="Arial"/>
          <w:spacing w:val="-3"/>
        </w:rPr>
      </w:pPr>
    </w:p>
    <w:p w:rsidR="00DC7CF6" w:rsidRDefault="00DC7CF6" w:rsidP="003D1190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AD1FA2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AD1FA2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0D00A6">
        <w:rPr>
          <w:rFonts w:ascii="Krona One" w:eastAsia="Forte" w:hAnsi="Krona One" w:cs="Forte"/>
          <w:spacing w:val="1"/>
          <w:sz w:val="18"/>
          <w:szCs w:val="18"/>
        </w:rPr>
        <w:t>C</w:t>
      </w:r>
      <w:r w:rsidR="000D00A6">
        <w:rPr>
          <w:rFonts w:ascii="Krona One" w:eastAsia="Forte" w:hAnsi="Krona One" w:cs="Forte"/>
          <w:sz w:val="18"/>
          <w:szCs w:val="18"/>
        </w:rPr>
        <w:t>a</w:t>
      </w:r>
      <w:r w:rsidR="000D00A6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0D00A6">
        <w:rPr>
          <w:rFonts w:ascii="Krona One" w:eastAsia="Forte" w:hAnsi="Krona One" w:cs="Forte"/>
          <w:sz w:val="18"/>
          <w:szCs w:val="18"/>
        </w:rPr>
        <w:t>e</w:t>
      </w:r>
      <w:r w:rsidR="000D00A6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0D00A6">
        <w:rPr>
          <w:rFonts w:ascii="Krona One" w:eastAsia="Forte" w:hAnsi="Krona One" w:cs="Forte"/>
          <w:spacing w:val="1"/>
          <w:sz w:val="18"/>
          <w:szCs w:val="18"/>
        </w:rPr>
        <w:t>C</w:t>
      </w:r>
      <w:r w:rsidR="000D00A6">
        <w:rPr>
          <w:rFonts w:ascii="Krona One" w:eastAsia="Forte" w:hAnsi="Krona One" w:cs="Forte"/>
          <w:sz w:val="18"/>
          <w:szCs w:val="18"/>
        </w:rPr>
        <w:t>od</w:t>
      </w:r>
      <w:r w:rsidR="000D00A6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0D00A6">
        <w:rPr>
          <w:rFonts w:ascii="Arial" w:eastAsia="Times New Roman" w:hAnsi="Arial" w:cs="Arial"/>
        </w:rPr>
        <w:t>Austr</w:t>
      </w:r>
      <w:r w:rsidR="000D00A6">
        <w:rPr>
          <w:rFonts w:ascii="Arial" w:eastAsia="Times New Roman" w:hAnsi="Arial" w:cs="Arial"/>
          <w:spacing w:val="-1"/>
        </w:rPr>
        <w:t>a</w:t>
      </w:r>
      <w:r w:rsidR="000D00A6">
        <w:rPr>
          <w:rFonts w:ascii="Arial" w:eastAsia="Times New Roman" w:hAnsi="Arial" w:cs="Arial"/>
        </w:rPr>
        <w:t>l</w:t>
      </w:r>
      <w:r w:rsidR="000D00A6">
        <w:rPr>
          <w:rFonts w:ascii="Arial" w:eastAsia="Times New Roman" w:hAnsi="Arial" w:cs="Arial"/>
          <w:spacing w:val="1"/>
        </w:rPr>
        <w:t>i</w:t>
      </w:r>
      <w:r w:rsidR="000D00A6">
        <w:rPr>
          <w:rFonts w:ascii="Arial" w:eastAsia="Times New Roman" w:hAnsi="Arial" w:cs="Arial"/>
        </w:rPr>
        <w:t>a</w:t>
      </w:r>
      <w:r w:rsidR="000D00A6">
        <w:rPr>
          <w:rFonts w:ascii="Arial" w:eastAsia="Times New Roman" w:hAnsi="Arial" w:cs="Arial"/>
          <w:spacing w:val="-1"/>
        </w:rPr>
        <w:t xml:space="preserve"> </w:t>
      </w:r>
      <w:r w:rsidR="000D00A6">
        <w:rPr>
          <w:rFonts w:ascii="Arial" w:eastAsia="Times New Roman" w:hAnsi="Arial" w:cs="Arial"/>
          <w:spacing w:val="1"/>
        </w:rPr>
        <w:t>P</w:t>
      </w:r>
      <w:r w:rsidR="000D00A6">
        <w:rPr>
          <w:rFonts w:ascii="Arial" w:eastAsia="Times New Roman" w:hAnsi="Arial" w:cs="Arial"/>
          <w:spacing w:val="3"/>
        </w:rPr>
        <w:t>t</w:t>
      </w:r>
      <w:r w:rsidR="000D00A6">
        <w:rPr>
          <w:rFonts w:ascii="Arial" w:eastAsia="Times New Roman" w:hAnsi="Arial" w:cs="Arial"/>
        </w:rPr>
        <w:t>y.</w:t>
      </w:r>
      <w:r w:rsidR="000D00A6">
        <w:rPr>
          <w:rFonts w:ascii="Arial" w:eastAsia="Times New Roman" w:hAnsi="Arial" w:cs="Arial"/>
          <w:spacing w:val="-3"/>
        </w:rPr>
        <w:t xml:space="preserve"> Limited </w:t>
      </w:r>
      <w:r w:rsidRPr="006739EC">
        <w:rPr>
          <w:rFonts w:ascii="Arial" w:eastAsia="Times New Roman" w:hAnsi="Arial" w:cs="Arial"/>
        </w:rPr>
        <w:t xml:space="preserve">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804377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AD1FA2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AD1FA2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AD1FA2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AD1FA2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7D6133">
        <w:rPr>
          <w:rFonts w:ascii="Arial" w:eastAsia="Times New Roman" w:hAnsi="Arial" w:cs="Arial"/>
        </w:rPr>
        <w:t xml:space="preserve">this </w:t>
      </w:r>
      <w:r w:rsidR="000D00A6">
        <w:rPr>
          <w:rFonts w:ascii="Krona One" w:eastAsia="Forte" w:hAnsi="Krona One" w:cs="Forte"/>
          <w:spacing w:val="1"/>
          <w:sz w:val="18"/>
          <w:szCs w:val="18"/>
        </w:rPr>
        <w:t>C</w:t>
      </w:r>
      <w:r w:rsidR="000D00A6">
        <w:rPr>
          <w:rFonts w:ascii="Krona One" w:eastAsia="Forte" w:hAnsi="Krona One" w:cs="Forte"/>
          <w:sz w:val="18"/>
          <w:szCs w:val="18"/>
        </w:rPr>
        <w:t>a</w:t>
      </w:r>
      <w:r w:rsidR="000D00A6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0D00A6">
        <w:rPr>
          <w:rFonts w:ascii="Krona One" w:eastAsia="Forte" w:hAnsi="Krona One" w:cs="Forte"/>
          <w:sz w:val="18"/>
          <w:szCs w:val="18"/>
        </w:rPr>
        <w:t>e</w:t>
      </w:r>
      <w:r w:rsidR="000D00A6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0D00A6">
        <w:rPr>
          <w:rFonts w:ascii="Krona One" w:eastAsia="Forte" w:hAnsi="Krona One" w:cs="Forte"/>
          <w:spacing w:val="1"/>
          <w:sz w:val="18"/>
          <w:szCs w:val="18"/>
        </w:rPr>
        <w:t>C</w:t>
      </w:r>
      <w:r w:rsidR="000D00A6">
        <w:rPr>
          <w:rFonts w:ascii="Krona One" w:eastAsia="Forte" w:hAnsi="Krona One" w:cs="Forte"/>
          <w:sz w:val="18"/>
          <w:szCs w:val="18"/>
        </w:rPr>
        <w:t>od</w:t>
      </w:r>
      <w:r w:rsidR="000D00A6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0D00A6">
        <w:rPr>
          <w:rFonts w:ascii="Arial" w:eastAsia="Times New Roman" w:hAnsi="Arial" w:cs="Arial"/>
        </w:rPr>
        <w:t>Austr</w:t>
      </w:r>
      <w:r w:rsidR="000D00A6">
        <w:rPr>
          <w:rFonts w:ascii="Arial" w:eastAsia="Times New Roman" w:hAnsi="Arial" w:cs="Arial"/>
          <w:spacing w:val="-1"/>
        </w:rPr>
        <w:t>a</w:t>
      </w:r>
      <w:r w:rsidR="000D00A6">
        <w:rPr>
          <w:rFonts w:ascii="Arial" w:eastAsia="Times New Roman" w:hAnsi="Arial" w:cs="Arial"/>
        </w:rPr>
        <w:t>l</w:t>
      </w:r>
      <w:r w:rsidR="000D00A6">
        <w:rPr>
          <w:rFonts w:ascii="Arial" w:eastAsia="Times New Roman" w:hAnsi="Arial" w:cs="Arial"/>
          <w:spacing w:val="1"/>
        </w:rPr>
        <w:t>i</w:t>
      </w:r>
      <w:r w:rsidR="000D00A6">
        <w:rPr>
          <w:rFonts w:ascii="Arial" w:eastAsia="Times New Roman" w:hAnsi="Arial" w:cs="Arial"/>
        </w:rPr>
        <w:t>a</w:t>
      </w:r>
      <w:r w:rsidR="000D00A6">
        <w:rPr>
          <w:rFonts w:ascii="Arial" w:eastAsia="Times New Roman" w:hAnsi="Arial" w:cs="Arial"/>
          <w:spacing w:val="-1"/>
        </w:rPr>
        <w:t xml:space="preserve"> </w:t>
      </w:r>
      <w:r w:rsidR="000D00A6">
        <w:rPr>
          <w:rFonts w:ascii="Arial" w:eastAsia="Times New Roman" w:hAnsi="Arial" w:cs="Arial"/>
          <w:spacing w:val="1"/>
        </w:rPr>
        <w:t>P</w:t>
      </w:r>
      <w:r w:rsidR="000D00A6">
        <w:rPr>
          <w:rFonts w:ascii="Arial" w:eastAsia="Times New Roman" w:hAnsi="Arial" w:cs="Arial"/>
          <w:spacing w:val="3"/>
        </w:rPr>
        <w:t>t</w:t>
      </w:r>
      <w:r w:rsidR="000D00A6">
        <w:rPr>
          <w:rFonts w:ascii="Arial" w:eastAsia="Times New Roman" w:hAnsi="Arial" w:cs="Arial"/>
        </w:rPr>
        <w:t>y.</w:t>
      </w:r>
      <w:r w:rsidR="000D00A6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7644CD">
        <w:rPr>
          <w:rFonts w:ascii="Arial" w:eastAsia="Times New Roman" w:hAnsi="Arial" w:cs="Arial"/>
        </w:rPr>
        <w:t>work s</w:t>
      </w:r>
      <w:r w:rsidR="007644CD">
        <w:rPr>
          <w:rFonts w:ascii="Arial" w:eastAsia="Times New Roman" w:hAnsi="Arial" w:cs="Arial"/>
          <w:spacing w:val="1"/>
        </w:rPr>
        <w:t>i</w:t>
      </w:r>
      <w:r w:rsidR="007644CD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542"/>
        <w:gridCol w:w="2051"/>
        <w:gridCol w:w="3969"/>
      </w:tblGrid>
      <w:tr w:rsidR="00DC7CF6" w:rsidRPr="008222EC" w:rsidTr="003F5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051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AA479C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969" w:type="dxa"/>
            <w:vAlign w:val="center"/>
          </w:tcPr>
          <w:p w:rsidR="00DC7CF6" w:rsidRPr="008222EC" w:rsidRDefault="007A725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 id="_x0000_i1026" type="#_x0000_t75" style="width:109.5pt;height:37.5pt">
                  <v:imagedata r:id="rId9" o:title="Mark's Signature"/>
                </v:shape>
              </w:pict>
            </w:r>
          </w:p>
        </w:tc>
      </w:tr>
      <w:tr w:rsidR="00DC7CF6" w:rsidRPr="008222EC" w:rsidTr="003F5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051" w:type="dxa"/>
            <w:vAlign w:val="center"/>
          </w:tcPr>
          <w:p w:rsidR="00DC7CF6" w:rsidRPr="008222EC" w:rsidRDefault="003F5341" w:rsidP="003F5341">
            <w:pPr>
              <w:spacing w:before="76" w:after="0" w:line="240" w:lineRule="auto"/>
              <w:ind w:right="-575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AA479C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969" w:type="dxa"/>
            <w:vAlign w:val="center"/>
          </w:tcPr>
          <w:p w:rsidR="00DC7CF6" w:rsidRPr="008222EC" w:rsidRDefault="003F5341" w:rsidP="003F5341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Forte" w:eastAsia="Forte" w:hAnsi="Forte" w:cs="Forte"/>
                <w:spacing w:val="1"/>
                <w:sz w:val="24"/>
                <w:szCs w:val="24"/>
              </w:rPr>
              <w:t xml:space="preserve"> </w:t>
            </w:r>
            <w:r w:rsidR="00DC7CF6" w:rsidRPr="0031327A"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 w:rsidR="00DC7CF6" w:rsidRPr="0031327A"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 w:rsidR="00DC7CF6" w:rsidRPr="0031327A"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 w:rsidR="00DC7CF6" w:rsidRPr="0031327A"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 w:rsidR="00DC7CF6" w:rsidRPr="0031327A"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 w:rsidR="00DC7CF6" w:rsidRPr="0031327A"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 w:rsidR="00DC7CF6" w:rsidRPr="0031327A"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 w:rsidR="00DC7CF6" w:rsidRPr="008222EC"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 w:rsidR="00DC7CF6" w:rsidRPr="008222EC">
              <w:rPr>
                <w:rFonts w:ascii="Arial" w:eastAsia="Times New Roman" w:hAnsi="Arial" w:cs="Arial"/>
              </w:rPr>
              <w:t>Austr</w:t>
            </w:r>
            <w:r w:rsidR="00DC7CF6" w:rsidRPr="008222EC">
              <w:rPr>
                <w:rFonts w:ascii="Arial" w:eastAsia="Times New Roman" w:hAnsi="Arial" w:cs="Arial"/>
                <w:spacing w:val="-1"/>
              </w:rPr>
              <w:t>a</w:t>
            </w:r>
            <w:r w:rsidR="00DC7CF6" w:rsidRPr="008222EC">
              <w:rPr>
                <w:rFonts w:ascii="Arial" w:eastAsia="Times New Roman" w:hAnsi="Arial" w:cs="Arial"/>
              </w:rPr>
              <w:t>l</w:t>
            </w:r>
            <w:r w:rsidR="00DC7CF6" w:rsidRPr="008222EC">
              <w:rPr>
                <w:rFonts w:ascii="Arial" w:eastAsia="Times New Roman" w:hAnsi="Arial" w:cs="Arial"/>
                <w:spacing w:val="1"/>
              </w:rPr>
              <w:t>i</w:t>
            </w:r>
            <w:r w:rsidR="00DC7CF6" w:rsidRPr="008222EC">
              <w:rPr>
                <w:rFonts w:ascii="Arial" w:eastAsia="Times New Roman" w:hAnsi="Arial" w:cs="Arial"/>
              </w:rPr>
              <w:t>a</w:t>
            </w:r>
            <w:r w:rsidR="00DC7CF6" w:rsidRPr="008222EC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="00DC7CF6" w:rsidRPr="008222EC">
              <w:rPr>
                <w:rFonts w:ascii="Arial" w:eastAsia="Times New Roman" w:hAnsi="Arial" w:cs="Arial"/>
                <w:spacing w:val="1"/>
              </w:rPr>
              <w:t>P</w:t>
            </w:r>
            <w:r w:rsidR="00DC7CF6" w:rsidRPr="008222EC">
              <w:rPr>
                <w:rFonts w:ascii="Arial" w:eastAsia="Times New Roman" w:hAnsi="Arial" w:cs="Arial"/>
                <w:spacing w:val="3"/>
              </w:rPr>
              <w:t>t</w:t>
            </w:r>
            <w:r w:rsidR="00DC7CF6" w:rsidRPr="008222EC">
              <w:rPr>
                <w:rFonts w:ascii="Arial" w:eastAsia="Times New Roman" w:hAnsi="Arial" w:cs="Arial"/>
              </w:rPr>
              <w:t>y.</w:t>
            </w:r>
            <w:r w:rsidR="00DC7CF6" w:rsidRPr="008222EC">
              <w:rPr>
                <w:rFonts w:ascii="Arial" w:eastAsia="Times New Roman" w:hAnsi="Arial" w:cs="Arial"/>
                <w:spacing w:val="-3"/>
              </w:rPr>
              <w:t xml:space="preserve"> </w:t>
            </w:r>
            <w:r w:rsidR="00AA479C">
              <w:rPr>
                <w:rFonts w:ascii="Arial" w:eastAsia="Times New Roman" w:hAnsi="Arial" w:cs="Arial"/>
                <w:spacing w:val="-3"/>
              </w:rPr>
              <w:t>Limited</w:t>
            </w:r>
          </w:p>
        </w:tc>
      </w:tr>
      <w:tr w:rsidR="00DC7CF6" w:rsidRPr="008222EC" w:rsidTr="003F5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6020" w:type="dxa"/>
            <w:gridSpan w:val="2"/>
            <w:tcBorders>
              <w:bottom w:val="dashed" w:sz="4" w:space="0" w:color="auto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DC7CF6" w:rsidRPr="008222EC" w:rsidTr="003F5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42744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6020" w:type="dxa"/>
            <w:gridSpan w:val="2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DC7CF6" w:rsidRPr="008222EC" w:rsidRDefault="00C318A2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3F5341">
              <w:rPr>
                <w:rFonts w:ascii="Arial" w:eastAsia="Times New Roman" w:hAnsi="Arial" w:cs="Arial"/>
              </w:rPr>
              <w:t xml:space="preserve"> </w:t>
            </w:r>
            <w:r w:rsidR="00DC7CF6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3F5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051" w:type="dxa"/>
            <w:tcBorders>
              <w:top w:val="dashed" w:sz="4" w:space="0" w:color="auto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dashed" w:sz="4" w:space="0" w:color="auto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3F5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3F5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3F5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3F5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Pr="0031327A" w:rsidRDefault="00C770EA" w:rsidP="000B01FB">
      <w:pPr>
        <w:spacing w:before="22" w:after="0" w:line="240" w:lineRule="auto"/>
        <w:ind w:right="-20"/>
        <w:rPr>
          <w:rFonts w:ascii="Krona One" w:eastAsia="Arial Black" w:hAnsi="Krona One" w:cs="Arial"/>
          <w:sz w:val="24"/>
          <w:szCs w:val="24"/>
        </w:rPr>
      </w:pPr>
    </w:p>
    <w:sectPr w:rsidR="00C770EA" w:rsidRPr="0031327A" w:rsidSect="000B01F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20" w:h="16840"/>
      <w:pgMar w:top="720" w:right="720" w:bottom="720" w:left="720" w:header="567" w:footer="791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904" w:rsidRDefault="005E0904" w:rsidP="0014268F">
      <w:pPr>
        <w:spacing w:after="0" w:line="240" w:lineRule="auto"/>
      </w:pPr>
      <w:r>
        <w:separator/>
      </w:r>
    </w:p>
  </w:endnote>
  <w:endnote w:type="continuationSeparator" w:id="0">
    <w:p w:rsidR="005E0904" w:rsidRDefault="005E0904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25A" w:rsidRDefault="007A725A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7A725A" w:rsidRDefault="007A725A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7A725A" w:rsidRDefault="007A725A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25A" w:rsidRPr="003D1190" w:rsidRDefault="007A725A" w:rsidP="003D1190">
    <w:pPr>
      <w:pStyle w:val="Footer"/>
      <w:jc w:val="right"/>
      <w:rPr>
        <w:sz w:val="20"/>
        <w:szCs w:val="20"/>
      </w:rPr>
    </w:pPr>
    <w:r w:rsidRPr="003D1190">
      <w:rPr>
        <w:rFonts w:ascii="Arial" w:hAnsi="Arial" w:cs="Arial"/>
        <w:sz w:val="20"/>
        <w:szCs w:val="20"/>
      </w:rPr>
      <w:t xml:space="preserve">Page </w:t>
    </w:r>
    <w:r w:rsidRPr="003D1190">
      <w:rPr>
        <w:rFonts w:ascii="Arial" w:hAnsi="Arial" w:cs="Arial"/>
        <w:b/>
        <w:sz w:val="20"/>
        <w:szCs w:val="20"/>
      </w:rPr>
      <w:fldChar w:fldCharType="begin"/>
    </w:r>
    <w:r w:rsidRPr="003D1190">
      <w:rPr>
        <w:rFonts w:ascii="Arial" w:hAnsi="Arial" w:cs="Arial"/>
        <w:b/>
        <w:sz w:val="20"/>
        <w:szCs w:val="20"/>
      </w:rPr>
      <w:instrText xml:space="preserve"> PAGE </w:instrText>
    </w:r>
    <w:r w:rsidRPr="003D1190">
      <w:rPr>
        <w:rFonts w:ascii="Arial" w:hAnsi="Arial" w:cs="Arial"/>
        <w:b/>
        <w:sz w:val="20"/>
        <w:szCs w:val="20"/>
      </w:rPr>
      <w:fldChar w:fldCharType="separate"/>
    </w:r>
    <w:r w:rsidR="00DD0B93">
      <w:rPr>
        <w:rFonts w:ascii="Arial" w:hAnsi="Arial" w:cs="Arial"/>
        <w:b/>
        <w:noProof/>
        <w:sz w:val="20"/>
        <w:szCs w:val="20"/>
      </w:rPr>
      <w:t>8</w:t>
    </w:r>
    <w:r w:rsidRPr="003D1190">
      <w:rPr>
        <w:rFonts w:ascii="Arial" w:hAnsi="Arial" w:cs="Arial"/>
        <w:b/>
        <w:sz w:val="20"/>
        <w:szCs w:val="20"/>
      </w:rPr>
      <w:fldChar w:fldCharType="end"/>
    </w:r>
    <w:r w:rsidRPr="003D1190">
      <w:rPr>
        <w:rFonts w:ascii="Arial" w:hAnsi="Arial" w:cs="Arial"/>
        <w:sz w:val="20"/>
        <w:szCs w:val="20"/>
      </w:rPr>
      <w:t xml:space="preserve"> of </w:t>
    </w:r>
    <w:r w:rsidRPr="003D1190">
      <w:rPr>
        <w:rFonts w:ascii="Arial" w:hAnsi="Arial" w:cs="Arial"/>
        <w:b/>
        <w:sz w:val="20"/>
        <w:szCs w:val="20"/>
      </w:rPr>
      <w:fldChar w:fldCharType="begin"/>
    </w:r>
    <w:r w:rsidRPr="003D1190">
      <w:rPr>
        <w:rFonts w:ascii="Arial" w:hAnsi="Arial" w:cs="Arial"/>
        <w:b/>
        <w:sz w:val="20"/>
        <w:szCs w:val="20"/>
      </w:rPr>
      <w:instrText xml:space="preserve"> NUMPAGES  </w:instrText>
    </w:r>
    <w:r w:rsidRPr="003D1190">
      <w:rPr>
        <w:rFonts w:ascii="Arial" w:hAnsi="Arial" w:cs="Arial"/>
        <w:b/>
        <w:sz w:val="20"/>
        <w:szCs w:val="20"/>
      </w:rPr>
      <w:fldChar w:fldCharType="separate"/>
    </w:r>
    <w:r w:rsidR="00DD0B93">
      <w:rPr>
        <w:rFonts w:ascii="Arial" w:hAnsi="Arial" w:cs="Arial"/>
        <w:b/>
        <w:noProof/>
        <w:sz w:val="20"/>
        <w:szCs w:val="20"/>
      </w:rPr>
      <w:t>9</w:t>
    </w:r>
    <w:r w:rsidRPr="003D1190">
      <w:rPr>
        <w:rFonts w:ascii="Arial" w:hAnsi="Arial" w:cs="Arial"/>
        <w:b/>
        <w:sz w:val="20"/>
        <w:szCs w:val="20"/>
      </w:rPr>
      <w:fldChar w:fldCharType="end"/>
    </w:r>
    <w:r>
      <w:rPr>
        <w:rFonts w:ascii="Arial" w:hAnsi="Arial" w:cs="Arial"/>
        <w:b/>
        <w:sz w:val="20"/>
        <w:szCs w:val="20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25A" w:rsidRPr="003D1190" w:rsidRDefault="007A725A" w:rsidP="003D1190">
    <w:pPr>
      <w:pStyle w:val="Footer"/>
      <w:jc w:val="right"/>
      <w:rPr>
        <w:rFonts w:ascii="Arial" w:hAnsi="Arial" w:cs="Arial"/>
        <w:sz w:val="20"/>
        <w:szCs w:val="20"/>
      </w:rPr>
    </w:pPr>
    <w:r w:rsidRPr="003D1190">
      <w:rPr>
        <w:rFonts w:ascii="Arial" w:hAnsi="Arial" w:cs="Arial"/>
        <w:sz w:val="20"/>
        <w:szCs w:val="20"/>
      </w:rPr>
      <w:t xml:space="preserve">Page </w:t>
    </w:r>
    <w:r w:rsidRPr="003D1190">
      <w:rPr>
        <w:rFonts w:ascii="Arial" w:hAnsi="Arial" w:cs="Arial"/>
        <w:b/>
        <w:sz w:val="20"/>
        <w:szCs w:val="20"/>
      </w:rPr>
      <w:fldChar w:fldCharType="begin"/>
    </w:r>
    <w:r w:rsidRPr="003D1190">
      <w:rPr>
        <w:rFonts w:ascii="Arial" w:hAnsi="Arial" w:cs="Arial"/>
        <w:b/>
        <w:sz w:val="20"/>
        <w:szCs w:val="20"/>
      </w:rPr>
      <w:instrText xml:space="preserve"> PAGE </w:instrText>
    </w:r>
    <w:r w:rsidRPr="003D1190">
      <w:rPr>
        <w:rFonts w:ascii="Arial" w:hAnsi="Arial" w:cs="Arial"/>
        <w:b/>
        <w:sz w:val="20"/>
        <w:szCs w:val="20"/>
      </w:rPr>
      <w:fldChar w:fldCharType="separate"/>
    </w:r>
    <w:r w:rsidR="00DD0B93">
      <w:rPr>
        <w:rFonts w:ascii="Arial" w:hAnsi="Arial" w:cs="Arial"/>
        <w:b/>
        <w:noProof/>
        <w:sz w:val="20"/>
        <w:szCs w:val="20"/>
      </w:rPr>
      <w:t>1</w:t>
    </w:r>
    <w:r w:rsidRPr="003D1190">
      <w:rPr>
        <w:rFonts w:ascii="Arial" w:hAnsi="Arial" w:cs="Arial"/>
        <w:b/>
        <w:sz w:val="20"/>
        <w:szCs w:val="20"/>
      </w:rPr>
      <w:fldChar w:fldCharType="end"/>
    </w:r>
    <w:r w:rsidRPr="003D1190">
      <w:rPr>
        <w:rFonts w:ascii="Arial" w:hAnsi="Arial" w:cs="Arial"/>
        <w:sz w:val="20"/>
        <w:szCs w:val="20"/>
      </w:rPr>
      <w:t xml:space="preserve"> of </w:t>
    </w:r>
    <w:r w:rsidRPr="003D1190">
      <w:rPr>
        <w:rFonts w:ascii="Arial" w:hAnsi="Arial" w:cs="Arial"/>
        <w:b/>
        <w:sz w:val="20"/>
        <w:szCs w:val="20"/>
      </w:rPr>
      <w:fldChar w:fldCharType="begin"/>
    </w:r>
    <w:r w:rsidRPr="003D1190">
      <w:rPr>
        <w:rFonts w:ascii="Arial" w:hAnsi="Arial" w:cs="Arial"/>
        <w:b/>
        <w:sz w:val="20"/>
        <w:szCs w:val="20"/>
      </w:rPr>
      <w:instrText xml:space="preserve"> NUMPAGES  </w:instrText>
    </w:r>
    <w:r w:rsidRPr="003D1190">
      <w:rPr>
        <w:rFonts w:ascii="Arial" w:hAnsi="Arial" w:cs="Arial"/>
        <w:b/>
        <w:sz w:val="20"/>
        <w:szCs w:val="20"/>
      </w:rPr>
      <w:fldChar w:fldCharType="separate"/>
    </w:r>
    <w:r w:rsidR="00DD0B93">
      <w:rPr>
        <w:rFonts w:ascii="Arial" w:hAnsi="Arial" w:cs="Arial"/>
        <w:b/>
        <w:noProof/>
        <w:sz w:val="20"/>
        <w:szCs w:val="20"/>
      </w:rPr>
      <w:t>9</w:t>
    </w:r>
    <w:r w:rsidRPr="003D1190">
      <w:rPr>
        <w:rFonts w:ascii="Arial" w:hAnsi="Arial" w:cs="Arial"/>
        <w:b/>
        <w:sz w:val="20"/>
        <w:szCs w:val="20"/>
      </w:rPr>
      <w:fldChar w:fldCharType="end"/>
    </w:r>
    <w:r>
      <w:rPr>
        <w:rFonts w:ascii="Arial" w:hAnsi="Arial" w:cs="Arial"/>
        <w:b/>
        <w:sz w:val="20"/>
        <w:szCs w:val="20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904" w:rsidRDefault="005E0904" w:rsidP="0014268F">
      <w:pPr>
        <w:spacing w:after="0" w:line="240" w:lineRule="auto"/>
      </w:pPr>
      <w:r>
        <w:separator/>
      </w:r>
    </w:p>
  </w:footnote>
  <w:footnote w:type="continuationSeparator" w:id="0">
    <w:p w:rsidR="005E0904" w:rsidRDefault="005E0904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25A" w:rsidRDefault="007A725A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7A725A" w:rsidRDefault="007A725A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7A725A" w:rsidRDefault="007A725A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7A725A" w:rsidRDefault="007A725A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7A725A" w:rsidRDefault="007A725A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7A725A" w:rsidRDefault="007A725A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25A" w:rsidRDefault="007A725A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7A725A" w:rsidRDefault="007A725A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25A" w:rsidRDefault="007A725A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27.5pt;margin-top:34.15pt;width:258.5pt;height:37pt;z-index:1" strokecolor="white">
          <v:textbox>
            <w:txbxContent>
              <w:p w:rsidR="007A725A" w:rsidRPr="00710005" w:rsidRDefault="007A725A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5E40"/>
    <w:rsid w:val="00004B4A"/>
    <w:rsid w:val="00005D08"/>
    <w:rsid w:val="00007864"/>
    <w:rsid w:val="00011575"/>
    <w:rsid w:val="00012D59"/>
    <w:rsid w:val="00015EE4"/>
    <w:rsid w:val="000173C9"/>
    <w:rsid w:val="000211BC"/>
    <w:rsid w:val="00022B92"/>
    <w:rsid w:val="00023C18"/>
    <w:rsid w:val="000265A7"/>
    <w:rsid w:val="000332C0"/>
    <w:rsid w:val="00033D8A"/>
    <w:rsid w:val="00033FCA"/>
    <w:rsid w:val="00035C07"/>
    <w:rsid w:val="000378FD"/>
    <w:rsid w:val="000417E2"/>
    <w:rsid w:val="00045270"/>
    <w:rsid w:val="0005408B"/>
    <w:rsid w:val="00055078"/>
    <w:rsid w:val="0005644A"/>
    <w:rsid w:val="000617E5"/>
    <w:rsid w:val="00062F52"/>
    <w:rsid w:val="000646D1"/>
    <w:rsid w:val="00066013"/>
    <w:rsid w:val="00066B2F"/>
    <w:rsid w:val="00077051"/>
    <w:rsid w:val="00080950"/>
    <w:rsid w:val="0009022E"/>
    <w:rsid w:val="00090AA9"/>
    <w:rsid w:val="000911AE"/>
    <w:rsid w:val="000948C5"/>
    <w:rsid w:val="000A0AFB"/>
    <w:rsid w:val="000A13ED"/>
    <w:rsid w:val="000A27FB"/>
    <w:rsid w:val="000B01FB"/>
    <w:rsid w:val="000B036D"/>
    <w:rsid w:val="000B0C12"/>
    <w:rsid w:val="000B4B50"/>
    <w:rsid w:val="000B75C3"/>
    <w:rsid w:val="000C5320"/>
    <w:rsid w:val="000C5D0E"/>
    <w:rsid w:val="000D00A6"/>
    <w:rsid w:val="000D06FA"/>
    <w:rsid w:val="000E1AF3"/>
    <w:rsid w:val="000E39B5"/>
    <w:rsid w:val="000E3FE4"/>
    <w:rsid w:val="000E5E40"/>
    <w:rsid w:val="000E5E7F"/>
    <w:rsid w:val="000E6118"/>
    <w:rsid w:val="000F21C2"/>
    <w:rsid w:val="000F7842"/>
    <w:rsid w:val="001017D8"/>
    <w:rsid w:val="00105E64"/>
    <w:rsid w:val="0010760A"/>
    <w:rsid w:val="00113B60"/>
    <w:rsid w:val="00114D3C"/>
    <w:rsid w:val="00116594"/>
    <w:rsid w:val="001250DA"/>
    <w:rsid w:val="00131379"/>
    <w:rsid w:val="00134640"/>
    <w:rsid w:val="001367FD"/>
    <w:rsid w:val="0014268F"/>
    <w:rsid w:val="0014547E"/>
    <w:rsid w:val="0015198F"/>
    <w:rsid w:val="00151A53"/>
    <w:rsid w:val="001531CC"/>
    <w:rsid w:val="00155986"/>
    <w:rsid w:val="0016023F"/>
    <w:rsid w:val="00162F1F"/>
    <w:rsid w:val="001706A1"/>
    <w:rsid w:val="00171C26"/>
    <w:rsid w:val="0017557B"/>
    <w:rsid w:val="00175A2C"/>
    <w:rsid w:val="00175F4D"/>
    <w:rsid w:val="001761F1"/>
    <w:rsid w:val="00180392"/>
    <w:rsid w:val="0018457A"/>
    <w:rsid w:val="00187DB4"/>
    <w:rsid w:val="00191614"/>
    <w:rsid w:val="001A468F"/>
    <w:rsid w:val="001A5BD6"/>
    <w:rsid w:val="001A71A4"/>
    <w:rsid w:val="001A7DD4"/>
    <w:rsid w:val="001B04C9"/>
    <w:rsid w:val="001B25D2"/>
    <w:rsid w:val="001C3806"/>
    <w:rsid w:val="001C79F6"/>
    <w:rsid w:val="001D0BC2"/>
    <w:rsid w:val="001D28C1"/>
    <w:rsid w:val="001D6B78"/>
    <w:rsid w:val="001D6F4B"/>
    <w:rsid w:val="001E7E09"/>
    <w:rsid w:val="001F09E9"/>
    <w:rsid w:val="001F2EF0"/>
    <w:rsid w:val="001F2F72"/>
    <w:rsid w:val="001F36F1"/>
    <w:rsid w:val="001F59C1"/>
    <w:rsid w:val="001F5A34"/>
    <w:rsid w:val="001F5FB1"/>
    <w:rsid w:val="001F6164"/>
    <w:rsid w:val="001F7DB5"/>
    <w:rsid w:val="00203BC5"/>
    <w:rsid w:val="00204789"/>
    <w:rsid w:val="00214623"/>
    <w:rsid w:val="00214F02"/>
    <w:rsid w:val="002152B7"/>
    <w:rsid w:val="0022160F"/>
    <w:rsid w:val="00221E23"/>
    <w:rsid w:val="00232864"/>
    <w:rsid w:val="0023570B"/>
    <w:rsid w:val="002408A1"/>
    <w:rsid w:val="002408C4"/>
    <w:rsid w:val="00246091"/>
    <w:rsid w:val="002475F7"/>
    <w:rsid w:val="00256EE7"/>
    <w:rsid w:val="002575E0"/>
    <w:rsid w:val="00261003"/>
    <w:rsid w:val="00262DD0"/>
    <w:rsid w:val="002714DD"/>
    <w:rsid w:val="002730E5"/>
    <w:rsid w:val="002745CF"/>
    <w:rsid w:val="00276116"/>
    <w:rsid w:val="00280EE2"/>
    <w:rsid w:val="00281712"/>
    <w:rsid w:val="00287CD4"/>
    <w:rsid w:val="002912BA"/>
    <w:rsid w:val="00291448"/>
    <w:rsid w:val="002939D2"/>
    <w:rsid w:val="0029707B"/>
    <w:rsid w:val="002A2E5E"/>
    <w:rsid w:val="002A4C7A"/>
    <w:rsid w:val="002A4F8F"/>
    <w:rsid w:val="002A6130"/>
    <w:rsid w:val="002A6293"/>
    <w:rsid w:val="002B25FF"/>
    <w:rsid w:val="002C14BE"/>
    <w:rsid w:val="002C4E09"/>
    <w:rsid w:val="002C5E9A"/>
    <w:rsid w:val="002D694C"/>
    <w:rsid w:val="002E0AA9"/>
    <w:rsid w:val="002E1AF6"/>
    <w:rsid w:val="002E1D90"/>
    <w:rsid w:val="002E291E"/>
    <w:rsid w:val="002E3487"/>
    <w:rsid w:val="002E41CC"/>
    <w:rsid w:val="002E6B6C"/>
    <w:rsid w:val="002E7817"/>
    <w:rsid w:val="002F4B5A"/>
    <w:rsid w:val="0030437F"/>
    <w:rsid w:val="00306880"/>
    <w:rsid w:val="00307016"/>
    <w:rsid w:val="003077DD"/>
    <w:rsid w:val="00312546"/>
    <w:rsid w:val="0031327A"/>
    <w:rsid w:val="00315927"/>
    <w:rsid w:val="00316F54"/>
    <w:rsid w:val="00323E17"/>
    <w:rsid w:val="00330CB2"/>
    <w:rsid w:val="00331B7D"/>
    <w:rsid w:val="003327C3"/>
    <w:rsid w:val="003372E2"/>
    <w:rsid w:val="00337DC1"/>
    <w:rsid w:val="00346763"/>
    <w:rsid w:val="00347603"/>
    <w:rsid w:val="003523DE"/>
    <w:rsid w:val="00352B1F"/>
    <w:rsid w:val="00357F32"/>
    <w:rsid w:val="00362B53"/>
    <w:rsid w:val="00376723"/>
    <w:rsid w:val="00381CAE"/>
    <w:rsid w:val="00382FBF"/>
    <w:rsid w:val="003839B7"/>
    <w:rsid w:val="00383D23"/>
    <w:rsid w:val="003864BB"/>
    <w:rsid w:val="0038783B"/>
    <w:rsid w:val="00392D04"/>
    <w:rsid w:val="003A2CD6"/>
    <w:rsid w:val="003A496B"/>
    <w:rsid w:val="003B1757"/>
    <w:rsid w:val="003C38B6"/>
    <w:rsid w:val="003C446D"/>
    <w:rsid w:val="003C50DB"/>
    <w:rsid w:val="003C6A1A"/>
    <w:rsid w:val="003C703F"/>
    <w:rsid w:val="003D05BA"/>
    <w:rsid w:val="003D1190"/>
    <w:rsid w:val="003D1860"/>
    <w:rsid w:val="003D692F"/>
    <w:rsid w:val="003D6B4A"/>
    <w:rsid w:val="003D6B92"/>
    <w:rsid w:val="003D7C68"/>
    <w:rsid w:val="003E2CC5"/>
    <w:rsid w:val="003E624B"/>
    <w:rsid w:val="003E77E6"/>
    <w:rsid w:val="003F19C9"/>
    <w:rsid w:val="003F50FA"/>
    <w:rsid w:val="003F5341"/>
    <w:rsid w:val="00401709"/>
    <w:rsid w:val="004077EB"/>
    <w:rsid w:val="00422FA9"/>
    <w:rsid w:val="004267A1"/>
    <w:rsid w:val="004323DD"/>
    <w:rsid w:val="00433E9C"/>
    <w:rsid w:val="00434B41"/>
    <w:rsid w:val="0043542B"/>
    <w:rsid w:val="00437BB2"/>
    <w:rsid w:val="004411DE"/>
    <w:rsid w:val="004451B7"/>
    <w:rsid w:val="004507EF"/>
    <w:rsid w:val="00456C57"/>
    <w:rsid w:val="00457E5B"/>
    <w:rsid w:val="004654DC"/>
    <w:rsid w:val="00467721"/>
    <w:rsid w:val="00472B48"/>
    <w:rsid w:val="00473A9B"/>
    <w:rsid w:val="00491211"/>
    <w:rsid w:val="00493759"/>
    <w:rsid w:val="00494E02"/>
    <w:rsid w:val="004954C2"/>
    <w:rsid w:val="00495676"/>
    <w:rsid w:val="00497830"/>
    <w:rsid w:val="004A2113"/>
    <w:rsid w:val="004A376C"/>
    <w:rsid w:val="004B09E9"/>
    <w:rsid w:val="004B0EFF"/>
    <w:rsid w:val="004C545A"/>
    <w:rsid w:val="004C6554"/>
    <w:rsid w:val="004C7704"/>
    <w:rsid w:val="004D0A46"/>
    <w:rsid w:val="004E165A"/>
    <w:rsid w:val="004E24FB"/>
    <w:rsid w:val="004E342C"/>
    <w:rsid w:val="004E3B2E"/>
    <w:rsid w:val="004E414B"/>
    <w:rsid w:val="004E5760"/>
    <w:rsid w:val="004E5AB0"/>
    <w:rsid w:val="004E6ADF"/>
    <w:rsid w:val="004F69B9"/>
    <w:rsid w:val="004F6F54"/>
    <w:rsid w:val="004F6FD6"/>
    <w:rsid w:val="00500309"/>
    <w:rsid w:val="00500AA0"/>
    <w:rsid w:val="00503746"/>
    <w:rsid w:val="00503C1D"/>
    <w:rsid w:val="00510BC4"/>
    <w:rsid w:val="00510EA4"/>
    <w:rsid w:val="00513D43"/>
    <w:rsid w:val="005273A2"/>
    <w:rsid w:val="0052778D"/>
    <w:rsid w:val="00536590"/>
    <w:rsid w:val="00536B01"/>
    <w:rsid w:val="00541273"/>
    <w:rsid w:val="005446B0"/>
    <w:rsid w:val="0055106A"/>
    <w:rsid w:val="00553736"/>
    <w:rsid w:val="005544CB"/>
    <w:rsid w:val="0055652F"/>
    <w:rsid w:val="00560B22"/>
    <w:rsid w:val="00564CE0"/>
    <w:rsid w:val="0057335E"/>
    <w:rsid w:val="005736DC"/>
    <w:rsid w:val="00573FD4"/>
    <w:rsid w:val="0057506A"/>
    <w:rsid w:val="005826E0"/>
    <w:rsid w:val="00583FDB"/>
    <w:rsid w:val="00587536"/>
    <w:rsid w:val="005900BC"/>
    <w:rsid w:val="00590808"/>
    <w:rsid w:val="00593C1B"/>
    <w:rsid w:val="00597124"/>
    <w:rsid w:val="005A0DE4"/>
    <w:rsid w:val="005A19CB"/>
    <w:rsid w:val="005A7993"/>
    <w:rsid w:val="005C00E6"/>
    <w:rsid w:val="005C1C47"/>
    <w:rsid w:val="005C2384"/>
    <w:rsid w:val="005C3B77"/>
    <w:rsid w:val="005D6F98"/>
    <w:rsid w:val="005E0904"/>
    <w:rsid w:val="005E15A7"/>
    <w:rsid w:val="005E2A99"/>
    <w:rsid w:val="005E45F5"/>
    <w:rsid w:val="005F049D"/>
    <w:rsid w:val="005F3F89"/>
    <w:rsid w:val="005F4C9D"/>
    <w:rsid w:val="005F6F86"/>
    <w:rsid w:val="006057D6"/>
    <w:rsid w:val="00611FD0"/>
    <w:rsid w:val="00614154"/>
    <w:rsid w:val="00622CDD"/>
    <w:rsid w:val="00623231"/>
    <w:rsid w:val="00625F2F"/>
    <w:rsid w:val="006264B7"/>
    <w:rsid w:val="00627FE4"/>
    <w:rsid w:val="00632787"/>
    <w:rsid w:val="00637408"/>
    <w:rsid w:val="0064384A"/>
    <w:rsid w:val="00653273"/>
    <w:rsid w:val="006627D8"/>
    <w:rsid w:val="00664E37"/>
    <w:rsid w:val="00667C23"/>
    <w:rsid w:val="006739EC"/>
    <w:rsid w:val="006746C0"/>
    <w:rsid w:val="006766AC"/>
    <w:rsid w:val="006771A9"/>
    <w:rsid w:val="00677528"/>
    <w:rsid w:val="006934EB"/>
    <w:rsid w:val="00695771"/>
    <w:rsid w:val="00696B84"/>
    <w:rsid w:val="006A0E4C"/>
    <w:rsid w:val="006C0919"/>
    <w:rsid w:val="006C443E"/>
    <w:rsid w:val="006C7F69"/>
    <w:rsid w:val="006D0BE2"/>
    <w:rsid w:val="006D3E03"/>
    <w:rsid w:val="006D63F9"/>
    <w:rsid w:val="006D721F"/>
    <w:rsid w:val="006E003F"/>
    <w:rsid w:val="006F387E"/>
    <w:rsid w:val="007060A5"/>
    <w:rsid w:val="00710005"/>
    <w:rsid w:val="00716DAE"/>
    <w:rsid w:val="00717284"/>
    <w:rsid w:val="00723EA6"/>
    <w:rsid w:val="00724CD1"/>
    <w:rsid w:val="0072593E"/>
    <w:rsid w:val="00733506"/>
    <w:rsid w:val="007400A5"/>
    <w:rsid w:val="00741356"/>
    <w:rsid w:val="00742BAE"/>
    <w:rsid w:val="007452D2"/>
    <w:rsid w:val="007532B3"/>
    <w:rsid w:val="0075479A"/>
    <w:rsid w:val="00754B93"/>
    <w:rsid w:val="007553EE"/>
    <w:rsid w:val="00757ACE"/>
    <w:rsid w:val="007644CD"/>
    <w:rsid w:val="007669E9"/>
    <w:rsid w:val="00770430"/>
    <w:rsid w:val="0077247E"/>
    <w:rsid w:val="0078171B"/>
    <w:rsid w:val="00793C86"/>
    <w:rsid w:val="00795D03"/>
    <w:rsid w:val="00796EA7"/>
    <w:rsid w:val="007A1562"/>
    <w:rsid w:val="007A15DB"/>
    <w:rsid w:val="007A5688"/>
    <w:rsid w:val="007A725A"/>
    <w:rsid w:val="007B31FA"/>
    <w:rsid w:val="007C0A50"/>
    <w:rsid w:val="007C0F66"/>
    <w:rsid w:val="007C4067"/>
    <w:rsid w:val="007D6133"/>
    <w:rsid w:val="007D6A84"/>
    <w:rsid w:val="007E2258"/>
    <w:rsid w:val="007E34CD"/>
    <w:rsid w:val="007F1E15"/>
    <w:rsid w:val="007F5053"/>
    <w:rsid w:val="007F683D"/>
    <w:rsid w:val="007F6FB9"/>
    <w:rsid w:val="007F7037"/>
    <w:rsid w:val="00804377"/>
    <w:rsid w:val="008116EE"/>
    <w:rsid w:val="00815DC3"/>
    <w:rsid w:val="0081665F"/>
    <w:rsid w:val="00822C03"/>
    <w:rsid w:val="008337C8"/>
    <w:rsid w:val="0083510E"/>
    <w:rsid w:val="00840642"/>
    <w:rsid w:val="00841B5D"/>
    <w:rsid w:val="00843717"/>
    <w:rsid w:val="00845F7F"/>
    <w:rsid w:val="00850D82"/>
    <w:rsid w:val="008607E9"/>
    <w:rsid w:val="00865049"/>
    <w:rsid w:val="00867825"/>
    <w:rsid w:val="00867D19"/>
    <w:rsid w:val="00870FD6"/>
    <w:rsid w:val="008818D9"/>
    <w:rsid w:val="0089050A"/>
    <w:rsid w:val="00891746"/>
    <w:rsid w:val="00893071"/>
    <w:rsid w:val="00894C1E"/>
    <w:rsid w:val="0089528B"/>
    <w:rsid w:val="0089686F"/>
    <w:rsid w:val="008973EC"/>
    <w:rsid w:val="008A159C"/>
    <w:rsid w:val="008A1AE0"/>
    <w:rsid w:val="008A1D31"/>
    <w:rsid w:val="008A22D7"/>
    <w:rsid w:val="008A3369"/>
    <w:rsid w:val="008A3D33"/>
    <w:rsid w:val="008A4433"/>
    <w:rsid w:val="008A5A1B"/>
    <w:rsid w:val="008A72BD"/>
    <w:rsid w:val="008B7E18"/>
    <w:rsid w:val="008C111F"/>
    <w:rsid w:val="008C432A"/>
    <w:rsid w:val="008C55D2"/>
    <w:rsid w:val="008C720D"/>
    <w:rsid w:val="008D69CE"/>
    <w:rsid w:val="008E6FCA"/>
    <w:rsid w:val="00900938"/>
    <w:rsid w:val="009009B5"/>
    <w:rsid w:val="00902940"/>
    <w:rsid w:val="009056BD"/>
    <w:rsid w:val="00905887"/>
    <w:rsid w:val="00905F79"/>
    <w:rsid w:val="00911EB5"/>
    <w:rsid w:val="00931581"/>
    <w:rsid w:val="00932183"/>
    <w:rsid w:val="0094161F"/>
    <w:rsid w:val="00942254"/>
    <w:rsid w:val="009469C0"/>
    <w:rsid w:val="00947B50"/>
    <w:rsid w:val="009505D7"/>
    <w:rsid w:val="00953749"/>
    <w:rsid w:val="00957851"/>
    <w:rsid w:val="0096485D"/>
    <w:rsid w:val="00966C1B"/>
    <w:rsid w:val="009738F2"/>
    <w:rsid w:val="009773A4"/>
    <w:rsid w:val="00982560"/>
    <w:rsid w:val="009841A6"/>
    <w:rsid w:val="00990315"/>
    <w:rsid w:val="00991A86"/>
    <w:rsid w:val="0099464D"/>
    <w:rsid w:val="00996F01"/>
    <w:rsid w:val="00997262"/>
    <w:rsid w:val="009A0619"/>
    <w:rsid w:val="009A1529"/>
    <w:rsid w:val="009A683E"/>
    <w:rsid w:val="009A786D"/>
    <w:rsid w:val="009B4A0E"/>
    <w:rsid w:val="009B552A"/>
    <w:rsid w:val="009B5EA5"/>
    <w:rsid w:val="009B61E2"/>
    <w:rsid w:val="009B636C"/>
    <w:rsid w:val="009B750D"/>
    <w:rsid w:val="009D1DBC"/>
    <w:rsid w:val="009D51DD"/>
    <w:rsid w:val="009D6526"/>
    <w:rsid w:val="009E135F"/>
    <w:rsid w:val="009E6FCC"/>
    <w:rsid w:val="009F0903"/>
    <w:rsid w:val="009F3A3E"/>
    <w:rsid w:val="009F4D77"/>
    <w:rsid w:val="009F5674"/>
    <w:rsid w:val="009F7A3B"/>
    <w:rsid w:val="00A10375"/>
    <w:rsid w:val="00A135E7"/>
    <w:rsid w:val="00A207F1"/>
    <w:rsid w:val="00A21F3E"/>
    <w:rsid w:val="00A30296"/>
    <w:rsid w:val="00A329B7"/>
    <w:rsid w:val="00A3379F"/>
    <w:rsid w:val="00A347E3"/>
    <w:rsid w:val="00A37035"/>
    <w:rsid w:val="00A377D1"/>
    <w:rsid w:val="00A4600C"/>
    <w:rsid w:val="00A526C8"/>
    <w:rsid w:val="00A556DC"/>
    <w:rsid w:val="00A56995"/>
    <w:rsid w:val="00A56D52"/>
    <w:rsid w:val="00A6279E"/>
    <w:rsid w:val="00A6300E"/>
    <w:rsid w:val="00A63505"/>
    <w:rsid w:val="00A70E43"/>
    <w:rsid w:val="00A74CD9"/>
    <w:rsid w:val="00A843A2"/>
    <w:rsid w:val="00A87589"/>
    <w:rsid w:val="00A9260D"/>
    <w:rsid w:val="00A95831"/>
    <w:rsid w:val="00AA0F1E"/>
    <w:rsid w:val="00AA479C"/>
    <w:rsid w:val="00AA4C08"/>
    <w:rsid w:val="00AB02F3"/>
    <w:rsid w:val="00AB097E"/>
    <w:rsid w:val="00AB4B10"/>
    <w:rsid w:val="00AB788D"/>
    <w:rsid w:val="00AC26B6"/>
    <w:rsid w:val="00AC6045"/>
    <w:rsid w:val="00AD1FA2"/>
    <w:rsid w:val="00AD7357"/>
    <w:rsid w:val="00AD7D99"/>
    <w:rsid w:val="00AE2864"/>
    <w:rsid w:val="00AE3501"/>
    <w:rsid w:val="00AE7429"/>
    <w:rsid w:val="00AE7E74"/>
    <w:rsid w:val="00AF2DAA"/>
    <w:rsid w:val="00AF36F7"/>
    <w:rsid w:val="00AF3E43"/>
    <w:rsid w:val="00AF4899"/>
    <w:rsid w:val="00B003EB"/>
    <w:rsid w:val="00B02F56"/>
    <w:rsid w:val="00B0374C"/>
    <w:rsid w:val="00B050D2"/>
    <w:rsid w:val="00B069FF"/>
    <w:rsid w:val="00B130F2"/>
    <w:rsid w:val="00B22386"/>
    <w:rsid w:val="00B3122A"/>
    <w:rsid w:val="00B31D79"/>
    <w:rsid w:val="00B33760"/>
    <w:rsid w:val="00B360EE"/>
    <w:rsid w:val="00B50FA7"/>
    <w:rsid w:val="00B5452F"/>
    <w:rsid w:val="00B577A1"/>
    <w:rsid w:val="00B61666"/>
    <w:rsid w:val="00B622EB"/>
    <w:rsid w:val="00B6386D"/>
    <w:rsid w:val="00B67211"/>
    <w:rsid w:val="00B67230"/>
    <w:rsid w:val="00B72568"/>
    <w:rsid w:val="00B72FE1"/>
    <w:rsid w:val="00B744A1"/>
    <w:rsid w:val="00B75833"/>
    <w:rsid w:val="00B76719"/>
    <w:rsid w:val="00B7693E"/>
    <w:rsid w:val="00B82EEA"/>
    <w:rsid w:val="00B83DB6"/>
    <w:rsid w:val="00B84C7E"/>
    <w:rsid w:val="00B8767E"/>
    <w:rsid w:val="00B93669"/>
    <w:rsid w:val="00B95B0A"/>
    <w:rsid w:val="00B97D50"/>
    <w:rsid w:val="00BA4F76"/>
    <w:rsid w:val="00BB0669"/>
    <w:rsid w:val="00BB5023"/>
    <w:rsid w:val="00BC117F"/>
    <w:rsid w:val="00BC39AF"/>
    <w:rsid w:val="00BC48B8"/>
    <w:rsid w:val="00BD2355"/>
    <w:rsid w:val="00BD3DA8"/>
    <w:rsid w:val="00BD67D3"/>
    <w:rsid w:val="00BD76CB"/>
    <w:rsid w:val="00BD76E1"/>
    <w:rsid w:val="00BF0FFF"/>
    <w:rsid w:val="00BF38D3"/>
    <w:rsid w:val="00BF43D9"/>
    <w:rsid w:val="00BF7A9B"/>
    <w:rsid w:val="00C01FBE"/>
    <w:rsid w:val="00C02D85"/>
    <w:rsid w:val="00C03EA4"/>
    <w:rsid w:val="00C05362"/>
    <w:rsid w:val="00C05715"/>
    <w:rsid w:val="00C06E72"/>
    <w:rsid w:val="00C10B7C"/>
    <w:rsid w:val="00C12905"/>
    <w:rsid w:val="00C15194"/>
    <w:rsid w:val="00C1697A"/>
    <w:rsid w:val="00C16A7F"/>
    <w:rsid w:val="00C16B57"/>
    <w:rsid w:val="00C205EC"/>
    <w:rsid w:val="00C216CD"/>
    <w:rsid w:val="00C21BCA"/>
    <w:rsid w:val="00C234EE"/>
    <w:rsid w:val="00C30B4A"/>
    <w:rsid w:val="00C318A2"/>
    <w:rsid w:val="00C436A3"/>
    <w:rsid w:val="00C477E1"/>
    <w:rsid w:val="00C61A21"/>
    <w:rsid w:val="00C624E6"/>
    <w:rsid w:val="00C643E4"/>
    <w:rsid w:val="00C66395"/>
    <w:rsid w:val="00C7549B"/>
    <w:rsid w:val="00C76116"/>
    <w:rsid w:val="00C770EA"/>
    <w:rsid w:val="00C825FF"/>
    <w:rsid w:val="00C835E2"/>
    <w:rsid w:val="00C91C33"/>
    <w:rsid w:val="00C93412"/>
    <w:rsid w:val="00C936C3"/>
    <w:rsid w:val="00C96700"/>
    <w:rsid w:val="00CA2F0C"/>
    <w:rsid w:val="00CA6AEB"/>
    <w:rsid w:val="00CB4D3C"/>
    <w:rsid w:val="00CB6F6E"/>
    <w:rsid w:val="00CB76DA"/>
    <w:rsid w:val="00CC31EA"/>
    <w:rsid w:val="00CC3B51"/>
    <w:rsid w:val="00CC6EC1"/>
    <w:rsid w:val="00CD3230"/>
    <w:rsid w:val="00CD361D"/>
    <w:rsid w:val="00CD6EC5"/>
    <w:rsid w:val="00CF5C0C"/>
    <w:rsid w:val="00D007A5"/>
    <w:rsid w:val="00D033C7"/>
    <w:rsid w:val="00D04D4D"/>
    <w:rsid w:val="00D05056"/>
    <w:rsid w:val="00D1339E"/>
    <w:rsid w:val="00D14AE6"/>
    <w:rsid w:val="00D312E5"/>
    <w:rsid w:val="00D34037"/>
    <w:rsid w:val="00D41B9A"/>
    <w:rsid w:val="00D44518"/>
    <w:rsid w:val="00D52777"/>
    <w:rsid w:val="00D52789"/>
    <w:rsid w:val="00D5566B"/>
    <w:rsid w:val="00D6201B"/>
    <w:rsid w:val="00D62391"/>
    <w:rsid w:val="00D73CE1"/>
    <w:rsid w:val="00D773AD"/>
    <w:rsid w:val="00D81143"/>
    <w:rsid w:val="00D81229"/>
    <w:rsid w:val="00D84D34"/>
    <w:rsid w:val="00D87402"/>
    <w:rsid w:val="00D9179D"/>
    <w:rsid w:val="00DA2085"/>
    <w:rsid w:val="00DA4581"/>
    <w:rsid w:val="00DA64CF"/>
    <w:rsid w:val="00DB3B34"/>
    <w:rsid w:val="00DB4E4B"/>
    <w:rsid w:val="00DC0865"/>
    <w:rsid w:val="00DC7CF6"/>
    <w:rsid w:val="00DD0B93"/>
    <w:rsid w:val="00DD1057"/>
    <w:rsid w:val="00DF5EEE"/>
    <w:rsid w:val="00E02D7A"/>
    <w:rsid w:val="00E052A9"/>
    <w:rsid w:val="00E06D80"/>
    <w:rsid w:val="00E138A4"/>
    <w:rsid w:val="00E16C29"/>
    <w:rsid w:val="00E16D34"/>
    <w:rsid w:val="00E22FF9"/>
    <w:rsid w:val="00E23218"/>
    <w:rsid w:val="00E2793D"/>
    <w:rsid w:val="00E335C4"/>
    <w:rsid w:val="00E35F13"/>
    <w:rsid w:val="00E419E2"/>
    <w:rsid w:val="00E46AA5"/>
    <w:rsid w:val="00E5108F"/>
    <w:rsid w:val="00E54297"/>
    <w:rsid w:val="00E547C7"/>
    <w:rsid w:val="00E61764"/>
    <w:rsid w:val="00E62FD9"/>
    <w:rsid w:val="00E655A2"/>
    <w:rsid w:val="00E66C1C"/>
    <w:rsid w:val="00E673A8"/>
    <w:rsid w:val="00E71665"/>
    <w:rsid w:val="00E7351E"/>
    <w:rsid w:val="00E75ABB"/>
    <w:rsid w:val="00E80C51"/>
    <w:rsid w:val="00E82315"/>
    <w:rsid w:val="00E857B6"/>
    <w:rsid w:val="00E85B03"/>
    <w:rsid w:val="00E85CB7"/>
    <w:rsid w:val="00E862AF"/>
    <w:rsid w:val="00E931DA"/>
    <w:rsid w:val="00E95390"/>
    <w:rsid w:val="00E95DAB"/>
    <w:rsid w:val="00E96274"/>
    <w:rsid w:val="00E96904"/>
    <w:rsid w:val="00E97490"/>
    <w:rsid w:val="00EA0D5B"/>
    <w:rsid w:val="00EA6E5C"/>
    <w:rsid w:val="00EC2A3E"/>
    <w:rsid w:val="00ED5CE9"/>
    <w:rsid w:val="00ED7212"/>
    <w:rsid w:val="00EF3D36"/>
    <w:rsid w:val="00EF6292"/>
    <w:rsid w:val="00EF6F37"/>
    <w:rsid w:val="00F00FFA"/>
    <w:rsid w:val="00F025E8"/>
    <w:rsid w:val="00F05498"/>
    <w:rsid w:val="00F05C19"/>
    <w:rsid w:val="00F05EE2"/>
    <w:rsid w:val="00F13297"/>
    <w:rsid w:val="00F21336"/>
    <w:rsid w:val="00F2195A"/>
    <w:rsid w:val="00F22794"/>
    <w:rsid w:val="00F27014"/>
    <w:rsid w:val="00F27F39"/>
    <w:rsid w:val="00F3408C"/>
    <w:rsid w:val="00F34351"/>
    <w:rsid w:val="00F348AA"/>
    <w:rsid w:val="00F35687"/>
    <w:rsid w:val="00F42260"/>
    <w:rsid w:val="00F440B0"/>
    <w:rsid w:val="00F46560"/>
    <w:rsid w:val="00F4664C"/>
    <w:rsid w:val="00F500F0"/>
    <w:rsid w:val="00F50C57"/>
    <w:rsid w:val="00F5389E"/>
    <w:rsid w:val="00F64E54"/>
    <w:rsid w:val="00F65B63"/>
    <w:rsid w:val="00F6615A"/>
    <w:rsid w:val="00F728B8"/>
    <w:rsid w:val="00F749B9"/>
    <w:rsid w:val="00F7565A"/>
    <w:rsid w:val="00F76520"/>
    <w:rsid w:val="00F80681"/>
    <w:rsid w:val="00F834D1"/>
    <w:rsid w:val="00F86044"/>
    <w:rsid w:val="00F866D9"/>
    <w:rsid w:val="00F90445"/>
    <w:rsid w:val="00FA1DFC"/>
    <w:rsid w:val="00FA3B79"/>
    <w:rsid w:val="00FC0D59"/>
    <w:rsid w:val="00FC1E16"/>
    <w:rsid w:val="00FD79D4"/>
    <w:rsid w:val="00FD7CEA"/>
    <w:rsid w:val="00FE2137"/>
    <w:rsid w:val="00FE67AD"/>
    <w:rsid w:val="00FF00EB"/>
    <w:rsid w:val="00FF0358"/>
    <w:rsid w:val="00FF58BE"/>
    <w:rsid w:val="00FF5DF5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4:docId w14:val="43D778EC"/>
  <w15:chartTrackingRefBased/>
  <w15:docId w15:val="{F0557690-7FC6-4EFD-977A-4B2166E3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SPIN%20Docs\MY%20DOCS%2015\CAPE%20COD\Site%20Specific%20Risk%20Assessments\Site%20Specific%20Risk%20Assessments%20Templates\01.%20Asbestos%20Remov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60D4C7-F8F0-47A7-8ABF-2908AA48F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01. Asbestos Removal</Template>
  <TotalTime>2</TotalTime>
  <Pages>9</Pages>
  <Words>2059</Words>
  <Characters>11740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JONSPIN</dc:creator>
  <cp:keywords/>
  <cp:lastModifiedBy>home</cp:lastModifiedBy>
  <cp:revision>4</cp:revision>
  <cp:lastPrinted>2013-11-24T23:03:00Z</cp:lastPrinted>
  <dcterms:created xsi:type="dcterms:W3CDTF">2017-09-02T10:33:00Z</dcterms:created>
  <dcterms:modified xsi:type="dcterms:W3CDTF">2017-10-19T03:06:00Z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