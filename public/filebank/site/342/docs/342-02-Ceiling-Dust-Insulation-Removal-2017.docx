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47AC" w:rsidRPr="009B750D" w:rsidRDefault="003047AC" w:rsidP="003047AC">
      <w:pPr>
        <w:spacing w:before="11" w:after="0" w:line="240" w:lineRule="exact"/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2295"/>
        <w:gridCol w:w="708"/>
        <w:gridCol w:w="426"/>
        <w:gridCol w:w="1160"/>
        <w:gridCol w:w="1391"/>
        <w:gridCol w:w="851"/>
        <w:gridCol w:w="326"/>
      </w:tblGrid>
      <w:tr w:rsidR="003047AC" w:rsidTr="006E06AB">
        <w:trPr>
          <w:trHeight w:val="454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47AC" w:rsidRDefault="003047AC" w:rsidP="00D5280C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Date:</w:t>
            </w:r>
          </w:p>
        </w:tc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7AC" w:rsidRPr="009D4686" w:rsidRDefault="003047AC" w:rsidP="00D5280C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sz w:val="20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47AC" w:rsidRDefault="003047AC" w:rsidP="00D5280C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New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7AC" w:rsidRDefault="005E5CF1" w:rsidP="00756CE8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Wingdings 2" w:eastAsia="Arial Black" w:hAnsi="Wingdings 2" w:cs="Arial"/>
                <w:b/>
                <w:sz w:val="20"/>
                <w:szCs w:val="24"/>
              </w:rPr>
              <w:t>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47AC" w:rsidRDefault="003047AC" w:rsidP="00D5280C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Revised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7AC" w:rsidRDefault="003047AC" w:rsidP="00D5280C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47AC" w:rsidRDefault="003047AC" w:rsidP="00D5280C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Page</w:t>
            </w: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7AC" w:rsidRDefault="003047AC" w:rsidP="00D5280C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</w:tr>
    </w:tbl>
    <w:p w:rsidR="003047AC" w:rsidRDefault="003047AC" w:rsidP="003047AC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</w:rPr>
      </w:pPr>
    </w:p>
    <w:p w:rsidR="003047AC" w:rsidRDefault="003047AC" w:rsidP="003047AC">
      <w:pPr>
        <w:spacing w:before="22" w:after="0" w:line="240" w:lineRule="auto"/>
        <w:ind w:right="-20"/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 Black" w:eastAsia="Arial Black" w:hAnsi="Arial Black" w:cs="Arial"/>
          <w:b/>
          <w:sz w:val="28"/>
          <w:szCs w:val="28"/>
        </w:rPr>
        <w:t>TRA</w:t>
      </w:r>
      <w:r>
        <w:rPr>
          <w:rFonts w:ascii="Arial Black" w:eastAsia="Arial Black" w:hAnsi="Arial Black" w:cs="Arial"/>
          <w:b/>
          <w:spacing w:val="1"/>
          <w:sz w:val="28"/>
          <w:szCs w:val="28"/>
        </w:rPr>
        <w:t>D</w:t>
      </w:r>
      <w:r>
        <w:rPr>
          <w:rFonts w:ascii="Arial Black" w:eastAsia="Arial Black" w:hAnsi="Arial Black" w:cs="Arial"/>
          <w:b/>
          <w:sz w:val="28"/>
          <w:szCs w:val="28"/>
        </w:rPr>
        <w:t>E:</w:t>
      </w:r>
      <w:r>
        <w:rPr>
          <w:rFonts w:ascii="Arial" w:eastAsia="Arial Black" w:hAnsi="Arial" w:cs="Arial"/>
          <w:spacing w:val="32"/>
          <w:sz w:val="28"/>
          <w:szCs w:val="28"/>
        </w:rPr>
        <w:t xml:space="preserve"> </w:t>
      </w:r>
      <w:r w:rsidRPr="00710005">
        <w:rPr>
          <w:rFonts w:ascii="Arial" w:eastAsia="Times New Roman" w:hAnsi="Arial" w:cs="Arial"/>
          <w:b/>
          <w:sz w:val="28"/>
          <w:szCs w:val="28"/>
        </w:rPr>
        <w:t xml:space="preserve"> </w:t>
      </w:r>
      <w:r w:rsidRPr="00DF7B99">
        <w:rPr>
          <w:rFonts w:ascii="Arial" w:eastAsia="Times New Roman" w:hAnsi="Arial" w:cs="Arial"/>
          <w:b/>
          <w:sz w:val="28"/>
          <w:szCs w:val="28"/>
        </w:rPr>
        <w:t>CEILING DUST / INSULATION REMOVAL</w:t>
      </w:r>
      <w:r w:rsidRPr="00090AA9">
        <w:rPr>
          <w:rFonts w:ascii="Arial" w:eastAsia="Times New Roman" w:hAnsi="Arial" w:cs="Arial"/>
          <w:b/>
          <w:sz w:val="28"/>
          <w:szCs w:val="28"/>
        </w:rPr>
        <w:t xml:space="preserve"> </w:t>
      </w:r>
    </w:p>
    <w:p w:rsidR="003047AC" w:rsidRDefault="003047AC" w:rsidP="003047AC">
      <w:pPr>
        <w:spacing w:before="22" w:after="0" w:line="240" w:lineRule="auto"/>
        <w:ind w:right="-20"/>
        <w:rPr>
          <w:rFonts w:ascii="Arial" w:eastAsia="Times New Roman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1517"/>
        <w:gridCol w:w="4852"/>
        <w:gridCol w:w="1558"/>
        <w:gridCol w:w="2769"/>
      </w:tblGrid>
      <w:tr w:rsidR="00044B82" w:rsidTr="00310349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4B82" w:rsidRDefault="00044B82" w:rsidP="00044B82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Client: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4B82" w:rsidRPr="005273A2" w:rsidRDefault="00044B82" w:rsidP="00044B82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Tamas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4B82" w:rsidRDefault="00044B82" w:rsidP="00044B82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Job No: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4B82" w:rsidRPr="005273A2" w:rsidRDefault="00044B82" w:rsidP="00044B82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7845/17</w:t>
            </w:r>
          </w:p>
        </w:tc>
      </w:tr>
      <w:tr w:rsidR="00044B82" w:rsidTr="00310349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4B82" w:rsidRDefault="00044B82" w:rsidP="00044B82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Address: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4B82" w:rsidRPr="007A725A" w:rsidRDefault="00044B82" w:rsidP="00044B82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7A725A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1 </w:t>
            </w:r>
            <w:proofErr w:type="spellStart"/>
            <w:r w:rsidRPr="007A725A">
              <w:rPr>
                <w:rFonts w:ascii="Arial" w:eastAsia="Times New Roman" w:hAnsi="Arial" w:cs="Arial"/>
                <w:b/>
                <w:sz w:val="24"/>
                <w:szCs w:val="24"/>
              </w:rPr>
              <w:t>Mocatta</w:t>
            </w:r>
            <w:proofErr w:type="spellEnd"/>
            <w:r w:rsidRPr="007A725A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Avenue, Pymble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4B82" w:rsidRDefault="00044B82" w:rsidP="00044B82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Supervisor: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B82" w:rsidRDefault="00044B82" w:rsidP="00044B82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14268F" w:rsidRPr="009B750D" w:rsidRDefault="0014268F">
      <w:pPr>
        <w:spacing w:before="11" w:after="0" w:line="240" w:lineRule="exact"/>
        <w:rPr>
          <w:rFonts w:ascii="Arial" w:hAnsi="Arial" w:cs="Arial"/>
          <w:sz w:val="24"/>
          <w:szCs w:val="24"/>
        </w:rPr>
      </w:pPr>
    </w:p>
    <w:p w:rsidR="009B750D" w:rsidRPr="009B750D" w:rsidRDefault="009B750D" w:rsidP="009B750D">
      <w:pPr>
        <w:spacing w:before="22" w:after="0" w:line="240" w:lineRule="auto"/>
        <w:ind w:right="-20"/>
        <w:rPr>
          <w:rFonts w:ascii="Arial" w:hAnsi="Arial" w:cs="Arial"/>
          <w:sz w:val="16"/>
          <w:szCs w:val="16"/>
        </w:rPr>
      </w:pPr>
    </w:p>
    <w:p w:rsidR="00262DD0" w:rsidRPr="009B750D" w:rsidRDefault="00262DD0" w:rsidP="00262DD0">
      <w:pPr>
        <w:spacing w:before="5" w:after="0" w:line="30" w:lineRule="exact"/>
        <w:rPr>
          <w:rFonts w:ascii="Arial" w:hAnsi="Arial" w:cs="Arial"/>
          <w:sz w:val="3"/>
          <w:szCs w:val="3"/>
        </w:rPr>
      </w:pPr>
    </w:p>
    <w:tbl>
      <w:tblPr>
        <w:tblW w:w="0" w:type="auto"/>
        <w:tblInd w:w="9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669"/>
        <w:gridCol w:w="1870"/>
        <w:gridCol w:w="1872"/>
      </w:tblGrid>
      <w:tr w:rsidR="00262DD0" w:rsidRPr="009B750D" w:rsidTr="00FF0358">
        <w:trPr>
          <w:trHeight w:hRule="exact" w:val="282"/>
        </w:trPr>
        <w:tc>
          <w:tcPr>
            <w:tcW w:w="71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8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b/>
                <w:bCs/>
                <w:spacing w:val="-2"/>
              </w:rPr>
              <w:t>K</w:t>
            </w:r>
            <w:r w:rsidRPr="009B750D">
              <w:rPr>
                <w:rFonts w:ascii="Arial" w:eastAsia="Times New Roman" w:hAnsi="Arial" w:cs="Arial"/>
                <w:b/>
                <w:bCs/>
                <w:spacing w:val="-1"/>
              </w:rPr>
              <w:t>e</w:t>
            </w:r>
            <w:r w:rsidRPr="009B750D">
              <w:rPr>
                <w:rFonts w:ascii="Arial" w:eastAsia="Times New Roman" w:hAnsi="Arial" w:cs="Arial"/>
                <w:b/>
                <w:bCs/>
              </w:rPr>
              <w:t>y:</w:t>
            </w:r>
          </w:p>
        </w:tc>
        <w:tc>
          <w:tcPr>
            <w:tcW w:w="166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1”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now</w:t>
            </w:r>
          </w:p>
        </w:tc>
        <w:tc>
          <w:tcPr>
            <w:tcW w:w="187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2”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  <w:tc>
          <w:tcPr>
            <w:tcW w:w="187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3”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</w:tr>
    </w:tbl>
    <w:p w:rsidR="00262DD0" w:rsidRPr="009B750D" w:rsidRDefault="00262DD0" w:rsidP="00262DD0">
      <w:pPr>
        <w:spacing w:before="2" w:after="0" w:line="130" w:lineRule="exact"/>
        <w:rPr>
          <w:rFonts w:ascii="Arial" w:hAnsi="Arial" w:cs="Arial"/>
          <w:sz w:val="13"/>
          <w:szCs w:val="13"/>
        </w:rPr>
      </w:pPr>
    </w:p>
    <w:p w:rsidR="00CC0C2A" w:rsidRDefault="00BC7A8D" w:rsidP="00CC0C2A">
      <w:pPr>
        <w:spacing w:after="0" w:line="240" w:lineRule="auto"/>
        <w:ind w:right="-2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b/>
          <w:sz w:val="20"/>
          <w:szCs w:val="20"/>
        </w:rPr>
        <w:t>Not</w:t>
      </w:r>
      <w:r>
        <w:rPr>
          <w:rFonts w:ascii="Arial" w:eastAsia="Times New Roman" w:hAnsi="Arial" w:cs="Arial"/>
          <w:b/>
          <w:spacing w:val="-1"/>
          <w:sz w:val="20"/>
          <w:szCs w:val="20"/>
        </w:rPr>
        <w:t>e 1</w:t>
      </w:r>
      <w:r>
        <w:rPr>
          <w:rFonts w:ascii="Arial" w:eastAsia="Times New Roman" w:hAnsi="Arial" w:cs="Arial"/>
          <w:b/>
          <w:sz w:val="20"/>
          <w:szCs w:val="20"/>
        </w:rPr>
        <w:t>:</w:t>
      </w:r>
      <w:r>
        <w:rPr>
          <w:rFonts w:ascii="Times New Roman" w:eastAsia="Times New Roman" w:hAnsi="Times New Roman"/>
          <w:sz w:val="20"/>
          <w:szCs w:val="20"/>
        </w:rPr>
        <w:t xml:space="preserve"> </w:t>
      </w:r>
      <w:r w:rsidR="00CC0C2A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CC0C2A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CC0C2A">
        <w:rPr>
          <w:rFonts w:ascii="Arial" w:eastAsia="Times New Roman" w:hAnsi="Arial" w:cs="Arial"/>
          <w:sz w:val="20"/>
          <w:szCs w:val="20"/>
        </w:rPr>
        <w:t>f</w:t>
      </w:r>
      <w:r w:rsidR="00CC0C2A">
        <w:rPr>
          <w:rFonts w:ascii="Arial" w:eastAsia="Times New Roman" w:hAnsi="Arial" w:cs="Arial"/>
          <w:spacing w:val="-2"/>
          <w:sz w:val="20"/>
          <w:szCs w:val="20"/>
        </w:rPr>
        <w:t>e</w:t>
      </w:r>
      <w:r w:rsidR="00CC0C2A">
        <w:rPr>
          <w:rFonts w:ascii="Arial" w:eastAsia="Times New Roman" w:hAnsi="Arial" w:cs="Arial"/>
          <w:sz w:val="20"/>
          <w:szCs w:val="20"/>
        </w:rPr>
        <w:t>r to</w:t>
      </w:r>
      <w:r w:rsidR="00CC0C2A">
        <w:rPr>
          <w:rFonts w:ascii="Arial" w:eastAsia="Times New Roman" w:hAnsi="Arial" w:cs="Arial"/>
          <w:spacing w:val="2"/>
          <w:sz w:val="20"/>
          <w:szCs w:val="20"/>
        </w:rPr>
        <w:t xml:space="preserve"> the </w:t>
      </w:r>
      <w:r w:rsidR="00CC0C2A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CC0C2A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CC0C2A">
        <w:rPr>
          <w:rFonts w:ascii="Arial" w:eastAsia="Times New Roman" w:hAnsi="Arial" w:cs="Arial"/>
          <w:spacing w:val="2"/>
          <w:sz w:val="20"/>
          <w:szCs w:val="20"/>
        </w:rPr>
        <w:t>n</w:t>
      </w:r>
      <w:r w:rsidR="00CC0C2A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CC0C2A">
        <w:rPr>
          <w:rFonts w:ascii="Arial" w:eastAsia="Times New Roman" w:hAnsi="Arial" w:cs="Arial"/>
          <w:spacing w:val="1"/>
          <w:sz w:val="20"/>
          <w:szCs w:val="20"/>
        </w:rPr>
        <w:t>ra</w:t>
      </w:r>
      <w:r w:rsidR="00CC0C2A">
        <w:rPr>
          <w:rFonts w:ascii="Arial" w:eastAsia="Times New Roman" w:hAnsi="Arial" w:cs="Arial"/>
          <w:sz w:val="20"/>
          <w:szCs w:val="20"/>
        </w:rPr>
        <w:t>l Sa</w:t>
      </w:r>
      <w:r w:rsidR="00CC0C2A">
        <w:rPr>
          <w:rFonts w:ascii="Arial" w:eastAsia="Times New Roman" w:hAnsi="Arial" w:cs="Arial"/>
          <w:spacing w:val="-1"/>
          <w:sz w:val="20"/>
          <w:szCs w:val="20"/>
        </w:rPr>
        <w:t>fe</w:t>
      </w:r>
      <w:r w:rsidR="00CC0C2A">
        <w:rPr>
          <w:rFonts w:ascii="Arial" w:eastAsia="Times New Roman" w:hAnsi="Arial" w:cs="Arial"/>
          <w:spacing w:val="5"/>
          <w:sz w:val="20"/>
          <w:szCs w:val="20"/>
        </w:rPr>
        <w:t>t</w:t>
      </w:r>
      <w:r w:rsidR="00CC0C2A">
        <w:rPr>
          <w:rFonts w:ascii="Arial" w:eastAsia="Times New Roman" w:hAnsi="Arial" w:cs="Arial"/>
          <w:sz w:val="20"/>
          <w:szCs w:val="20"/>
        </w:rPr>
        <w:t>y</w:t>
      </w:r>
      <w:r w:rsidR="00CC0C2A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="00CC0C2A">
        <w:rPr>
          <w:rFonts w:ascii="Arial" w:eastAsia="Times New Roman" w:hAnsi="Arial" w:cs="Arial"/>
          <w:sz w:val="20"/>
          <w:szCs w:val="20"/>
        </w:rPr>
        <w:t xml:space="preserve">Plan and </w:t>
      </w:r>
      <w:r w:rsidR="003E0A31">
        <w:rPr>
          <w:rFonts w:ascii="Arial" w:eastAsia="Times New Roman" w:hAnsi="Arial" w:cs="Arial"/>
          <w:sz w:val="20"/>
          <w:szCs w:val="20"/>
        </w:rPr>
        <w:t xml:space="preserve">your </w:t>
      </w:r>
      <w:r w:rsidR="00CC0C2A">
        <w:rPr>
          <w:rFonts w:ascii="Arial" w:eastAsia="Times New Roman" w:hAnsi="Arial" w:cs="Arial"/>
          <w:sz w:val="20"/>
          <w:szCs w:val="20"/>
        </w:rPr>
        <w:t>Safe Work Method Statement prepared in accordanc</w:t>
      </w:r>
      <w:r w:rsidR="008A6B5D">
        <w:rPr>
          <w:rFonts w:ascii="Arial" w:eastAsia="Times New Roman" w:hAnsi="Arial" w:cs="Arial"/>
          <w:sz w:val="20"/>
          <w:szCs w:val="20"/>
        </w:rPr>
        <w:t>e with WHS Regulation 201</w:t>
      </w:r>
      <w:r w:rsidR="00A706CE">
        <w:rPr>
          <w:rFonts w:ascii="Arial" w:eastAsia="Times New Roman" w:hAnsi="Arial" w:cs="Arial"/>
          <w:sz w:val="20"/>
          <w:szCs w:val="20"/>
        </w:rPr>
        <w:t>7</w:t>
      </w:r>
      <w:r w:rsidR="008A6B5D">
        <w:rPr>
          <w:rFonts w:ascii="Arial" w:eastAsia="Times New Roman" w:hAnsi="Arial" w:cs="Arial"/>
          <w:sz w:val="20"/>
          <w:szCs w:val="20"/>
        </w:rPr>
        <w:t xml:space="preserve"> s309</w:t>
      </w:r>
      <w:r w:rsidR="00C93AB4">
        <w:rPr>
          <w:rFonts w:ascii="Arial" w:eastAsia="Times New Roman" w:hAnsi="Arial" w:cs="Arial"/>
          <w:sz w:val="20"/>
          <w:szCs w:val="20"/>
        </w:rPr>
        <w:t>-315 Part 6.4</w:t>
      </w:r>
    </w:p>
    <w:p w:rsidR="00BC7A8D" w:rsidRDefault="00BC7A8D" w:rsidP="00045751">
      <w:pPr>
        <w:spacing w:after="0" w:line="240" w:lineRule="auto"/>
        <w:ind w:right="-2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b/>
          <w:sz w:val="20"/>
          <w:szCs w:val="20"/>
        </w:rPr>
        <w:t>Not</w:t>
      </w:r>
      <w:r>
        <w:rPr>
          <w:rFonts w:ascii="Arial" w:eastAsia="Times New Roman" w:hAnsi="Arial" w:cs="Arial"/>
          <w:b/>
          <w:spacing w:val="-1"/>
          <w:sz w:val="20"/>
          <w:szCs w:val="20"/>
        </w:rPr>
        <w:t>e 2</w:t>
      </w:r>
      <w:r>
        <w:rPr>
          <w:rFonts w:ascii="Arial" w:eastAsia="Times New Roman" w:hAnsi="Arial" w:cs="Arial"/>
          <w:b/>
          <w:sz w:val="20"/>
          <w:szCs w:val="20"/>
        </w:rPr>
        <w:t>:</w:t>
      </w:r>
      <w:r>
        <w:rPr>
          <w:rFonts w:ascii="Times New Roman" w:eastAsia="Times New Roman" w:hAnsi="Times New Roman"/>
          <w:sz w:val="20"/>
          <w:szCs w:val="20"/>
        </w:rPr>
        <w:t xml:space="preserve"> </w:t>
      </w:r>
      <w:r>
        <w:rPr>
          <w:rFonts w:ascii="Arial" w:eastAsia="Times New Roman" w:hAnsi="Arial" w:cs="Arial"/>
          <w:spacing w:val="1"/>
          <w:sz w:val="20"/>
          <w:szCs w:val="20"/>
        </w:rPr>
        <w:t>Removal</w:t>
      </w:r>
      <w:r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="00B42893">
        <w:rPr>
          <w:rFonts w:ascii="Arial" w:eastAsia="Times New Roman" w:hAnsi="Arial" w:cs="Arial"/>
          <w:spacing w:val="-1"/>
          <w:sz w:val="20"/>
          <w:szCs w:val="20"/>
        </w:rPr>
        <w:t xml:space="preserve">or disturbance </w:t>
      </w:r>
      <w:r>
        <w:rPr>
          <w:rFonts w:ascii="Arial" w:eastAsia="Times New Roman" w:hAnsi="Arial" w:cs="Arial"/>
          <w:sz w:val="20"/>
          <w:szCs w:val="20"/>
        </w:rPr>
        <w:t xml:space="preserve">of </w:t>
      </w:r>
      <w:r>
        <w:rPr>
          <w:rFonts w:ascii="Arial" w:eastAsia="Times New Roman" w:hAnsi="Arial" w:cs="Arial"/>
          <w:i/>
          <w:spacing w:val="-1"/>
          <w:sz w:val="20"/>
          <w:szCs w:val="20"/>
        </w:rPr>
        <w:t xml:space="preserve">materials that may contain </w:t>
      </w:r>
      <w:r w:rsidR="009B3D1D" w:rsidRPr="007876AE">
        <w:rPr>
          <w:rFonts w:ascii="Arial" w:eastAsia="Times New Roman" w:hAnsi="Arial" w:cs="Arial"/>
          <w:spacing w:val="-1"/>
          <w:sz w:val="20"/>
          <w:szCs w:val="20"/>
        </w:rPr>
        <w:t>or be</w:t>
      </w:r>
      <w:r w:rsidR="009B3D1D">
        <w:rPr>
          <w:rFonts w:ascii="Arial" w:eastAsia="Times New Roman" w:hAnsi="Arial" w:cs="Arial"/>
          <w:i/>
          <w:spacing w:val="-1"/>
          <w:sz w:val="20"/>
          <w:szCs w:val="20"/>
        </w:rPr>
        <w:t xml:space="preserve"> contaminated by </w:t>
      </w:r>
      <w:r>
        <w:rPr>
          <w:rFonts w:ascii="Arial" w:eastAsia="Times New Roman" w:hAnsi="Arial" w:cs="Arial"/>
          <w:i/>
          <w:spacing w:val="-1"/>
          <w:sz w:val="20"/>
          <w:szCs w:val="20"/>
        </w:rPr>
        <w:t>asbestos</w:t>
      </w:r>
      <w:r>
        <w:rPr>
          <w:rFonts w:ascii="Arial" w:eastAsia="Times New Roman" w:hAnsi="Arial" w:cs="Arial"/>
          <w:spacing w:val="-1"/>
          <w:sz w:val="20"/>
          <w:szCs w:val="20"/>
        </w:rPr>
        <w:t xml:space="preserve"> [ACM] or [ACD] </w:t>
      </w:r>
      <w:r>
        <w:rPr>
          <w:rFonts w:ascii="Arial" w:eastAsia="Times New Roman" w:hAnsi="Arial" w:cs="Arial"/>
          <w:sz w:val="20"/>
          <w:szCs w:val="20"/>
        </w:rPr>
        <w:t>must</w:t>
      </w:r>
      <w:r>
        <w:rPr>
          <w:rFonts w:ascii="Arial" w:eastAsia="Times New Roman" w:hAnsi="Arial" w:cs="Arial"/>
          <w:spacing w:val="1"/>
          <w:sz w:val="20"/>
          <w:szCs w:val="20"/>
        </w:rPr>
        <w:t xml:space="preserve"> </w:t>
      </w:r>
      <w:r>
        <w:rPr>
          <w:rFonts w:ascii="Arial" w:eastAsia="Times New Roman" w:hAnsi="Arial" w:cs="Arial"/>
          <w:sz w:val="20"/>
          <w:szCs w:val="20"/>
        </w:rPr>
        <w:t>me</w:t>
      </w:r>
      <w:r>
        <w:rPr>
          <w:rFonts w:ascii="Arial" w:eastAsia="Times New Roman" w:hAnsi="Arial" w:cs="Arial"/>
          <w:spacing w:val="-1"/>
          <w:sz w:val="20"/>
          <w:szCs w:val="20"/>
        </w:rPr>
        <w:t>e</w:t>
      </w:r>
      <w:r>
        <w:rPr>
          <w:rFonts w:ascii="Arial" w:eastAsia="Times New Roman" w:hAnsi="Arial" w:cs="Arial"/>
          <w:sz w:val="20"/>
          <w:szCs w:val="20"/>
        </w:rPr>
        <w:t xml:space="preserve">t </w:t>
      </w:r>
      <w:r>
        <w:rPr>
          <w:rFonts w:ascii="Arial" w:eastAsia="Times New Roman" w:hAnsi="Arial" w:cs="Arial"/>
          <w:spacing w:val="1"/>
          <w:sz w:val="20"/>
          <w:szCs w:val="20"/>
        </w:rPr>
        <w:t>t</w:t>
      </w:r>
      <w:r>
        <w:rPr>
          <w:rFonts w:ascii="Arial" w:eastAsia="Times New Roman" w:hAnsi="Arial" w:cs="Arial"/>
          <w:sz w:val="20"/>
          <w:szCs w:val="20"/>
        </w:rPr>
        <w:t>he</w:t>
      </w:r>
      <w:r>
        <w:rPr>
          <w:rFonts w:ascii="Arial" w:eastAsia="Times New Roman" w:hAnsi="Arial" w:cs="Arial"/>
          <w:spacing w:val="-1"/>
          <w:sz w:val="20"/>
          <w:szCs w:val="20"/>
        </w:rPr>
        <w:t xml:space="preserve"> re</w:t>
      </w:r>
      <w:r>
        <w:rPr>
          <w:rFonts w:ascii="Arial" w:eastAsia="Times New Roman" w:hAnsi="Arial" w:cs="Arial"/>
          <w:sz w:val="20"/>
          <w:szCs w:val="20"/>
        </w:rPr>
        <w:t>qui</w:t>
      </w:r>
      <w:r>
        <w:rPr>
          <w:rFonts w:ascii="Arial" w:eastAsia="Times New Roman" w:hAnsi="Arial" w:cs="Arial"/>
          <w:spacing w:val="2"/>
          <w:sz w:val="20"/>
          <w:szCs w:val="20"/>
        </w:rPr>
        <w:t>r</w:t>
      </w:r>
      <w:r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9B3D1D">
        <w:rPr>
          <w:rFonts w:ascii="Arial" w:eastAsia="Times New Roman" w:hAnsi="Arial" w:cs="Arial"/>
          <w:sz w:val="20"/>
          <w:szCs w:val="20"/>
        </w:rPr>
        <w:t xml:space="preserve">ments of </w:t>
      </w:r>
      <w:r>
        <w:rPr>
          <w:rFonts w:ascii="Arial" w:eastAsia="Times New Roman" w:hAnsi="Arial" w:cs="Arial"/>
          <w:spacing w:val="1"/>
          <w:sz w:val="20"/>
          <w:szCs w:val="20"/>
        </w:rPr>
        <w:t>W</w:t>
      </w:r>
      <w:r>
        <w:rPr>
          <w:rFonts w:ascii="Arial" w:eastAsia="Times New Roman" w:hAnsi="Arial" w:cs="Arial"/>
          <w:sz w:val="20"/>
          <w:szCs w:val="20"/>
        </w:rPr>
        <w:t xml:space="preserve">HS </w:t>
      </w:r>
      <w:r>
        <w:rPr>
          <w:rFonts w:ascii="Arial" w:eastAsia="Times New Roman" w:hAnsi="Arial" w:cs="Arial"/>
          <w:spacing w:val="1"/>
          <w:sz w:val="20"/>
          <w:szCs w:val="20"/>
        </w:rPr>
        <w:t>R</w:t>
      </w:r>
      <w:r>
        <w:rPr>
          <w:rFonts w:ascii="Arial" w:eastAsia="Times New Roman" w:hAnsi="Arial" w:cs="Arial"/>
          <w:spacing w:val="-1"/>
          <w:sz w:val="20"/>
          <w:szCs w:val="20"/>
        </w:rPr>
        <w:t>e</w:t>
      </w:r>
      <w:r>
        <w:rPr>
          <w:rFonts w:ascii="Arial" w:eastAsia="Times New Roman" w:hAnsi="Arial" w:cs="Arial"/>
          <w:spacing w:val="-2"/>
          <w:sz w:val="20"/>
          <w:szCs w:val="20"/>
        </w:rPr>
        <w:t>g</w:t>
      </w:r>
      <w:r>
        <w:rPr>
          <w:rFonts w:ascii="Arial" w:eastAsia="Times New Roman" w:hAnsi="Arial" w:cs="Arial"/>
          <w:sz w:val="20"/>
          <w:szCs w:val="20"/>
        </w:rPr>
        <w:t>ulation 201</w:t>
      </w:r>
      <w:r w:rsidR="00A706CE">
        <w:rPr>
          <w:rFonts w:ascii="Arial" w:eastAsia="Times New Roman" w:hAnsi="Arial" w:cs="Arial"/>
          <w:sz w:val="20"/>
          <w:szCs w:val="20"/>
        </w:rPr>
        <w:t>7</w:t>
      </w:r>
      <w:r>
        <w:rPr>
          <w:rFonts w:ascii="Arial" w:eastAsia="Times New Roman" w:hAnsi="Arial" w:cs="Arial"/>
          <w:sz w:val="20"/>
          <w:szCs w:val="20"/>
        </w:rPr>
        <w:t xml:space="preserve"> - Chapter 8</w:t>
      </w:r>
      <w:r w:rsidR="00045751">
        <w:rPr>
          <w:rFonts w:ascii="Arial" w:eastAsia="Times New Roman" w:hAnsi="Arial" w:cs="Arial"/>
          <w:sz w:val="20"/>
          <w:szCs w:val="20"/>
        </w:rPr>
        <w:t xml:space="preserve"> s419-529</w:t>
      </w:r>
    </w:p>
    <w:p w:rsidR="008A6B5D" w:rsidRDefault="00DD4C20" w:rsidP="008A6B5D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C05273">
        <w:rPr>
          <w:rFonts w:ascii="Arial" w:eastAsia="Times New Roman" w:hAnsi="Arial" w:cs="Arial"/>
          <w:b/>
          <w:sz w:val="20"/>
          <w:szCs w:val="20"/>
        </w:rPr>
        <w:t>Not</w:t>
      </w:r>
      <w:r w:rsidR="002A359B" w:rsidRPr="00C05273">
        <w:rPr>
          <w:rFonts w:ascii="Arial" w:eastAsia="Times New Roman" w:hAnsi="Arial" w:cs="Arial"/>
          <w:b/>
          <w:spacing w:val="-1"/>
          <w:sz w:val="20"/>
          <w:szCs w:val="20"/>
        </w:rPr>
        <w:t xml:space="preserve">e </w:t>
      </w:r>
      <w:r w:rsidRPr="00C05273">
        <w:rPr>
          <w:rFonts w:ascii="Arial" w:eastAsia="Times New Roman" w:hAnsi="Arial" w:cs="Arial"/>
          <w:b/>
          <w:spacing w:val="-1"/>
          <w:sz w:val="20"/>
          <w:szCs w:val="20"/>
        </w:rPr>
        <w:t>3</w:t>
      </w:r>
      <w:r w:rsidRPr="00C05273">
        <w:rPr>
          <w:rFonts w:ascii="Arial" w:eastAsia="Times New Roman" w:hAnsi="Arial" w:cs="Arial"/>
          <w:b/>
          <w:sz w:val="20"/>
          <w:szCs w:val="20"/>
        </w:rPr>
        <w:t>:</w:t>
      </w:r>
      <w:r w:rsidRPr="00C05273">
        <w:rPr>
          <w:rFonts w:ascii="Times New Roman" w:eastAsia="Times New Roman" w:hAnsi="Times New Roman"/>
          <w:sz w:val="20"/>
          <w:szCs w:val="20"/>
        </w:rPr>
        <w:t xml:space="preserve"> </w:t>
      </w:r>
      <w:r w:rsidR="008A6B5D">
        <w:rPr>
          <w:rFonts w:ascii="Arial" w:eastAsia="Times New Roman" w:hAnsi="Arial" w:cs="Arial"/>
          <w:spacing w:val="1"/>
          <w:sz w:val="20"/>
          <w:szCs w:val="20"/>
        </w:rPr>
        <w:t xml:space="preserve">All </w:t>
      </w:r>
      <w:r w:rsidR="008A6B5D">
        <w:rPr>
          <w:rFonts w:ascii="Arial" w:eastAsia="Times New Roman" w:hAnsi="Arial" w:cs="Arial"/>
          <w:i/>
          <w:spacing w:val="1"/>
          <w:sz w:val="20"/>
          <w:szCs w:val="20"/>
        </w:rPr>
        <w:t>manual tasks</w:t>
      </w:r>
      <w:r w:rsidR="008A6B5D">
        <w:rPr>
          <w:rFonts w:ascii="Arial" w:eastAsia="Times New Roman" w:hAnsi="Arial" w:cs="Arial"/>
          <w:spacing w:val="1"/>
          <w:sz w:val="20"/>
          <w:szCs w:val="20"/>
        </w:rPr>
        <w:t xml:space="preserve"> are to comply with the requirements of W</w:t>
      </w:r>
      <w:r w:rsidR="008A6B5D">
        <w:rPr>
          <w:rFonts w:ascii="Arial" w:eastAsia="Times New Roman" w:hAnsi="Arial" w:cs="Arial"/>
          <w:sz w:val="20"/>
          <w:szCs w:val="20"/>
        </w:rPr>
        <w:t xml:space="preserve">HS </w:t>
      </w:r>
      <w:r w:rsidR="008A6B5D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8A6B5D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8A6B5D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8A6B5D">
        <w:rPr>
          <w:rFonts w:ascii="Arial" w:eastAsia="Times New Roman" w:hAnsi="Arial" w:cs="Arial"/>
          <w:sz w:val="20"/>
          <w:szCs w:val="20"/>
        </w:rPr>
        <w:t>ulation 201</w:t>
      </w:r>
      <w:r w:rsidR="00A706CE">
        <w:rPr>
          <w:rFonts w:ascii="Arial" w:eastAsia="Times New Roman" w:hAnsi="Arial" w:cs="Arial"/>
          <w:sz w:val="20"/>
          <w:szCs w:val="20"/>
        </w:rPr>
        <w:t>7</w:t>
      </w:r>
      <w:r w:rsidR="008A6B5D">
        <w:rPr>
          <w:rFonts w:ascii="Arial" w:eastAsia="Times New Roman" w:hAnsi="Arial" w:cs="Arial"/>
          <w:sz w:val="20"/>
          <w:szCs w:val="20"/>
        </w:rPr>
        <w:t xml:space="preserve"> - </w:t>
      </w:r>
      <w:r w:rsidR="008A6B5D">
        <w:rPr>
          <w:rFonts w:ascii="Arial" w:eastAsia="Times New Roman" w:hAnsi="Arial" w:cs="Arial"/>
          <w:spacing w:val="1"/>
          <w:sz w:val="20"/>
          <w:szCs w:val="20"/>
        </w:rPr>
        <w:t xml:space="preserve">Hazardous manual tasks Part 4.2 or Safe Work Australia - National Code of Practice for Manual Handling 2009 [or as amended] or Safe Work NSW Code of Practice - Hazardous manual tasks </w:t>
      </w:r>
    </w:p>
    <w:p w:rsidR="00BC7A8D" w:rsidRDefault="00BC7A8D" w:rsidP="00BC7A8D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>
        <w:rPr>
          <w:rFonts w:ascii="Arial" w:eastAsia="Times New Roman" w:hAnsi="Arial" w:cs="Arial"/>
          <w:b/>
          <w:sz w:val="20"/>
          <w:szCs w:val="20"/>
        </w:rPr>
        <w:t>Not</w:t>
      </w:r>
      <w:r>
        <w:rPr>
          <w:rFonts w:ascii="Arial" w:eastAsia="Times New Roman" w:hAnsi="Arial" w:cs="Arial"/>
          <w:b/>
          <w:spacing w:val="-1"/>
          <w:sz w:val="20"/>
          <w:szCs w:val="20"/>
        </w:rPr>
        <w:t>e 4</w:t>
      </w:r>
      <w:r>
        <w:rPr>
          <w:rFonts w:ascii="Arial" w:eastAsia="Times New Roman" w:hAnsi="Arial" w:cs="Arial"/>
          <w:b/>
          <w:sz w:val="20"/>
          <w:szCs w:val="20"/>
        </w:rPr>
        <w:t>:</w:t>
      </w:r>
      <w:r>
        <w:rPr>
          <w:rFonts w:ascii="Arial" w:eastAsia="Times New Roman" w:hAnsi="Arial" w:cs="Arial"/>
          <w:sz w:val="20"/>
          <w:szCs w:val="20"/>
        </w:rPr>
        <w:t xml:space="preserve"> </w:t>
      </w:r>
      <w:r>
        <w:rPr>
          <w:rFonts w:ascii="Arial" w:eastAsia="Times New Roman" w:hAnsi="Arial" w:cs="Arial"/>
          <w:spacing w:val="1"/>
          <w:sz w:val="20"/>
          <w:szCs w:val="20"/>
        </w:rPr>
        <w:t>Management of the risk of fall from one level to another must comply with Part 3.1 and the requirements of W</w:t>
      </w:r>
      <w:r>
        <w:rPr>
          <w:rFonts w:ascii="Arial" w:eastAsia="Times New Roman" w:hAnsi="Arial" w:cs="Arial"/>
          <w:sz w:val="20"/>
          <w:szCs w:val="20"/>
        </w:rPr>
        <w:t xml:space="preserve">HS </w:t>
      </w:r>
      <w:r>
        <w:rPr>
          <w:rFonts w:ascii="Arial" w:eastAsia="Times New Roman" w:hAnsi="Arial" w:cs="Arial"/>
          <w:spacing w:val="1"/>
          <w:sz w:val="20"/>
          <w:szCs w:val="20"/>
        </w:rPr>
        <w:t>R</w:t>
      </w:r>
      <w:r>
        <w:rPr>
          <w:rFonts w:ascii="Arial" w:eastAsia="Times New Roman" w:hAnsi="Arial" w:cs="Arial"/>
          <w:spacing w:val="-1"/>
          <w:sz w:val="20"/>
          <w:szCs w:val="20"/>
        </w:rPr>
        <w:t>e</w:t>
      </w:r>
      <w:r>
        <w:rPr>
          <w:rFonts w:ascii="Arial" w:eastAsia="Times New Roman" w:hAnsi="Arial" w:cs="Arial"/>
          <w:spacing w:val="-2"/>
          <w:sz w:val="20"/>
          <w:szCs w:val="20"/>
        </w:rPr>
        <w:t>g</w:t>
      </w:r>
      <w:r>
        <w:rPr>
          <w:rFonts w:ascii="Arial" w:eastAsia="Times New Roman" w:hAnsi="Arial" w:cs="Arial"/>
          <w:sz w:val="20"/>
          <w:szCs w:val="20"/>
        </w:rPr>
        <w:t>ulation 201</w:t>
      </w:r>
      <w:r w:rsidR="00A706CE">
        <w:rPr>
          <w:rFonts w:ascii="Arial" w:eastAsia="Times New Roman" w:hAnsi="Arial" w:cs="Arial"/>
          <w:sz w:val="20"/>
          <w:szCs w:val="20"/>
        </w:rPr>
        <w:t>7</w:t>
      </w:r>
      <w:r>
        <w:rPr>
          <w:rFonts w:ascii="Arial" w:eastAsia="Times New Roman" w:hAnsi="Arial" w:cs="Arial"/>
          <w:sz w:val="20"/>
          <w:szCs w:val="20"/>
        </w:rPr>
        <w:t xml:space="preserve"> - </w:t>
      </w:r>
      <w:r>
        <w:rPr>
          <w:rFonts w:ascii="Arial" w:eastAsia="Times New Roman" w:hAnsi="Arial" w:cs="Arial"/>
          <w:spacing w:val="1"/>
          <w:sz w:val="20"/>
          <w:szCs w:val="20"/>
        </w:rPr>
        <w:t>Falls s78-80 Part 4.4</w:t>
      </w:r>
    </w:p>
    <w:p w:rsidR="00336A15" w:rsidRDefault="00336A15" w:rsidP="00A529E7">
      <w:pPr>
        <w:spacing w:after="0" w:line="240" w:lineRule="auto"/>
        <w:ind w:right="-20"/>
        <w:jc w:val="both"/>
        <w:rPr>
          <w:rFonts w:ascii="Arial" w:eastAsia="Times New Roman" w:hAnsi="Arial" w:cs="Arial"/>
          <w:b/>
          <w:i/>
        </w:rPr>
      </w:pPr>
      <w:r w:rsidRPr="00C05273">
        <w:rPr>
          <w:rFonts w:ascii="Arial" w:eastAsia="Times New Roman" w:hAnsi="Arial" w:cs="Arial"/>
          <w:b/>
          <w:sz w:val="20"/>
          <w:szCs w:val="20"/>
        </w:rPr>
        <w:t xml:space="preserve">Note </w:t>
      </w:r>
      <w:r w:rsidR="002A359B" w:rsidRPr="00C05273">
        <w:rPr>
          <w:rFonts w:ascii="Arial" w:eastAsia="Times New Roman" w:hAnsi="Arial" w:cs="Arial"/>
          <w:b/>
          <w:sz w:val="20"/>
          <w:szCs w:val="20"/>
        </w:rPr>
        <w:t>5</w:t>
      </w:r>
      <w:r w:rsidRPr="00C05273">
        <w:rPr>
          <w:rFonts w:ascii="Arial" w:eastAsia="Times New Roman" w:hAnsi="Arial" w:cs="Arial"/>
          <w:b/>
          <w:sz w:val="20"/>
          <w:szCs w:val="20"/>
        </w:rPr>
        <w:t>:</w:t>
      </w:r>
      <w:r w:rsidRPr="00C05273">
        <w:rPr>
          <w:rFonts w:ascii="Arial" w:eastAsia="Times New Roman" w:hAnsi="Arial" w:cs="Arial"/>
          <w:sz w:val="20"/>
          <w:szCs w:val="20"/>
        </w:rPr>
        <w:t xml:space="preserve"> </w:t>
      </w:r>
      <w:r w:rsidRPr="00C05273">
        <w:rPr>
          <w:rFonts w:ascii="Arial" w:eastAsia="Times New Roman" w:hAnsi="Arial" w:cs="Arial"/>
          <w:b/>
          <w:sz w:val="20"/>
          <w:szCs w:val="20"/>
          <w:u w:val="single"/>
        </w:rPr>
        <w:t>Review of Control Measures</w:t>
      </w:r>
      <w:r w:rsidRPr="00C05273">
        <w:rPr>
          <w:rFonts w:ascii="Arial" w:eastAsia="Times New Roman" w:hAnsi="Arial" w:cs="Arial"/>
          <w:b/>
          <w:sz w:val="20"/>
          <w:szCs w:val="20"/>
        </w:rPr>
        <w:t xml:space="preserve"> - </w:t>
      </w:r>
      <w:r w:rsidRPr="00C05273">
        <w:rPr>
          <w:rFonts w:ascii="Arial" w:eastAsia="Times New Roman" w:hAnsi="Arial" w:cs="Arial"/>
          <w:b/>
          <w:i/>
          <w:sz w:val="20"/>
          <w:szCs w:val="20"/>
        </w:rPr>
        <w:t>If there are any tasks that may be included by way of variation to the plans or an alternative approach to the set task,</w:t>
      </w:r>
      <w:r w:rsidRPr="00C05273">
        <w:rPr>
          <w:rFonts w:ascii="Arial" w:eastAsia="Times New Roman" w:hAnsi="Arial" w:cs="Arial"/>
          <w:sz w:val="20"/>
          <w:szCs w:val="20"/>
        </w:rPr>
        <w:t xml:space="preserve"> </w:t>
      </w:r>
      <w:r w:rsidRPr="00C05273">
        <w:rPr>
          <w:rFonts w:ascii="Arial" w:eastAsia="Times New Roman" w:hAnsi="Arial" w:cs="Arial"/>
          <w:b/>
          <w:i/>
          <w:sz w:val="20"/>
          <w:szCs w:val="20"/>
        </w:rPr>
        <w:t>it is a requirement to carry out a “specific Risk Assessment” for</w:t>
      </w:r>
      <w:r>
        <w:rPr>
          <w:rFonts w:ascii="Arial" w:eastAsia="Times New Roman" w:hAnsi="Arial" w:cs="Arial"/>
          <w:b/>
          <w:i/>
          <w:sz w:val="20"/>
          <w:szCs w:val="20"/>
        </w:rPr>
        <w:t xml:space="preserve"> the </w:t>
      </w:r>
      <w:r w:rsidR="005643F9">
        <w:rPr>
          <w:rFonts w:ascii="Arial" w:eastAsia="Times New Roman" w:hAnsi="Arial" w:cs="Arial"/>
          <w:b/>
          <w:i/>
          <w:sz w:val="20"/>
          <w:szCs w:val="20"/>
        </w:rPr>
        <w:t xml:space="preserve">task or </w:t>
      </w:r>
      <w:r>
        <w:rPr>
          <w:rFonts w:ascii="Arial" w:eastAsia="Times New Roman" w:hAnsi="Arial" w:cs="Arial"/>
          <w:b/>
          <w:i/>
          <w:sz w:val="20"/>
          <w:szCs w:val="20"/>
        </w:rPr>
        <w:t>tasks.</w:t>
      </w:r>
    </w:p>
    <w:p w:rsidR="008232D9" w:rsidRDefault="008232D9" w:rsidP="008232D9">
      <w:pPr>
        <w:spacing w:before="2" w:after="0" w:line="190" w:lineRule="exact"/>
        <w:rPr>
          <w:rFonts w:ascii="Arial" w:eastAsia="Times New Roman" w:hAnsi="Arial" w:cs="Arial"/>
        </w:rPr>
      </w:pPr>
    </w:p>
    <w:tbl>
      <w:tblPr>
        <w:tblW w:w="10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411"/>
        <w:gridCol w:w="435"/>
        <w:gridCol w:w="411"/>
        <w:gridCol w:w="411"/>
        <w:gridCol w:w="411"/>
        <w:gridCol w:w="411"/>
        <w:gridCol w:w="345"/>
        <w:gridCol w:w="2126"/>
        <w:gridCol w:w="1559"/>
        <w:gridCol w:w="1134"/>
      </w:tblGrid>
      <w:tr w:rsidR="00627A84" w:rsidRPr="005C6238" w:rsidTr="002B5FB4">
        <w:trPr>
          <w:tblHeader/>
        </w:trPr>
        <w:tc>
          <w:tcPr>
            <w:tcW w:w="1668" w:type="dxa"/>
            <w:vMerge w:val="restart"/>
            <w:vAlign w:val="center"/>
          </w:tcPr>
          <w:p w:rsidR="00627A84" w:rsidRDefault="00627A84">
            <w:pPr>
              <w:spacing w:after="0" w:line="240" w:lineRule="auto"/>
              <w:ind w:right="-150" w:hanging="142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  <w:spacing w:val="1"/>
              </w:rPr>
              <w:t>Job Step / Hazard</w:t>
            </w:r>
          </w:p>
        </w:tc>
        <w:tc>
          <w:tcPr>
            <w:tcW w:w="1559" w:type="dxa"/>
            <w:vMerge w:val="restart"/>
            <w:vAlign w:val="center"/>
          </w:tcPr>
          <w:p w:rsidR="00627A84" w:rsidRDefault="00627A84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</w:rPr>
              <w:t>Potential Harm</w:t>
            </w:r>
          </w:p>
        </w:tc>
        <w:tc>
          <w:tcPr>
            <w:tcW w:w="1257" w:type="dxa"/>
            <w:gridSpan w:val="3"/>
            <w:vAlign w:val="center"/>
          </w:tcPr>
          <w:p w:rsidR="00627A84" w:rsidRPr="005C6238" w:rsidRDefault="00627A84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</w:rPr>
              <w:t>Like</w:t>
            </w:r>
            <w:r w:rsidRPr="005C6238">
              <w:rPr>
                <w:rFonts w:ascii="Arial Narrow" w:eastAsia="Arial Narrow" w:hAnsi="Arial Narrow" w:cs="Arial Narrow"/>
                <w:spacing w:val="-2"/>
              </w:rPr>
              <w:t>l</w:t>
            </w:r>
            <w:r w:rsidRPr="005C6238">
              <w:rPr>
                <w:rFonts w:ascii="Arial Narrow" w:eastAsia="Arial Narrow" w:hAnsi="Arial Narrow" w:cs="Arial Narrow"/>
              </w:rPr>
              <w:t>ihood</w:t>
            </w:r>
          </w:p>
        </w:tc>
        <w:tc>
          <w:tcPr>
            <w:tcW w:w="1233" w:type="dxa"/>
            <w:gridSpan w:val="3"/>
            <w:vAlign w:val="center"/>
          </w:tcPr>
          <w:p w:rsidR="00627A84" w:rsidRPr="005C6238" w:rsidRDefault="00627A84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R</w:t>
            </w:r>
            <w:r w:rsidRPr="005C6238">
              <w:rPr>
                <w:rFonts w:ascii="Arial Narrow" w:eastAsia="Arial Narrow" w:hAnsi="Arial Narrow" w:cs="Arial Narrow"/>
              </w:rPr>
              <w:t>e</w:t>
            </w:r>
            <w:r w:rsidRPr="005C6238">
              <w:rPr>
                <w:rFonts w:ascii="Arial Narrow" w:eastAsia="Arial Narrow" w:hAnsi="Arial Narrow" w:cs="Arial Narrow"/>
                <w:spacing w:val="1"/>
              </w:rPr>
              <w:t>s</w:t>
            </w:r>
            <w:r w:rsidRPr="005C6238">
              <w:rPr>
                <w:rFonts w:ascii="Arial Narrow" w:eastAsia="Arial Narrow" w:hAnsi="Arial Narrow" w:cs="Arial Narrow"/>
              </w:rPr>
              <w:t>ult</w:t>
            </w:r>
          </w:p>
        </w:tc>
        <w:tc>
          <w:tcPr>
            <w:tcW w:w="345" w:type="dxa"/>
            <w:vMerge w:val="restart"/>
            <w:textDirection w:val="btLr"/>
            <w:vAlign w:val="center"/>
          </w:tcPr>
          <w:p w:rsidR="00627A84" w:rsidRPr="005C6238" w:rsidRDefault="00627A84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Priority</w:t>
            </w:r>
          </w:p>
        </w:tc>
        <w:tc>
          <w:tcPr>
            <w:tcW w:w="2126" w:type="dxa"/>
            <w:vMerge w:val="restart"/>
            <w:vAlign w:val="center"/>
          </w:tcPr>
          <w:p w:rsidR="00627A84" w:rsidRPr="005C6238" w:rsidRDefault="00627A84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"/>
              </w:rPr>
              <w:t>Possible C</w:t>
            </w:r>
            <w:r w:rsidRPr="005C6238">
              <w:rPr>
                <w:rFonts w:ascii="Arial Narrow" w:eastAsia="Arial Narrow" w:hAnsi="Arial Narrow" w:cs="Arial"/>
                <w:spacing w:val="-1"/>
              </w:rPr>
              <w:t>o</w:t>
            </w:r>
            <w:r w:rsidRPr="005C6238">
              <w:rPr>
                <w:rFonts w:ascii="Arial Narrow" w:eastAsia="Arial Narrow" w:hAnsi="Arial Narrow" w:cs="Arial"/>
                <w:spacing w:val="1"/>
              </w:rPr>
              <w:t>n</w:t>
            </w:r>
            <w:r w:rsidRPr="005C6238">
              <w:rPr>
                <w:rFonts w:ascii="Arial Narrow" w:eastAsia="Arial Narrow" w:hAnsi="Arial Narrow" w:cs="Arial"/>
              </w:rPr>
              <w:t>trols</w:t>
            </w:r>
          </w:p>
        </w:tc>
        <w:tc>
          <w:tcPr>
            <w:tcW w:w="1559" w:type="dxa"/>
            <w:vMerge w:val="restart"/>
            <w:vAlign w:val="center"/>
          </w:tcPr>
          <w:p w:rsidR="00627A84" w:rsidRPr="005A3D77" w:rsidRDefault="00627A84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A3D77">
              <w:rPr>
                <w:rFonts w:ascii="Arial Narrow" w:eastAsia="Arial Narrow" w:hAnsi="Arial Narrow" w:cs="Arial"/>
                <w:spacing w:val="1"/>
              </w:rPr>
              <w:t>Responsible Person/s</w:t>
            </w:r>
          </w:p>
        </w:tc>
        <w:tc>
          <w:tcPr>
            <w:tcW w:w="1134" w:type="dxa"/>
            <w:vMerge w:val="restart"/>
            <w:vAlign w:val="center"/>
          </w:tcPr>
          <w:p w:rsidR="00627A84" w:rsidRPr="005C6238" w:rsidRDefault="00627A84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D</w:t>
            </w:r>
            <w:r w:rsidRPr="005C6238">
              <w:rPr>
                <w:rFonts w:ascii="Arial Narrow" w:eastAsia="Arial Narrow" w:hAnsi="Arial Narrow" w:cs="Arial Narrow"/>
              </w:rPr>
              <w:t>ate</w:t>
            </w:r>
          </w:p>
        </w:tc>
      </w:tr>
      <w:tr w:rsidR="00DC7CF6" w:rsidRPr="005C6238" w:rsidTr="002B5FB4">
        <w:trPr>
          <w:cantSplit/>
          <w:trHeight w:val="785"/>
          <w:tblHeader/>
        </w:trPr>
        <w:tc>
          <w:tcPr>
            <w:tcW w:w="1668" w:type="dxa"/>
            <w:vMerge/>
          </w:tcPr>
          <w:p w:rsidR="00DC7CF6" w:rsidRPr="005C6238" w:rsidRDefault="00DC7CF6" w:rsidP="00541273">
            <w:pPr>
              <w:spacing w:after="0" w:line="240" w:lineRule="auto"/>
              <w:ind w:left="-101" w:right="-20" w:hanging="385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35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ss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3"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b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  <w:t>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U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li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a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j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v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re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345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2126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134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C851B2" w:rsidRPr="005C6238" w:rsidTr="002B5FB4">
        <w:tc>
          <w:tcPr>
            <w:tcW w:w="1668" w:type="dxa"/>
            <w:vAlign w:val="center"/>
          </w:tcPr>
          <w:p w:rsidR="00C851B2" w:rsidRDefault="00C851B2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Access to site / work areas -</w:t>
            </w:r>
          </w:p>
          <w:p w:rsidR="00C851B2" w:rsidRDefault="00C851B2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1223E3" w:rsidRDefault="001223E3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1223E3" w:rsidRDefault="001223E3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C851B2" w:rsidRDefault="001223E3" w:rsidP="00C77D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</w:t>
            </w:r>
          </w:p>
        </w:tc>
        <w:tc>
          <w:tcPr>
            <w:tcW w:w="1559" w:type="dxa"/>
            <w:vAlign w:val="center"/>
          </w:tcPr>
          <w:p w:rsidR="00C851B2" w:rsidRPr="00B977B8" w:rsidRDefault="00C851B2" w:rsidP="00C77D2E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B977B8">
              <w:rPr>
                <w:rFonts w:ascii="Arial Narrow" w:hAnsi="Arial Narrow" w:cs="Arial"/>
                <w:sz w:val="20"/>
                <w:szCs w:val="20"/>
              </w:rPr>
              <w:t>Slips, trips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and</w:t>
            </w:r>
            <w:r w:rsidRPr="00B977B8">
              <w:rPr>
                <w:rFonts w:ascii="Arial Narrow" w:hAnsi="Arial Narrow" w:cs="Arial"/>
                <w:sz w:val="20"/>
                <w:szCs w:val="20"/>
              </w:rPr>
              <w:t xml:space="preserve"> falls </w:t>
            </w:r>
          </w:p>
        </w:tc>
        <w:tc>
          <w:tcPr>
            <w:tcW w:w="411" w:type="dxa"/>
            <w:vAlign w:val="center"/>
          </w:tcPr>
          <w:p w:rsidR="00C851B2" w:rsidRPr="005C6238" w:rsidRDefault="00C851B2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C851B2" w:rsidRPr="005C6238" w:rsidRDefault="00C851B2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851B2" w:rsidRPr="005C6238" w:rsidRDefault="00C851B2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C851B2" w:rsidRPr="005C6238" w:rsidRDefault="00C851B2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C851B2" w:rsidRPr="005C6238" w:rsidRDefault="00C851B2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851B2" w:rsidRPr="005C6238" w:rsidRDefault="00C851B2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C851B2" w:rsidRPr="005C6238" w:rsidRDefault="00C851B2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126" w:type="dxa"/>
            <w:vAlign w:val="center"/>
          </w:tcPr>
          <w:p w:rsidR="007720B8" w:rsidRDefault="007720B8" w:rsidP="00C77D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7720B8" w:rsidRDefault="007720B8" w:rsidP="00C77D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7720B8" w:rsidRDefault="007720B8" w:rsidP="00C77D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43799A" w:rsidRDefault="0043799A" w:rsidP="0043799A">
            <w:pPr>
              <w:spacing w:after="0" w:line="240" w:lineRule="auto"/>
              <w:ind w:right="60"/>
              <w:rPr>
                <w:rFonts w:ascii="Arial Narrow" w:hAnsi="Arial Narrow" w:cs="Arial"/>
                <w:sz w:val="20"/>
                <w:szCs w:val="20"/>
              </w:rPr>
            </w:pPr>
          </w:p>
          <w:p w:rsidR="0043799A" w:rsidRPr="00D55F27" w:rsidRDefault="0043799A" w:rsidP="0043799A">
            <w:pPr>
              <w:spacing w:after="0" w:line="240" w:lineRule="auto"/>
              <w:ind w:right="60"/>
              <w:rPr>
                <w:rFonts w:ascii="Arial Narrow" w:hAnsi="Arial Narrow" w:cs="Arial"/>
                <w:sz w:val="20"/>
                <w:szCs w:val="20"/>
              </w:rPr>
            </w:pPr>
            <w:r w:rsidRPr="00D55F27">
              <w:rPr>
                <w:rFonts w:ascii="Arial Narrow" w:hAnsi="Arial Narrow" w:cs="Arial"/>
                <w:sz w:val="20"/>
                <w:szCs w:val="20"/>
              </w:rPr>
              <w:t>All “</w:t>
            </w:r>
            <w:r w:rsidRPr="00D55F27">
              <w:rPr>
                <w:rFonts w:ascii="Arial Narrow" w:hAnsi="Arial Narrow" w:cs="Arial"/>
                <w:i/>
                <w:sz w:val="20"/>
                <w:szCs w:val="20"/>
              </w:rPr>
              <w:t>workers</w:t>
            </w:r>
            <w:r w:rsidRPr="00D55F27">
              <w:rPr>
                <w:rFonts w:ascii="Arial Narrow" w:hAnsi="Arial Narrow" w:cs="Arial"/>
                <w:sz w:val="20"/>
                <w:szCs w:val="20"/>
              </w:rPr>
              <w:t xml:space="preserve">” to register attendance via Cape Cod QR scanner before entering the site; to read the General Construction Safety Plan signage; and to read the </w:t>
            </w:r>
            <w:proofErr w:type="gramStart"/>
            <w:r w:rsidRPr="00D55F27">
              <w:rPr>
                <w:rFonts w:ascii="Arial Narrow" w:hAnsi="Arial Narrow" w:cs="Arial"/>
                <w:sz w:val="20"/>
                <w:szCs w:val="20"/>
              </w:rPr>
              <w:t>Site Specific</w:t>
            </w:r>
            <w:proofErr w:type="gramEnd"/>
            <w:r w:rsidRPr="00D55F27">
              <w:rPr>
                <w:rFonts w:ascii="Arial Narrow" w:hAnsi="Arial Narrow" w:cs="Arial"/>
                <w:sz w:val="20"/>
                <w:szCs w:val="20"/>
              </w:rPr>
              <w:t xml:space="preserve"> Risk Assessment.</w:t>
            </w:r>
          </w:p>
          <w:p w:rsidR="007720B8" w:rsidRDefault="007720B8" w:rsidP="00C77D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7720B8" w:rsidRDefault="007720B8" w:rsidP="00C77D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Ensure unobstructed </w:t>
            </w:r>
            <w:proofErr w:type="gramStart"/>
            <w:r>
              <w:rPr>
                <w:rFonts w:ascii="Arial Narrow" w:hAnsi="Arial Narrow"/>
                <w:sz w:val="20"/>
                <w:szCs w:val="20"/>
              </w:rPr>
              <w:t>all weather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 xml:space="preserve"> access to site and work areas.</w:t>
            </w:r>
          </w:p>
          <w:p w:rsidR="007720B8" w:rsidRDefault="007720B8" w:rsidP="00C77D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C851B2" w:rsidRPr="00B977B8" w:rsidRDefault="007720B8" w:rsidP="00C77D2E">
            <w:pPr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/>
                <w:sz w:val="20"/>
                <w:szCs w:val="20"/>
              </w:rPr>
              <w:t>Unload and move equipment and materials to designated area to keep footpath / work place access clear</w:t>
            </w:r>
          </w:p>
        </w:tc>
        <w:tc>
          <w:tcPr>
            <w:tcW w:w="1559" w:type="dxa"/>
            <w:vAlign w:val="center"/>
          </w:tcPr>
          <w:p w:rsidR="00C851B2" w:rsidRPr="00B977B8" w:rsidRDefault="00062A17" w:rsidP="00C77D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C851B2" w:rsidRPr="00B977B8">
              <w:rPr>
                <w:rFonts w:ascii="Arial Narrow" w:eastAsia="Times New Roman" w:hAnsi="Arial Narrow" w:cs="Arial"/>
              </w:rPr>
              <w:t>Supe</w:t>
            </w:r>
            <w:r w:rsidR="00C851B2" w:rsidRPr="00B977B8">
              <w:rPr>
                <w:rFonts w:ascii="Arial Narrow" w:eastAsia="Times New Roman" w:hAnsi="Arial Narrow" w:cs="Arial"/>
                <w:spacing w:val="1"/>
              </w:rPr>
              <w:t>r</w:t>
            </w:r>
            <w:r w:rsidR="00C851B2" w:rsidRPr="00B977B8">
              <w:rPr>
                <w:rFonts w:ascii="Arial Narrow" w:eastAsia="Times New Roman" w:hAnsi="Arial Narrow" w:cs="Arial"/>
                <w:spacing w:val="-2"/>
              </w:rPr>
              <w:t>v</w:t>
            </w:r>
            <w:r w:rsidR="00C851B2" w:rsidRPr="00B977B8">
              <w:rPr>
                <w:rFonts w:ascii="Arial Narrow" w:eastAsia="Times New Roman" w:hAnsi="Arial Narrow" w:cs="Arial"/>
                <w:spacing w:val="1"/>
              </w:rPr>
              <w:t>i</w:t>
            </w:r>
            <w:r w:rsidR="00C851B2" w:rsidRPr="00B977B8">
              <w:rPr>
                <w:rFonts w:ascii="Arial Narrow" w:eastAsia="Times New Roman" w:hAnsi="Arial Narrow" w:cs="Arial"/>
              </w:rPr>
              <w:t>s</w:t>
            </w:r>
            <w:r w:rsidR="00C851B2" w:rsidRPr="00B977B8">
              <w:rPr>
                <w:rFonts w:ascii="Arial Narrow" w:eastAsia="Times New Roman" w:hAnsi="Arial Narrow" w:cs="Arial"/>
                <w:spacing w:val="-2"/>
              </w:rPr>
              <w:t>o</w:t>
            </w:r>
            <w:r w:rsidR="00C851B2" w:rsidRPr="00B977B8">
              <w:rPr>
                <w:rFonts w:ascii="Arial Narrow" w:eastAsia="Times New Roman" w:hAnsi="Arial Narrow" w:cs="Arial"/>
                <w:spacing w:val="1"/>
              </w:rPr>
              <w:t xml:space="preserve">r </w:t>
            </w:r>
            <w:r w:rsidR="00C851B2" w:rsidRPr="00B977B8">
              <w:rPr>
                <w:rFonts w:ascii="Arial Narrow" w:eastAsia="Times New Roman" w:hAnsi="Arial Narrow" w:cs="Arial"/>
              </w:rPr>
              <w:t>/</w:t>
            </w:r>
          </w:p>
          <w:p w:rsidR="00C851B2" w:rsidRDefault="00C851B2" w:rsidP="00C77D2E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 w:rsidRPr="00B977B8">
              <w:rPr>
                <w:rFonts w:ascii="Arial Narrow" w:eastAsia="Times New Roman" w:hAnsi="Arial Narrow" w:cs="Arial"/>
                <w:spacing w:val="1"/>
              </w:rPr>
              <w:t>l</w:t>
            </w:r>
            <w:r w:rsidRPr="00B977B8">
              <w:rPr>
                <w:rFonts w:ascii="Arial Narrow" w:eastAsia="Times New Roman" w:hAnsi="Arial Narrow" w:cs="Arial"/>
              </w:rPr>
              <w:t>l</w:t>
            </w:r>
            <w:r w:rsidRPr="00B977B8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C851B2" w:rsidRPr="00B977B8" w:rsidRDefault="00C851B2" w:rsidP="00C77D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34" w:type="dxa"/>
            <w:vAlign w:val="center"/>
          </w:tcPr>
          <w:p w:rsidR="00C851B2" w:rsidRPr="005C6238" w:rsidRDefault="00C851B2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C851B2" w:rsidRPr="005C6238" w:rsidTr="002B5FB4">
        <w:tc>
          <w:tcPr>
            <w:tcW w:w="1668" w:type="dxa"/>
            <w:vAlign w:val="center"/>
          </w:tcPr>
          <w:p w:rsidR="00C851B2" w:rsidRDefault="00C851B2" w:rsidP="00C77D2E">
            <w:pPr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lastRenderedPageBreak/>
              <w:t>S</w:t>
            </w:r>
            <w:r>
              <w:rPr>
                <w:rFonts w:ascii="Arial Narrow" w:eastAsia="Times New Roman" w:hAnsi="Arial Narrow" w:cs="Arial"/>
              </w:rPr>
              <w:t>tor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d mat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ri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ls -</w:t>
            </w:r>
          </w:p>
          <w:p w:rsidR="00C851B2" w:rsidRDefault="00C851B2" w:rsidP="00C77D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223E3" w:rsidRDefault="001223E3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1223E3" w:rsidRDefault="001223E3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C851B2" w:rsidRDefault="001223E3" w:rsidP="00C77D2E">
            <w:pPr>
              <w:spacing w:after="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</w:t>
            </w:r>
          </w:p>
        </w:tc>
        <w:tc>
          <w:tcPr>
            <w:tcW w:w="1559" w:type="dxa"/>
            <w:vAlign w:val="center"/>
          </w:tcPr>
          <w:p w:rsidR="00C851B2" w:rsidRPr="00B977B8" w:rsidRDefault="00C851B2" w:rsidP="00C77D2E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B977B8">
              <w:rPr>
                <w:rFonts w:ascii="Arial Narrow" w:hAnsi="Arial Narrow" w:cs="Arial"/>
                <w:sz w:val="20"/>
                <w:szCs w:val="20"/>
              </w:rPr>
              <w:t>Slips, trips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and </w:t>
            </w:r>
            <w:r w:rsidRPr="00B977B8">
              <w:rPr>
                <w:rFonts w:ascii="Arial Narrow" w:hAnsi="Arial Narrow" w:cs="Arial"/>
                <w:sz w:val="20"/>
                <w:szCs w:val="20"/>
              </w:rPr>
              <w:t>falls.</w:t>
            </w:r>
          </w:p>
        </w:tc>
        <w:tc>
          <w:tcPr>
            <w:tcW w:w="411" w:type="dxa"/>
            <w:vAlign w:val="center"/>
          </w:tcPr>
          <w:p w:rsidR="00C851B2" w:rsidRDefault="00C851B2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C851B2" w:rsidRDefault="00C851B2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851B2" w:rsidRDefault="00C851B2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C851B2" w:rsidRDefault="00C851B2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C851B2" w:rsidRDefault="00C851B2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851B2" w:rsidRDefault="00C851B2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C851B2" w:rsidRDefault="00C851B2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126" w:type="dxa"/>
            <w:vAlign w:val="center"/>
          </w:tcPr>
          <w:p w:rsidR="00062A17" w:rsidRDefault="00062A17" w:rsidP="00C77D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062A17" w:rsidRDefault="00062A17" w:rsidP="00C77D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062A17" w:rsidRDefault="00062A17" w:rsidP="00C77D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</w:t>
            </w:r>
            <w:r w:rsidR="00DA0B36">
              <w:rPr>
                <w:rFonts w:ascii="Arial Narrow" w:hAnsi="Arial Narrow"/>
                <w:sz w:val="20"/>
                <w:szCs w:val="20"/>
              </w:rPr>
              <w:t>obstructed access to work areas</w:t>
            </w:r>
          </w:p>
          <w:p w:rsidR="00062A17" w:rsidRDefault="00062A17" w:rsidP="00C77D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C851B2" w:rsidRDefault="00C851B2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977B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B977B8">
              <w:rPr>
                <w:rFonts w:ascii="Arial Narrow" w:eastAsia="Times New Roman" w:hAnsi="Arial Narrow" w:cs="Arial"/>
                <w:sz w:val="20"/>
                <w:szCs w:val="20"/>
              </w:rPr>
              <w:t>rovide</w:t>
            </w:r>
            <w:r w:rsidRPr="00B977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and maintain </w:t>
            </w:r>
            <w:r w:rsidRPr="00B977B8"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B977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B977B8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B977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B977B8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B977B8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c</w:t>
            </w:r>
            <w:r w:rsidRPr="00B977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B977B8">
              <w:rPr>
                <w:rFonts w:ascii="Arial Narrow" w:eastAsia="Times New Roman" w:hAnsi="Arial Narrow" w:cs="Arial"/>
                <w:sz w:val="20"/>
                <w:szCs w:val="20"/>
              </w:rPr>
              <w:t xml:space="preserve">des to </w:t>
            </w:r>
            <w:r w:rsidRPr="00B977B8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B977B8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B977B8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B977B8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B977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B977B8">
              <w:rPr>
                <w:rFonts w:ascii="Arial Narrow" w:eastAsia="Times New Roman" w:hAnsi="Arial Narrow" w:cs="Arial"/>
                <w:sz w:val="20"/>
                <w:szCs w:val="20"/>
              </w:rPr>
              <w:t>mat</w:t>
            </w:r>
            <w:r w:rsidRPr="00B977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B977B8">
              <w:rPr>
                <w:rFonts w:ascii="Arial Narrow" w:eastAsia="Times New Roman" w:hAnsi="Arial Narrow" w:cs="Arial"/>
                <w:sz w:val="20"/>
                <w:szCs w:val="20"/>
              </w:rPr>
              <w:t>ri</w:t>
            </w:r>
            <w:r w:rsidRPr="00B977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DA0B36">
              <w:rPr>
                <w:rFonts w:ascii="Arial Narrow" w:eastAsia="Times New Roman" w:hAnsi="Arial Narrow" w:cs="Arial"/>
                <w:sz w:val="20"/>
                <w:szCs w:val="20"/>
              </w:rPr>
              <w:t xml:space="preserve">l and to restrict </w:t>
            </w:r>
            <w:r w:rsidR="00645634">
              <w:rPr>
                <w:rFonts w:ascii="Arial Narrow" w:eastAsia="Times New Roman" w:hAnsi="Arial Narrow" w:cs="Arial"/>
                <w:sz w:val="20"/>
                <w:szCs w:val="20"/>
              </w:rPr>
              <w:t xml:space="preserve">to unauthorised / inadvertent access / entry </w:t>
            </w:r>
            <w:r w:rsidR="00DA0B36">
              <w:rPr>
                <w:rFonts w:ascii="Arial Narrow" w:eastAsia="Times New Roman" w:hAnsi="Arial Narrow" w:cs="Arial"/>
                <w:sz w:val="20"/>
                <w:szCs w:val="20"/>
              </w:rPr>
              <w:t>access</w:t>
            </w:r>
          </w:p>
          <w:p w:rsidR="00645634" w:rsidRPr="00B977B8" w:rsidRDefault="00645634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851B2" w:rsidRPr="00B977B8" w:rsidRDefault="00C851B2" w:rsidP="00C77D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B977B8">
              <w:rPr>
                <w:rFonts w:ascii="Arial Narrow" w:eastAsia="Times New Roman" w:hAnsi="Arial Narrow" w:cs="Arial"/>
                <w:sz w:val="20"/>
                <w:szCs w:val="20"/>
              </w:rPr>
              <w:t>Provide designated waste areas</w:t>
            </w:r>
          </w:p>
        </w:tc>
        <w:tc>
          <w:tcPr>
            <w:tcW w:w="1559" w:type="dxa"/>
            <w:vAlign w:val="center"/>
          </w:tcPr>
          <w:p w:rsidR="00C851B2" w:rsidRPr="00B977B8" w:rsidRDefault="00062A17" w:rsidP="00C77D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C851B2" w:rsidRPr="00B977B8">
              <w:rPr>
                <w:rFonts w:ascii="Arial Narrow" w:eastAsia="Times New Roman" w:hAnsi="Arial Narrow" w:cs="Arial"/>
              </w:rPr>
              <w:t>Supe</w:t>
            </w:r>
            <w:r w:rsidR="00C851B2" w:rsidRPr="00B977B8">
              <w:rPr>
                <w:rFonts w:ascii="Arial Narrow" w:eastAsia="Times New Roman" w:hAnsi="Arial Narrow" w:cs="Arial"/>
                <w:spacing w:val="1"/>
              </w:rPr>
              <w:t>r</w:t>
            </w:r>
            <w:r w:rsidR="00C851B2" w:rsidRPr="00B977B8">
              <w:rPr>
                <w:rFonts w:ascii="Arial Narrow" w:eastAsia="Times New Roman" w:hAnsi="Arial Narrow" w:cs="Arial"/>
                <w:spacing w:val="-2"/>
              </w:rPr>
              <w:t>v</w:t>
            </w:r>
            <w:r w:rsidR="00C851B2" w:rsidRPr="00B977B8">
              <w:rPr>
                <w:rFonts w:ascii="Arial Narrow" w:eastAsia="Times New Roman" w:hAnsi="Arial Narrow" w:cs="Arial"/>
                <w:spacing w:val="1"/>
              </w:rPr>
              <w:t>i</w:t>
            </w:r>
            <w:r w:rsidR="00C851B2" w:rsidRPr="00B977B8">
              <w:rPr>
                <w:rFonts w:ascii="Arial Narrow" w:eastAsia="Times New Roman" w:hAnsi="Arial Narrow" w:cs="Arial"/>
              </w:rPr>
              <w:t>s</w:t>
            </w:r>
            <w:r w:rsidR="00C851B2" w:rsidRPr="00B977B8">
              <w:rPr>
                <w:rFonts w:ascii="Arial Narrow" w:eastAsia="Times New Roman" w:hAnsi="Arial Narrow" w:cs="Arial"/>
                <w:spacing w:val="-2"/>
              </w:rPr>
              <w:t>o</w:t>
            </w:r>
            <w:r w:rsidR="00C851B2" w:rsidRPr="00B977B8">
              <w:rPr>
                <w:rFonts w:ascii="Arial Narrow" w:eastAsia="Times New Roman" w:hAnsi="Arial Narrow" w:cs="Arial"/>
                <w:spacing w:val="1"/>
              </w:rPr>
              <w:t>r</w:t>
            </w:r>
            <w:r w:rsidR="00C851B2" w:rsidRPr="00B977B8">
              <w:rPr>
                <w:rFonts w:ascii="Arial Narrow" w:eastAsia="Times New Roman" w:hAnsi="Arial Narrow" w:cs="Arial"/>
              </w:rPr>
              <w:t>/</w:t>
            </w:r>
          </w:p>
          <w:p w:rsidR="00C851B2" w:rsidRDefault="00C851B2" w:rsidP="00C77D2E">
            <w:pPr>
              <w:spacing w:after="0"/>
              <w:rPr>
                <w:rFonts w:ascii="Arial Narrow" w:hAnsi="Arial Narrow" w:cs="Arial"/>
              </w:rPr>
            </w:pPr>
            <w:r w:rsidRPr="00B977B8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B977B8">
              <w:rPr>
                <w:rFonts w:ascii="Arial Narrow" w:eastAsia="Times New Roman" w:hAnsi="Arial Narrow" w:cs="Arial"/>
                <w:spacing w:val="1"/>
              </w:rPr>
              <w:t>l</w:t>
            </w:r>
            <w:r w:rsidRPr="00B977B8">
              <w:rPr>
                <w:rFonts w:ascii="Arial Narrow" w:eastAsia="Times New Roman" w:hAnsi="Arial Narrow" w:cs="Arial"/>
              </w:rPr>
              <w:t>l</w:t>
            </w:r>
            <w:r w:rsidRPr="00B977B8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C851B2" w:rsidRPr="00B977B8" w:rsidRDefault="00C851B2" w:rsidP="00C77D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34" w:type="dxa"/>
            <w:vAlign w:val="center"/>
          </w:tcPr>
          <w:p w:rsidR="00C851B2" w:rsidRPr="005C6238" w:rsidRDefault="00C851B2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2B0559" w:rsidRPr="005C6238" w:rsidTr="002B5FB4">
        <w:tc>
          <w:tcPr>
            <w:tcW w:w="1668" w:type="dxa"/>
            <w:vAlign w:val="center"/>
          </w:tcPr>
          <w:p w:rsidR="002B0559" w:rsidRPr="00B977B8" w:rsidRDefault="002B0559" w:rsidP="00C77D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B977B8">
              <w:rPr>
                <w:rFonts w:ascii="Arial Narrow" w:eastAsia="Times New Roman" w:hAnsi="Arial Narrow" w:cs="Arial"/>
                <w:spacing w:val="-2"/>
              </w:rPr>
              <w:t xml:space="preserve">Manual </w:t>
            </w:r>
            <w:r w:rsidR="00627A84">
              <w:rPr>
                <w:rFonts w:ascii="Arial Narrow" w:eastAsia="Times New Roman" w:hAnsi="Arial Narrow" w:cs="Arial"/>
                <w:spacing w:val="-2"/>
              </w:rPr>
              <w:t>tasks</w:t>
            </w:r>
          </w:p>
        </w:tc>
        <w:tc>
          <w:tcPr>
            <w:tcW w:w="1559" w:type="dxa"/>
            <w:vAlign w:val="center"/>
          </w:tcPr>
          <w:p w:rsidR="00490750" w:rsidRDefault="00490750" w:rsidP="00C77D2E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2B0559" w:rsidRPr="00B977B8" w:rsidRDefault="00490750" w:rsidP="00C77D2E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</w:tc>
        <w:tc>
          <w:tcPr>
            <w:tcW w:w="411" w:type="dxa"/>
            <w:vAlign w:val="center"/>
          </w:tcPr>
          <w:p w:rsidR="002B0559" w:rsidRDefault="002B0559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2B0559" w:rsidRDefault="002B0559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B0559" w:rsidRDefault="002B0559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B0559" w:rsidRDefault="002B0559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B0559" w:rsidRDefault="002B0559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B0559" w:rsidRDefault="002B0559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2B0559" w:rsidRDefault="002B0559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126" w:type="dxa"/>
            <w:vAlign w:val="center"/>
          </w:tcPr>
          <w:p w:rsidR="008B15CD" w:rsidRDefault="008B15CD" w:rsidP="00C77D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0038A5" w:rsidRDefault="0074613F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2B0559" w:rsidRPr="00B977B8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2B0559" w:rsidRPr="00B977B8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2B0559" w:rsidRPr="00B977B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="002B0559" w:rsidRPr="00B977B8">
              <w:rPr>
                <w:rFonts w:ascii="Arial Narrow" w:eastAsia="Times New Roman" w:hAnsi="Arial Narrow" w:cs="Arial"/>
                <w:sz w:val="20"/>
                <w:szCs w:val="20"/>
              </w:rPr>
              <w:t>and te</w:t>
            </w:r>
            <w:r w:rsidR="002B0559" w:rsidRPr="00B977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2B0559" w:rsidRPr="00B977B8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2B0559" w:rsidRPr="00B977B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2B0559" w:rsidRPr="00B977B8">
              <w:rPr>
                <w:rFonts w:ascii="Arial Narrow" w:eastAsia="Times New Roman" w:hAnsi="Arial Narrow" w:cs="Arial"/>
                <w:sz w:val="20"/>
                <w:szCs w:val="20"/>
              </w:rPr>
              <w:t>ifting</w:t>
            </w:r>
          </w:p>
          <w:p w:rsidR="002B0559" w:rsidRPr="000038A5" w:rsidRDefault="000038A5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</w:t>
            </w:r>
          </w:p>
        </w:tc>
        <w:tc>
          <w:tcPr>
            <w:tcW w:w="1559" w:type="dxa"/>
            <w:vAlign w:val="center"/>
          </w:tcPr>
          <w:p w:rsidR="007D4D61" w:rsidRDefault="007D4D61" w:rsidP="00C77D2E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2B0559" w:rsidRPr="00B977B8" w:rsidRDefault="002B0559" w:rsidP="00C77D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34" w:type="dxa"/>
            <w:vAlign w:val="center"/>
          </w:tcPr>
          <w:p w:rsidR="002B0559" w:rsidRPr="005C6238" w:rsidRDefault="002B0559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A41343" w:rsidRPr="005C6238" w:rsidTr="002B5FB4">
        <w:tc>
          <w:tcPr>
            <w:tcW w:w="1668" w:type="dxa"/>
            <w:vAlign w:val="center"/>
          </w:tcPr>
          <w:p w:rsidR="00A91F83" w:rsidRDefault="00A91F83" w:rsidP="00C77D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Exposure to UV light / weather - </w:t>
            </w:r>
          </w:p>
          <w:p w:rsidR="00A91F83" w:rsidRDefault="00A91F83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91F83" w:rsidRDefault="00A91F83" w:rsidP="00C77D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UV light - glare</w:t>
            </w:r>
          </w:p>
          <w:p w:rsidR="00A91F83" w:rsidRDefault="00A91F83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91F83" w:rsidRDefault="00A91F83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Extreme temperatures </w:t>
            </w:r>
          </w:p>
          <w:p w:rsidR="00A41343" w:rsidRDefault="00A41343" w:rsidP="00C77D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A41343" w:rsidRDefault="00A41343" w:rsidP="00C77D2E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Skin cancer / sun burn -</w:t>
            </w:r>
          </w:p>
          <w:p w:rsidR="00A41343" w:rsidRDefault="00A41343" w:rsidP="00C77D2E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A41343" w:rsidRDefault="00A41343" w:rsidP="00C77D2E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 xml:space="preserve">Dehydration - heat stroke or fatigue </w:t>
            </w:r>
          </w:p>
          <w:p w:rsidR="00A41343" w:rsidRDefault="00A41343" w:rsidP="00C77D2E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A41343" w:rsidRDefault="00A41343" w:rsidP="00C77D2E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A41343" w:rsidRDefault="00A41343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A41343" w:rsidRDefault="00A41343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41343" w:rsidRDefault="00A41343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41343" w:rsidRDefault="00A41343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41343" w:rsidRDefault="00A41343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41343" w:rsidRDefault="00A41343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A41343" w:rsidRDefault="00A41343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126" w:type="dxa"/>
            <w:vAlign w:val="center"/>
          </w:tcPr>
          <w:p w:rsidR="00A41343" w:rsidRDefault="00A41343" w:rsidP="00C77D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Reduce exposure where possible.</w:t>
            </w:r>
          </w:p>
          <w:p w:rsidR="00A41343" w:rsidRDefault="00A41343" w:rsidP="00C77D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A41343" w:rsidRDefault="00A41343" w:rsidP="00C77D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Monitor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condition</w:t>
            </w:r>
          </w:p>
          <w:p w:rsidR="00A41343" w:rsidRDefault="00A41343" w:rsidP="00C77D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A41343" w:rsidRDefault="00A41343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fluid intake</w:t>
            </w:r>
          </w:p>
          <w:p w:rsidR="00A41343" w:rsidRDefault="00A41343" w:rsidP="00C77D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A41343" w:rsidRDefault="00A41343" w:rsidP="00C77D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appropriate sun screen. </w:t>
            </w:r>
          </w:p>
          <w:p w:rsidR="00A41343" w:rsidRDefault="00A41343" w:rsidP="00C77D2E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Wear appropriate PPE.</w:t>
            </w:r>
          </w:p>
        </w:tc>
        <w:tc>
          <w:tcPr>
            <w:tcW w:w="1559" w:type="dxa"/>
            <w:vAlign w:val="center"/>
          </w:tcPr>
          <w:p w:rsidR="00A41343" w:rsidRDefault="00A41343" w:rsidP="00C77D2E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A41343" w:rsidRDefault="00A41343" w:rsidP="00C77D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34" w:type="dxa"/>
            <w:vAlign w:val="center"/>
          </w:tcPr>
          <w:p w:rsidR="00A41343" w:rsidRPr="005C6238" w:rsidRDefault="00A41343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F179EC" w:rsidRPr="00817398" w:rsidTr="002B5FB4">
        <w:tc>
          <w:tcPr>
            <w:tcW w:w="1668" w:type="dxa"/>
            <w:vAlign w:val="center"/>
          </w:tcPr>
          <w:p w:rsidR="00F179EC" w:rsidRPr="00817398" w:rsidRDefault="000C77A2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17398">
              <w:rPr>
                <w:rFonts w:ascii="Arial Narrow" w:eastAsia="Times New Roman" w:hAnsi="Arial Narrow" w:cs="Arial"/>
              </w:rPr>
              <w:t xml:space="preserve">Exposure to </w:t>
            </w:r>
            <w:r w:rsidR="00F179EC" w:rsidRPr="00817398">
              <w:rPr>
                <w:rFonts w:ascii="Arial Narrow" w:eastAsia="Times New Roman" w:hAnsi="Arial Narrow" w:cs="Arial"/>
              </w:rPr>
              <w:t>dust</w:t>
            </w:r>
            <w:r w:rsidRPr="00817398">
              <w:rPr>
                <w:rFonts w:ascii="Arial Narrow" w:eastAsia="Times New Roman" w:hAnsi="Arial Narrow" w:cs="Arial"/>
              </w:rPr>
              <w:t xml:space="preserve"> </w:t>
            </w:r>
            <w:r w:rsidRPr="00817398">
              <w:rPr>
                <w:rFonts w:ascii="Arial Narrow" w:eastAsia="Times New Roman" w:hAnsi="Arial Narrow" w:cs="Arial"/>
                <w:i/>
              </w:rPr>
              <w:t>that may</w:t>
            </w:r>
            <w:r w:rsidRPr="00817398">
              <w:rPr>
                <w:rFonts w:ascii="Arial Narrow" w:eastAsia="Times New Roman" w:hAnsi="Arial Narrow" w:cs="Arial"/>
              </w:rPr>
              <w:t xml:space="preserve"> contain </w:t>
            </w:r>
            <w:r w:rsidR="007F430B" w:rsidRPr="00817398">
              <w:rPr>
                <w:rFonts w:ascii="Arial Narrow" w:eastAsia="Times New Roman" w:hAnsi="Arial Narrow" w:cs="Arial"/>
              </w:rPr>
              <w:t>asbestos cement [ACM]</w:t>
            </w:r>
            <w:r w:rsidR="00371922" w:rsidRPr="00817398">
              <w:rPr>
                <w:rFonts w:ascii="Arial Narrow" w:eastAsia="Times New Roman" w:hAnsi="Arial Narrow" w:cs="Arial"/>
              </w:rPr>
              <w:t xml:space="preserve"> fibres</w:t>
            </w:r>
            <w:r w:rsidR="00E32CAC" w:rsidRPr="00817398">
              <w:rPr>
                <w:rFonts w:ascii="Arial Narrow" w:eastAsia="Times New Roman" w:hAnsi="Arial Narrow" w:cs="Arial"/>
              </w:rPr>
              <w:t>,</w:t>
            </w:r>
            <w:r w:rsidR="007F430B" w:rsidRPr="00817398">
              <w:rPr>
                <w:rFonts w:ascii="Arial Narrow" w:eastAsia="Times New Roman" w:hAnsi="Arial Narrow" w:cs="Arial"/>
              </w:rPr>
              <w:t xml:space="preserve"> </w:t>
            </w:r>
            <w:r w:rsidRPr="00817398">
              <w:rPr>
                <w:rFonts w:ascii="Arial Narrow" w:eastAsia="Times New Roman" w:hAnsi="Arial Narrow" w:cs="Arial"/>
              </w:rPr>
              <w:t>lead</w:t>
            </w:r>
            <w:r w:rsidR="00E32CAC" w:rsidRPr="00817398">
              <w:rPr>
                <w:rFonts w:ascii="Arial Narrow" w:eastAsia="Times New Roman" w:hAnsi="Arial Narrow" w:cs="Arial"/>
              </w:rPr>
              <w:t>,</w:t>
            </w:r>
            <w:r w:rsidR="00AC3A12" w:rsidRPr="00817398">
              <w:rPr>
                <w:rFonts w:ascii="Arial Narrow" w:eastAsia="Times New Roman" w:hAnsi="Arial Narrow" w:cs="Arial"/>
              </w:rPr>
              <w:t xml:space="preserve"> </w:t>
            </w:r>
            <w:r w:rsidR="007F430B" w:rsidRPr="00817398">
              <w:rPr>
                <w:rFonts w:ascii="Arial Narrow" w:eastAsia="Times New Roman" w:hAnsi="Arial Narrow" w:cs="Arial"/>
              </w:rPr>
              <w:t xml:space="preserve">SMF </w:t>
            </w:r>
            <w:r w:rsidRPr="00817398">
              <w:rPr>
                <w:rFonts w:ascii="Arial Narrow" w:eastAsia="Times New Roman" w:hAnsi="Arial Narrow" w:cs="Arial"/>
              </w:rPr>
              <w:t xml:space="preserve">insulation </w:t>
            </w:r>
            <w:r w:rsidR="00AC3A12" w:rsidRPr="00817398">
              <w:rPr>
                <w:rFonts w:ascii="Arial Narrow" w:eastAsia="Times New Roman" w:hAnsi="Arial Narrow" w:cs="Arial"/>
              </w:rPr>
              <w:t>fibres</w:t>
            </w:r>
            <w:r w:rsidR="001D2D85" w:rsidRPr="00817398">
              <w:rPr>
                <w:rFonts w:ascii="Arial Narrow" w:eastAsia="Times New Roman" w:hAnsi="Arial Narrow" w:cs="Arial"/>
              </w:rPr>
              <w:t xml:space="preserve"> </w:t>
            </w:r>
            <w:r w:rsidR="00F179EC" w:rsidRPr="00817398">
              <w:rPr>
                <w:rFonts w:ascii="Arial Narrow" w:eastAsia="Times New Roman" w:hAnsi="Arial Narrow" w:cs="Arial"/>
                <w:sz w:val="20"/>
                <w:szCs w:val="20"/>
              </w:rPr>
              <w:t xml:space="preserve">- </w:t>
            </w:r>
          </w:p>
          <w:p w:rsidR="00F179EC" w:rsidRPr="00817398" w:rsidRDefault="00F179EC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179EC" w:rsidRPr="00817398" w:rsidRDefault="00F179EC" w:rsidP="00C77D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817398">
              <w:rPr>
                <w:rFonts w:ascii="Arial Narrow" w:eastAsia="Times New Roman" w:hAnsi="Arial Narrow" w:cs="Arial"/>
                <w:sz w:val="20"/>
                <w:szCs w:val="20"/>
              </w:rPr>
              <w:t>Hazardous chemicals - Biological -</w:t>
            </w:r>
          </w:p>
        </w:tc>
        <w:tc>
          <w:tcPr>
            <w:tcW w:w="1559" w:type="dxa"/>
            <w:vAlign w:val="center"/>
          </w:tcPr>
          <w:p w:rsidR="00F179EC" w:rsidRPr="00817398" w:rsidRDefault="00F179EC" w:rsidP="00C77D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17398">
              <w:rPr>
                <w:rFonts w:ascii="Arial Narrow" w:eastAsia="Times New Roman" w:hAnsi="Arial Narrow" w:cs="Arial"/>
                <w:sz w:val="20"/>
                <w:szCs w:val="20"/>
              </w:rPr>
              <w:t xml:space="preserve">Dust / fibre inhalation - respiratory problems </w:t>
            </w:r>
          </w:p>
          <w:p w:rsidR="00F179EC" w:rsidRPr="00817398" w:rsidRDefault="00F179EC" w:rsidP="00C77D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179EC" w:rsidRPr="00817398" w:rsidRDefault="00F179EC" w:rsidP="00C77D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17398">
              <w:rPr>
                <w:rFonts w:ascii="Arial Narrow" w:eastAsia="Times New Roman" w:hAnsi="Arial Narrow" w:cs="Arial"/>
                <w:sz w:val="20"/>
                <w:szCs w:val="20"/>
              </w:rPr>
              <w:t>Skin</w:t>
            </w:r>
            <w:r w:rsidRPr="00817398">
              <w:rPr>
                <w:rFonts w:ascii="Arial Narrow" w:eastAsia="Times New Roman" w:hAnsi="Arial Narrow" w:cs="Arial"/>
                <w:sz w:val="24"/>
                <w:szCs w:val="24"/>
              </w:rPr>
              <w:t xml:space="preserve"> </w:t>
            </w:r>
            <w:r w:rsidRPr="00817398">
              <w:rPr>
                <w:rFonts w:ascii="Arial Narrow" w:eastAsia="Times New Roman" w:hAnsi="Arial Narrow" w:cs="Arial"/>
                <w:sz w:val="20"/>
                <w:szCs w:val="20"/>
              </w:rPr>
              <w:t>and eye allergies/ irritations.</w:t>
            </w:r>
          </w:p>
        </w:tc>
        <w:tc>
          <w:tcPr>
            <w:tcW w:w="411" w:type="dxa"/>
            <w:vAlign w:val="center"/>
          </w:tcPr>
          <w:p w:rsidR="00F179EC" w:rsidRPr="00817398" w:rsidRDefault="00F179EC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F179EC" w:rsidRPr="00817398" w:rsidRDefault="00F179EC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817398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179EC" w:rsidRPr="00817398" w:rsidRDefault="00F179EC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179EC" w:rsidRPr="00817398" w:rsidRDefault="00F179EC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179EC" w:rsidRPr="00817398" w:rsidRDefault="00F179EC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817398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179EC" w:rsidRPr="00817398" w:rsidRDefault="00F179EC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F179EC" w:rsidRPr="00817398" w:rsidRDefault="00F179EC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817398">
              <w:rPr>
                <w:rFonts w:eastAsia="Times New Roman" w:cs="Arial"/>
              </w:rPr>
              <w:t>2</w:t>
            </w:r>
          </w:p>
        </w:tc>
        <w:tc>
          <w:tcPr>
            <w:tcW w:w="2126" w:type="dxa"/>
            <w:vAlign w:val="center"/>
          </w:tcPr>
          <w:p w:rsidR="00F179EC" w:rsidRPr="00817398" w:rsidRDefault="00F179EC" w:rsidP="00C77D2E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817398">
              <w:rPr>
                <w:rFonts w:ascii="Arial Narrow" w:hAnsi="Arial Narrow" w:cs="Arial"/>
                <w:sz w:val="20"/>
                <w:szCs w:val="20"/>
              </w:rPr>
              <w:t>Appropriate procedures to contain dust.</w:t>
            </w:r>
          </w:p>
          <w:p w:rsidR="007E1FD8" w:rsidRPr="00817398" w:rsidRDefault="007E1FD8" w:rsidP="00C77D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7E1FD8" w:rsidRPr="00817398" w:rsidRDefault="007E1FD8" w:rsidP="00C77D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817398">
              <w:rPr>
                <w:rFonts w:ascii="Arial Narrow" w:hAnsi="Arial Narrow"/>
                <w:sz w:val="20"/>
                <w:szCs w:val="20"/>
              </w:rPr>
              <w:t>Regularly monitor for airborne dust/ fibres</w:t>
            </w:r>
          </w:p>
          <w:p w:rsidR="00F179EC" w:rsidRPr="00817398" w:rsidRDefault="00F179EC" w:rsidP="00C77D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179EC" w:rsidRPr="00817398" w:rsidRDefault="00F179EC" w:rsidP="00C77D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817398">
              <w:rPr>
                <w:rFonts w:ascii="Arial Narrow" w:hAnsi="Arial Narrow" w:cs="Arial"/>
                <w:sz w:val="20"/>
                <w:szCs w:val="20"/>
              </w:rPr>
              <w:t>Use appropriate PPE -disposable dust protection.</w:t>
            </w:r>
          </w:p>
        </w:tc>
        <w:tc>
          <w:tcPr>
            <w:tcW w:w="1559" w:type="dxa"/>
            <w:vAlign w:val="center"/>
          </w:tcPr>
          <w:p w:rsidR="00F179EC" w:rsidRPr="00817398" w:rsidRDefault="00F179EC" w:rsidP="00C77D2E">
            <w:pPr>
              <w:spacing w:after="0"/>
              <w:rPr>
                <w:rFonts w:ascii="Arial Narrow" w:hAnsi="Arial Narrow" w:cs="Arial"/>
              </w:rPr>
            </w:pPr>
            <w:r w:rsidRPr="00817398">
              <w:rPr>
                <w:rFonts w:ascii="Arial Narrow" w:eastAsia="Times New Roman" w:hAnsi="Arial Narrow" w:cs="Arial"/>
              </w:rPr>
              <w:t>Contr</w:t>
            </w:r>
            <w:r w:rsidRPr="00817398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817398">
              <w:rPr>
                <w:rFonts w:ascii="Arial Narrow" w:eastAsia="Times New Roman" w:hAnsi="Arial Narrow" w:cs="Arial"/>
              </w:rPr>
              <w:t>tor / all ‘</w:t>
            </w:r>
            <w:r w:rsidRPr="00817398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179EC" w:rsidRPr="00817398" w:rsidRDefault="00F179EC" w:rsidP="00C77D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34" w:type="dxa"/>
            <w:vAlign w:val="center"/>
          </w:tcPr>
          <w:p w:rsidR="00F179EC" w:rsidRPr="00817398" w:rsidRDefault="00F179EC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47942" w:rsidRPr="005C6238" w:rsidTr="002B5FB4">
        <w:tc>
          <w:tcPr>
            <w:tcW w:w="1668" w:type="dxa"/>
            <w:vAlign w:val="center"/>
          </w:tcPr>
          <w:p w:rsidR="00D47942" w:rsidRDefault="00D47942" w:rsidP="00C77D2E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Location of services -</w:t>
            </w:r>
          </w:p>
          <w:p w:rsidR="00D47942" w:rsidRDefault="00D47942" w:rsidP="00C77D2E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Electricity - insulation to old wiring frayed or brittle [conduit] or easily damaged - water pipe electrified</w:t>
            </w:r>
          </w:p>
          <w:p w:rsidR="00111403" w:rsidRDefault="00111403" w:rsidP="00C77D2E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Gas service</w:t>
            </w:r>
            <w:r w:rsidR="00337DE1"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D47942" w:rsidRDefault="00D47942" w:rsidP="00C77D2E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</w:t>
            </w:r>
            <w:r w:rsidR="00C11A81">
              <w:rPr>
                <w:rFonts w:ascii="Arial Narrow" w:eastAsia="Times New Roman" w:hAnsi="Arial Narrow" w:cs="Arial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 xml:space="preserve">Biological </w:t>
            </w:r>
          </w:p>
        </w:tc>
        <w:tc>
          <w:tcPr>
            <w:tcW w:w="1559" w:type="dxa"/>
            <w:vAlign w:val="center"/>
          </w:tcPr>
          <w:p w:rsidR="00D47942" w:rsidRDefault="00D47942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Electric shock or ele</w:t>
            </w: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tro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ut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on </w:t>
            </w:r>
          </w:p>
          <w:p w:rsidR="00D47942" w:rsidRDefault="00D47942" w:rsidP="00C77D2E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47942" w:rsidRDefault="00111403" w:rsidP="00C77D2E">
            <w:pPr>
              <w:spacing w:after="0"/>
              <w:ind w:right="65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Gas explosion</w:t>
            </w:r>
          </w:p>
          <w:p w:rsidR="00111403" w:rsidRDefault="00111403" w:rsidP="00C77D2E">
            <w:pPr>
              <w:spacing w:after="0"/>
              <w:ind w:right="65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47942" w:rsidRDefault="00D47942" w:rsidP="00C77D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Inhalation and exposure to hazardous chemicals.</w:t>
            </w:r>
          </w:p>
        </w:tc>
        <w:tc>
          <w:tcPr>
            <w:tcW w:w="411" w:type="dxa"/>
            <w:vAlign w:val="center"/>
          </w:tcPr>
          <w:p w:rsidR="00D47942" w:rsidRDefault="00D47942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47942" w:rsidRDefault="00D47942" w:rsidP="00C77D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47942" w:rsidRDefault="00D47942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47942" w:rsidRDefault="00D47942" w:rsidP="00C77D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47942" w:rsidRDefault="00D47942" w:rsidP="00C77D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D47942" w:rsidRDefault="00D47942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47942" w:rsidRDefault="00D47942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126" w:type="dxa"/>
            <w:vAlign w:val="center"/>
          </w:tcPr>
          <w:p w:rsidR="00D47942" w:rsidRDefault="00D47942" w:rsidP="00C77D2E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Isolate electrical service / wiring.</w:t>
            </w:r>
          </w:p>
          <w:p w:rsidR="00D47942" w:rsidRDefault="00D47942" w:rsidP="00C77D2E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</w:p>
          <w:p w:rsidR="00D47942" w:rsidRDefault="00D47942" w:rsidP="00C77D2E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RCD installed on mains supply / portable generator</w:t>
            </w:r>
          </w:p>
          <w:p w:rsidR="00D47942" w:rsidRDefault="00D47942" w:rsidP="00C77D2E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</w:p>
          <w:p w:rsidR="00D47942" w:rsidRDefault="00D47942" w:rsidP="00C77D2E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Isolate gas </w:t>
            </w:r>
            <w:r w:rsidR="00111403">
              <w:rPr>
                <w:rFonts w:ascii="Arial Narrow" w:hAnsi="Arial Narrow"/>
                <w:sz w:val="20"/>
                <w:szCs w:val="20"/>
              </w:rPr>
              <w:t>supply</w:t>
            </w:r>
          </w:p>
        </w:tc>
        <w:tc>
          <w:tcPr>
            <w:tcW w:w="1559" w:type="dxa"/>
            <w:vAlign w:val="center"/>
          </w:tcPr>
          <w:p w:rsidR="00D47942" w:rsidRDefault="00062A17" w:rsidP="00C77D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 xml:space="preserve">Site </w:t>
            </w:r>
            <w:r w:rsidR="00D47942">
              <w:rPr>
                <w:rFonts w:ascii="Arial Narrow" w:eastAsia="Times New Roman" w:hAnsi="Arial Narrow" w:cs="Arial"/>
                <w:spacing w:val="1"/>
              </w:rPr>
              <w:t>S</w:t>
            </w:r>
            <w:r w:rsidR="00D47942">
              <w:rPr>
                <w:rFonts w:ascii="Arial Narrow" w:eastAsia="Times New Roman" w:hAnsi="Arial Narrow" w:cs="Arial"/>
              </w:rPr>
              <w:t>up</w:t>
            </w:r>
            <w:r w:rsidR="00D47942">
              <w:rPr>
                <w:rFonts w:ascii="Arial Narrow" w:eastAsia="Times New Roman" w:hAnsi="Arial Narrow" w:cs="Arial"/>
                <w:spacing w:val="-1"/>
              </w:rPr>
              <w:t>e</w:t>
            </w:r>
            <w:r w:rsidR="00D47942">
              <w:rPr>
                <w:rFonts w:ascii="Arial Narrow" w:eastAsia="Times New Roman" w:hAnsi="Arial Narrow" w:cs="Arial"/>
              </w:rPr>
              <w:t xml:space="preserve">rvisor / </w:t>
            </w:r>
          </w:p>
          <w:p w:rsidR="00D47942" w:rsidRDefault="00D47942" w:rsidP="00C77D2E">
            <w:pPr>
              <w:spacing w:after="0"/>
              <w:ind w:right="31"/>
              <w:rPr>
                <w:rFonts w:ascii="Arial" w:eastAsia="Times New Roman" w:hAnsi="Arial" w:cs="Arial"/>
                <w:spacing w:val="1"/>
              </w:rPr>
            </w:pPr>
            <w:r>
              <w:rPr>
                <w:rFonts w:ascii="Arial Narrow" w:eastAsia="Times New Roman" w:hAnsi="Arial Narrow" w:cs="Arial"/>
              </w:rPr>
              <w:t xml:space="preserve">all </w:t>
            </w:r>
            <w:r>
              <w:rPr>
                <w:rFonts w:ascii="Arial Narrow" w:eastAsia="Times New Roman" w:hAnsi="Arial Narrow" w:cs="Arial"/>
                <w:i/>
              </w:rPr>
              <w:t>‘workers’</w:t>
            </w:r>
          </w:p>
        </w:tc>
        <w:tc>
          <w:tcPr>
            <w:tcW w:w="1134" w:type="dxa"/>
            <w:vAlign w:val="center"/>
          </w:tcPr>
          <w:p w:rsidR="00D47942" w:rsidRPr="005C6238" w:rsidRDefault="00D47942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732C8" w:rsidRPr="005C6238" w:rsidTr="002B5FB4">
        <w:tc>
          <w:tcPr>
            <w:tcW w:w="1668" w:type="dxa"/>
            <w:vAlign w:val="center"/>
          </w:tcPr>
          <w:p w:rsidR="001732C8" w:rsidRDefault="001732C8" w:rsidP="00C77D2E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of electrical powered plant and equipment -</w:t>
            </w:r>
          </w:p>
          <w:p w:rsidR="001732C8" w:rsidRDefault="001732C8" w:rsidP="00C77D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732C8" w:rsidRDefault="001732C8" w:rsidP="00C77D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Electricity -</w:t>
            </w:r>
          </w:p>
          <w:p w:rsidR="001732C8" w:rsidRDefault="001732C8" w:rsidP="00C77D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noise -</w:t>
            </w:r>
          </w:p>
          <w:p w:rsidR="001732C8" w:rsidRDefault="001732C8" w:rsidP="00C77D2E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1732C8" w:rsidRDefault="001732C8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Electrical shock or electrocution</w:t>
            </w:r>
          </w:p>
          <w:p w:rsidR="001732C8" w:rsidRDefault="001732C8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732C8" w:rsidRDefault="001732C8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ring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oss</w:t>
            </w:r>
          </w:p>
          <w:p w:rsidR="001732C8" w:rsidRDefault="001732C8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732C8" w:rsidRDefault="001732C8" w:rsidP="00C77D2E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1732C8" w:rsidRDefault="001732C8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732C8" w:rsidRDefault="001732C8" w:rsidP="00C77D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732C8" w:rsidRDefault="001732C8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732C8" w:rsidRDefault="001732C8" w:rsidP="00C77D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1732C8" w:rsidRDefault="001732C8" w:rsidP="00C77D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732C8" w:rsidRDefault="001732C8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732C8" w:rsidRDefault="001732C8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126" w:type="dxa"/>
            <w:vAlign w:val="center"/>
          </w:tcPr>
          <w:p w:rsidR="001732C8" w:rsidRDefault="001732C8" w:rsidP="00C77D2E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RCD installed on mains supply / portable generator</w:t>
            </w:r>
          </w:p>
          <w:p w:rsidR="001732C8" w:rsidRDefault="001732C8" w:rsidP="00C77D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732C8" w:rsidRDefault="001732C8" w:rsidP="00C77D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Guards to plant </w:t>
            </w:r>
            <w:r w:rsidR="00DA0B36">
              <w:rPr>
                <w:rFonts w:ascii="Arial Narrow" w:hAnsi="Arial Narrow" w:cs="Arial"/>
                <w:sz w:val="20"/>
                <w:szCs w:val="20"/>
              </w:rPr>
              <w:t>and equipment fully operational</w:t>
            </w:r>
          </w:p>
          <w:p w:rsidR="001732C8" w:rsidRDefault="001732C8" w:rsidP="00C77D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732C8" w:rsidRDefault="001732C8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B977B8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B977B8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B977B8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B977B8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B977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B977B8"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and </w:t>
            </w:r>
            <w:r w:rsidRPr="00B977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B977B8"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 w:rsidRPr="00B977B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B977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B977B8"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</w:p>
          <w:p w:rsidR="001732C8" w:rsidRDefault="001732C8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Use of appropriate PPE.</w:t>
            </w:r>
          </w:p>
        </w:tc>
        <w:tc>
          <w:tcPr>
            <w:tcW w:w="1559" w:type="dxa"/>
            <w:vAlign w:val="center"/>
          </w:tcPr>
          <w:p w:rsidR="001732C8" w:rsidRDefault="001732C8" w:rsidP="00C77D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Contractor/ all </w:t>
            </w:r>
            <w:r>
              <w:rPr>
                <w:rFonts w:ascii="Arial Narrow" w:eastAsia="Times New Roman" w:hAnsi="Arial Narrow" w:cs="Arial"/>
                <w:i/>
              </w:rPr>
              <w:t>‘workers’</w:t>
            </w:r>
          </w:p>
        </w:tc>
        <w:tc>
          <w:tcPr>
            <w:tcW w:w="1134" w:type="dxa"/>
            <w:vAlign w:val="center"/>
          </w:tcPr>
          <w:p w:rsidR="001732C8" w:rsidRPr="005C6238" w:rsidRDefault="001732C8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A0B36" w:rsidRPr="005C6238" w:rsidTr="002B5FB4">
        <w:tc>
          <w:tcPr>
            <w:tcW w:w="1668" w:type="dxa"/>
            <w:vAlign w:val="center"/>
          </w:tcPr>
          <w:p w:rsidR="00DA0B36" w:rsidRDefault="00DA0B36" w:rsidP="00C77D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-1"/>
              </w:rPr>
              <w:t xml:space="preserve">Working at height - </w:t>
            </w:r>
            <w:r>
              <w:rPr>
                <w:rFonts w:ascii="Arial Narrow" w:eastAsia="Times New Roman" w:hAnsi="Arial Narrow" w:cs="Arial"/>
              </w:rPr>
              <w:t>[ov</w:t>
            </w:r>
            <w:r>
              <w:rPr>
                <w:rFonts w:ascii="Arial Narrow" w:eastAsia="Times New Roman" w:hAnsi="Arial Narrow" w:cs="Arial"/>
                <w:spacing w:val="-2"/>
              </w:rPr>
              <w:t>e</w:t>
            </w:r>
            <w:r>
              <w:rPr>
                <w:rFonts w:ascii="Arial Narrow" w:eastAsia="Times New Roman" w:hAnsi="Arial Narrow" w:cs="Arial"/>
              </w:rPr>
              <w:t xml:space="preserve">r </w:t>
            </w:r>
            <w:r w:rsidR="00703BE3">
              <w:rPr>
                <w:rFonts w:ascii="Arial Narrow" w:eastAsia="Times New Roman" w:hAnsi="Arial Narrow" w:cs="Arial"/>
              </w:rPr>
              <w:t>2.0</w:t>
            </w:r>
            <w:r>
              <w:rPr>
                <w:rFonts w:ascii="Arial Narrow" w:eastAsia="Times New Roman" w:hAnsi="Arial Narrow" w:cs="Arial"/>
              </w:rPr>
              <w:t>m]</w:t>
            </w:r>
          </w:p>
          <w:p w:rsidR="00DA0B36" w:rsidRDefault="00DA0B36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A0B36" w:rsidRDefault="00DA0B36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Inadequate fall prevention system / work platform</w:t>
            </w:r>
          </w:p>
          <w:p w:rsidR="00DA0B36" w:rsidRDefault="00DA0B36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A0B36" w:rsidRDefault="00DA0B36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Old roofing material or skylight/s - brittle</w:t>
            </w:r>
          </w:p>
          <w:p w:rsidR="00DA0B36" w:rsidRDefault="00DA0B36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A0B36" w:rsidRDefault="00DA0B36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Increased traffic on roof surface - walking in the middle of battens</w:t>
            </w:r>
          </w:p>
          <w:p w:rsidR="00DA0B36" w:rsidRDefault="00DA0B36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A0B36" w:rsidRDefault="00DA0B36" w:rsidP="00C77D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</w:t>
            </w:r>
          </w:p>
          <w:p w:rsidR="00DA0B36" w:rsidRDefault="00DA0B36" w:rsidP="00C77D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A0B36" w:rsidRDefault="00DA0B36" w:rsidP="00C77D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 -overbalancing</w:t>
            </w:r>
          </w:p>
          <w:p w:rsidR="00DA0B36" w:rsidRDefault="00DA0B36" w:rsidP="00C77D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A0B36" w:rsidRDefault="00DA0B36" w:rsidP="00C77D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</w:t>
            </w:r>
          </w:p>
        </w:tc>
        <w:tc>
          <w:tcPr>
            <w:tcW w:w="1559" w:type="dxa"/>
            <w:vAlign w:val="center"/>
          </w:tcPr>
          <w:p w:rsidR="00DA0B36" w:rsidRDefault="00DA0B36" w:rsidP="00C77D2E">
            <w:pPr>
              <w:spacing w:before="3"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Fall from roof edge/ work platform/ through roof or roof framing</w:t>
            </w:r>
          </w:p>
          <w:p w:rsidR="00DA0B36" w:rsidRDefault="00DA0B36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A0B36" w:rsidRDefault="00DA0B36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DA0B36" w:rsidRDefault="00DA0B36" w:rsidP="00C77D2E">
            <w:pPr>
              <w:spacing w:before="3"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DA0B36" w:rsidRDefault="00DA0B36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A0B36" w:rsidRDefault="00DA0B36" w:rsidP="00C77D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A0B36" w:rsidRDefault="00DA0B36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A0B36" w:rsidRDefault="00DA0B36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A0B36" w:rsidRDefault="00DA0B36" w:rsidP="00C77D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DA0B36" w:rsidRDefault="00DA0B36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A0B36" w:rsidRDefault="00DA0B36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2126" w:type="dxa"/>
            <w:vAlign w:val="center"/>
          </w:tcPr>
          <w:p w:rsidR="00DA0B36" w:rsidRDefault="00DA0B36" w:rsidP="00C77D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DA0B36" w:rsidRDefault="00DA0B36" w:rsidP="00C77D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DA0B36" w:rsidRDefault="00DA0B36" w:rsidP="00C77D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</w:t>
            </w:r>
            <w:r w:rsidR="00A501CD">
              <w:rPr>
                <w:rFonts w:ascii="Arial Narrow" w:hAnsi="Arial Narrow"/>
                <w:sz w:val="20"/>
                <w:szCs w:val="20"/>
              </w:rPr>
              <w:t>obstructed access to work areas</w:t>
            </w:r>
          </w:p>
          <w:p w:rsidR="00A501CD" w:rsidRDefault="00A501CD" w:rsidP="00C77D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A501CD" w:rsidRDefault="00A501CD" w:rsidP="00C77D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DA0B36" w:rsidRDefault="00DA0B36" w:rsidP="00C77D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DA0B36" w:rsidRDefault="00DA0B36" w:rsidP="00C77D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Provide guardrails and perimeter edge protection</w:t>
            </w:r>
          </w:p>
          <w:p w:rsidR="00DA0B36" w:rsidRDefault="00DA0B36" w:rsidP="00C77D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DA0B36" w:rsidRDefault="00DA0B36" w:rsidP="00C77D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Scaffold / work platform to outer perimeter.</w:t>
            </w:r>
          </w:p>
          <w:p w:rsidR="00DA0B36" w:rsidRDefault="00DA0B36" w:rsidP="00C77D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DA0B36" w:rsidRDefault="0074613F" w:rsidP="00C77D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</w:t>
            </w:r>
            <w:r w:rsidR="00DA0B36">
              <w:rPr>
                <w:rFonts w:ascii="Arial Narrow" w:hAnsi="Arial Narrow"/>
                <w:sz w:val="20"/>
                <w:szCs w:val="20"/>
              </w:rPr>
              <w:t xml:space="preserve">trained / experienced </w:t>
            </w:r>
            <w:r w:rsidR="00DA0B36">
              <w:rPr>
                <w:rFonts w:ascii="Arial Narrow" w:hAnsi="Arial Narrow"/>
                <w:i/>
                <w:sz w:val="20"/>
                <w:szCs w:val="20"/>
              </w:rPr>
              <w:t>‘workers’</w:t>
            </w:r>
            <w:r w:rsidR="00DA0B36">
              <w:rPr>
                <w:rFonts w:ascii="Arial Narrow" w:hAnsi="Arial Narrow"/>
                <w:sz w:val="20"/>
                <w:szCs w:val="20"/>
              </w:rPr>
              <w:t xml:space="preserve">. </w:t>
            </w:r>
          </w:p>
          <w:p w:rsidR="00DA0B36" w:rsidRDefault="00DA0B36" w:rsidP="00C77D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DA0B36" w:rsidRDefault="00DA0B36" w:rsidP="00C77D2E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SWMS</w:t>
            </w:r>
          </w:p>
        </w:tc>
        <w:tc>
          <w:tcPr>
            <w:tcW w:w="1559" w:type="dxa"/>
            <w:vAlign w:val="center"/>
          </w:tcPr>
          <w:p w:rsidR="00DA0B36" w:rsidRDefault="00DA0B36" w:rsidP="00C77D2E">
            <w:pPr>
              <w:spacing w:after="0"/>
              <w:ind w:right="31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Site S</w:t>
            </w:r>
            <w:r>
              <w:rPr>
                <w:rFonts w:ascii="Arial Narrow" w:eastAsia="Times New Roman" w:hAnsi="Arial Narrow" w:cs="Arial"/>
              </w:rPr>
              <w:t>up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 xml:space="preserve">rvisor </w:t>
            </w:r>
          </w:p>
          <w:p w:rsidR="00DA0B36" w:rsidRDefault="00DA0B36" w:rsidP="00C77D2E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DA0B36" w:rsidRDefault="00DA0B36" w:rsidP="00C77D2E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DA0B36" w:rsidRDefault="00DA0B36" w:rsidP="00C77D2E">
            <w:pPr>
              <w:rPr>
                <w:rFonts w:ascii="Arial Narrow" w:hAnsi="Arial Narrow" w:cs="Arial"/>
              </w:rPr>
            </w:pPr>
          </w:p>
        </w:tc>
        <w:tc>
          <w:tcPr>
            <w:tcW w:w="1134" w:type="dxa"/>
            <w:vAlign w:val="center"/>
          </w:tcPr>
          <w:p w:rsidR="00DA0B36" w:rsidRPr="005C6238" w:rsidRDefault="00DA0B3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9178E" w:rsidRPr="005C6238" w:rsidTr="00EA30E4">
        <w:trPr>
          <w:trHeight w:val="635"/>
        </w:trPr>
        <w:tc>
          <w:tcPr>
            <w:tcW w:w="1668" w:type="dxa"/>
            <w:vAlign w:val="center"/>
          </w:tcPr>
          <w:p w:rsidR="007E1FD8" w:rsidRDefault="0049178E" w:rsidP="00C77D2E">
            <w:pPr>
              <w:spacing w:after="0"/>
              <w:ind w:right="-108"/>
              <w:rPr>
                <w:rFonts w:ascii="Arial Narrow" w:eastAsia="Times New Roman" w:hAnsi="Arial Narrow" w:cs="Arial"/>
                <w:spacing w:val="1"/>
              </w:rPr>
            </w:pPr>
            <w:r w:rsidRPr="007D43D4">
              <w:rPr>
                <w:rFonts w:ascii="Arial Narrow" w:eastAsia="Times New Roman" w:hAnsi="Arial Narrow" w:cs="Arial"/>
                <w:spacing w:val="1"/>
              </w:rPr>
              <w:t>Gain access to exposed ceiling - up ramp / scaffold</w:t>
            </w:r>
          </w:p>
          <w:p w:rsidR="0049178E" w:rsidRDefault="00866C26" w:rsidP="00C77D2E">
            <w:pPr>
              <w:spacing w:after="0"/>
              <w:ind w:right="-108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 xml:space="preserve"> </w:t>
            </w:r>
          </w:p>
          <w:p w:rsidR="00835CD4" w:rsidRDefault="00835CD4" w:rsidP="00C77D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B977B8">
              <w:rPr>
                <w:rFonts w:ascii="Arial Narrow" w:hAnsi="Arial Narrow" w:cs="Arial"/>
                <w:sz w:val="20"/>
                <w:szCs w:val="20"/>
              </w:rPr>
              <w:t>Slips, trips, falls and accessibility</w:t>
            </w:r>
            <w:r w:rsidR="00B631D2"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</w:p>
          <w:p w:rsidR="00835CD4" w:rsidRDefault="00835CD4" w:rsidP="00C77D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  <w:p w:rsidR="00866C26" w:rsidRDefault="00866C26" w:rsidP="00C77D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66C26" w:rsidRDefault="00866C26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</w:t>
            </w:r>
          </w:p>
        </w:tc>
        <w:tc>
          <w:tcPr>
            <w:tcW w:w="1559" w:type="dxa"/>
            <w:vAlign w:val="center"/>
          </w:tcPr>
          <w:p w:rsidR="0049178E" w:rsidRPr="007D43D4" w:rsidRDefault="0049178E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7D43D4">
              <w:rPr>
                <w:rFonts w:ascii="Arial Narrow" w:eastAsia="Times New Roman" w:hAnsi="Arial Narrow" w:cs="Arial"/>
                <w:sz w:val="20"/>
                <w:szCs w:val="20"/>
              </w:rPr>
              <w:t>Slips, trips, falls and accessibility.</w:t>
            </w:r>
          </w:p>
          <w:p w:rsidR="004A5006" w:rsidRDefault="004A5006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A5006" w:rsidRDefault="004A5006" w:rsidP="00C77D2E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 xml:space="preserve">Muscle strain -back injuries </w:t>
            </w:r>
          </w:p>
          <w:p w:rsidR="004A5006" w:rsidRDefault="004A5006" w:rsidP="00C77D2E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49178E" w:rsidRPr="007D43D4" w:rsidRDefault="0049178E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7D43D4">
              <w:rPr>
                <w:rFonts w:ascii="Arial Narrow" w:eastAsia="Times New Roman" w:hAnsi="Arial Narrow" w:cs="Arial"/>
                <w:sz w:val="20"/>
                <w:szCs w:val="20"/>
              </w:rPr>
              <w:t>Fall through framing members.</w:t>
            </w:r>
          </w:p>
        </w:tc>
        <w:tc>
          <w:tcPr>
            <w:tcW w:w="411" w:type="dxa"/>
            <w:vAlign w:val="center"/>
          </w:tcPr>
          <w:p w:rsidR="0049178E" w:rsidRDefault="0049178E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9178E" w:rsidRDefault="0049178E" w:rsidP="00C77D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9178E" w:rsidRDefault="0049178E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9178E" w:rsidRDefault="0049178E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9178E" w:rsidRDefault="0049178E" w:rsidP="00C77D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9178E" w:rsidRDefault="0049178E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49178E" w:rsidRDefault="0049178E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126" w:type="dxa"/>
            <w:vAlign w:val="center"/>
          </w:tcPr>
          <w:p w:rsidR="00062A17" w:rsidRDefault="00062A17" w:rsidP="00C77D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062A17" w:rsidRDefault="00062A17" w:rsidP="00C77D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062A17" w:rsidRDefault="00062A17" w:rsidP="00C77D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</w:t>
            </w:r>
            <w:r w:rsidR="00A501CD">
              <w:rPr>
                <w:rFonts w:ascii="Arial Narrow" w:hAnsi="Arial Narrow"/>
                <w:sz w:val="20"/>
                <w:szCs w:val="20"/>
              </w:rPr>
              <w:t>obstructed access to work areas</w:t>
            </w:r>
          </w:p>
          <w:p w:rsidR="00A501CD" w:rsidRDefault="00A501CD" w:rsidP="00C77D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A501CD" w:rsidRDefault="00A501CD" w:rsidP="00C77D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062A17" w:rsidRDefault="00062A17" w:rsidP="00C77D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337DE1" w:rsidRDefault="00337DE1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Guardrails to ramp are in place - ramp surface clean and dry. </w:t>
            </w:r>
          </w:p>
          <w:p w:rsidR="00337DE1" w:rsidRDefault="00337DE1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37DE1" w:rsidRDefault="00337DE1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Scaffold guardrail and work platform is complete - clean and dry</w:t>
            </w:r>
          </w:p>
          <w:p w:rsidR="00337DE1" w:rsidRDefault="00337DE1" w:rsidP="00C77D2E">
            <w:pPr>
              <w:spacing w:after="0"/>
              <w:ind w:right="-176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37DE1" w:rsidRDefault="00337DE1" w:rsidP="00C77D2E">
            <w:pPr>
              <w:spacing w:after="0"/>
              <w:ind w:right="-176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Complete work platform when working from exposed ceiling members.</w:t>
            </w:r>
          </w:p>
          <w:p w:rsidR="00337DE1" w:rsidRDefault="00337DE1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37DE1" w:rsidRDefault="0074613F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337DE1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  <w:r w:rsidR="00337DE1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337DE1" w:rsidRDefault="00337DE1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9178E" w:rsidRDefault="00337DE1" w:rsidP="00C77D2E">
            <w:pPr>
              <w:spacing w:after="0"/>
              <w:ind w:right="-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SWMS</w:t>
            </w:r>
          </w:p>
        </w:tc>
        <w:tc>
          <w:tcPr>
            <w:tcW w:w="1559" w:type="dxa"/>
            <w:vAlign w:val="center"/>
          </w:tcPr>
          <w:p w:rsidR="007D4D61" w:rsidRDefault="007D4D61" w:rsidP="00C77D2E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49178E" w:rsidRDefault="0049178E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134" w:type="dxa"/>
            <w:vAlign w:val="center"/>
          </w:tcPr>
          <w:p w:rsidR="0049178E" w:rsidRPr="005C6238" w:rsidRDefault="0049178E" w:rsidP="00F348AA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0656B0" w:rsidRPr="00817398" w:rsidTr="002B5FB4">
        <w:tc>
          <w:tcPr>
            <w:tcW w:w="1668" w:type="dxa"/>
            <w:vAlign w:val="center"/>
          </w:tcPr>
          <w:p w:rsidR="000656B0" w:rsidRPr="00817398" w:rsidRDefault="000656B0" w:rsidP="00C77D2E">
            <w:pPr>
              <w:spacing w:after="0"/>
              <w:ind w:right="-108"/>
              <w:rPr>
                <w:rFonts w:ascii="Arial Narrow" w:hAnsi="Arial Narrow" w:cs="Arial"/>
              </w:rPr>
            </w:pPr>
            <w:r w:rsidRPr="00817398">
              <w:rPr>
                <w:rFonts w:ascii="Arial Narrow" w:eastAsia="Times New Roman" w:hAnsi="Arial Narrow" w:cs="Arial"/>
                <w:spacing w:val="1"/>
              </w:rPr>
              <w:t xml:space="preserve">Removal of </w:t>
            </w:r>
            <w:r w:rsidR="003A02AC" w:rsidRPr="00817398">
              <w:rPr>
                <w:rFonts w:ascii="Arial Narrow" w:eastAsia="Times New Roman" w:hAnsi="Arial Narrow" w:cs="Arial"/>
                <w:spacing w:val="1"/>
              </w:rPr>
              <w:t xml:space="preserve">SMF </w:t>
            </w:r>
            <w:r w:rsidR="00897106" w:rsidRPr="00817398">
              <w:rPr>
                <w:rFonts w:ascii="Arial Narrow" w:eastAsia="Times New Roman" w:hAnsi="Arial Narrow" w:cs="Arial"/>
                <w:spacing w:val="1"/>
              </w:rPr>
              <w:t xml:space="preserve">batt </w:t>
            </w:r>
            <w:r w:rsidR="001604B3" w:rsidRPr="00817398">
              <w:rPr>
                <w:rFonts w:ascii="Arial Narrow" w:eastAsia="Times New Roman" w:hAnsi="Arial Narrow" w:cs="Arial"/>
                <w:spacing w:val="1"/>
              </w:rPr>
              <w:t xml:space="preserve">insulation / </w:t>
            </w:r>
            <w:r w:rsidR="008B15CD" w:rsidRPr="00817398">
              <w:rPr>
                <w:rFonts w:ascii="Arial Narrow" w:eastAsia="Times New Roman" w:hAnsi="Arial Narrow" w:cs="Arial"/>
                <w:spacing w:val="1"/>
              </w:rPr>
              <w:t xml:space="preserve">ceiling </w:t>
            </w:r>
            <w:r w:rsidRPr="00817398">
              <w:rPr>
                <w:rFonts w:ascii="Arial Narrow" w:eastAsia="Times New Roman" w:hAnsi="Arial Narrow" w:cs="Arial"/>
                <w:spacing w:val="1"/>
              </w:rPr>
              <w:t xml:space="preserve">dust </w:t>
            </w:r>
            <w:r w:rsidR="000C77A2" w:rsidRPr="00817398">
              <w:rPr>
                <w:rFonts w:ascii="Arial Narrow" w:eastAsia="Times New Roman" w:hAnsi="Arial Narrow" w:cs="Arial"/>
                <w:i/>
                <w:spacing w:val="1"/>
              </w:rPr>
              <w:t>that may</w:t>
            </w:r>
            <w:r w:rsidR="000C77A2" w:rsidRPr="00817398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371922" w:rsidRPr="00817398">
              <w:rPr>
                <w:rFonts w:ascii="Arial Narrow" w:eastAsia="Times New Roman" w:hAnsi="Arial Narrow" w:cs="Arial"/>
                <w:spacing w:val="1"/>
              </w:rPr>
              <w:t>be contaminated</w:t>
            </w:r>
            <w:r w:rsidR="000C77A2" w:rsidRPr="00817398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371922" w:rsidRPr="00817398">
              <w:rPr>
                <w:rFonts w:ascii="Arial Narrow" w:eastAsia="Times New Roman" w:hAnsi="Arial Narrow" w:cs="Arial"/>
                <w:spacing w:val="1"/>
              </w:rPr>
              <w:t xml:space="preserve">by </w:t>
            </w:r>
            <w:r w:rsidR="000C77A2" w:rsidRPr="00817398">
              <w:rPr>
                <w:rFonts w:ascii="Arial Narrow" w:eastAsia="Times New Roman" w:hAnsi="Arial Narrow" w:cs="Arial"/>
                <w:spacing w:val="1"/>
              </w:rPr>
              <w:t xml:space="preserve">lead </w:t>
            </w:r>
            <w:r w:rsidR="008B15CD" w:rsidRPr="00817398">
              <w:rPr>
                <w:rFonts w:ascii="Arial Narrow" w:eastAsia="Times New Roman" w:hAnsi="Arial Narrow" w:cs="Arial"/>
                <w:spacing w:val="1"/>
              </w:rPr>
              <w:t>from</w:t>
            </w:r>
            <w:r w:rsidRPr="00817398">
              <w:rPr>
                <w:rFonts w:ascii="Arial Narrow" w:eastAsia="Times New Roman" w:hAnsi="Arial Narrow" w:cs="Arial"/>
                <w:spacing w:val="1"/>
              </w:rPr>
              <w:t xml:space="preserve"> open roof</w:t>
            </w:r>
            <w:r w:rsidRPr="00817398">
              <w:rPr>
                <w:rFonts w:ascii="Arial" w:hAnsi="Arial" w:cs="Arial"/>
              </w:rPr>
              <w:t xml:space="preserve"> </w:t>
            </w:r>
            <w:r w:rsidR="008B15CD" w:rsidRPr="00817398">
              <w:rPr>
                <w:rFonts w:ascii="Arial Narrow" w:hAnsi="Arial Narrow" w:cs="Arial"/>
              </w:rPr>
              <w:t xml:space="preserve">space </w:t>
            </w:r>
            <w:r w:rsidR="008E0D83" w:rsidRPr="00817398">
              <w:rPr>
                <w:rFonts w:ascii="Arial Narrow" w:hAnsi="Arial Narrow" w:cs="Arial"/>
              </w:rPr>
              <w:t>-</w:t>
            </w:r>
          </w:p>
          <w:p w:rsidR="008E0D83" w:rsidRPr="00817398" w:rsidRDefault="008E0D83" w:rsidP="00C77D2E">
            <w:pPr>
              <w:spacing w:after="0"/>
              <w:ind w:right="-20"/>
              <w:rPr>
                <w:rFonts w:ascii="Arial" w:hAnsi="Arial" w:cs="Arial"/>
              </w:rPr>
            </w:pPr>
          </w:p>
          <w:p w:rsidR="00B86B6C" w:rsidRPr="00817398" w:rsidRDefault="00B86B6C" w:rsidP="00C77D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817398">
              <w:rPr>
                <w:rFonts w:ascii="Arial Narrow" w:hAnsi="Arial Narrow" w:cs="Arial"/>
                <w:sz w:val="20"/>
                <w:szCs w:val="20"/>
              </w:rPr>
              <w:t xml:space="preserve">Slips, trips, falls and accessibility </w:t>
            </w:r>
            <w:r w:rsidR="008E0D83" w:rsidRPr="00817398">
              <w:rPr>
                <w:rFonts w:ascii="Arial Narrow" w:hAnsi="Arial Narrow" w:cs="Arial"/>
                <w:sz w:val="20"/>
                <w:szCs w:val="20"/>
              </w:rPr>
              <w:t>-</w:t>
            </w:r>
          </w:p>
          <w:p w:rsidR="008E0D83" w:rsidRPr="00817398" w:rsidRDefault="008E0D83" w:rsidP="00C77D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516176" w:rsidRPr="00817398" w:rsidRDefault="00516176" w:rsidP="00C77D2E">
            <w:pPr>
              <w:spacing w:after="0"/>
              <w:ind w:right="-20"/>
              <w:rPr>
                <w:rFonts w:ascii="Arial" w:hAnsi="Arial" w:cs="Arial"/>
              </w:rPr>
            </w:pPr>
            <w:r w:rsidRPr="00817398">
              <w:rPr>
                <w:rFonts w:ascii="Arial Narrow" w:hAnsi="Arial Narrow" w:cs="Arial"/>
                <w:sz w:val="20"/>
                <w:szCs w:val="20"/>
              </w:rPr>
              <w:t>Gravity - overbalancing</w:t>
            </w:r>
          </w:p>
          <w:p w:rsidR="008E0D83" w:rsidRPr="00817398" w:rsidRDefault="008E0D83" w:rsidP="00C77D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35CD4" w:rsidRPr="00817398" w:rsidRDefault="00835CD4" w:rsidP="00C77D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817398">
              <w:rPr>
                <w:rFonts w:ascii="Arial Narrow" w:hAnsi="Arial Narrow" w:cs="Arial"/>
                <w:sz w:val="20"/>
                <w:szCs w:val="20"/>
              </w:rPr>
              <w:t>Hazardous chemicals -</w:t>
            </w:r>
          </w:p>
          <w:p w:rsidR="008E0D83" w:rsidRPr="00817398" w:rsidRDefault="008E0D83" w:rsidP="00C77D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35CD4" w:rsidRPr="00817398" w:rsidRDefault="00835CD4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817398">
              <w:rPr>
                <w:rFonts w:ascii="Arial Narrow" w:hAnsi="Arial Narrow" w:cs="Arial"/>
                <w:sz w:val="20"/>
                <w:szCs w:val="20"/>
              </w:rPr>
              <w:t>Biological</w:t>
            </w:r>
            <w:r w:rsidR="00B86B6C" w:rsidRPr="00817398"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</w:p>
        </w:tc>
        <w:tc>
          <w:tcPr>
            <w:tcW w:w="1559" w:type="dxa"/>
            <w:vAlign w:val="center"/>
          </w:tcPr>
          <w:p w:rsidR="000656B0" w:rsidRPr="00817398" w:rsidRDefault="000656B0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17398">
              <w:rPr>
                <w:rFonts w:ascii="Arial Narrow" w:eastAsia="Times New Roman" w:hAnsi="Arial Narrow" w:cs="Arial"/>
                <w:sz w:val="20"/>
                <w:szCs w:val="20"/>
              </w:rPr>
              <w:t>Slips, trips, falls and accessibility.</w:t>
            </w:r>
          </w:p>
          <w:p w:rsidR="00866C26" w:rsidRPr="00817398" w:rsidRDefault="00866C26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66C26" w:rsidRPr="00817398" w:rsidRDefault="00866C26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17398">
              <w:rPr>
                <w:rFonts w:ascii="Arial Narrow" w:eastAsia="Times New Roman" w:hAnsi="Arial Narrow" w:cs="Arial"/>
                <w:sz w:val="20"/>
                <w:szCs w:val="20"/>
              </w:rPr>
              <w:t>Falls through ceiling frame</w:t>
            </w:r>
          </w:p>
          <w:p w:rsidR="00A73175" w:rsidRPr="00817398" w:rsidRDefault="00A73175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73175" w:rsidRPr="00817398" w:rsidRDefault="00A73175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17398"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835CD4" w:rsidRPr="00817398" w:rsidRDefault="00835CD4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656B0" w:rsidRPr="00817398" w:rsidRDefault="00835CD4" w:rsidP="00C77D2E">
            <w:pPr>
              <w:spacing w:after="0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817398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="000656B0" w:rsidRPr="00817398">
              <w:rPr>
                <w:rFonts w:ascii="Arial Narrow" w:eastAsia="Times New Roman" w:hAnsi="Arial Narrow" w:cs="Arial"/>
                <w:sz w:val="20"/>
                <w:szCs w:val="20"/>
              </w:rPr>
              <w:t>nhalation and exposure to dust / fibres</w:t>
            </w:r>
            <w:r w:rsidR="00A51328" w:rsidRPr="00817398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="00866C26" w:rsidRPr="00817398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  <w:r w:rsidR="00A51328" w:rsidRPr="00817398">
              <w:rPr>
                <w:rFonts w:ascii="Arial Narrow" w:eastAsia="Times New Roman" w:hAnsi="Arial Narrow" w:cs="Arial"/>
                <w:sz w:val="20"/>
                <w:szCs w:val="20"/>
              </w:rPr>
              <w:t xml:space="preserve"> respiratory problems</w:t>
            </w:r>
          </w:p>
        </w:tc>
        <w:tc>
          <w:tcPr>
            <w:tcW w:w="411" w:type="dxa"/>
            <w:vAlign w:val="center"/>
          </w:tcPr>
          <w:p w:rsidR="000656B0" w:rsidRPr="00817398" w:rsidRDefault="000656B0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0656B0" w:rsidRPr="00817398" w:rsidRDefault="000656B0" w:rsidP="00C77D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817398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656B0" w:rsidRPr="00817398" w:rsidRDefault="000656B0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656B0" w:rsidRPr="00817398" w:rsidRDefault="000656B0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656B0" w:rsidRPr="00817398" w:rsidRDefault="000656B0" w:rsidP="00C77D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817398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656B0" w:rsidRPr="00817398" w:rsidRDefault="000656B0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0656B0" w:rsidRPr="00817398" w:rsidRDefault="000656B0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817398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126" w:type="dxa"/>
            <w:vAlign w:val="center"/>
          </w:tcPr>
          <w:p w:rsidR="008B15CD" w:rsidRPr="00817398" w:rsidRDefault="008B15CD" w:rsidP="00C77D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817398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 w:rsidRPr="00817398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8B15CD" w:rsidRPr="00817398" w:rsidRDefault="008B15CD" w:rsidP="00C77D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11403" w:rsidRPr="00817398" w:rsidRDefault="00111403" w:rsidP="00C77D2E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817398">
              <w:rPr>
                <w:rFonts w:ascii="Arial Narrow" w:hAnsi="Arial Narrow" w:cs="Arial"/>
                <w:sz w:val="20"/>
                <w:szCs w:val="20"/>
              </w:rPr>
              <w:t>Appropriate removal procedures to contain dust / fibres.</w:t>
            </w:r>
          </w:p>
          <w:p w:rsidR="007E1FD8" w:rsidRPr="00817398" w:rsidRDefault="007E1FD8" w:rsidP="00C77D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7E1FD8" w:rsidRPr="00817398" w:rsidRDefault="007E1FD8" w:rsidP="00C77D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817398">
              <w:rPr>
                <w:rFonts w:ascii="Arial Narrow" w:hAnsi="Arial Narrow"/>
                <w:sz w:val="20"/>
                <w:szCs w:val="20"/>
              </w:rPr>
              <w:t>Regularly monitor for airborne dust/ fibres</w:t>
            </w:r>
          </w:p>
          <w:p w:rsidR="00A501CD" w:rsidRPr="00817398" w:rsidRDefault="00A501CD" w:rsidP="00C77D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0656B0" w:rsidRPr="00817398" w:rsidRDefault="0074613F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17398">
              <w:rPr>
                <w:rFonts w:ascii="Arial Narrow" w:hAnsi="Arial Narrow"/>
                <w:sz w:val="20"/>
                <w:szCs w:val="20"/>
              </w:rPr>
              <w:t>Use task specific trained /</w:t>
            </w:r>
            <w:r w:rsidR="000656B0" w:rsidRPr="00817398">
              <w:rPr>
                <w:rFonts w:ascii="Arial Narrow" w:eastAsia="Times New Roman" w:hAnsi="Arial Narrow" w:cs="Arial"/>
                <w:sz w:val="20"/>
                <w:szCs w:val="20"/>
              </w:rPr>
              <w:t xml:space="preserve">experienced trades </w:t>
            </w:r>
            <w:r w:rsidR="000656B0" w:rsidRPr="00817398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  <w:r w:rsidR="000656B0" w:rsidRPr="00817398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8B15CD" w:rsidRPr="00817398" w:rsidRDefault="008B15CD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F0323" w:rsidRPr="00817398" w:rsidRDefault="000F0323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17398">
              <w:rPr>
                <w:rFonts w:ascii="Arial Narrow" w:hAnsi="Arial Narrow"/>
                <w:sz w:val="20"/>
                <w:szCs w:val="20"/>
              </w:rPr>
              <w:t xml:space="preserve">Provide appropriate warning signage and barricades </w:t>
            </w:r>
            <w:r w:rsidRPr="00817398">
              <w:rPr>
                <w:rFonts w:ascii="Arial Narrow" w:eastAsia="Times New Roman" w:hAnsi="Arial Narrow" w:cs="Arial"/>
                <w:sz w:val="20"/>
                <w:szCs w:val="20"/>
              </w:rPr>
              <w:t xml:space="preserve">to </w:t>
            </w:r>
            <w:r w:rsidRPr="00817398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817398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817398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817398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81739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817398">
              <w:rPr>
                <w:rFonts w:ascii="Arial Narrow" w:eastAsia="Times New Roman" w:hAnsi="Arial Narrow" w:cs="Arial"/>
                <w:sz w:val="20"/>
                <w:szCs w:val="20"/>
              </w:rPr>
              <w:t xml:space="preserve">and to restrict unauthorised / inadvertent access / entry to </w:t>
            </w:r>
            <w:r w:rsidRPr="00817398">
              <w:rPr>
                <w:rFonts w:ascii="Arial Narrow" w:hAnsi="Arial Narrow"/>
                <w:sz w:val="20"/>
                <w:szCs w:val="20"/>
              </w:rPr>
              <w:t xml:space="preserve">into the work area </w:t>
            </w:r>
            <w:r w:rsidRPr="00817398">
              <w:rPr>
                <w:rFonts w:ascii="Arial Narrow" w:eastAsia="Times New Roman" w:hAnsi="Arial Narrow" w:cs="Arial"/>
                <w:sz w:val="20"/>
                <w:szCs w:val="20"/>
              </w:rPr>
              <w:t xml:space="preserve">by </w:t>
            </w:r>
            <w:r w:rsidRPr="00817398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0656B0" w:rsidRPr="00817398" w:rsidRDefault="000656B0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17398">
              <w:rPr>
                <w:rFonts w:ascii="Arial Narrow" w:eastAsia="Times New Roman" w:hAnsi="Arial Narrow" w:cs="Arial"/>
                <w:sz w:val="20"/>
                <w:szCs w:val="20"/>
              </w:rPr>
              <w:t xml:space="preserve">Place </w:t>
            </w:r>
            <w:r w:rsidR="00DA0B36" w:rsidRPr="00817398">
              <w:rPr>
                <w:rFonts w:ascii="Arial Narrow" w:eastAsia="Times New Roman" w:hAnsi="Arial Narrow" w:cs="Arial"/>
                <w:sz w:val="20"/>
                <w:szCs w:val="20"/>
              </w:rPr>
              <w:t xml:space="preserve">removed </w:t>
            </w:r>
            <w:r w:rsidRPr="00817398">
              <w:rPr>
                <w:rFonts w:ascii="Arial Narrow" w:eastAsia="Times New Roman" w:hAnsi="Arial Narrow" w:cs="Arial"/>
                <w:sz w:val="20"/>
                <w:szCs w:val="20"/>
              </w:rPr>
              <w:t>material in heavy duty plastic bags.</w:t>
            </w:r>
          </w:p>
          <w:p w:rsidR="006C7341" w:rsidRPr="00817398" w:rsidRDefault="0049178E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17398">
              <w:rPr>
                <w:rFonts w:ascii="Arial Narrow" w:eastAsia="Times New Roman" w:hAnsi="Arial Narrow" w:cs="Arial"/>
                <w:sz w:val="20"/>
                <w:szCs w:val="20"/>
              </w:rPr>
              <w:t>Use moveable working platform to top of joists.</w:t>
            </w:r>
          </w:p>
          <w:p w:rsidR="007E1FD8" w:rsidRPr="00817398" w:rsidRDefault="007E1FD8" w:rsidP="00C77D2E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729E2" w:rsidRPr="00817398" w:rsidRDefault="006C7341" w:rsidP="00C77D2E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17398">
              <w:rPr>
                <w:rFonts w:ascii="Arial Narrow" w:eastAsia="Times New Roman" w:hAnsi="Arial Narrow" w:cs="Arial"/>
                <w:sz w:val="20"/>
                <w:szCs w:val="20"/>
              </w:rPr>
              <w:t xml:space="preserve">Adequate lighting and </w:t>
            </w:r>
            <w:r w:rsidR="008729E2" w:rsidRPr="00817398">
              <w:rPr>
                <w:rFonts w:ascii="Arial Narrow" w:eastAsia="Times New Roman" w:hAnsi="Arial Narrow" w:cs="Arial"/>
                <w:sz w:val="20"/>
                <w:szCs w:val="20"/>
              </w:rPr>
              <w:t>ventilation.</w:t>
            </w:r>
          </w:p>
          <w:p w:rsidR="008729E2" w:rsidRPr="00817398" w:rsidRDefault="008729E2" w:rsidP="00C77D2E">
            <w:pPr>
              <w:spacing w:after="0"/>
              <w:ind w:right="-76"/>
              <w:rPr>
                <w:rFonts w:ascii="Arial Narrow" w:hAnsi="Arial Narrow"/>
                <w:sz w:val="20"/>
                <w:szCs w:val="20"/>
              </w:rPr>
            </w:pPr>
          </w:p>
          <w:p w:rsidR="008729E2" w:rsidRPr="00817398" w:rsidRDefault="008729E2" w:rsidP="00C77D2E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17398">
              <w:rPr>
                <w:rFonts w:ascii="Arial Narrow" w:hAnsi="Arial Narrow"/>
                <w:sz w:val="20"/>
                <w:szCs w:val="20"/>
              </w:rPr>
              <w:t>Vacuum residual dust / fibres from ceiling area</w:t>
            </w:r>
          </w:p>
          <w:p w:rsidR="008729E2" w:rsidRPr="00817398" w:rsidRDefault="008729E2" w:rsidP="00C77D2E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656B0" w:rsidRPr="00817398" w:rsidRDefault="000656B0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17398">
              <w:rPr>
                <w:rFonts w:ascii="Arial Narrow" w:eastAsia="Times New Roman" w:hAnsi="Arial Narrow" w:cs="Arial"/>
                <w:sz w:val="20"/>
                <w:szCs w:val="20"/>
              </w:rPr>
              <w:t>Use appropriate PPE</w:t>
            </w:r>
          </w:p>
          <w:p w:rsidR="000656B0" w:rsidRPr="00817398" w:rsidRDefault="000656B0" w:rsidP="00C77D2E">
            <w:pPr>
              <w:spacing w:after="0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817398">
              <w:rPr>
                <w:rFonts w:ascii="Arial Narrow" w:eastAsia="Times New Roman" w:hAnsi="Arial Narrow" w:cs="Arial"/>
                <w:sz w:val="20"/>
                <w:szCs w:val="20"/>
              </w:rPr>
              <w:t>SWMS</w:t>
            </w:r>
          </w:p>
        </w:tc>
        <w:tc>
          <w:tcPr>
            <w:tcW w:w="1559" w:type="dxa"/>
            <w:vAlign w:val="center"/>
          </w:tcPr>
          <w:p w:rsidR="000656B0" w:rsidRPr="00817398" w:rsidRDefault="00062A17" w:rsidP="00C77D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817398">
              <w:rPr>
                <w:rFonts w:ascii="Arial Narrow" w:eastAsia="Times New Roman" w:hAnsi="Arial Narrow" w:cs="Arial"/>
                <w:spacing w:val="1"/>
              </w:rPr>
              <w:t xml:space="preserve">Site </w:t>
            </w:r>
            <w:r w:rsidR="000656B0" w:rsidRPr="00817398">
              <w:rPr>
                <w:rFonts w:ascii="Arial Narrow" w:eastAsia="Times New Roman" w:hAnsi="Arial Narrow" w:cs="Arial"/>
                <w:spacing w:val="1"/>
              </w:rPr>
              <w:t>S</w:t>
            </w:r>
            <w:r w:rsidR="000656B0" w:rsidRPr="00817398">
              <w:rPr>
                <w:rFonts w:ascii="Arial Narrow" w:eastAsia="Times New Roman" w:hAnsi="Arial Narrow" w:cs="Arial"/>
              </w:rPr>
              <w:t>up</w:t>
            </w:r>
            <w:r w:rsidR="000656B0" w:rsidRPr="00817398">
              <w:rPr>
                <w:rFonts w:ascii="Arial Narrow" w:eastAsia="Times New Roman" w:hAnsi="Arial Narrow" w:cs="Arial"/>
                <w:spacing w:val="-1"/>
              </w:rPr>
              <w:t>e</w:t>
            </w:r>
            <w:r w:rsidR="000656B0" w:rsidRPr="00817398">
              <w:rPr>
                <w:rFonts w:ascii="Arial Narrow" w:eastAsia="Times New Roman" w:hAnsi="Arial Narrow" w:cs="Arial"/>
              </w:rPr>
              <w:t>rvisor</w:t>
            </w:r>
          </w:p>
          <w:p w:rsidR="000656B0" w:rsidRPr="00817398" w:rsidRDefault="000656B0" w:rsidP="00C77D2E">
            <w:pPr>
              <w:spacing w:after="0"/>
              <w:ind w:left="102" w:right="-20"/>
              <w:rPr>
                <w:rFonts w:ascii="Arial" w:eastAsia="Times New Roman" w:hAnsi="Arial" w:cs="Arial"/>
              </w:rPr>
            </w:pPr>
          </w:p>
          <w:p w:rsidR="007D4D61" w:rsidRPr="00817398" w:rsidRDefault="007D4D61" w:rsidP="00C77D2E">
            <w:pPr>
              <w:spacing w:after="0"/>
              <w:rPr>
                <w:rFonts w:ascii="Arial Narrow" w:hAnsi="Arial Narrow" w:cs="Arial"/>
              </w:rPr>
            </w:pPr>
            <w:r w:rsidRPr="00817398">
              <w:rPr>
                <w:rFonts w:ascii="Arial Narrow" w:eastAsia="Times New Roman" w:hAnsi="Arial Narrow" w:cs="Arial"/>
              </w:rPr>
              <w:t>Contr</w:t>
            </w:r>
            <w:r w:rsidRPr="00817398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817398">
              <w:rPr>
                <w:rFonts w:ascii="Arial Narrow" w:eastAsia="Times New Roman" w:hAnsi="Arial Narrow" w:cs="Arial"/>
              </w:rPr>
              <w:t>tor / all ‘</w:t>
            </w:r>
            <w:r w:rsidRPr="00817398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0656B0" w:rsidRPr="00817398" w:rsidRDefault="000656B0" w:rsidP="00C77D2E">
            <w:pPr>
              <w:spacing w:after="0"/>
              <w:ind w:right="-20"/>
              <w:rPr>
                <w:rFonts w:ascii="Arial" w:eastAsia="Times New Roman" w:hAnsi="Arial" w:cs="Arial"/>
                <w:spacing w:val="1"/>
              </w:rPr>
            </w:pPr>
          </w:p>
        </w:tc>
        <w:tc>
          <w:tcPr>
            <w:tcW w:w="1134" w:type="dxa"/>
            <w:vAlign w:val="center"/>
          </w:tcPr>
          <w:p w:rsidR="000656B0" w:rsidRPr="00817398" w:rsidRDefault="000656B0" w:rsidP="00F348AA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9178E" w:rsidRPr="005C6238" w:rsidTr="002B5FB4">
        <w:tc>
          <w:tcPr>
            <w:tcW w:w="1668" w:type="dxa"/>
            <w:vAlign w:val="center"/>
          </w:tcPr>
          <w:p w:rsidR="00C01822" w:rsidRDefault="0049178E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 w:rsidRPr="007D43D4">
              <w:rPr>
                <w:rFonts w:ascii="Arial Narrow" w:eastAsia="Times New Roman" w:hAnsi="Arial Narrow" w:cs="Arial"/>
                <w:spacing w:val="1"/>
              </w:rPr>
              <w:t>Gain access to roof</w:t>
            </w:r>
            <w:r w:rsidR="00C01822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Pr="007D43D4">
              <w:rPr>
                <w:rFonts w:ascii="Arial Narrow" w:eastAsia="Times New Roman" w:hAnsi="Arial Narrow" w:cs="Arial"/>
                <w:spacing w:val="1"/>
              </w:rPr>
              <w:t xml:space="preserve">space </w:t>
            </w:r>
          </w:p>
          <w:p w:rsidR="0049178E" w:rsidRDefault="0049178E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 w:rsidRPr="007D43D4">
              <w:rPr>
                <w:rFonts w:ascii="Arial Narrow" w:eastAsia="Times New Roman" w:hAnsi="Arial Narrow" w:cs="Arial"/>
                <w:spacing w:val="1"/>
              </w:rPr>
              <w:t>- step ladder</w:t>
            </w:r>
          </w:p>
          <w:p w:rsidR="00835CD4" w:rsidRDefault="00835CD4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35CD4" w:rsidRDefault="00835CD4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7D43D4">
              <w:rPr>
                <w:rFonts w:ascii="Arial Narrow" w:eastAsia="Times New Roman" w:hAnsi="Arial Narrow" w:cs="Arial"/>
                <w:sz w:val="20"/>
                <w:szCs w:val="20"/>
              </w:rPr>
              <w:t>Slips, trips, falls and accessibility</w:t>
            </w:r>
            <w:r w:rsidR="00B86B6C"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B86B6C" w:rsidRPr="00835CD4" w:rsidRDefault="00B86B6C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Gravity</w:t>
            </w:r>
            <w:r w:rsidR="00516176">
              <w:rPr>
                <w:rFonts w:ascii="Arial Narrow" w:eastAsia="Times New Roman" w:hAnsi="Arial Narrow" w:cs="Arial"/>
                <w:sz w:val="20"/>
                <w:szCs w:val="20"/>
              </w:rPr>
              <w:t xml:space="preserve"> - overbalancing</w:t>
            </w:r>
          </w:p>
        </w:tc>
        <w:tc>
          <w:tcPr>
            <w:tcW w:w="1559" w:type="dxa"/>
            <w:vAlign w:val="center"/>
          </w:tcPr>
          <w:p w:rsidR="0049178E" w:rsidRDefault="0049178E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7D43D4">
              <w:rPr>
                <w:rFonts w:ascii="Arial Narrow" w:eastAsia="Times New Roman" w:hAnsi="Arial Narrow" w:cs="Arial"/>
                <w:sz w:val="20"/>
                <w:szCs w:val="20"/>
              </w:rPr>
              <w:t>Fall from ladder</w:t>
            </w:r>
          </w:p>
          <w:p w:rsidR="00127D35" w:rsidRDefault="00127D35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27D35" w:rsidRDefault="00127D35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127D35" w:rsidRPr="007D43D4" w:rsidRDefault="00127D35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604B3" w:rsidRPr="007D43D4" w:rsidRDefault="001604B3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9178E" w:rsidRDefault="0049178E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9178E" w:rsidRDefault="0049178E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9178E" w:rsidRDefault="0049178E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9178E" w:rsidRDefault="0049178E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9178E" w:rsidRDefault="0049178E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9178E" w:rsidRDefault="0049178E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9178E" w:rsidRDefault="0049178E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49178E" w:rsidRDefault="0049178E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126" w:type="dxa"/>
            <w:vAlign w:val="center"/>
          </w:tcPr>
          <w:p w:rsidR="008B15CD" w:rsidRDefault="008B15CD" w:rsidP="00C77D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8B15CD" w:rsidRPr="007E1FD8" w:rsidRDefault="008B15CD" w:rsidP="00C77D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062A17" w:rsidRDefault="00062A17" w:rsidP="00C77D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to work area</w:t>
            </w:r>
          </w:p>
          <w:p w:rsidR="00062A17" w:rsidRDefault="00062A17" w:rsidP="00C77D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062A17" w:rsidRDefault="00062A17" w:rsidP="00C77D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area.</w:t>
            </w:r>
          </w:p>
          <w:p w:rsidR="00062A17" w:rsidRDefault="00062A17" w:rsidP="00C77D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49178E" w:rsidRPr="007D43D4" w:rsidRDefault="0049178E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7D43D4">
              <w:rPr>
                <w:rFonts w:ascii="Arial Narrow" w:eastAsia="Times New Roman" w:hAnsi="Arial Narrow" w:cs="Arial"/>
                <w:sz w:val="20"/>
                <w:szCs w:val="20"/>
              </w:rPr>
              <w:t>Use trained ‘</w:t>
            </w:r>
            <w:r w:rsidRPr="006C7341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workers’.</w:t>
            </w:r>
          </w:p>
          <w:p w:rsidR="0049178E" w:rsidRPr="007D43D4" w:rsidRDefault="0049178E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7D43D4">
              <w:rPr>
                <w:rFonts w:ascii="Arial Narrow" w:eastAsia="Times New Roman" w:hAnsi="Arial Narrow" w:cs="Arial"/>
                <w:sz w:val="20"/>
                <w:szCs w:val="20"/>
              </w:rPr>
              <w:t>Use suitable step ladder, correctly footed.</w:t>
            </w:r>
          </w:p>
          <w:p w:rsidR="0049178E" w:rsidRDefault="0049178E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7D43D4">
              <w:rPr>
                <w:rFonts w:ascii="Arial Narrow" w:eastAsia="Times New Roman" w:hAnsi="Arial Narrow" w:cs="Arial"/>
                <w:sz w:val="20"/>
                <w:szCs w:val="20"/>
              </w:rPr>
              <w:t xml:space="preserve">Ensure </w:t>
            </w:r>
            <w:r w:rsidR="006C7341" w:rsidRPr="006C7341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</w:t>
            </w:r>
            <w:r w:rsidRPr="006C7341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</w:t>
            </w:r>
            <w:r w:rsidR="006C7341" w:rsidRPr="006C7341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’</w:t>
            </w:r>
            <w:r w:rsidRPr="007D43D4">
              <w:rPr>
                <w:rFonts w:ascii="Arial Narrow" w:eastAsia="Times New Roman" w:hAnsi="Arial Narrow" w:cs="Arial"/>
                <w:sz w:val="20"/>
                <w:szCs w:val="20"/>
              </w:rPr>
              <w:t xml:space="preserve"> face the ladder when climbing up and down.</w:t>
            </w:r>
          </w:p>
          <w:p w:rsidR="00A73175" w:rsidRDefault="00A73175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Limit the use of ladders</w:t>
            </w:r>
          </w:p>
        </w:tc>
        <w:tc>
          <w:tcPr>
            <w:tcW w:w="1559" w:type="dxa"/>
            <w:vAlign w:val="center"/>
          </w:tcPr>
          <w:p w:rsidR="007D4D61" w:rsidRDefault="007D4D61" w:rsidP="00C77D2E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49178E" w:rsidRDefault="0049178E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134" w:type="dxa"/>
            <w:vAlign w:val="center"/>
          </w:tcPr>
          <w:p w:rsidR="0049178E" w:rsidRPr="005C6238" w:rsidRDefault="0049178E" w:rsidP="00F348AA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7F430B" w:rsidRPr="00817398" w:rsidTr="002B5FB4">
        <w:tc>
          <w:tcPr>
            <w:tcW w:w="1668" w:type="dxa"/>
            <w:vAlign w:val="center"/>
          </w:tcPr>
          <w:p w:rsidR="007F430B" w:rsidRPr="00817398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 w:rsidRPr="00817398">
              <w:rPr>
                <w:rFonts w:ascii="Arial Narrow" w:eastAsia="Times New Roman" w:hAnsi="Arial Narrow" w:cs="Arial"/>
                <w:spacing w:val="1"/>
              </w:rPr>
              <w:t>Work in confined</w:t>
            </w:r>
          </w:p>
          <w:p w:rsidR="007F430B" w:rsidRPr="00817398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 w:rsidRPr="00817398">
              <w:rPr>
                <w:rFonts w:ascii="Arial Narrow" w:eastAsia="Times New Roman" w:hAnsi="Arial Narrow" w:cs="Arial"/>
                <w:spacing w:val="1"/>
              </w:rPr>
              <w:t xml:space="preserve">space to remove insulation </w:t>
            </w:r>
            <w:r w:rsidRPr="00817398">
              <w:rPr>
                <w:rFonts w:ascii="Arial Narrow" w:eastAsia="Times New Roman" w:hAnsi="Arial Narrow" w:cs="Arial"/>
                <w:i/>
                <w:spacing w:val="1"/>
              </w:rPr>
              <w:t>that may</w:t>
            </w:r>
            <w:r w:rsidRPr="00817398">
              <w:rPr>
                <w:rFonts w:ascii="Arial Narrow" w:eastAsia="Times New Roman" w:hAnsi="Arial Narrow" w:cs="Arial"/>
                <w:spacing w:val="1"/>
              </w:rPr>
              <w:t xml:space="preserve"> contain </w:t>
            </w:r>
            <w:r w:rsidR="009C4D1F" w:rsidRPr="00817398">
              <w:rPr>
                <w:rFonts w:ascii="Arial Narrow" w:eastAsia="Times New Roman" w:hAnsi="Arial Narrow" w:cs="Arial"/>
                <w:spacing w:val="1"/>
              </w:rPr>
              <w:t xml:space="preserve">or be contaminated by </w:t>
            </w:r>
            <w:r w:rsidRPr="00817398">
              <w:rPr>
                <w:rFonts w:ascii="Arial Narrow" w:eastAsia="Times New Roman" w:hAnsi="Arial Narrow" w:cs="Arial"/>
                <w:spacing w:val="1"/>
              </w:rPr>
              <w:t>asbestos [ACM] or [ACD</w:t>
            </w:r>
            <w:r w:rsidR="002B25CF" w:rsidRPr="00817398">
              <w:rPr>
                <w:rFonts w:ascii="Arial Narrow" w:eastAsia="Times New Roman" w:hAnsi="Arial Narrow" w:cs="Arial"/>
                <w:spacing w:val="1"/>
              </w:rPr>
              <w:t>]</w:t>
            </w:r>
            <w:r w:rsidR="001D2D85" w:rsidRPr="00817398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Pr="00817398">
              <w:rPr>
                <w:rFonts w:ascii="Arial Narrow" w:eastAsia="Times New Roman" w:hAnsi="Arial Narrow" w:cs="Arial"/>
                <w:spacing w:val="1"/>
              </w:rPr>
              <w:t>-</w:t>
            </w:r>
          </w:p>
          <w:p w:rsidR="007F430B" w:rsidRPr="00817398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</w:p>
          <w:p w:rsidR="007F430B" w:rsidRPr="00817398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81739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Hazardous chemicals - </w:t>
            </w:r>
          </w:p>
          <w:p w:rsidR="007F430B" w:rsidRPr="00817398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7F430B" w:rsidRPr="00817398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81739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Biological -</w:t>
            </w:r>
          </w:p>
          <w:p w:rsidR="007F430B" w:rsidRPr="00817398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7F430B" w:rsidRPr="00817398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81739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Electricity -</w:t>
            </w:r>
          </w:p>
          <w:p w:rsidR="007F430B" w:rsidRPr="00817398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F430B" w:rsidRPr="00817398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17398">
              <w:rPr>
                <w:rFonts w:ascii="Arial Narrow" w:eastAsia="Times New Roman" w:hAnsi="Arial Narrow" w:cs="Arial"/>
                <w:sz w:val="20"/>
                <w:szCs w:val="20"/>
              </w:rPr>
              <w:t>Slips, trips, falls and accessibility -</w:t>
            </w:r>
          </w:p>
          <w:p w:rsidR="007F430B" w:rsidRPr="00817398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F430B" w:rsidRPr="00817398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17398">
              <w:rPr>
                <w:rFonts w:ascii="Arial Narrow" w:eastAsia="Times New Roman" w:hAnsi="Arial Narrow" w:cs="Arial"/>
                <w:sz w:val="20"/>
                <w:szCs w:val="20"/>
              </w:rPr>
              <w:t>Ergonomic -</w:t>
            </w:r>
          </w:p>
          <w:p w:rsidR="007F430B" w:rsidRPr="00817398" w:rsidRDefault="007F430B" w:rsidP="00C77D2E">
            <w:pPr>
              <w:spacing w:after="0"/>
              <w:ind w:right="-15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7F430B" w:rsidRPr="00817398" w:rsidRDefault="007F430B" w:rsidP="00C77D2E">
            <w:pPr>
              <w:spacing w:after="0"/>
              <w:ind w:right="-15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81739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Exposure to extreme temperature</w:t>
            </w:r>
          </w:p>
        </w:tc>
        <w:tc>
          <w:tcPr>
            <w:tcW w:w="1559" w:type="dxa"/>
            <w:vAlign w:val="center"/>
          </w:tcPr>
          <w:p w:rsidR="007F430B" w:rsidRPr="00817398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17398">
              <w:rPr>
                <w:rFonts w:ascii="Arial Narrow" w:eastAsia="Times New Roman" w:hAnsi="Arial Narrow" w:cs="Arial"/>
                <w:sz w:val="20"/>
                <w:szCs w:val="20"/>
              </w:rPr>
              <w:t>Inhalation of dust / fibres - respiratory problems.</w:t>
            </w:r>
          </w:p>
          <w:p w:rsidR="007F430B" w:rsidRPr="00817398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F430B" w:rsidRPr="00817398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17398">
              <w:rPr>
                <w:rFonts w:ascii="Arial Narrow" w:eastAsia="Times New Roman" w:hAnsi="Arial Narrow" w:cs="Arial"/>
                <w:sz w:val="20"/>
                <w:szCs w:val="20"/>
              </w:rPr>
              <w:t>Eye and skin irritations / allergies</w:t>
            </w:r>
          </w:p>
          <w:p w:rsidR="007F430B" w:rsidRPr="00817398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F430B" w:rsidRPr="00817398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17398">
              <w:rPr>
                <w:rFonts w:ascii="Arial Narrow" w:eastAsia="Times New Roman" w:hAnsi="Arial Narrow" w:cs="Arial"/>
                <w:sz w:val="20"/>
                <w:szCs w:val="20"/>
              </w:rPr>
              <w:t>Fall through framing members.</w:t>
            </w:r>
          </w:p>
          <w:p w:rsidR="007F430B" w:rsidRPr="00817398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F430B" w:rsidRPr="00817398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17398">
              <w:rPr>
                <w:rFonts w:ascii="Arial Narrow" w:eastAsia="Times New Roman" w:hAnsi="Arial Narrow" w:cs="Arial"/>
                <w:sz w:val="20"/>
                <w:szCs w:val="20"/>
              </w:rPr>
              <w:t xml:space="preserve">Electric shock or electrocution </w:t>
            </w:r>
          </w:p>
          <w:p w:rsidR="007F430B" w:rsidRPr="00817398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F430B" w:rsidRPr="00817398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17398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Pr="00817398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Worker’</w:t>
            </w:r>
            <w:r w:rsidRPr="00817398">
              <w:rPr>
                <w:rFonts w:ascii="Arial Narrow" w:eastAsia="Times New Roman" w:hAnsi="Arial Narrow" w:cs="Arial"/>
                <w:sz w:val="20"/>
                <w:szCs w:val="20"/>
              </w:rPr>
              <w:t xml:space="preserve"> trapped in confined space</w:t>
            </w:r>
          </w:p>
          <w:p w:rsidR="007F430B" w:rsidRPr="00817398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F430B" w:rsidRPr="00817398" w:rsidRDefault="007F430B" w:rsidP="00C77D2E">
            <w:pPr>
              <w:spacing w:after="0"/>
              <w:ind w:right="-20"/>
              <w:rPr>
                <w:rFonts w:ascii="Arial" w:hAnsi="Arial" w:cs="Arial"/>
                <w:sz w:val="20"/>
                <w:szCs w:val="20"/>
              </w:rPr>
            </w:pPr>
            <w:r w:rsidRPr="00817398">
              <w:rPr>
                <w:rFonts w:ascii="Arial Narrow" w:eastAsia="Times New Roman" w:hAnsi="Arial Narrow" w:cs="Arial"/>
                <w:sz w:val="20"/>
                <w:szCs w:val="20"/>
              </w:rPr>
              <w:t>Dehydration</w:t>
            </w:r>
          </w:p>
        </w:tc>
        <w:tc>
          <w:tcPr>
            <w:tcW w:w="411" w:type="dxa"/>
            <w:vAlign w:val="center"/>
          </w:tcPr>
          <w:p w:rsidR="007F430B" w:rsidRPr="00817398" w:rsidRDefault="007F430B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7F430B" w:rsidRPr="00817398" w:rsidRDefault="007F430B" w:rsidP="00C77D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817398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7F430B" w:rsidRPr="00817398" w:rsidRDefault="007F430B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7F430B" w:rsidRPr="00817398" w:rsidRDefault="007F430B" w:rsidP="00C77D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7F430B" w:rsidRPr="00817398" w:rsidRDefault="007F430B" w:rsidP="00C77D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817398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7F430B" w:rsidRPr="00817398" w:rsidRDefault="007F430B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7F430B" w:rsidRPr="00817398" w:rsidRDefault="007F430B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817398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126" w:type="dxa"/>
            <w:vAlign w:val="center"/>
          </w:tcPr>
          <w:p w:rsidR="007F430B" w:rsidRPr="00817398" w:rsidRDefault="007F430B" w:rsidP="00C77D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817398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 w:rsidRPr="00817398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7F430B" w:rsidRPr="00817398" w:rsidRDefault="007F430B" w:rsidP="00C77D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7F430B" w:rsidRPr="00817398" w:rsidRDefault="007F430B" w:rsidP="00C77D2E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817398">
              <w:rPr>
                <w:rFonts w:ascii="Arial Narrow" w:hAnsi="Arial Narrow" w:cs="Arial"/>
                <w:sz w:val="20"/>
                <w:szCs w:val="20"/>
              </w:rPr>
              <w:t>Appropriate removal procedures for insulation to contain [ACM or ACD] dust / fibres.</w:t>
            </w:r>
          </w:p>
          <w:p w:rsidR="007F430B" w:rsidRPr="00817398" w:rsidRDefault="007F430B" w:rsidP="00C77D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7F430B" w:rsidRPr="00817398" w:rsidRDefault="007F430B" w:rsidP="00C77D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817398">
              <w:rPr>
                <w:rFonts w:ascii="Arial Narrow" w:hAnsi="Arial Narrow"/>
                <w:sz w:val="20"/>
                <w:szCs w:val="20"/>
              </w:rPr>
              <w:t>Regularly monitor for airborne dust/ fibres</w:t>
            </w:r>
          </w:p>
          <w:p w:rsidR="007F430B" w:rsidRPr="00817398" w:rsidRDefault="007F430B" w:rsidP="00C77D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7F430B" w:rsidRPr="00817398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17398">
              <w:rPr>
                <w:rFonts w:ascii="Arial Narrow" w:eastAsia="Times New Roman" w:hAnsi="Arial Narrow" w:cs="Arial"/>
                <w:sz w:val="20"/>
                <w:szCs w:val="20"/>
              </w:rPr>
              <w:t>Use moveable working platform in roof space.</w:t>
            </w:r>
          </w:p>
          <w:p w:rsidR="007F430B" w:rsidRPr="00817398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F430B" w:rsidRPr="00817398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17398">
              <w:rPr>
                <w:rFonts w:ascii="Arial Narrow" w:hAnsi="Arial Narrow"/>
                <w:sz w:val="20"/>
                <w:szCs w:val="20"/>
              </w:rPr>
              <w:t>Use task specific trained</w:t>
            </w:r>
            <w:r w:rsidRPr="00817398">
              <w:rPr>
                <w:rFonts w:ascii="Arial Narrow" w:eastAsia="Times New Roman" w:hAnsi="Arial Narrow" w:cs="Arial"/>
                <w:sz w:val="20"/>
                <w:szCs w:val="20"/>
              </w:rPr>
              <w:t xml:space="preserve">, experienced </w:t>
            </w:r>
            <w:r w:rsidRPr="00817398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  <w:r w:rsidRPr="00817398">
              <w:rPr>
                <w:rFonts w:ascii="Arial Narrow" w:eastAsia="Times New Roman" w:hAnsi="Arial Narrow" w:cs="Arial"/>
                <w:sz w:val="20"/>
                <w:szCs w:val="20"/>
              </w:rPr>
              <w:t xml:space="preserve"> and task rotate </w:t>
            </w:r>
            <w:r w:rsidRPr="00817398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  <w:r w:rsidRPr="00817398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7F430B" w:rsidRPr="00817398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F430B" w:rsidRPr="00817398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17398">
              <w:rPr>
                <w:rFonts w:ascii="Arial Narrow" w:eastAsia="Times New Roman" w:hAnsi="Arial Narrow" w:cs="Arial"/>
                <w:sz w:val="20"/>
                <w:szCs w:val="20"/>
              </w:rPr>
              <w:t xml:space="preserve">Train </w:t>
            </w:r>
            <w:r w:rsidRPr="00817398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  <w:r w:rsidRPr="00817398">
              <w:rPr>
                <w:rFonts w:ascii="Arial Narrow" w:eastAsia="Times New Roman" w:hAnsi="Arial Narrow" w:cs="Arial"/>
                <w:sz w:val="20"/>
                <w:szCs w:val="20"/>
              </w:rPr>
              <w:t xml:space="preserve"> in safe working in confined roof spaces.</w:t>
            </w:r>
          </w:p>
          <w:p w:rsidR="007F430B" w:rsidRPr="00817398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F430B" w:rsidRPr="00817398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17398">
              <w:rPr>
                <w:rFonts w:ascii="Arial Narrow" w:eastAsia="Times New Roman" w:hAnsi="Arial Narrow" w:cs="Arial"/>
                <w:sz w:val="20"/>
                <w:szCs w:val="20"/>
              </w:rPr>
              <w:t>Regularly monitor ‘</w:t>
            </w:r>
            <w:r w:rsidRPr="00817398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Pr="00817398">
              <w:rPr>
                <w:rFonts w:ascii="Arial Narrow" w:eastAsia="Times New Roman" w:hAnsi="Arial Narrow" w:cs="Arial"/>
                <w:sz w:val="20"/>
                <w:szCs w:val="20"/>
              </w:rPr>
              <w:t xml:space="preserve"> within the roof space.</w:t>
            </w:r>
          </w:p>
          <w:p w:rsidR="007F430B" w:rsidRPr="00817398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F430B" w:rsidRPr="00817398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17398">
              <w:rPr>
                <w:rFonts w:ascii="Arial Narrow" w:eastAsia="Times New Roman" w:hAnsi="Arial Narrow" w:cs="Arial"/>
                <w:sz w:val="20"/>
                <w:szCs w:val="20"/>
              </w:rPr>
              <w:t>Adequate fluid intake.</w:t>
            </w:r>
          </w:p>
          <w:p w:rsidR="007F430B" w:rsidRPr="00817398" w:rsidRDefault="007F430B" w:rsidP="00C77D2E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F430B" w:rsidRPr="00817398" w:rsidRDefault="007F430B" w:rsidP="00C77D2E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17398">
              <w:rPr>
                <w:rFonts w:ascii="Arial Narrow" w:eastAsia="Times New Roman" w:hAnsi="Arial Narrow" w:cs="Arial"/>
                <w:sz w:val="20"/>
                <w:szCs w:val="20"/>
              </w:rPr>
              <w:t>Adequate lighting and ventilation.</w:t>
            </w:r>
          </w:p>
          <w:p w:rsidR="007F430B" w:rsidRPr="00817398" w:rsidRDefault="007F430B" w:rsidP="00C77D2E">
            <w:pPr>
              <w:spacing w:after="0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817398">
              <w:rPr>
                <w:rFonts w:ascii="Arial Narrow" w:eastAsia="Times New Roman" w:hAnsi="Arial Narrow" w:cs="Arial"/>
                <w:sz w:val="20"/>
                <w:szCs w:val="20"/>
              </w:rPr>
              <w:t>Use of appropriate PPE.</w:t>
            </w:r>
          </w:p>
        </w:tc>
        <w:tc>
          <w:tcPr>
            <w:tcW w:w="1559" w:type="dxa"/>
            <w:vAlign w:val="center"/>
          </w:tcPr>
          <w:p w:rsidR="007F430B" w:rsidRPr="00817398" w:rsidRDefault="007F430B" w:rsidP="00C77D2E">
            <w:pPr>
              <w:spacing w:after="0"/>
              <w:rPr>
                <w:rFonts w:ascii="Arial Narrow" w:hAnsi="Arial Narrow" w:cs="Arial"/>
              </w:rPr>
            </w:pPr>
            <w:r w:rsidRPr="00817398">
              <w:rPr>
                <w:rFonts w:ascii="Arial Narrow" w:eastAsia="Times New Roman" w:hAnsi="Arial Narrow" w:cs="Arial"/>
              </w:rPr>
              <w:t>Contr</w:t>
            </w:r>
            <w:r w:rsidRPr="00817398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817398">
              <w:rPr>
                <w:rFonts w:ascii="Arial Narrow" w:eastAsia="Times New Roman" w:hAnsi="Arial Narrow" w:cs="Arial"/>
              </w:rPr>
              <w:t>tor / all ‘</w:t>
            </w:r>
            <w:r w:rsidRPr="00817398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7F430B" w:rsidRPr="00817398" w:rsidRDefault="007F430B" w:rsidP="00C77D2E">
            <w:pPr>
              <w:spacing w:after="0"/>
              <w:ind w:right="61"/>
              <w:rPr>
                <w:rFonts w:ascii="Arial" w:eastAsia="Times New Roman" w:hAnsi="Arial" w:cs="Arial"/>
              </w:rPr>
            </w:pPr>
          </w:p>
        </w:tc>
        <w:tc>
          <w:tcPr>
            <w:tcW w:w="1134" w:type="dxa"/>
            <w:vAlign w:val="center"/>
          </w:tcPr>
          <w:p w:rsidR="007F430B" w:rsidRPr="00817398" w:rsidRDefault="007F430B" w:rsidP="00F348AA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62E49" w:rsidRPr="00817398" w:rsidTr="002B5FB4">
        <w:tc>
          <w:tcPr>
            <w:tcW w:w="1668" w:type="dxa"/>
            <w:vAlign w:val="center"/>
          </w:tcPr>
          <w:p w:rsidR="00162E49" w:rsidRPr="00817398" w:rsidRDefault="00162E49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bookmarkStart w:id="0" w:name="_GoBack"/>
            <w:r w:rsidRPr="00817398">
              <w:rPr>
                <w:rFonts w:ascii="Arial Narrow" w:eastAsia="Times New Roman" w:hAnsi="Arial Narrow" w:cs="Arial"/>
                <w:spacing w:val="1"/>
              </w:rPr>
              <w:t>Work in confined</w:t>
            </w:r>
          </w:p>
          <w:p w:rsidR="00897106" w:rsidRPr="00817398" w:rsidRDefault="00162E49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 w:rsidRPr="00817398">
              <w:rPr>
                <w:rFonts w:ascii="Arial Narrow" w:eastAsia="Times New Roman" w:hAnsi="Arial Narrow" w:cs="Arial"/>
                <w:spacing w:val="1"/>
              </w:rPr>
              <w:t xml:space="preserve">space to </w:t>
            </w:r>
            <w:r w:rsidR="00370F5E" w:rsidRPr="00817398">
              <w:rPr>
                <w:rFonts w:ascii="Arial Narrow" w:eastAsia="Times New Roman" w:hAnsi="Arial Narrow" w:cs="Arial"/>
                <w:spacing w:val="1"/>
              </w:rPr>
              <w:t>remove</w:t>
            </w:r>
            <w:r w:rsidRPr="00817398">
              <w:rPr>
                <w:rFonts w:ascii="Arial Narrow" w:eastAsia="Times New Roman" w:hAnsi="Arial Narrow" w:cs="Arial"/>
                <w:spacing w:val="1"/>
              </w:rPr>
              <w:t xml:space="preserve"> insulation</w:t>
            </w:r>
            <w:r w:rsidR="00370F5E" w:rsidRPr="00817398">
              <w:rPr>
                <w:rFonts w:ascii="Arial Narrow" w:eastAsia="Times New Roman" w:hAnsi="Arial Narrow" w:cs="Arial"/>
                <w:spacing w:val="1"/>
              </w:rPr>
              <w:t xml:space="preserve"> / ceiling dust</w:t>
            </w:r>
            <w:r w:rsidR="00897106" w:rsidRPr="00817398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0C77A2" w:rsidRPr="00817398">
              <w:rPr>
                <w:rFonts w:ascii="Arial Narrow" w:eastAsia="Times New Roman" w:hAnsi="Arial Narrow" w:cs="Arial"/>
                <w:i/>
                <w:spacing w:val="1"/>
              </w:rPr>
              <w:t>that may</w:t>
            </w:r>
            <w:r w:rsidR="000C77A2" w:rsidRPr="00817398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371922" w:rsidRPr="00817398">
              <w:rPr>
                <w:rFonts w:ascii="Arial Narrow" w:eastAsia="Times New Roman" w:hAnsi="Arial Narrow" w:cs="Arial"/>
                <w:spacing w:val="1"/>
              </w:rPr>
              <w:t>be contaminated by</w:t>
            </w:r>
            <w:r w:rsidR="000C77A2" w:rsidRPr="00817398">
              <w:rPr>
                <w:rFonts w:ascii="Arial Narrow" w:eastAsia="Times New Roman" w:hAnsi="Arial Narrow" w:cs="Arial"/>
                <w:spacing w:val="1"/>
              </w:rPr>
              <w:t xml:space="preserve"> lead </w:t>
            </w:r>
            <w:r w:rsidR="009C4D1F" w:rsidRPr="00817398">
              <w:rPr>
                <w:rFonts w:ascii="Arial Narrow" w:eastAsia="Times New Roman" w:hAnsi="Arial Narrow" w:cs="Arial"/>
                <w:spacing w:val="1"/>
              </w:rPr>
              <w:t>-</w:t>
            </w:r>
          </w:p>
          <w:p w:rsidR="009C4D1F" w:rsidRPr="00817398" w:rsidRDefault="009C4D1F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</w:p>
          <w:p w:rsidR="00866C26" w:rsidRPr="00817398" w:rsidRDefault="00835CD4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81739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Hazardous chemicals </w:t>
            </w:r>
            <w:r w:rsidR="00866C26" w:rsidRPr="0081739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-</w:t>
            </w:r>
            <w:r w:rsidRPr="0081739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</w:p>
          <w:p w:rsidR="00866C26" w:rsidRPr="00817398" w:rsidRDefault="00866C26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835CD4" w:rsidRPr="00817398" w:rsidRDefault="00835CD4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81739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Biological -</w:t>
            </w:r>
          </w:p>
          <w:p w:rsidR="00866C26" w:rsidRPr="00817398" w:rsidRDefault="00866C26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835CD4" w:rsidRPr="00817398" w:rsidRDefault="00835CD4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81739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Electricity -</w:t>
            </w:r>
          </w:p>
          <w:p w:rsidR="00866C26" w:rsidRPr="00817398" w:rsidRDefault="00866C26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35CD4" w:rsidRPr="00817398" w:rsidRDefault="00835CD4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17398">
              <w:rPr>
                <w:rFonts w:ascii="Arial Narrow" w:eastAsia="Times New Roman" w:hAnsi="Arial Narrow" w:cs="Arial"/>
                <w:sz w:val="20"/>
                <w:szCs w:val="20"/>
              </w:rPr>
              <w:t>Slips, trips, falls and accessibility -</w:t>
            </w:r>
          </w:p>
          <w:p w:rsidR="00866C26" w:rsidRPr="00817398" w:rsidRDefault="00866C26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35CD4" w:rsidRPr="00817398" w:rsidRDefault="00835CD4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17398">
              <w:rPr>
                <w:rFonts w:ascii="Arial Narrow" w:eastAsia="Times New Roman" w:hAnsi="Arial Narrow" w:cs="Arial"/>
                <w:sz w:val="20"/>
                <w:szCs w:val="20"/>
              </w:rPr>
              <w:t>Ergonomic -</w:t>
            </w:r>
          </w:p>
          <w:p w:rsidR="00866C26" w:rsidRPr="00817398" w:rsidRDefault="00866C26" w:rsidP="00C77D2E">
            <w:pPr>
              <w:spacing w:after="0"/>
              <w:ind w:right="-15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835CD4" w:rsidRPr="00817398" w:rsidRDefault="00835CD4" w:rsidP="00C77D2E">
            <w:pPr>
              <w:spacing w:after="0"/>
              <w:ind w:right="-15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81739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Exposure to extreme temperature</w:t>
            </w:r>
          </w:p>
        </w:tc>
        <w:tc>
          <w:tcPr>
            <w:tcW w:w="1559" w:type="dxa"/>
            <w:vAlign w:val="center"/>
          </w:tcPr>
          <w:p w:rsidR="00DB6C30" w:rsidRPr="00817398" w:rsidRDefault="00835CD4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17398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I</w:t>
            </w:r>
            <w:r w:rsidR="00DB6C30" w:rsidRPr="00817398">
              <w:rPr>
                <w:rFonts w:ascii="Arial Narrow" w:eastAsia="Times New Roman" w:hAnsi="Arial Narrow" w:cs="Arial"/>
                <w:sz w:val="20"/>
                <w:szCs w:val="20"/>
              </w:rPr>
              <w:t>nhalation of dust / fibres - respiratory problems.</w:t>
            </w:r>
          </w:p>
          <w:p w:rsidR="00835CD4" w:rsidRPr="00817398" w:rsidRDefault="00835CD4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B6C30" w:rsidRPr="00817398" w:rsidRDefault="00DB6C30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17398"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</w:t>
            </w:r>
            <w:r w:rsidR="007D4D61" w:rsidRPr="00817398">
              <w:rPr>
                <w:rFonts w:ascii="Arial Narrow" w:eastAsia="Times New Roman" w:hAnsi="Arial Narrow" w:cs="Arial"/>
                <w:sz w:val="20"/>
                <w:szCs w:val="20"/>
              </w:rPr>
              <w:t>/ allergies</w:t>
            </w:r>
          </w:p>
          <w:p w:rsidR="00835CD4" w:rsidRPr="00817398" w:rsidRDefault="00835CD4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B6C30" w:rsidRPr="00817398" w:rsidRDefault="00DB6C30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17398">
              <w:rPr>
                <w:rFonts w:ascii="Arial Narrow" w:eastAsia="Times New Roman" w:hAnsi="Arial Narrow" w:cs="Arial"/>
                <w:sz w:val="20"/>
                <w:szCs w:val="20"/>
              </w:rPr>
              <w:t>Fall through framing members.</w:t>
            </w:r>
          </w:p>
          <w:p w:rsidR="00835CD4" w:rsidRPr="00817398" w:rsidRDefault="00835CD4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B6C30" w:rsidRPr="00817398" w:rsidRDefault="000006E6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17398">
              <w:rPr>
                <w:rFonts w:ascii="Arial Narrow" w:eastAsia="Times New Roman" w:hAnsi="Arial Narrow" w:cs="Arial"/>
                <w:sz w:val="20"/>
                <w:szCs w:val="20"/>
              </w:rPr>
              <w:t xml:space="preserve">Electric shock or </w:t>
            </w:r>
            <w:r w:rsidRPr="00817398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e</w:t>
            </w:r>
            <w:r w:rsidR="00DB6C30" w:rsidRPr="00817398">
              <w:rPr>
                <w:rFonts w:ascii="Arial Narrow" w:eastAsia="Times New Roman" w:hAnsi="Arial Narrow" w:cs="Arial"/>
                <w:sz w:val="20"/>
                <w:szCs w:val="20"/>
              </w:rPr>
              <w:t xml:space="preserve">lectrocution </w:t>
            </w:r>
          </w:p>
          <w:p w:rsidR="00835CD4" w:rsidRPr="00817398" w:rsidRDefault="00835CD4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35CD4" w:rsidRPr="00817398" w:rsidRDefault="00835CD4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17398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Pr="00817398">
              <w:rPr>
                <w:rFonts w:ascii="Arial Narrow" w:eastAsia="Times New Roman" w:hAnsi="Arial Narrow" w:cs="Arial"/>
                <w:i/>
                <w:sz w:val="20"/>
                <w:szCs w:val="20"/>
              </w:rPr>
              <w:t>W</w:t>
            </w:r>
            <w:r w:rsidR="00162E49" w:rsidRPr="00817398">
              <w:rPr>
                <w:rFonts w:ascii="Arial Narrow" w:eastAsia="Times New Roman" w:hAnsi="Arial Narrow" w:cs="Arial"/>
                <w:i/>
                <w:sz w:val="20"/>
                <w:szCs w:val="20"/>
              </w:rPr>
              <w:t>orker</w:t>
            </w:r>
            <w:r w:rsidRPr="00817398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’</w:t>
            </w:r>
            <w:r w:rsidR="00162E49" w:rsidRPr="00817398">
              <w:rPr>
                <w:rFonts w:ascii="Arial Narrow" w:eastAsia="Times New Roman" w:hAnsi="Arial Narrow" w:cs="Arial"/>
                <w:sz w:val="20"/>
                <w:szCs w:val="20"/>
              </w:rPr>
              <w:t xml:space="preserve"> trapped </w:t>
            </w:r>
            <w:r w:rsidRPr="00817398">
              <w:rPr>
                <w:rFonts w:ascii="Arial Narrow" w:eastAsia="Times New Roman" w:hAnsi="Arial Narrow" w:cs="Arial"/>
                <w:sz w:val="20"/>
                <w:szCs w:val="20"/>
              </w:rPr>
              <w:t>in confined space</w:t>
            </w:r>
          </w:p>
          <w:p w:rsidR="0006038A" w:rsidRPr="00817398" w:rsidRDefault="0006038A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62E49" w:rsidRPr="00817398" w:rsidRDefault="00162E49" w:rsidP="00C77D2E">
            <w:pPr>
              <w:spacing w:after="0"/>
              <w:ind w:right="-20"/>
              <w:rPr>
                <w:rFonts w:ascii="Arial" w:hAnsi="Arial" w:cs="Arial"/>
                <w:sz w:val="20"/>
                <w:szCs w:val="20"/>
              </w:rPr>
            </w:pPr>
            <w:r w:rsidRPr="00817398">
              <w:rPr>
                <w:rFonts w:ascii="Arial Narrow" w:eastAsia="Times New Roman" w:hAnsi="Arial Narrow" w:cs="Arial"/>
                <w:sz w:val="20"/>
                <w:szCs w:val="20"/>
              </w:rPr>
              <w:t>Dehydration</w:t>
            </w:r>
          </w:p>
        </w:tc>
        <w:tc>
          <w:tcPr>
            <w:tcW w:w="411" w:type="dxa"/>
            <w:vAlign w:val="center"/>
          </w:tcPr>
          <w:p w:rsidR="00162E49" w:rsidRPr="00817398" w:rsidRDefault="00162E49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62E49" w:rsidRPr="00817398" w:rsidRDefault="00162E49" w:rsidP="00C77D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817398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62E49" w:rsidRPr="00817398" w:rsidRDefault="00162E49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62E49" w:rsidRPr="00817398" w:rsidRDefault="00162E49" w:rsidP="00C77D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162E49" w:rsidRPr="00817398" w:rsidRDefault="00162E49" w:rsidP="00C77D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817398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62E49" w:rsidRPr="00817398" w:rsidRDefault="00162E49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62E49" w:rsidRPr="00817398" w:rsidRDefault="00162E49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817398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126" w:type="dxa"/>
            <w:vAlign w:val="center"/>
          </w:tcPr>
          <w:p w:rsidR="008B15CD" w:rsidRPr="00817398" w:rsidRDefault="008B15CD" w:rsidP="00C77D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817398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 w:rsidRPr="00817398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8B15CD" w:rsidRPr="00817398" w:rsidRDefault="008B15CD" w:rsidP="00C77D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11403" w:rsidRPr="00817398" w:rsidRDefault="00111403" w:rsidP="00C77D2E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817398">
              <w:rPr>
                <w:rFonts w:ascii="Arial Narrow" w:hAnsi="Arial Narrow" w:cs="Arial"/>
                <w:sz w:val="20"/>
                <w:szCs w:val="20"/>
              </w:rPr>
              <w:t>Appropriate removal procedures for insulation to contain dust / fibres.</w:t>
            </w:r>
          </w:p>
          <w:p w:rsidR="007E1FD8" w:rsidRPr="00817398" w:rsidRDefault="007E1FD8" w:rsidP="00C77D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7E1FD8" w:rsidRPr="00817398" w:rsidRDefault="007E1FD8" w:rsidP="00C77D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817398">
              <w:rPr>
                <w:rFonts w:ascii="Arial Narrow" w:hAnsi="Arial Narrow"/>
                <w:sz w:val="20"/>
                <w:szCs w:val="20"/>
              </w:rPr>
              <w:t>Regularly monitor for airborne dust/ fibres</w:t>
            </w:r>
          </w:p>
          <w:p w:rsidR="00A501CD" w:rsidRPr="00817398" w:rsidRDefault="00A501CD" w:rsidP="00C77D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DB6C30" w:rsidRPr="00817398" w:rsidRDefault="00DB6C30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17398">
              <w:rPr>
                <w:rFonts w:ascii="Arial Narrow" w:eastAsia="Times New Roman" w:hAnsi="Arial Narrow" w:cs="Arial"/>
                <w:sz w:val="20"/>
                <w:szCs w:val="20"/>
              </w:rPr>
              <w:t xml:space="preserve">Use moveable working </w:t>
            </w:r>
            <w:r w:rsidRPr="00817398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platform in roof space.</w:t>
            </w:r>
          </w:p>
          <w:p w:rsidR="00E97FC1" w:rsidRPr="00817398" w:rsidRDefault="00E97FC1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62E49" w:rsidRPr="00817398" w:rsidRDefault="0074613F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17398">
              <w:rPr>
                <w:rFonts w:ascii="Arial Narrow" w:hAnsi="Arial Narrow"/>
                <w:sz w:val="20"/>
                <w:szCs w:val="20"/>
              </w:rPr>
              <w:t>Use task specific trained</w:t>
            </w:r>
            <w:r w:rsidR="00162E49" w:rsidRPr="00817398">
              <w:rPr>
                <w:rFonts w:ascii="Arial Narrow" w:eastAsia="Times New Roman" w:hAnsi="Arial Narrow" w:cs="Arial"/>
                <w:sz w:val="20"/>
                <w:szCs w:val="20"/>
              </w:rPr>
              <w:t xml:space="preserve">, experienced </w:t>
            </w:r>
            <w:r w:rsidR="00162E49" w:rsidRPr="00817398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  <w:r w:rsidR="00162E49" w:rsidRPr="00817398">
              <w:rPr>
                <w:rFonts w:ascii="Arial Narrow" w:eastAsia="Times New Roman" w:hAnsi="Arial Narrow" w:cs="Arial"/>
                <w:sz w:val="20"/>
                <w:szCs w:val="20"/>
              </w:rPr>
              <w:t xml:space="preserve"> and </w:t>
            </w:r>
            <w:r w:rsidR="006C7341" w:rsidRPr="00817398">
              <w:rPr>
                <w:rFonts w:ascii="Arial Narrow" w:eastAsia="Times New Roman" w:hAnsi="Arial Narrow" w:cs="Arial"/>
                <w:sz w:val="20"/>
                <w:szCs w:val="20"/>
              </w:rPr>
              <w:t xml:space="preserve">task </w:t>
            </w:r>
            <w:r w:rsidR="00162E49" w:rsidRPr="00817398">
              <w:rPr>
                <w:rFonts w:ascii="Arial Narrow" w:eastAsia="Times New Roman" w:hAnsi="Arial Narrow" w:cs="Arial"/>
                <w:sz w:val="20"/>
                <w:szCs w:val="20"/>
              </w:rPr>
              <w:t xml:space="preserve">rotate </w:t>
            </w:r>
            <w:r w:rsidR="00162E49" w:rsidRPr="00817398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  <w:r w:rsidR="00162E49" w:rsidRPr="00817398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E97FC1" w:rsidRPr="00817398" w:rsidRDefault="00E97FC1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62E49" w:rsidRPr="00817398" w:rsidRDefault="00162E49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17398">
              <w:rPr>
                <w:rFonts w:ascii="Arial Narrow" w:eastAsia="Times New Roman" w:hAnsi="Arial Narrow" w:cs="Arial"/>
                <w:sz w:val="20"/>
                <w:szCs w:val="20"/>
              </w:rPr>
              <w:t xml:space="preserve">Train </w:t>
            </w:r>
            <w:r w:rsidRPr="00817398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  <w:r w:rsidRPr="00817398">
              <w:rPr>
                <w:rFonts w:ascii="Arial Narrow" w:eastAsia="Times New Roman" w:hAnsi="Arial Narrow" w:cs="Arial"/>
                <w:sz w:val="20"/>
                <w:szCs w:val="20"/>
              </w:rPr>
              <w:t xml:space="preserve"> in safe working in confined roof spaces.</w:t>
            </w:r>
          </w:p>
          <w:p w:rsidR="00E97FC1" w:rsidRPr="00817398" w:rsidRDefault="00E97FC1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62E49" w:rsidRPr="00817398" w:rsidRDefault="008B15CD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17398">
              <w:rPr>
                <w:rFonts w:ascii="Arial Narrow" w:eastAsia="Times New Roman" w:hAnsi="Arial Narrow" w:cs="Arial"/>
                <w:sz w:val="20"/>
                <w:szCs w:val="20"/>
              </w:rPr>
              <w:t>Regularly m</w:t>
            </w:r>
            <w:r w:rsidR="00162E49" w:rsidRPr="00817398">
              <w:rPr>
                <w:rFonts w:ascii="Arial Narrow" w:eastAsia="Times New Roman" w:hAnsi="Arial Narrow" w:cs="Arial"/>
                <w:sz w:val="20"/>
                <w:szCs w:val="20"/>
              </w:rPr>
              <w:t>onitor ‘</w:t>
            </w:r>
            <w:r w:rsidR="00162E49" w:rsidRPr="00817398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162E49" w:rsidRPr="00817398">
              <w:rPr>
                <w:rFonts w:ascii="Arial Narrow" w:eastAsia="Times New Roman" w:hAnsi="Arial Narrow" w:cs="Arial"/>
                <w:sz w:val="20"/>
                <w:szCs w:val="20"/>
              </w:rPr>
              <w:t xml:space="preserve"> within the roof space.</w:t>
            </w:r>
          </w:p>
          <w:p w:rsidR="00E97FC1" w:rsidRPr="00817398" w:rsidRDefault="00E97FC1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62E49" w:rsidRPr="00817398" w:rsidRDefault="00162E49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17398">
              <w:rPr>
                <w:rFonts w:ascii="Arial Narrow" w:eastAsia="Times New Roman" w:hAnsi="Arial Narrow" w:cs="Arial"/>
                <w:sz w:val="20"/>
                <w:szCs w:val="20"/>
              </w:rPr>
              <w:t>Adequate fluid intake</w:t>
            </w:r>
            <w:r w:rsidR="00DB6C30" w:rsidRPr="00817398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E97FC1" w:rsidRPr="00817398" w:rsidRDefault="00E97FC1" w:rsidP="00C77D2E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62E49" w:rsidRPr="00817398" w:rsidRDefault="00DB6C30" w:rsidP="00C77D2E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17398">
              <w:rPr>
                <w:rFonts w:ascii="Arial Narrow" w:eastAsia="Times New Roman" w:hAnsi="Arial Narrow" w:cs="Arial"/>
                <w:sz w:val="20"/>
                <w:szCs w:val="20"/>
              </w:rPr>
              <w:t>Adequate lighting</w:t>
            </w:r>
            <w:r w:rsidR="006C7341" w:rsidRPr="00817398">
              <w:rPr>
                <w:rFonts w:ascii="Arial Narrow" w:eastAsia="Times New Roman" w:hAnsi="Arial Narrow" w:cs="Arial"/>
                <w:sz w:val="20"/>
                <w:szCs w:val="20"/>
              </w:rPr>
              <w:t xml:space="preserve"> and </w:t>
            </w:r>
            <w:r w:rsidR="00162E49" w:rsidRPr="00817398">
              <w:rPr>
                <w:rFonts w:ascii="Arial Narrow" w:eastAsia="Times New Roman" w:hAnsi="Arial Narrow" w:cs="Arial"/>
                <w:sz w:val="20"/>
                <w:szCs w:val="20"/>
              </w:rPr>
              <w:t>ventilation.</w:t>
            </w:r>
          </w:p>
          <w:p w:rsidR="00A51328" w:rsidRPr="00817398" w:rsidRDefault="00A51328" w:rsidP="00C77D2E">
            <w:pPr>
              <w:spacing w:after="0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817398">
              <w:rPr>
                <w:rFonts w:ascii="Arial Narrow" w:eastAsia="Times New Roman" w:hAnsi="Arial Narrow" w:cs="Arial"/>
                <w:sz w:val="20"/>
                <w:szCs w:val="20"/>
              </w:rPr>
              <w:t>Use of appropriate PPE.</w:t>
            </w:r>
          </w:p>
        </w:tc>
        <w:tc>
          <w:tcPr>
            <w:tcW w:w="1559" w:type="dxa"/>
            <w:vAlign w:val="center"/>
          </w:tcPr>
          <w:p w:rsidR="007D4D61" w:rsidRPr="00817398" w:rsidRDefault="007D4D61" w:rsidP="00C77D2E">
            <w:pPr>
              <w:spacing w:after="0"/>
              <w:rPr>
                <w:rFonts w:ascii="Arial Narrow" w:hAnsi="Arial Narrow" w:cs="Arial"/>
              </w:rPr>
            </w:pPr>
            <w:r w:rsidRPr="00817398">
              <w:rPr>
                <w:rFonts w:ascii="Arial Narrow" w:eastAsia="Times New Roman" w:hAnsi="Arial Narrow" w:cs="Arial"/>
              </w:rPr>
              <w:lastRenderedPageBreak/>
              <w:t>Contr</w:t>
            </w:r>
            <w:r w:rsidRPr="00817398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817398">
              <w:rPr>
                <w:rFonts w:ascii="Arial Narrow" w:eastAsia="Times New Roman" w:hAnsi="Arial Narrow" w:cs="Arial"/>
              </w:rPr>
              <w:t>tor / all ‘</w:t>
            </w:r>
            <w:r w:rsidRPr="00817398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62E49" w:rsidRPr="00817398" w:rsidRDefault="00162E49" w:rsidP="00C77D2E">
            <w:pPr>
              <w:spacing w:after="0"/>
              <w:ind w:right="61"/>
              <w:rPr>
                <w:rFonts w:ascii="Arial" w:eastAsia="Times New Roman" w:hAnsi="Arial" w:cs="Arial"/>
              </w:rPr>
            </w:pPr>
          </w:p>
        </w:tc>
        <w:tc>
          <w:tcPr>
            <w:tcW w:w="1134" w:type="dxa"/>
            <w:vAlign w:val="center"/>
          </w:tcPr>
          <w:p w:rsidR="00162E49" w:rsidRPr="00817398" w:rsidRDefault="00162E49" w:rsidP="00F348AA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bookmarkEnd w:id="0"/>
      <w:tr w:rsidR="00D632D4" w:rsidRPr="005C6238" w:rsidTr="002B5FB4">
        <w:tc>
          <w:tcPr>
            <w:tcW w:w="1668" w:type="dxa"/>
            <w:vAlign w:val="center"/>
          </w:tcPr>
          <w:p w:rsidR="00D632D4" w:rsidRDefault="00D632D4" w:rsidP="00C77D2E">
            <w:pPr>
              <w:spacing w:after="0"/>
              <w:ind w:right="-150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eastAsia="Times New Roman" w:hAnsi="Arial Narrow" w:cs="Arial"/>
                <w:spacing w:val="-3"/>
              </w:rPr>
              <w:t xml:space="preserve">Site </w:t>
            </w:r>
            <w:proofErr w:type="spellStart"/>
            <w:r>
              <w:rPr>
                <w:rFonts w:ascii="Arial Narrow" w:eastAsia="Times New Roman" w:hAnsi="Arial Narrow" w:cs="Arial"/>
                <w:spacing w:val="-3"/>
              </w:rPr>
              <w:t>clean up</w:t>
            </w:r>
            <w:proofErr w:type="spellEnd"/>
            <w:r>
              <w:rPr>
                <w:rFonts w:ascii="Arial Narrow" w:eastAsia="Times New Roman" w:hAnsi="Arial Narrow" w:cs="Arial"/>
                <w:spacing w:val="-3"/>
              </w:rPr>
              <w:t xml:space="preserve"> on completion of work </w:t>
            </w:r>
          </w:p>
          <w:p w:rsidR="00D632D4" w:rsidRDefault="00D632D4" w:rsidP="00C77D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632D4" w:rsidRDefault="00D632D4" w:rsidP="00C77D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Manual tasks</w:t>
            </w:r>
          </w:p>
          <w:p w:rsidR="00D632D4" w:rsidRDefault="00D632D4" w:rsidP="00C77D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632D4" w:rsidRDefault="00D632D4" w:rsidP="00C77D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D632D4" w:rsidRDefault="00D632D4" w:rsidP="00C77D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632D4" w:rsidRDefault="00D632D4" w:rsidP="00C77D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</w:p>
          <w:p w:rsidR="00D632D4" w:rsidRDefault="00D632D4" w:rsidP="00C77D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632D4" w:rsidRDefault="00D632D4" w:rsidP="00C77D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</w:tc>
        <w:tc>
          <w:tcPr>
            <w:tcW w:w="1559" w:type="dxa"/>
            <w:vAlign w:val="center"/>
          </w:tcPr>
          <w:p w:rsidR="00C8462A" w:rsidRDefault="00C8462A" w:rsidP="00C77D2E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Inhalation of dust - respiratory problems.</w:t>
            </w:r>
          </w:p>
          <w:p w:rsidR="00C8462A" w:rsidRDefault="00C8462A" w:rsidP="00C77D2E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8462A" w:rsidRDefault="00C8462A" w:rsidP="00C77D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</w:t>
            </w:r>
          </w:p>
          <w:p w:rsidR="00C8462A" w:rsidRDefault="00C8462A" w:rsidP="00C77D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8462A" w:rsidRDefault="00C8462A" w:rsidP="00C77D2E">
            <w:pPr>
              <w:spacing w:after="0"/>
              <w:ind w:right="14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Personal injuries - cuts and abrasions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D632D4" w:rsidRDefault="00D632D4" w:rsidP="00C77D2E">
            <w:pPr>
              <w:spacing w:after="0"/>
              <w:ind w:right="-83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D632D4" w:rsidRDefault="00D632D4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632D4" w:rsidRDefault="00D632D4" w:rsidP="00C77D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632D4" w:rsidRDefault="00D632D4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632D4" w:rsidRDefault="00D632D4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632D4" w:rsidRDefault="00D632D4" w:rsidP="00C77D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632D4" w:rsidRDefault="00D632D4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632D4" w:rsidRDefault="00D632D4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126" w:type="dxa"/>
            <w:vAlign w:val="center"/>
          </w:tcPr>
          <w:p w:rsidR="008C105F" w:rsidRDefault="008C105F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Place sealed </w:t>
            </w:r>
            <w:proofErr w:type="gramStart"/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heavy duty</w:t>
            </w:r>
            <w:proofErr w:type="gramEnd"/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plastic bags and all rubbish in the designated waste area</w:t>
            </w:r>
            <w:r w:rsidR="0080448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/ skip bin</w:t>
            </w:r>
          </w:p>
          <w:p w:rsidR="00D632D4" w:rsidRDefault="00D632D4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D632D4" w:rsidRDefault="00D632D4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Leave site / work area in a clean and tidy condition</w:t>
            </w:r>
          </w:p>
          <w:p w:rsidR="00283D3E" w:rsidRDefault="00283D3E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283D3E" w:rsidRDefault="00283D3E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Remove any temporary barricades if no longer required</w:t>
            </w:r>
          </w:p>
        </w:tc>
        <w:tc>
          <w:tcPr>
            <w:tcW w:w="1559" w:type="dxa"/>
            <w:vAlign w:val="center"/>
          </w:tcPr>
          <w:p w:rsidR="00D632D4" w:rsidRDefault="00D632D4" w:rsidP="00C77D2E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D632D4" w:rsidRDefault="00D632D4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</w:rPr>
            </w:pPr>
          </w:p>
        </w:tc>
        <w:tc>
          <w:tcPr>
            <w:tcW w:w="1134" w:type="dxa"/>
            <w:vAlign w:val="center"/>
          </w:tcPr>
          <w:p w:rsidR="00D632D4" w:rsidRPr="005C6238" w:rsidRDefault="00D632D4" w:rsidP="00F348AA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</w:tbl>
    <w:p w:rsidR="00516176" w:rsidRDefault="00516176" w:rsidP="00033FCA">
      <w:pPr>
        <w:rPr>
          <w:rFonts w:ascii="Arial" w:eastAsia="Times New Roman" w:hAnsi="Arial" w:cs="Arial"/>
          <w:spacing w:val="-3"/>
        </w:rPr>
      </w:pPr>
    </w:p>
    <w:p w:rsidR="00DC7CF6" w:rsidRDefault="00DC7CF6" w:rsidP="002B5FB4">
      <w:pPr>
        <w:jc w:val="both"/>
        <w:rPr>
          <w:rFonts w:ascii="Arial" w:eastAsia="Times New Roman" w:hAnsi="Arial" w:cs="Arial"/>
        </w:rPr>
      </w:pPr>
      <w:r w:rsidRPr="006739EC">
        <w:rPr>
          <w:rFonts w:ascii="Arial" w:eastAsia="Times New Roman" w:hAnsi="Arial" w:cs="Arial"/>
          <w:spacing w:val="-3"/>
        </w:rPr>
        <w:t>I</w:t>
      </w:r>
      <w:r w:rsidR="00672AF1">
        <w:rPr>
          <w:rFonts w:ascii="Arial" w:eastAsia="Times New Roman" w:hAnsi="Arial" w:cs="Arial"/>
          <w:spacing w:val="-3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672AF1">
        <w:rPr>
          <w:rFonts w:ascii="Arial" w:eastAsia="Times New Roman" w:hAnsi="Arial" w:cs="Arial"/>
        </w:rPr>
        <w:t xml:space="preserve"> </w:t>
      </w:r>
      <w:r w:rsidRPr="006739EC"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c</w:t>
      </w:r>
      <w:r w:rsidRPr="006739EC">
        <w:rPr>
          <w:rFonts w:ascii="Arial" w:eastAsia="Times New Roman" w:hAnsi="Arial" w:cs="Arial"/>
        </w:rPr>
        <w:t xml:space="preserve">onsulted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i</w:t>
      </w:r>
      <w:r w:rsidRPr="006739EC">
        <w:rPr>
          <w:rFonts w:ascii="Arial" w:eastAsia="Times New Roman" w:hAnsi="Arial" w:cs="Arial"/>
          <w:spacing w:val="3"/>
        </w:rPr>
        <w:t>t</w:t>
      </w:r>
      <w:r w:rsidRPr="006739EC">
        <w:rPr>
          <w:rFonts w:ascii="Arial" w:eastAsia="Times New Roman" w:hAnsi="Arial" w:cs="Arial"/>
        </w:rPr>
        <w:t xml:space="preserve">h </w:t>
      </w:r>
      <w:r w:rsidR="00825D63">
        <w:rPr>
          <w:rFonts w:ascii="Krona One" w:eastAsia="Forte" w:hAnsi="Krona One" w:cs="Forte"/>
          <w:spacing w:val="1"/>
          <w:sz w:val="18"/>
          <w:szCs w:val="18"/>
        </w:rPr>
        <w:t>C</w:t>
      </w:r>
      <w:r w:rsidR="00825D63">
        <w:rPr>
          <w:rFonts w:ascii="Krona One" w:eastAsia="Forte" w:hAnsi="Krona One" w:cs="Forte"/>
          <w:sz w:val="18"/>
          <w:szCs w:val="18"/>
        </w:rPr>
        <w:t>a</w:t>
      </w:r>
      <w:r w:rsidR="00825D63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825D63">
        <w:rPr>
          <w:rFonts w:ascii="Krona One" w:eastAsia="Forte" w:hAnsi="Krona One" w:cs="Forte"/>
          <w:sz w:val="18"/>
          <w:szCs w:val="18"/>
        </w:rPr>
        <w:t>e</w:t>
      </w:r>
      <w:r w:rsidR="00825D63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825D63">
        <w:rPr>
          <w:rFonts w:ascii="Krona One" w:eastAsia="Forte" w:hAnsi="Krona One" w:cs="Forte"/>
          <w:spacing w:val="1"/>
          <w:sz w:val="18"/>
          <w:szCs w:val="18"/>
        </w:rPr>
        <w:t>C</w:t>
      </w:r>
      <w:r w:rsidR="00825D63">
        <w:rPr>
          <w:rFonts w:ascii="Krona One" w:eastAsia="Forte" w:hAnsi="Krona One" w:cs="Forte"/>
          <w:sz w:val="18"/>
          <w:szCs w:val="18"/>
        </w:rPr>
        <w:t>od</w:t>
      </w:r>
      <w:r w:rsidR="00825D63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825D63">
        <w:rPr>
          <w:rFonts w:ascii="Arial" w:eastAsia="Times New Roman" w:hAnsi="Arial" w:cs="Arial"/>
        </w:rPr>
        <w:t>Austr</w:t>
      </w:r>
      <w:r w:rsidR="00825D63">
        <w:rPr>
          <w:rFonts w:ascii="Arial" w:eastAsia="Times New Roman" w:hAnsi="Arial" w:cs="Arial"/>
          <w:spacing w:val="-1"/>
        </w:rPr>
        <w:t>a</w:t>
      </w:r>
      <w:r w:rsidR="00825D63">
        <w:rPr>
          <w:rFonts w:ascii="Arial" w:eastAsia="Times New Roman" w:hAnsi="Arial" w:cs="Arial"/>
        </w:rPr>
        <w:t>l</w:t>
      </w:r>
      <w:r w:rsidR="00825D63">
        <w:rPr>
          <w:rFonts w:ascii="Arial" w:eastAsia="Times New Roman" w:hAnsi="Arial" w:cs="Arial"/>
          <w:spacing w:val="1"/>
        </w:rPr>
        <w:t>i</w:t>
      </w:r>
      <w:r w:rsidR="00825D63">
        <w:rPr>
          <w:rFonts w:ascii="Arial" w:eastAsia="Times New Roman" w:hAnsi="Arial" w:cs="Arial"/>
        </w:rPr>
        <w:t>a</w:t>
      </w:r>
      <w:r w:rsidR="00825D63">
        <w:rPr>
          <w:rFonts w:ascii="Arial" w:eastAsia="Times New Roman" w:hAnsi="Arial" w:cs="Arial"/>
          <w:spacing w:val="-1"/>
        </w:rPr>
        <w:t xml:space="preserve"> </w:t>
      </w:r>
      <w:r w:rsidR="00825D63">
        <w:rPr>
          <w:rFonts w:ascii="Arial" w:eastAsia="Times New Roman" w:hAnsi="Arial" w:cs="Arial"/>
          <w:spacing w:val="1"/>
        </w:rPr>
        <w:t>P</w:t>
      </w:r>
      <w:r w:rsidR="00825D63">
        <w:rPr>
          <w:rFonts w:ascii="Arial" w:eastAsia="Times New Roman" w:hAnsi="Arial" w:cs="Arial"/>
          <w:spacing w:val="3"/>
        </w:rPr>
        <w:t>t</w:t>
      </w:r>
      <w:r w:rsidR="00825D63">
        <w:rPr>
          <w:rFonts w:ascii="Arial" w:eastAsia="Times New Roman" w:hAnsi="Arial" w:cs="Arial"/>
        </w:rPr>
        <w:t>y.</w:t>
      </w:r>
      <w:r w:rsidR="00825D63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and </w:t>
      </w:r>
      <w:r w:rsidRPr="006739EC">
        <w:rPr>
          <w:rFonts w:ascii="Arial" w:eastAsia="Times New Roman" w:hAnsi="Arial" w:cs="Arial"/>
          <w:spacing w:val="2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mu</w:t>
      </w:r>
      <w:r w:rsidRPr="006739EC">
        <w:rPr>
          <w:rFonts w:ascii="Arial" w:eastAsia="Times New Roman" w:hAnsi="Arial" w:cs="Arial"/>
          <w:spacing w:val="1"/>
        </w:rPr>
        <w:t>t</w:t>
      </w:r>
      <w:r w:rsidRPr="006739EC">
        <w:rPr>
          <w:rFonts w:ascii="Arial" w:eastAsia="Times New Roman" w:hAnsi="Arial" w:cs="Arial"/>
        </w:rPr>
        <w:t>u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l</w:t>
      </w:r>
      <w:r w:rsidRPr="006739EC">
        <w:rPr>
          <w:rFonts w:ascii="Arial" w:eastAsia="Times New Roman" w:hAnsi="Arial" w:cs="Arial"/>
          <w:spacing w:val="6"/>
        </w:rPr>
        <w:t>l</w:t>
      </w:r>
      <w:r w:rsidRPr="006739EC">
        <w:rPr>
          <w:rFonts w:ascii="Arial" w:eastAsia="Times New Roman" w:hAnsi="Arial" w:cs="Arial"/>
        </w:rPr>
        <w:t>y</w:t>
      </w:r>
      <w:r w:rsidRPr="006739EC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  <w:spacing w:val="1"/>
        </w:rPr>
        <w:t>a</w:t>
      </w:r>
      <w:r w:rsidRPr="006739EC">
        <w:rPr>
          <w:rFonts w:ascii="Arial" w:eastAsia="Times New Roman" w:hAnsi="Arial" w:cs="Arial"/>
          <w:spacing w:val="-2"/>
        </w:rPr>
        <w:t>g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  <w:spacing w:val="-1"/>
        </w:rPr>
        <w:t>ee</w:t>
      </w:r>
      <w:r w:rsidRPr="006739EC">
        <w:rPr>
          <w:rFonts w:ascii="Arial" w:eastAsia="Times New Roman" w:hAnsi="Arial" w:cs="Arial"/>
        </w:rPr>
        <w:t>d on the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bove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pr</w:t>
      </w:r>
      <w:r w:rsidRPr="006739EC">
        <w:rPr>
          <w:rFonts w:ascii="Arial" w:eastAsia="Times New Roman" w:hAnsi="Arial" w:cs="Arial"/>
          <w:spacing w:val="1"/>
        </w:rPr>
        <w:t>o</w:t>
      </w:r>
      <w:r w:rsidRPr="006739EC">
        <w:rPr>
          <w:rFonts w:ascii="Arial" w:eastAsia="Times New Roman" w:hAnsi="Arial" w:cs="Arial"/>
          <w:spacing w:val="-1"/>
        </w:rPr>
        <w:t>c</w:t>
      </w:r>
      <w:r w:rsidRPr="006739EC">
        <w:rPr>
          <w:rFonts w:ascii="Arial" w:eastAsia="Times New Roman" w:hAnsi="Arial" w:cs="Arial"/>
          <w:spacing w:val="1"/>
        </w:rPr>
        <w:t>e</w:t>
      </w:r>
      <w:r w:rsidRPr="006739EC">
        <w:rPr>
          <w:rFonts w:ascii="Arial" w:eastAsia="Times New Roman" w:hAnsi="Arial" w:cs="Arial"/>
        </w:rPr>
        <w:t>dur</w:t>
      </w:r>
      <w:r w:rsidRPr="006739EC">
        <w:rPr>
          <w:rFonts w:ascii="Arial" w:eastAsia="Times New Roman" w:hAnsi="Arial" w:cs="Arial"/>
          <w:spacing w:val="-2"/>
        </w:rPr>
        <w:t>e</w:t>
      </w:r>
      <w:r w:rsidRPr="006739EC">
        <w:rPr>
          <w:rFonts w:ascii="Arial" w:eastAsia="Times New Roman" w:hAnsi="Arial" w:cs="Arial"/>
        </w:rPr>
        <w:t>s. Th</w:t>
      </w:r>
      <w:r w:rsidR="00D76176">
        <w:rPr>
          <w:rFonts w:ascii="Arial" w:eastAsia="Times New Roman" w:hAnsi="Arial" w:cs="Arial"/>
        </w:rPr>
        <w:t>is</w:t>
      </w:r>
      <w:r w:rsidRPr="006739EC">
        <w:rPr>
          <w:rFonts w:ascii="Arial" w:eastAsia="Times New Roman" w:hAnsi="Arial" w:cs="Arial"/>
          <w:spacing w:val="-1"/>
        </w:rPr>
        <w:t xml:space="preserve"> r</w:t>
      </w:r>
      <w:r w:rsidRPr="006739EC">
        <w:rPr>
          <w:rFonts w:ascii="Arial" w:eastAsia="Times New Roman" w:hAnsi="Arial" w:cs="Arial"/>
        </w:rPr>
        <w:t>isk ass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ss</w:t>
      </w:r>
      <w:r w:rsidRPr="006739EC">
        <w:rPr>
          <w:rFonts w:ascii="Arial" w:eastAsia="Times New Roman" w:hAnsi="Arial" w:cs="Arial"/>
          <w:spacing w:val="1"/>
        </w:rPr>
        <w:t>m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nt pro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ides d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tails on how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6"/>
        </w:rPr>
        <w:t>I</w:t>
      </w:r>
      <w:r w:rsidR="00672AF1">
        <w:rPr>
          <w:rFonts w:ascii="Arial" w:eastAsia="Times New Roman" w:hAnsi="Arial" w:cs="Arial"/>
          <w:spacing w:val="-6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672AF1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will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man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ge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>
        <w:rPr>
          <w:rFonts w:ascii="Arial" w:eastAsia="Times New Roman" w:hAnsi="Arial" w:cs="Arial"/>
          <w:spacing w:val="2"/>
        </w:rPr>
        <w:t>m</w:t>
      </w:r>
      <w:r w:rsidRPr="006739EC">
        <w:rPr>
          <w:rFonts w:ascii="Arial" w:eastAsia="Times New Roman" w:hAnsi="Arial" w:cs="Arial"/>
          <w:spacing w:val="-5"/>
        </w:rPr>
        <w:t>y</w:t>
      </w:r>
      <w:r w:rsidR="00672AF1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672AF1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2"/>
        </w:rPr>
        <w:t>u</w:t>
      </w:r>
      <w:r w:rsidRPr="006739EC">
        <w:rPr>
          <w:rFonts w:ascii="Arial" w:eastAsia="Times New Roman" w:hAnsi="Arial" w:cs="Arial"/>
        </w:rPr>
        <w:t xml:space="preserve">r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</w:rPr>
        <w:t xml:space="preserve">k on </w:t>
      </w:r>
      <w:r w:rsidR="004D6C4D">
        <w:rPr>
          <w:rFonts w:ascii="Arial" w:eastAsia="Times New Roman" w:hAnsi="Arial" w:cs="Arial"/>
        </w:rPr>
        <w:t xml:space="preserve">this </w:t>
      </w:r>
      <w:r w:rsidR="00825D63">
        <w:rPr>
          <w:rFonts w:ascii="Krona One" w:eastAsia="Forte" w:hAnsi="Krona One" w:cs="Forte"/>
          <w:spacing w:val="1"/>
          <w:sz w:val="18"/>
          <w:szCs w:val="18"/>
        </w:rPr>
        <w:t>C</w:t>
      </w:r>
      <w:r w:rsidR="00825D63">
        <w:rPr>
          <w:rFonts w:ascii="Krona One" w:eastAsia="Forte" w:hAnsi="Krona One" w:cs="Forte"/>
          <w:sz w:val="18"/>
          <w:szCs w:val="18"/>
        </w:rPr>
        <w:t>a</w:t>
      </w:r>
      <w:r w:rsidR="00825D63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825D63">
        <w:rPr>
          <w:rFonts w:ascii="Krona One" w:eastAsia="Forte" w:hAnsi="Krona One" w:cs="Forte"/>
          <w:sz w:val="18"/>
          <w:szCs w:val="18"/>
        </w:rPr>
        <w:t>e</w:t>
      </w:r>
      <w:r w:rsidR="00825D63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825D63">
        <w:rPr>
          <w:rFonts w:ascii="Krona One" w:eastAsia="Forte" w:hAnsi="Krona One" w:cs="Forte"/>
          <w:spacing w:val="1"/>
          <w:sz w:val="18"/>
          <w:szCs w:val="18"/>
        </w:rPr>
        <w:t>C</w:t>
      </w:r>
      <w:r w:rsidR="00825D63">
        <w:rPr>
          <w:rFonts w:ascii="Krona One" w:eastAsia="Forte" w:hAnsi="Krona One" w:cs="Forte"/>
          <w:sz w:val="18"/>
          <w:szCs w:val="18"/>
        </w:rPr>
        <w:t>od</w:t>
      </w:r>
      <w:r w:rsidR="00825D63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825D63">
        <w:rPr>
          <w:rFonts w:ascii="Arial" w:eastAsia="Times New Roman" w:hAnsi="Arial" w:cs="Arial"/>
        </w:rPr>
        <w:t>Austr</w:t>
      </w:r>
      <w:r w:rsidR="00825D63">
        <w:rPr>
          <w:rFonts w:ascii="Arial" w:eastAsia="Times New Roman" w:hAnsi="Arial" w:cs="Arial"/>
          <w:spacing w:val="-1"/>
        </w:rPr>
        <w:t>a</w:t>
      </w:r>
      <w:r w:rsidR="00825D63">
        <w:rPr>
          <w:rFonts w:ascii="Arial" w:eastAsia="Times New Roman" w:hAnsi="Arial" w:cs="Arial"/>
        </w:rPr>
        <w:t>l</w:t>
      </w:r>
      <w:r w:rsidR="00825D63">
        <w:rPr>
          <w:rFonts w:ascii="Arial" w:eastAsia="Times New Roman" w:hAnsi="Arial" w:cs="Arial"/>
          <w:spacing w:val="1"/>
        </w:rPr>
        <w:t>i</w:t>
      </w:r>
      <w:r w:rsidR="00825D63">
        <w:rPr>
          <w:rFonts w:ascii="Arial" w:eastAsia="Times New Roman" w:hAnsi="Arial" w:cs="Arial"/>
        </w:rPr>
        <w:t>a</w:t>
      </w:r>
      <w:r w:rsidR="00825D63">
        <w:rPr>
          <w:rFonts w:ascii="Arial" w:eastAsia="Times New Roman" w:hAnsi="Arial" w:cs="Arial"/>
          <w:spacing w:val="-1"/>
        </w:rPr>
        <w:t xml:space="preserve"> </w:t>
      </w:r>
      <w:r w:rsidR="00825D63">
        <w:rPr>
          <w:rFonts w:ascii="Arial" w:eastAsia="Times New Roman" w:hAnsi="Arial" w:cs="Arial"/>
          <w:spacing w:val="1"/>
        </w:rPr>
        <w:t>P</w:t>
      </w:r>
      <w:r w:rsidR="00825D63">
        <w:rPr>
          <w:rFonts w:ascii="Arial" w:eastAsia="Times New Roman" w:hAnsi="Arial" w:cs="Arial"/>
          <w:spacing w:val="3"/>
        </w:rPr>
        <w:t>t</w:t>
      </w:r>
      <w:r w:rsidR="00825D63">
        <w:rPr>
          <w:rFonts w:ascii="Arial" w:eastAsia="Times New Roman" w:hAnsi="Arial" w:cs="Arial"/>
        </w:rPr>
        <w:t>y.</w:t>
      </w:r>
      <w:r w:rsidR="00825D63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</w:t>
      </w:r>
      <w:r w:rsidR="00DD382A">
        <w:rPr>
          <w:rFonts w:ascii="Arial" w:eastAsia="Times New Roman" w:hAnsi="Arial" w:cs="Arial"/>
        </w:rPr>
        <w:t>work s</w:t>
      </w:r>
      <w:r w:rsidR="00DD382A">
        <w:rPr>
          <w:rFonts w:ascii="Arial" w:eastAsia="Times New Roman" w:hAnsi="Arial" w:cs="Arial"/>
          <w:spacing w:val="1"/>
        </w:rPr>
        <w:t>i</w:t>
      </w:r>
      <w:r w:rsidR="00DD382A">
        <w:rPr>
          <w:rFonts w:ascii="Arial" w:eastAsia="Times New Roman" w:hAnsi="Arial" w:cs="Arial"/>
        </w:rPr>
        <w:t>te</w:t>
      </w:r>
      <w:r w:rsidRPr="006739EC">
        <w:rPr>
          <w:rFonts w:ascii="Arial" w:eastAsia="Times New Roman" w:hAnsi="Arial" w:cs="Arial"/>
        </w:rPr>
        <w:t>.</w:t>
      </w:r>
    </w:p>
    <w:p w:rsidR="00DC7CF6" w:rsidRDefault="00DC7CF6" w:rsidP="00DC7CF6">
      <w:pPr>
        <w:spacing w:before="76" w:after="0" w:line="240" w:lineRule="auto"/>
        <w:ind w:right="180"/>
        <w:rPr>
          <w:rFonts w:ascii="Arial" w:eastAsia="Times New Roman" w:hAnsi="Arial" w:cs="Arial"/>
        </w:rPr>
      </w:pPr>
    </w:p>
    <w:tbl>
      <w:tblPr>
        <w:tblW w:w="10402" w:type="dxa"/>
        <w:tblBorders>
          <w:bottom w:val="dashed" w:sz="4" w:space="0" w:color="auto"/>
          <w:insideH w:val="dashed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2614"/>
        <w:gridCol w:w="425"/>
        <w:gridCol w:w="2193"/>
        <w:gridCol w:w="3644"/>
      </w:tblGrid>
      <w:tr w:rsidR="00DC7CF6" w:rsidRPr="008222EC" w:rsidTr="001F2148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Company Name:</w:t>
            </w:r>
          </w:p>
        </w:tc>
        <w:tc>
          <w:tcPr>
            <w:tcW w:w="2614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Signed by</w:t>
            </w:r>
            <w:r w:rsidR="00DF7B99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644" w:type="dxa"/>
            <w:vAlign w:val="center"/>
          </w:tcPr>
          <w:p w:rsidR="00DC7CF6" w:rsidRPr="008222EC" w:rsidRDefault="00044B82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9.5pt;height:37.5pt">
                  <v:imagedata r:id="rId8" o:title="Mark's Signature"/>
                </v:shape>
              </w:pict>
            </w:r>
          </w:p>
        </w:tc>
      </w:tr>
      <w:tr w:rsidR="00DC7CF6" w:rsidRPr="008222EC" w:rsidTr="001F2148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614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93" w:type="dxa"/>
            <w:tcBorders>
              <w:bottom w:val="dashed" w:sz="4" w:space="0" w:color="auto"/>
            </w:tcBorders>
            <w:vAlign w:val="center"/>
          </w:tcPr>
          <w:p w:rsidR="00DC7CF6" w:rsidRPr="008222EC" w:rsidRDefault="00D66566" w:rsidP="00D66566">
            <w:pPr>
              <w:spacing w:before="76" w:after="0" w:line="240" w:lineRule="auto"/>
              <w:ind w:right="-15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for and o</w:t>
            </w:r>
            <w:r w:rsidR="00DC7CF6" w:rsidRPr="008222EC">
              <w:rPr>
                <w:rFonts w:ascii="Arial" w:eastAsia="Times New Roman" w:hAnsi="Arial" w:cs="Arial"/>
              </w:rPr>
              <w:t>n behalf of</w:t>
            </w:r>
            <w:r w:rsidR="00DF7B99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644" w:type="dxa"/>
            <w:tcBorders>
              <w:bottom w:val="dashed" w:sz="4" w:space="0" w:color="auto"/>
            </w:tcBorders>
            <w:vAlign w:val="center"/>
          </w:tcPr>
          <w:p w:rsidR="00DC7CF6" w:rsidRPr="008222EC" w:rsidRDefault="00A23895" w:rsidP="00D66566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a</w:t>
            </w:r>
            <w:r>
              <w:rPr>
                <w:rFonts w:ascii="Krona One" w:eastAsia="Forte" w:hAnsi="Krona One" w:cs="Forte"/>
                <w:spacing w:val="-1"/>
                <w:sz w:val="18"/>
                <w:szCs w:val="18"/>
              </w:rPr>
              <w:t>p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e</w:t>
            </w:r>
            <w:r>
              <w:rPr>
                <w:rFonts w:ascii="Krona One" w:eastAsia="Forte" w:hAnsi="Krona One" w:cs="Forte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od</w:t>
            </w:r>
            <w:r>
              <w:rPr>
                <w:rFonts w:ascii="Forte" w:eastAsia="Forte" w:hAnsi="Forte" w:cs="Forte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</w:rPr>
              <w:t>Austr</w:t>
            </w:r>
            <w:r>
              <w:rPr>
                <w:rFonts w:ascii="Arial" w:eastAsia="Times New Roman" w:hAnsi="Arial" w:cs="Arial"/>
                <w:spacing w:val="-1"/>
              </w:rPr>
              <w:t>a</w:t>
            </w:r>
            <w:r>
              <w:rPr>
                <w:rFonts w:ascii="Arial" w:eastAsia="Times New Roman" w:hAnsi="Arial" w:cs="Arial"/>
              </w:rPr>
              <w:t>l</w:t>
            </w:r>
            <w:r>
              <w:rPr>
                <w:rFonts w:ascii="Arial" w:eastAsia="Times New Roman" w:hAnsi="Arial" w:cs="Arial"/>
                <w:spacing w:val="1"/>
              </w:rPr>
              <w:t>i</w:t>
            </w:r>
            <w:r>
              <w:rPr>
                <w:rFonts w:ascii="Arial" w:eastAsia="Times New Roman" w:hAnsi="Arial" w:cs="Arial"/>
              </w:rPr>
              <w:t>a</w:t>
            </w:r>
            <w:r>
              <w:rPr>
                <w:rFonts w:ascii="Arial" w:eastAsia="Times New Roman" w:hAnsi="Arial" w:cs="Arial"/>
                <w:spacing w:val="-1"/>
              </w:rPr>
              <w:t xml:space="preserve"> </w:t>
            </w:r>
            <w:r>
              <w:rPr>
                <w:rFonts w:ascii="Arial" w:eastAsia="Times New Roman" w:hAnsi="Arial" w:cs="Arial"/>
                <w:spacing w:val="1"/>
              </w:rPr>
              <w:t>P</w:t>
            </w:r>
            <w:r>
              <w:rPr>
                <w:rFonts w:ascii="Arial" w:eastAsia="Times New Roman" w:hAnsi="Arial" w:cs="Arial"/>
                <w:spacing w:val="3"/>
              </w:rPr>
              <w:t>t</w:t>
            </w:r>
            <w:r>
              <w:rPr>
                <w:rFonts w:ascii="Arial" w:eastAsia="Times New Roman" w:hAnsi="Arial" w:cs="Arial"/>
              </w:rPr>
              <w:t>y.</w:t>
            </w:r>
            <w:r>
              <w:rPr>
                <w:rFonts w:ascii="Arial" w:eastAsia="Times New Roman" w:hAnsi="Arial" w:cs="Arial"/>
                <w:spacing w:val="-3"/>
              </w:rPr>
              <w:t xml:space="preserve"> Limited</w:t>
            </w:r>
          </w:p>
        </w:tc>
      </w:tr>
      <w:tr w:rsidR="001F2148" w:rsidRPr="008222EC" w:rsidTr="001F2148">
        <w:tc>
          <w:tcPr>
            <w:tcW w:w="1526" w:type="dxa"/>
            <w:vAlign w:val="center"/>
          </w:tcPr>
          <w:p w:rsidR="001F2148" w:rsidRPr="008222EC" w:rsidRDefault="001F2148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spacing w:val="1"/>
              </w:rPr>
              <w:t>S</w:t>
            </w:r>
            <w:r w:rsidRPr="008222EC">
              <w:rPr>
                <w:rFonts w:ascii="Arial" w:eastAsia="Times New Roman" w:hAnsi="Arial" w:cs="Arial"/>
              </w:rPr>
              <w:t>i</w:t>
            </w:r>
            <w:r w:rsidRPr="008222EC">
              <w:rPr>
                <w:rFonts w:ascii="Arial" w:eastAsia="Times New Roman" w:hAnsi="Arial" w:cs="Arial"/>
                <w:spacing w:val="-2"/>
              </w:rPr>
              <w:t>g</w:t>
            </w:r>
            <w:r w:rsidRPr="008222EC">
              <w:rPr>
                <w:rFonts w:ascii="Arial" w:eastAsia="Times New Roman" w:hAnsi="Arial" w:cs="Arial"/>
              </w:rPr>
              <w:t>n</w:t>
            </w:r>
            <w:r w:rsidRPr="008222EC">
              <w:rPr>
                <w:rFonts w:ascii="Arial" w:eastAsia="Times New Roman" w:hAnsi="Arial" w:cs="Arial"/>
                <w:spacing w:val="-1"/>
              </w:rPr>
              <w:t>e</w:t>
            </w:r>
            <w:r w:rsidRPr="008222EC">
              <w:rPr>
                <w:rFonts w:ascii="Arial" w:eastAsia="Times New Roman" w:hAnsi="Arial" w:cs="Arial"/>
              </w:rPr>
              <w:t xml:space="preserve">d </w:t>
            </w:r>
            <w:r w:rsidRPr="008222EC">
              <w:rPr>
                <w:rFonts w:ascii="Arial" w:eastAsia="Times New Roman" w:hAnsi="Arial" w:cs="Arial"/>
                <w:spacing w:val="5"/>
              </w:rPr>
              <w:t>b</w:t>
            </w:r>
            <w:r w:rsidRPr="008222EC">
              <w:rPr>
                <w:rFonts w:ascii="Arial" w:eastAsia="Times New Roman" w:hAnsi="Arial" w:cs="Arial"/>
                <w:spacing w:val="-5"/>
              </w:rPr>
              <w:t>y:</w:t>
            </w:r>
          </w:p>
        </w:tc>
        <w:tc>
          <w:tcPr>
            <w:tcW w:w="2614" w:type="dxa"/>
            <w:vAlign w:val="center"/>
          </w:tcPr>
          <w:p w:rsidR="001F2148" w:rsidRPr="008222EC" w:rsidRDefault="001F2148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1F2148" w:rsidRPr="008222EC" w:rsidRDefault="001F2148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93" w:type="dxa"/>
            <w:tcBorders>
              <w:top w:val="dashed" w:sz="4" w:space="0" w:color="auto"/>
              <w:bottom w:val="nil"/>
            </w:tcBorders>
            <w:vAlign w:val="center"/>
          </w:tcPr>
          <w:p w:rsidR="001F2148" w:rsidRPr="008222EC" w:rsidRDefault="001F2148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</w:p>
        </w:tc>
        <w:tc>
          <w:tcPr>
            <w:tcW w:w="3644" w:type="dxa"/>
            <w:tcBorders>
              <w:top w:val="dashed" w:sz="4" w:space="0" w:color="auto"/>
              <w:bottom w:val="nil"/>
            </w:tcBorders>
            <w:vAlign w:val="center"/>
          </w:tcPr>
          <w:p w:rsidR="001F2148" w:rsidRPr="008222EC" w:rsidRDefault="001F2148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  <w:r w:rsidRPr="008222EC">
              <w:rPr>
                <w:rFonts w:ascii="Arial" w:eastAsia="Forte" w:hAnsi="Arial" w:cs="Arial"/>
                <w:spacing w:val="1"/>
                <w:szCs w:val="24"/>
              </w:rPr>
              <w:t xml:space="preserve"> 54 000 605 407</w:t>
            </w:r>
          </w:p>
        </w:tc>
      </w:tr>
      <w:tr w:rsidR="001F2148" w:rsidRPr="008222EC" w:rsidTr="001F2148">
        <w:tc>
          <w:tcPr>
            <w:tcW w:w="1526" w:type="dxa"/>
            <w:vAlign w:val="center"/>
          </w:tcPr>
          <w:p w:rsidR="001F2148" w:rsidRPr="008222EC" w:rsidRDefault="001F2148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614" w:type="dxa"/>
            <w:vAlign w:val="center"/>
          </w:tcPr>
          <w:p w:rsidR="001F2148" w:rsidRPr="008222EC" w:rsidRDefault="001F2148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position w:val="-1"/>
              </w:rPr>
              <w:t>(C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on</w:t>
            </w:r>
            <w:r w:rsidRPr="008222EC">
              <w:rPr>
                <w:rFonts w:ascii="Arial" w:eastAsia="Times New Roman" w:hAnsi="Arial" w:cs="Arial"/>
                <w:position w:val="-1"/>
              </w:rPr>
              <w:t>tra</w:t>
            </w:r>
            <w:r w:rsidRPr="008222EC">
              <w:rPr>
                <w:rFonts w:ascii="Arial" w:eastAsia="Times New Roman" w:hAnsi="Arial" w:cs="Arial"/>
                <w:spacing w:val="-1"/>
                <w:position w:val="-1"/>
              </w:rPr>
              <w:t>c</w:t>
            </w:r>
            <w:r w:rsidRPr="008222EC">
              <w:rPr>
                <w:rFonts w:ascii="Arial" w:eastAsia="Times New Roman" w:hAnsi="Arial" w:cs="Arial"/>
                <w:position w:val="-1"/>
              </w:rPr>
              <w:t>t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</w:t>
            </w:r>
            <w:r w:rsidRPr="008222EC">
              <w:rPr>
                <w:rFonts w:ascii="Arial" w:eastAsia="Times New Roman" w:hAnsi="Arial" w:cs="Arial"/>
                <w:position w:val="-1"/>
              </w:rPr>
              <w:t>r PCBU)</w:t>
            </w: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1F2148" w:rsidRPr="0042744C" w:rsidRDefault="001F2148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93" w:type="dxa"/>
            <w:tcBorders>
              <w:top w:val="nil"/>
              <w:bottom w:val="nil"/>
            </w:tcBorders>
            <w:vAlign w:val="center"/>
          </w:tcPr>
          <w:p w:rsidR="001F2148" w:rsidRPr="008222EC" w:rsidRDefault="001F2148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  <w:tc>
          <w:tcPr>
            <w:tcW w:w="3644" w:type="dxa"/>
            <w:tcBorders>
              <w:top w:val="nil"/>
              <w:bottom w:val="nil"/>
            </w:tcBorders>
            <w:vAlign w:val="center"/>
          </w:tcPr>
          <w:p w:rsidR="001F2148" w:rsidRPr="008222EC" w:rsidRDefault="00E32CAC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  <w:r>
              <w:rPr>
                <w:rFonts w:ascii="Arial" w:eastAsia="Times New Roman" w:hAnsi="Arial" w:cs="Arial"/>
              </w:rPr>
              <w:t>Builder’s Licence No.</w:t>
            </w:r>
            <w:r w:rsidR="001F2148">
              <w:rPr>
                <w:rFonts w:ascii="Arial" w:eastAsia="Times New Roman" w:hAnsi="Arial" w:cs="Arial"/>
              </w:rPr>
              <w:t xml:space="preserve"> </w:t>
            </w:r>
            <w:r w:rsidR="001F2148" w:rsidRPr="0042744C">
              <w:rPr>
                <w:rFonts w:ascii="Arial" w:eastAsia="Times New Roman" w:hAnsi="Arial" w:cs="Arial"/>
              </w:rPr>
              <w:t>5519</w:t>
            </w:r>
          </w:p>
        </w:tc>
      </w:tr>
      <w:tr w:rsidR="00DC7CF6" w:rsidRPr="008222EC" w:rsidTr="001F2148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</w:p>
        </w:tc>
        <w:tc>
          <w:tcPr>
            <w:tcW w:w="2614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9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44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1F2148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Address:</w:t>
            </w:r>
          </w:p>
        </w:tc>
        <w:tc>
          <w:tcPr>
            <w:tcW w:w="2614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9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44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1F2148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614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9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44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1F2148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Phone:</w:t>
            </w:r>
          </w:p>
        </w:tc>
        <w:tc>
          <w:tcPr>
            <w:tcW w:w="2614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9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44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1F2148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Email:</w:t>
            </w:r>
          </w:p>
        </w:tc>
        <w:tc>
          <w:tcPr>
            <w:tcW w:w="2614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9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44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</w:tbl>
    <w:p w:rsidR="00C770EA" w:rsidRDefault="00C770EA" w:rsidP="002575E0">
      <w:pPr>
        <w:spacing w:before="22" w:after="0" w:line="240" w:lineRule="auto"/>
        <w:ind w:left="952" w:right="-20"/>
        <w:rPr>
          <w:rFonts w:ascii="Arial" w:eastAsia="Arial Black" w:hAnsi="Arial" w:cs="Arial"/>
          <w:sz w:val="24"/>
          <w:szCs w:val="24"/>
        </w:rPr>
      </w:pPr>
    </w:p>
    <w:p w:rsidR="00C770EA" w:rsidRDefault="00C770EA" w:rsidP="002575E0">
      <w:pPr>
        <w:spacing w:before="22" w:after="0" w:line="240" w:lineRule="auto"/>
        <w:ind w:left="952" w:right="-20"/>
        <w:rPr>
          <w:rFonts w:ascii="Arial" w:eastAsia="Arial Black" w:hAnsi="Arial" w:cs="Arial"/>
          <w:sz w:val="24"/>
          <w:szCs w:val="24"/>
        </w:rPr>
      </w:pPr>
    </w:p>
    <w:sectPr w:rsidR="00C770EA" w:rsidSect="00B80B6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20" w:h="16840"/>
      <w:pgMar w:top="720" w:right="720" w:bottom="720" w:left="720" w:header="568" w:footer="713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0A74" w:rsidRDefault="00DE0A74" w:rsidP="0014268F">
      <w:pPr>
        <w:spacing w:after="0" w:line="240" w:lineRule="auto"/>
      </w:pPr>
      <w:r>
        <w:separator/>
      </w:r>
    </w:p>
  </w:endnote>
  <w:endnote w:type="continuationSeparator" w:id="0">
    <w:p w:rsidR="00DE0A74" w:rsidRDefault="00DE0A74" w:rsidP="00142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Krona One">
    <w:altName w:val="Arial"/>
    <w:panose1 w:val="00000000000000000000"/>
    <w:charset w:val="00"/>
    <w:family w:val="modern"/>
    <w:notTrueType/>
    <w:pitch w:val="variable"/>
    <w:sig w:usb0="00000001" w:usb1="5000204A" w:usb2="00000000" w:usb3="00000000" w:csb0="00000093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4B82" w:rsidRDefault="00044B82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1.6pt;margin-top:807.9pt;width:243.3pt;height:10.05pt;z-index:-2;mso-position-horizontal-relative:page;mso-position-vertical-relative:page" filled="f" stroked="f">
          <v:textbox style="mso-next-textbox:#_x0000_s2051" inset="0,0,0,0">
            <w:txbxContent>
              <w:p w:rsidR="00044B82" w:rsidRDefault="00044B82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. 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4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0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ui</w:t>
                </w:r>
                <w:r>
                  <w:rPr>
                    <w:rFonts w:ascii="Times New Roman" w:eastAsia="Times New Roman" w:hAnsi="Times New Roman"/>
                    <w:spacing w:val="-4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r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s</w:t>
                </w:r>
                <w:r>
                  <w:rPr>
                    <w:rFonts w:ascii="Times New Roman" w:eastAsia="Times New Roman" w:hAnsi="Times New Roman"/>
                    <w:spacing w:val="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5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i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No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55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9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520.85pt;margin-top:817.15pt;width:38.3pt;height:10.05pt;z-index:-1;mso-position-horizontal-relative:page;mso-position-vertical-relative:page" filled="f" stroked="f">
          <v:textbox style="mso-next-textbox:#_x0000_s2050" inset="0,0,0,0">
            <w:txbxContent>
              <w:p w:rsidR="00044B82" w:rsidRDefault="00044B82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P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g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pacing w:val="2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f 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4B82" w:rsidRDefault="00044B82" w:rsidP="00A21F3E">
    <w:pPr>
      <w:pStyle w:val="Footer"/>
      <w:jc w:val="right"/>
      <w:rPr>
        <w:rFonts w:ascii="Arial" w:hAnsi="Arial" w:cs="Arial"/>
        <w:sz w:val="20"/>
        <w:szCs w:val="20"/>
      </w:rPr>
    </w:pPr>
  </w:p>
  <w:p w:rsidR="00044B82" w:rsidRDefault="00044B82" w:rsidP="002B5FB4">
    <w:pPr>
      <w:pStyle w:val="Footer"/>
      <w:jc w:val="right"/>
      <w:rPr>
        <w:sz w:val="20"/>
        <w:szCs w:val="20"/>
      </w:rPr>
    </w:pPr>
    <w:r w:rsidRPr="002B5FB4">
      <w:rPr>
        <w:rFonts w:ascii="Arial" w:hAnsi="Arial" w:cs="Arial"/>
        <w:sz w:val="20"/>
        <w:szCs w:val="20"/>
      </w:rPr>
      <w:t xml:space="preserve">Page </w:t>
    </w:r>
    <w:r w:rsidRPr="002B5FB4">
      <w:rPr>
        <w:rFonts w:ascii="Arial" w:hAnsi="Arial" w:cs="Arial"/>
        <w:b/>
        <w:sz w:val="20"/>
        <w:szCs w:val="20"/>
      </w:rPr>
      <w:fldChar w:fldCharType="begin"/>
    </w:r>
    <w:r w:rsidRPr="002B5FB4">
      <w:rPr>
        <w:rFonts w:ascii="Arial" w:hAnsi="Arial" w:cs="Arial"/>
        <w:b/>
        <w:sz w:val="20"/>
        <w:szCs w:val="20"/>
      </w:rPr>
      <w:instrText xml:space="preserve"> PAGE </w:instrText>
    </w:r>
    <w:r w:rsidRPr="002B5FB4">
      <w:rPr>
        <w:rFonts w:ascii="Arial" w:hAnsi="Arial" w:cs="Arial"/>
        <w:b/>
        <w:sz w:val="20"/>
        <w:szCs w:val="20"/>
      </w:rPr>
      <w:fldChar w:fldCharType="separate"/>
    </w:r>
    <w:r w:rsidR="00817398">
      <w:rPr>
        <w:rFonts w:ascii="Arial" w:hAnsi="Arial" w:cs="Arial"/>
        <w:b/>
        <w:noProof/>
        <w:sz w:val="20"/>
        <w:szCs w:val="20"/>
      </w:rPr>
      <w:t>5</w:t>
    </w:r>
    <w:r w:rsidRPr="002B5FB4">
      <w:rPr>
        <w:rFonts w:ascii="Arial" w:hAnsi="Arial" w:cs="Arial"/>
        <w:b/>
        <w:sz w:val="20"/>
        <w:szCs w:val="20"/>
      </w:rPr>
      <w:fldChar w:fldCharType="end"/>
    </w:r>
    <w:r w:rsidRPr="002B5FB4">
      <w:rPr>
        <w:rFonts w:ascii="Arial" w:hAnsi="Arial" w:cs="Arial"/>
        <w:sz w:val="20"/>
        <w:szCs w:val="20"/>
      </w:rPr>
      <w:t xml:space="preserve"> of </w:t>
    </w:r>
    <w:r w:rsidRPr="002B5FB4">
      <w:rPr>
        <w:rFonts w:ascii="Arial" w:hAnsi="Arial" w:cs="Arial"/>
        <w:b/>
        <w:sz w:val="20"/>
        <w:szCs w:val="20"/>
      </w:rPr>
      <w:fldChar w:fldCharType="begin"/>
    </w:r>
    <w:r w:rsidRPr="002B5FB4">
      <w:rPr>
        <w:rFonts w:ascii="Arial" w:hAnsi="Arial" w:cs="Arial"/>
        <w:b/>
        <w:sz w:val="20"/>
        <w:szCs w:val="20"/>
      </w:rPr>
      <w:instrText xml:space="preserve"> NUMPAGES  </w:instrText>
    </w:r>
    <w:r w:rsidRPr="002B5FB4">
      <w:rPr>
        <w:rFonts w:ascii="Arial" w:hAnsi="Arial" w:cs="Arial"/>
        <w:b/>
        <w:sz w:val="20"/>
        <w:szCs w:val="20"/>
      </w:rPr>
      <w:fldChar w:fldCharType="separate"/>
    </w:r>
    <w:r w:rsidR="00817398">
      <w:rPr>
        <w:rFonts w:ascii="Arial" w:hAnsi="Arial" w:cs="Arial"/>
        <w:b/>
        <w:noProof/>
        <w:sz w:val="20"/>
        <w:szCs w:val="20"/>
      </w:rPr>
      <w:t>7</w:t>
    </w:r>
    <w:r w:rsidRPr="002B5FB4">
      <w:rPr>
        <w:rFonts w:ascii="Arial" w:hAnsi="Arial" w:cs="Arial"/>
        <w:b/>
        <w:sz w:val="20"/>
        <w:szCs w:val="20"/>
      </w:rPr>
      <w:fldChar w:fldCharType="end"/>
    </w:r>
    <w:r>
      <w:rPr>
        <w:rFonts w:ascii="Arial" w:hAnsi="Arial" w:cs="Arial"/>
        <w:b/>
        <w:sz w:val="20"/>
        <w:szCs w:val="20"/>
      </w:rPr>
      <w:t xml:space="preserve"> </w:t>
    </w:r>
    <w:r>
      <w:rPr>
        <w:rFonts w:ascii="Arial" w:hAnsi="Arial" w:cs="Arial"/>
        <w:sz w:val="18"/>
        <w:szCs w:val="18"/>
      </w:rPr>
      <w:t>v3.16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4B82" w:rsidRPr="002B5FB4" w:rsidRDefault="00044B82" w:rsidP="002B5FB4">
    <w:pPr>
      <w:pStyle w:val="Footer"/>
      <w:jc w:val="right"/>
      <w:rPr>
        <w:rFonts w:ascii="Arial" w:hAnsi="Arial" w:cs="Arial"/>
      </w:rPr>
    </w:pPr>
    <w:r w:rsidRPr="002B5FB4">
      <w:rPr>
        <w:rFonts w:ascii="Arial" w:hAnsi="Arial" w:cs="Arial"/>
      </w:rPr>
      <w:t xml:space="preserve">Page </w:t>
    </w:r>
    <w:r w:rsidRPr="002B5FB4">
      <w:rPr>
        <w:rFonts w:ascii="Arial" w:hAnsi="Arial" w:cs="Arial"/>
        <w:b/>
        <w:sz w:val="24"/>
        <w:szCs w:val="24"/>
      </w:rPr>
      <w:fldChar w:fldCharType="begin"/>
    </w:r>
    <w:r w:rsidRPr="002B5FB4">
      <w:rPr>
        <w:rFonts w:ascii="Arial" w:hAnsi="Arial" w:cs="Arial"/>
        <w:b/>
      </w:rPr>
      <w:instrText xml:space="preserve"> PAGE </w:instrText>
    </w:r>
    <w:r w:rsidRPr="002B5FB4">
      <w:rPr>
        <w:rFonts w:ascii="Arial" w:hAnsi="Arial" w:cs="Arial"/>
        <w:b/>
        <w:sz w:val="24"/>
        <w:szCs w:val="24"/>
      </w:rPr>
      <w:fldChar w:fldCharType="separate"/>
    </w:r>
    <w:r w:rsidR="00817398">
      <w:rPr>
        <w:rFonts w:ascii="Arial" w:hAnsi="Arial" w:cs="Arial"/>
        <w:b/>
        <w:noProof/>
      </w:rPr>
      <w:t>1</w:t>
    </w:r>
    <w:r w:rsidRPr="002B5FB4">
      <w:rPr>
        <w:rFonts w:ascii="Arial" w:hAnsi="Arial" w:cs="Arial"/>
        <w:b/>
        <w:sz w:val="24"/>
        <w:szCs w:val="24"/>
      </w:rPr>
      <w:fldChar w:fldCharType="end"/>
    </w:r>
    <w:r w:rsidRPr="002B5FB4">
      <w:rPr>
        <w:rFonts w:ascii="Arial" w:hAnsi="Arial" w:cs="Arial"/>
      </w:rPr>
      <w:t xml:space="preserve"> of </w:t>
    </w:r>
    <w:r w:rsidRPr="002B5FB4">
      <w:rPr>
        <w:rFonts w:ascii="Arial" w:hAnsi="Arial" w:cs="Arial"/>
        <w:b/>
        <w:sz w:val="24"/>
        <w:szCs w:val="24"/>
      </w:rPr>
      <w:fldChar w:fldCharType="begin"/>
    </w:r>
    <w:r w:rsidRPr="002B5FB4">
      <w:rPr>
        <w:rFonts w:ascii="Arial" w:hAnsi="Arial" w:cs="Arial"/>
        <w:b/>
      </w:rPr>
      <w:instrText xml:space="preserve"> NUMPAGES  </w:instrText>
    </w:r>
    <w:r w:rsidRPr="002B5FB4">
      <w:rPr>
        <w:rFonts w:ascii="Arial" w:hAnsi="Arial" w:cs="Arial"/>
        <w:b/>
        <w:sz w:val="24"/>
        <w:szCs w:val="24"/>
      </w:rPr>
      <w:fldChar w:fldCharType="separate"/>
    </w:r>
    <w:r w:rsidR="00817398">
      <w:rPr>
        <w:rFonts w:ascii="Arial" w:hAnsi="Arial" w:cs="Arial"/>
        <w:b/>
        <w:noProof/>
      </w:rPr>
      <w:t>7</w:t>
    </w:r>
    <w:r w:rsidRPr="002B5FB4">
      <w:rPr>
        <w:rFonts w:ascii="Arial" w:hAnsi="Arial" w:cs="Arial"/>
        <w:b/>
        <w:sz w:val="24"/>
        <w:szCs w:val="24"/>
      </w:rPr>
      <w:fldChar w:fldCharType="end"/>
    </w:r>
    <w:r>
      <w:rPr>
        <w:rFonts w:ascii="Arial" w:hAnsi="Arial" w:cs="Arial"/>
        <w:b/>
        <w:sz w:val="24"/>
        <w:szCs w:val="24"/>
      </w:rPr>
      <w:t xml:space="preserve"> </w:t>
    </w:r>
    <w:r>
      <w:rPr>
        <w:rFonts w:ascii="Arial" w:hAnsi="Arial" w:cs="Arial"/>
        <w:sz w:val="18"/>
        <w:szCs w:val="18"/>
      </w:rPr>
      <w:t>v3.16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0A74" w:rsidRDefault="00DE0A74" w:rsidP="0014268F">
      <w:pPr>
        <w:spacing w:after="0" w:line="240" w:lineRule="auto"/>
      </w:pPr>
      <w:r>
        <w:separator/>
      </w:r>
    </w:p>
  </w:footnote>
  <w:footnote w:type="continuationSeparator" w:id="0">
    <w:p w:rsidR="00DE0A74" w:rsidRDefault="00DE0A74" w:rsidP="00142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4B82" w:rsidRDefault="00044B82">
    <w:pPr>
      <w:spacing w:after="0" w:line="200" w:lineRule="exact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84" type="#_x0000_t75" style="position:absolute;margin-left:186.6pt;margin-top:14.15pt;width:227.3pt;height:92.05pt;z-index:-12;mso-position-horizontal-relative:page;mso-position-vertical-relative:page">
          <v:imagedata r:id="rId1" o:title=""/>
          <w10:wrap anchorx="page" anchory="page"/>
        </v:shape>
      </w:pict>
    </w:r>
    <w:r>
      <w:pict>
        <v:group id="_x0000_s2075" style="position:absolute;margin-left:310.55pt;margin-top:139.75pt;width:31.55pt;height:14.85pt;z-index:-11;mso-position-horizontal-relative:page;mso-position-vertical-relative:page" coordorigin="6211,2795" coordsize="631,297">
          <v:group id="_x0000_s2082" style="position:absolute;left:6217;top:2801;width:620;height:2" coordorigin="6217,2801" coordsize="620,2">
            <v:shape id="_x0000_s2083" style="position:absolute;left:6217;top:2801;width:620;height:2" coordorigin="6217,2801" coordsize="620,0" path="m6217,2801r620,e" filled="f" strokeweight=".58pt">
              <v:path arrowok="t"/>
            </v:shape>
          </v:group>
          <v:group id="_x0000_s2080" style="position:absolute;left:6222;top:2806;width:2;height:276" coordorigin="6222,2806" coordsize="2,276">
            <v:shape id="_x0000_s2081" style="position:absolute;left:6222;top:2806;width:2;height:276" coordorigin="6222,2806" coordsize="0,276" path="m6222,2806r,276e" filled="f" strokeweight=".58pt">
              <v:path arrowok="t"/>
            </v:shape>
          </v:group>
          <v:group id="_x0000_s2078" style="position:absolute;left:6832;top:2806;width:2;height:276" coordorigin="6832,2806" coordsize="2,276">
            <v:shape id="_x0000_s2079" style="position:absolute;left:6832;top:2806;width:2;height:276" coordorigin="6832,2806" coordsize="0,276" path="m6832,2806r,276e" filled="f" strokeweight=".58pt">
              <v:path arrowok="t"/>
            </v:shape>
          </v:group>
          <v:group id="_x0000_s2076" style="position:absolute;left:6217;top:3087;width:620;height:2" coordorigin="6217,3087" coordsize="620,2">
            <v:shape id="_x0000_s2077" style="position:absolute;left:6217;top:3087;width:620;height:2" coordorigin="6217,3087" coordsize="620,0" path="m6217,3087r620,e" filled="f" strokeweight=".58pt">
              <v:path arrowok="t"/>
            </v:shape>
          </v:group>
          <w10:wrap anchorx="page" anchory="page"/>
        </v:group>
      </w:pict>
    </w:r>
    <w:r>
      <w:pict>
        <v:group id="_x0000_s2068" style="position:absolute;margin-left:177pt;margin-top:141pt;width:12.25pt;height:12.25pt;z-index:-10;mso-position-horizontal-relative:page;mso-position-vertical-relative:page" coordorigin="3540,2820" coordsize="245,245">
          <v:group id="_x0000_s2073" style="position:absolute;left:3548;top:2828;width:230;height:230" coordorigin="3548,2828" coordsize="230,230">
            <v:shape id="_x0000_s2074" style="position:absolute;left:3548;top:2828;width:230;height:230" coordorigin="3548,2828" coordsize="230,230" path="m3548,3058r230,l3778,2828r-230,l3548,3058xe" filled="f" strokeweight=".72pt">
              <v:path arrowok="t"/>
            </v:shape>
          </v:group>
          <v:group id="_x0000_s2071" style="position:absolute;left:3545;top:2825;width:235;height:235" coordorigin="3545,2825" coordsize="235,235">
            <v:shape id="_x0000_s2072" style="position:absolute;left:3545;top:2825;width:235;height:235" coordorigin="3545,2825" coordsize="235,235" path="m3545,2825r235,235e" filled="f" strokeweight=".48pt">
              <v:path arrowok="t"/>
            </v:shape>
          </v:group>
          <v:group id="_x0000_s2069" style="position:absolute;left:3545;top:2825;width:235;height:235" coordorigin="3545,2825" coordsize="235,235">
            <v:shape id="_x0000_s2070" style="position:absolute;left:3545;top:2825;width:235;height:235" coordorigin="3545,2825" coordsize="235,235" path="m3780,2825r-235,235e" filled="f" strokeweight=".48pt">
              <v:path arrowok="t"/>
            </v:shape>
          </v:group>
          <w10:wrap anchorx="page" anchory="page"/>
        </v:group>
      </w:pict>
    </w:r>
    <w:r>
      <w:pict>
        <v:group id="_x0000_s2066" style="position:absolute;margin-left:244.85pt;margin-top:141.4pt;width:11.5pt;height:11.5pt;z-index:-9;mso-position-horizontal-relative:page;mso-position-vertical-relative:page" coordorigin="4897,2828" coordsize="230,230">
          <v:shape id="_x0000_s2067" style="position:absolute;left:4897;top:2828;width:230;height:230" coordorigin="4897,2828" coordsize="230,230" path="m4897,3058r230,l5127,2828r-230,l4897,3058xe" filled="f" strokeweight=".72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174.8pt;margin-top:109.6pt;width:251.05pt;height:16.05pt;z-index:-8;mso-position-horizontal-relative:page;mso-position-vertical-relative:page" filled="f" stroked="f">
          <v:textbox style="mso-next-textbox:#_x0000_s2065" inset="0,0,0,0">
            <w:txbxContent>
              <w:p w:rsidR="00044B82" w:rsidRDefault="00044B82">
                <w:pPr>
                  <w:spacing w:after="0" w:line="321" w:lineRule="exact"/>
                  <w:ind w:left="20" w:right="-62"/>
                  <w:rPr>
                    <w:rFonts w:ascii="Arial Black" w:eastAsia="Arial Black" w:hAnsi="Arial Black" w:cs="Arial Black"/>
                    <w:sz w:val="28"/>
                    <w:szCs w:val="28"/>
                  </w:rPr>
                </w:pP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T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 xml:space="preserve">E 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SPE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F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 Ri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k A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e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ment</w:t>
                </w:r>
              </w:p>
            </w:txbxContent>
          </v:textbox>
          <w10:wrap anchorx="page" anchory="page"/>
        </v:shape>
      </w:pict>
    </w:r>
    <w:r>
      <w:pict>
        <v:shape id="_x0000_s2064" type="#_x0000_t202" style="position:absolute;margin-left:77.6pt;margin-top:140.55pt;width:27.9pt;height:14pt;z-index:-7;mso-position-horizontal-relative:page;mso-position-vertical-relative:page" filled="f" stroked="f">
          <v:textbox style="mso-next-textbox:#_x0000_s2064" inset="0,0,0,0">
            <w:txbxContent>
              <w:p w:rsidR="00044B82" w:rsidRDefault="00044B82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t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:</w:t>
                </w:r>
              </w:p>
            </w:txbxContent>
          </v:textbox>
          <w10:wrap anchorx="page" anchory="page"/>
        </v:shape>
      </w:pict>
    </w:r>
    <w:r>
      <w:pict>
        <v:shape id="_x0000_s2063" type="#_x0000_t202" style="position:absolute;margin-left:149.6pt;margin-top:140.55pt;width:24.6pt;height:14pt;z-index:-6;mso-position-horizontal-relative:page;mso-position-vertical-relative:page" filled="f" stroked="f">
          <v:textbox style="mso-next-textbox:#_x0000_s2063" inset="0,0,0,0">
            <w:txbxContent>
              <w:p w:rsidR="00044B82" w:rsidRDefault="00044B82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w</w:t>
                </w:r>
              </w:p>
            </w:txbxContent>
          </v:textbox>
          <w10:wrap anchorx="page" anchory="page"/>
        </v:shape>
      </w:pict>
    </w:r>
    <w:r>
      <w:pict>
        <v:shape id="_x0000_s2062" type="#_x0000_t202" style="position:absolute;margin-left:201.15pt;margin-top:140.55pt;width:40.65pt;height:14pt;z-index:-5;mso-position-horizontal-relative:page;mso-position-vertical-relative:page" filled="f" stroked="f">
          <v:textbox style="mso-next-textbox:#_x0000_s2062" inset="0,0,0,0">
            <w:txbxContent>
              <w:p w:rsidR="00044B82" w:rsidRDefault="00044B82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vised</w:t>
                </w:r>
              </w:p>
            </w:txbxContent>
          </v:textbox>
          <w10:wrap anchorx="page" anchory="page"/>
        </v:shape>
      </w:pict>
    </w:r>
    <w:r>
      <w:pict>
        <v:shape id="_x0000_s2061" type="#_x0000_t202" style="position:absolute;margin-left:274.55pt;margin-top:140.55pt;width:25.2pt;height:14pt;z-index:-4;mso-position-horizontal-relative:page;mso-position-vertical-relative:page" filled="f" stroked="f">
          <v:textbox style="mso-next-textbox:#_x0000_s2061" inset="0,0,0,0">
            <w:txbxContent>
              <w:p w:rsidR="00044B82" w:rsidRDefault="00044B82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pacing w:val="1"/>
                    <w:sz w:val="24"/>
                    <w:szCs w:val="24"/>
                  </w:rPr>
                  <w:t>P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2"/>
                    <w:sz w:val="24"/>
                    <w:szCs w:val="24"/>
                  </w:rPr>
                  <w:t>g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4B82" w:rsidRDefault="00044B82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405.1pt;margin-top:51.5pt;width:147.1pt;height:28.4pt;z-index:-3;mso-position-horizontal-relative:page;mso-position-vertical-relative:page" filled="f" stroked="f">
          <v:textbox style="mso-next-textbox:#_x0000_s2059" inset="0,0,0,0">
            <w:txbxContent>
              <w:p w:rsidR="00044B82" w:rsidRDefault="00044B82" w:rsidP="00564CE0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xbxContent>
          </v:textbox>
          <w10:wrap anchorx="page" anchory="page"/>
        </v:shape>
      </w:pict>
    </w:r>
    <w:r>
      <w:rPr>
        <w:sz w:val="20"/>
        <w:szCs w:val="2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376.5pt;height:167.25pt">
          <v:imagedata r:id="rId1" o:title="Cape Cod Logo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4B82" w:rsidRDefault="00044B82">
    <w:pPr>
      <w:pStyle w:val="Header"/>
    </w:pPr>
    <w:r>
      <w:rPr>
        <w:noProof/>
        <w:lang w:eastAsia="en-A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670" type="#_x0000_t202" style="position:absolute;margin-left:240.35pt;margin-top:21.8pt;width:271.5pt;height:33.85pt;z-index:1" strokecolor="white">
          <v:textbox style="mso-next-textbox:#_x0000_s2670">
            <w:txbxContent>
              <w:p w:rsidR="00044B82" w:rsidRPr="001F2148" w:rsidRDefault="00044B82">
                <w:pPr>
                  <w:rPr>
                    <w:rFonts w:ascii="Arial Black" w:hAnsi="Arial Black"/>
                    <w:sz w:val="24"/>
                  </w:rPr>
                </w:pPr>
                <w:r>
                  <w:rPr>
                    <w:rFonts w:ascii="Arial Black" w:hAnsi="Arial Black"/>
                    <w:sz w:val="24"/>
                  </w:rPr>
                  <w:t>SITE SPECIFIC Risk Assessment</w:t>
                </w:r>
              </w:p>
            </w:txbxContent>
          </v:textbox>
        </v:shape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147pt;height:65.25pt">
          <v:imagedata r:id="rId1" o:title="Cape Cod  - Logo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C3F1B"/>
    <w:multiLevelType w:val="hybridMultilevel"/>
    <w:tmpl w:val="59384724"/>
    <w:lvl w:ilvl="0" w:tplc="A9103B10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73199A"/>
    <w:multiLevelType w:val="hybridMultilevel"/>
    <w:tmpl w:val="C0423E78"/>
    <w:lvl w:ilvl="0" w:tplc="D862B566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F674E"/>
    <w:multiLevelType w:val="hybridMultilevel"/>
    <w:tmpl w:val="59EC2D84"/>
    <w:lvl w:ilvl="0" w:tplc="A9C2187A">
      <w:numFmt w:val="bullet"/>
      <w:lvlText w:val="-"/>
      <w:lvlJc w:val="left"/>
      <w:pPr>
        <w:ind w:left="396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67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F2148"/>
    <w:rsid w:val="000006E6"/>
    <w:rsid w:val="00001D38"/>
    <w:rsid w:val="0000364C"/>
    <w:rsid w:val="000038A5"/>
    <w:rsid w:val="00004B4A"/>
    <w:rsid w:val="00004E29"/>
    <w:rsid w:val="00007864"/>
    <w:rsid w:val="00011575"/>
    <w:rsid w:val="00012D59"/>
    <w:rsid w:val="000211BC"/>
    <w:rsid w:val="00024DFD"/>
    <w:rsid w:val="00033766"/>
    <w:rsid w:val="00033FCA"/>
    <w:rsid w:val="00044B82"/>
    <w:rsid w:val="00045270"/>
    <w:rsid w:val="00045751"/>
    <w:rsid w:val="00055078"/>
    <w:rsid w:val="0006038A"/>
    <w:rsid w:val="00062A17"/>
    <w:rsid w:val="000656B0"/>
    <w:rsid w:val="00066B2F"/>
    <w:rsid w:val="00070BB7"/>
    <w:rsid w:val="00076F2B"/>
    <w:rsid w:val="0009022E"/>
    <w:rsid w:val="000948C5"/>
    <w:rsid w:val="000A27FB"/>
    <w:rsid w:val="000A4063"/>
    <w:rsid w:val="000A4AB4"/>
    <w:rsid w:val="000B0C12"/>
    <w:rsid w:val="000B4B50"/>
    <w:rsid w:val="000B75C3"/>
    <w:rsid w:val="000C77A2"/>
    <w:rsid w:val="000E6771"/>
    <w:rsid w:val="000F0323"/>
    <w:rsid w:val="000F39A7"/>
    <w:rsid w:val="000F7842"/>
    <w:rsid w:val="00102799"/>
    <w:rsid w:val="00105E64"/>
    <w:rsid w:val="0010760A"/>
    <w:rsid w:val="00111403"/>
    <w:rsid w:val="00113B60"/>
    <w:rsid w:val="00116594"/>
    <w:rsid w:val="001223E3"/>
    <w:rsid w:val="00127D35"/>
    <w:rsid w:val="00131379"/>
    <w:rsid w:val="001362E6"/>
    <w:rsid w:val="001367FD"/>
    <w:rsid w:val="00137D40"/>
    <w:rsid w:val="001412AC"/>
    <w:rsid w:val="00141D44"/>
    <w:rsid w:val="0014268F"/>
    <w:rsid w:val="0014547E"/>
    <w:rsid w:val="0015198F"/>
    <w:rsid w:val="00151A53"/>
    <w:rsid w:val="0016023F"/>
    <w:rsid w:val="001604B3"/>
    <w:rsid w:val="00162E49"/>
    <w:rsid w:val="001706A1"/>
    <w:rsid w:val="001732C8"/>
    <w:rsid w:val="00175A2C"/>
    <w:rsid w:val="00180392"/>
    <w:rsid w:val="00187DB4"/>
    <w:rsid w:val="00191614"/>
    <w:rsid w:val="00192BD4"/>
    <w:rsid w:val="001A5BD6"/>
    <w:rsid w:val="001A7DD4"/>
    <w:rsid w:val="001B04C9"/>
    <w:rsid w:val="001C2B70"/>
    <w:rsid w:val="001C538A"/>
    <w:rsid w:val="001C79F6"/>
    <w:rsid w:val="001D2D85"/>
    <w:rsid w:val="001E6F92"/>
    <w:rsid w:val="001F09E9"/>
    <w:rsid w:val="001F2148"/>
    <w:rsid w:val="001F2EDA"/>
    <w:rsid w:val="001F59C1"/>
    <w:rsid w:val="001F5A34"/>
    <w:rsid w:val="001F5D03"/>
    <w:rsid w:val="001F6164"/>
    <w:rsid w:val="001F7DB5"/>
    <w:rsid w:val="00214623"/>
    <w:rsid w:val="00220A36"/>
    <w:rsid w:val="00221E23"/>
    <w:rsid w:val="00225345"/>
    <w:rsid w:val="00232864"/>
    <w:rsid w:val="0023407F"/>
    <w:rsid w:val="0023570B"/>
    <w:rsid w:val="00246BD4"/>
    <w:rsid w:val="002575E0"/>
    <w:rsid w:val="00261003"/>
    <w:rsid w:val="00262DD0"/>
    <w:rsid w:val="0026329A"/>
    <w:rsid w:val="00265968"/>
    <w:rsid w:val="00270249"/>
    <w:rsid w:val="002714DD"/>
    <w:rsid w:val="002745CF"/>
    <w:rsid w:val="00280EE2"/>
    <w:rsid w:val="0028290B"/>
    <w:rsid w:val="00283D3E"/>
    <w:rsid w:val="002900D1"/>
    <w:rsid w:val="00291448"/>
    <w:rsid w:val="002A359B"/>
    <w:rsid w:val="002A4C7A"/>
    <w:rsid w:val="002A6130"/>
    <w:rsid w:val="002A6293"/>
    <w:rsid w:val="002B0559"/>
    <w:rsid w:val="002B25CF"/>
    <w:rsid w:val="002B5FB4"/>
    <w:rsid w:val="002C14BE"/>
    <w:rsid w:val="002C68C7"/>
    <w:rsid w:val="002D694C"/>
    <w:rsid w:val="002E0AA9"/>
    <w:rsid w:val="002E291E"/>
    <w:rsid w:val="002E3487"/>
    <w:rsid w:val="002E512C"/>
    <w:rsid w:val="002E5AF2"/>
    <w:rsid w:val="002E7817"/>
    <w:rsid w:val="002F6112"/>
    <w:rsid w:val="00300659"/>
    <w:rsid w:val="003009F2"/>
    <w:rsid w:val="003047AC"/>
    <w:rsid w:val="00307016"/>
    <w:rsid w:val="003077DD"/>
    <w:rsid w:val="00310349"/>
    <w:rsid w:val="003169F0"/>
    <w:rsid w:val="00316F54"/>
    <w:rsid w:val="003212EA"/>
    <w:rsid w:val="003327C3"/>
    <w:rsid w:val="00336A15"/>
    <w:rsid w:val="00337DC1"/>
    <w:rsid w:val="00337DE1"/>
    <w:rsid w:val="0034054E"/>
    <w:rsid w:val="00346763"/>
    <w:rsid w:val="00347603"/>
    <w:rsid w:val="003523DE"/>
    <w:rsid w:val="00357F32"/>
    <w:rsid w:val="00370F5E"/>
    <w:rsid w:val="00371922"/>
    <w:rsid w:val="0037194D"/>
    <w:rsid w:val="00372DCB"/>
    <w:rsid w:val="00381CAE"/>
    <w:rsid w:val="00382FBF"/>
    <w:rsid w:val="003839B7"/>
    <w:rsid w:val="00383D23"/>
    <w:rsid w:val="00392D04"/>
    <w:rsid w:val="003A02AC"/>
    <w:rsid w:val="003A2CD6"/>
    <w:rsid w:val="003A496B"/>
    <w:rsid w:val="003B720F"/>
    <w:rsid w:val="003C6A1A"/>
    <w:rsid w:val="003C703F"/>
    <w:rsid w:val="003D05BA"/>
    <w:rsid w:val="003D692F"/>
    <w:rsid w:val="003D6B92"/>
    <w:rsid w:val="003D7C68"/>
    <w:rsid w:val="003E0A31"/>
    <w:rsid w:val="003E624B"/>
    <w:rsid w:val="004077EB"/>
    <w:rsid w:val="00410B7A"/>
    <w:rsid w:val="00422FA9"/>
    <w:rsid w:val="004233CE"/>
    <w:rsid w:val="0042500D"/>
    <w:rsid w:val="004267A1"/>
    <w:rsid w:val="0043542B"/>
    <w:rsid w:val="0043799A"/>
    <w:rsid w:val="004451B7"/>
    <w:rsid w:val="004507EF"/>
    <w:rsid w:val="00456C57"/>
    <w:rsid w:val="00457E5B"/>
    <w:rsid w:val="00467B05"/>
    <w:rsid w:val="004735B9"/>
    <w:rsid w:val="0047411D"/>
    <w:rsid w:val="00490750"/>
    <w:rsid w:val="00491211"/>
    <w:rsid w:val="0049178E"/>
    <w:rsid w:val="00491BC7"/>
    <w:rsid w:val="00495676"/>
    <w:rsid w:val="004A2113"/>
    <w:rsid w:val="004A376C"/>
    <w:rsid w:val="004A5006"/>
    <w:rsid w:val="004C595F"/>
    <w:rsid w:val="004C6554"/>
    <w:rsid w:val="004C7704"/>
    <w:rsid w:val="004C79A6"/>
    <w:rsid w:val="004D6C4D"/>
    <w:rsid w:val="004D6EDF"/>
    <w:rsid w:val="004E342C"/>
    <w:rsid w:val="004E414B"/>
    <w:rsid w:val="004E5760"/>
    <w:rsid w:val="004E6ADF"/>
    <w:rsid w:val="004F3ECF"/>
    <w:rsid w:val="004F69B9"/>
    <w:rsid w:val="004F6F54"/>
    <w:rsid w:val="0050002B"/>
    <w:rsid w:val="00500309"/>
    <w:rsid w:val="00500AA0"/>
    <w:rsid w:val="005078D6"/>
    <w:rsid w:val="00513D43"/>
    <w:rsid w:val="00516176"/>
    <w:rsid w:val="00530F16"/>
    <w:rsid w:val="00536590"/>
    <w:rsid w:val="00541273"/>
    <w:rsid w:val="005446B0"/>
    <w:rsid w:val="005479E6"/>
    <w:rsid w:val="00553736"/>
    <w:rsid w:val="005544CB"/>
    <w:rsid w:val="005643F9"/>
    <w:rsid w:val="0056456E"/>
    <w:rsid w:val="00564CE0"/>
    <w:rsid w:val="005706C2"/>
    <w:rsid w:val="005734F9"/>
    <w:rsid w:val="005736DC"/>
    <w:rsid w:val="00573FD4"/>
    <w:rsid w:val="0057506A"/>
    <w:rsid w:val="00583FDB"/>
    <w:rsid w:val="00586623"/>
    <w:rsid w:val="00587536"/>
    <w:rsid w:val="00590808"/>
    <w:rsid w:val="00590C9E"/>
    <w:rsid w:val="00593C1B"/>
    <w:rsid w:val="005A2FD8"/>
    <w:rsid w:val="005A3D77"/>
    <w:rsid w:val="005B792C"/>
    <w:rsid w:val="005C00E6"/>
    <w:rsid w:val="005C2384"/>
    <w:rsid w:val="005C3B77"/>
    <w:rsid w:val="005C7FE0"/>
    <w:rsid w:val="005D6F98"/>
    <w:rsid w:val="005E15A7"/>
    <w:rsid w:val="005E5CF1"/>
    <w:rsid w:val="005E6A0D"/>
    <w:rsid w:val="005F049D"/>
    <w:rsid w:val="005F6F86"/>
    <w:rsid w:val="006057D6"/>
    <w:rsid w:val="00611FD0"/>
    <w:rsid w:val="00614154"/>
    <w:rsid w:val="006264B7"/>
    <w:rsid w:val="00627A84"/>
    <w:rsid w:val="00635FCE"/>
    <w:rsid w:val="00637408"/>
    <w:rsid w:val="00645634"/>
    <w:rsid w:val="00653273"/>
    <w:rsid w:val="006627D8"/>
    <w:rsid w:val="00663955"/>
    <w:rsid w:val="00664E37"/>
    <w:rsid w:val="00667865"/>
    <w:rsid w:val="00667C23"/>
    <w:rsid w:val="00672AF1"/>
    <w:rsid w:val="006739EC"/>
    <w:rsid w:val="006766AC"/>
    <w:rsid w:val="00686E4F"/>
    <w:rsid w:val="00696B84"/>
    <w:rsid w:val="006A0E4C"/>
    <w:rsid w:val="006A22BD"/>
    <w:rsid w:val="006B5DCC"/>
    <w:rsid w:val="006C034D"/>
    <w:rsid w:val="006C7341"/>
    <w:rsid w:val="006D12DF"/>
    <w:rsid w:val="006E06AB"/>
    <w:rsid w:val="007031B8"/>
    <w:rsid w:val="00703BE3"/>
    <w:rsid w:val="007060A5"/>
    <w:rsid w:val="00717284"/>
    <w:rsid w:val="00723EA6"/>
    <w:rsid w:val="0072593E"/>
    <w:rsid w:val="0074613F"/>
    <w:rsid w:val="00750CB3"/>
    <w:rsid w:val="00751E77"/>
    <w:rsid w:val="007532B3"/>
    <w:rsid w:val="0075479A"/>
    <w:rsid w:val="00756CE8"/>
    <w:rsid w:val="007638C8"/>
    <w:rsid w:val="00766596"/>
    <w:rsid w:val="007669E9"/>
    <w:rsid w:val="00766CD5"/>
    <w:rsid w:val="00767AD0"/>
    <w:rsid w:val="007720B8"/>
    <w:rsid w:val="0077247E"/>
    <w:rsid w:val="007876AE"/>
    <w:rsid w:val="00791966"/>
    <w:rsid w:val="00795D03"/>
    <w:rsid w:val="00796EA7"/>
    <w:rsid w:val="007A1562"/>
    <w:rsid w:val="007A15DB"/>
    <w:rsid w:val="007A5688"/>
    <w:rsid w:val="007A59CB"/>
    <w:rsid w:val="007B2DBF"/>
    <w:rsid w:val="007B31FA"/>
    <w:rsid w:val="007C0F66"/>
    <w:rsid w:val="007C4067"/>
    <w:rsid w:val="007C4860"/>
    <w:rsid w:val="007D0E95"/>
    <w:rsid w:val="007D256B"/>
    <w:rsid w:val="007D43D4"/>
    <w:rsid w:val="007D4D61"/>
    <w:rsid w:val="007D6A84"/>
    <w:rsid w:val="007E1FD8"/>
    <w:rsid w:val="007F430B"/>
    <w:rsid w:val="007F683D"/>
    <w:rsid w:val="007F7037"/>
    <w:rsid w:val="00804481"/>
    <w:rsid w:val="008049B1"/>
    <w:rsid w:val="00810A4F"/>
    <w:rsid w:val="00812659"/>
    <w:rsid w:val="00815DC3"/>
    <w:rsid w:val="00817398"/>
    <w:rsid w:val="00822C03"/>
    <w:rsid w:val="008232D9"/>
    <w:rsid w:val="00825D63"/>
    <w:rsid w:val="008337C8"/>
    <w:rsid w:val="00835CD4"/>
    <w:rsid w:val="00840642"/>
    <w:rsid w:val="00845F7F"/>
    <w:rsid w:val="00850D82"/>
    <w:rsid w:val="008523CA"/>
    <w:rsid w:val="00852A57"/>
    <w:rsid w:val="00852EF2"/>
    <w:rsid w:val="008647F2"/>
    <w:rsid w:val="00866C26"/>
    <w:rsid w:val="00867D19"/>
    <w:rsid w:val="008729E2"/>
    <w:rsid w:val="008818D9"/>
    <w:rsid w:val="00881F56"/>
    <w:rsid w:val="0089050A"/>
    <w:rsid w:val="00891746"/>
    <w:rsid w:val="00893071"/>
    <w:rsid w:val="0089528B"/>
    <w:rsid w:val="00897106"/>
    <w:rsid w:val="008A159C"/>
    <w:rsid w:val="008A1AE0"/>
    <w:rsid w:val="008A1D31"/>
    <w:rsid w:val="008A3D33"/>
    <w:rsid w:val="008A6B5D"/>
    <w:rsid w:val="008B15CD"/>
    <w:rsid w:val="008B7E18"/>
    <w:rsid w:val="008C105F"/>
    <w:rsid w:val="008C432A"/>
    <w:rsid w:val="008C55D2"/>
    <w:rsid w:val="008D3948"/>
    <w:rsid w:val="008E031C"/>
    <w:rsid w:val="008E0D83"/>
    <w:rsid w:val="008E6FCA"/>
    <w:rsid w:val="00900938"/>
    <w:rsid w:val="009009B5"/>
    <w:rsid w:val="00905887"/>
    <w:rsid w:val="009155B3"/>
    <w:rsid w:val="00922D77"/>
    <w:rsid w:val="009314E3"/>
    <w:rsid w:val="00931581"/>
    <w:rsid w:val="00933334"/>
    <w:rsid w:val="00935825"/>
    <w:rsid w:val="0094744B"/>
    <w:rsid w:val="00947B50"/>
    <w:rsid w:val="00957851"/>
    <w:rsid w:val="0096485D"/>
    <w:rsid w:val="00966C1B"/>
    <w:rsid w:val="009738F2"/>
    <w:rsid w:val="009773A4"/>
    <w:rsid w:val="00982560"/>
    <w:rsid w:val="009841A6"/>
    <w:rsid w:val="00990315"/>
    <w:rsid w:val="00991A4C"/>
    <w:rsid w:val="00991A86"/>
    <w:rsid w:val="0099464D"/>
    <w:rsid w:val="00997262"/>
    <w:rsid w:val="009A4C38"/>
    <w:rsid w:val="009A683E"/>
    <w:rsid w:val="009A786D"/>
    <w:rsid w:val="009B0775"/>
    <w:rsid w:val="009B3D1D"/>
    <w:rsid w:val="009B4A0E"/>
    <w:rsid w:val="009B5EA5"/>
    <w:rsid w:val="009B61E2"/>
    <w:rsid w:val="009B750D"/>
    <w:rsid w:val="009C32FD"/>
    <w:rsid w:val="009C3B40"/>
    <w:rsid w:val="009C4D1F"/>
    <w:rsid w:val="009C60D0"/>
    <w:rsid w:val="009D1DBC"/>
    <w:rsid w:val="009D4686"/>
    <w:rsid w:val="009D6526"/>
    <w:rsid w:val="009D712B"/>
    <w:rsid w:val="009D74CE"/>
    <w:rsid w:val="009E135F"/>
    <w:rsid w:val="009F01D8"/>
    <w:rsid w:val="009F4D77"/>
    <w:rsid w:val="00A04E91"/>
    <w:rsid w:val="00A10375"/>
    <w:rsid w:val="00A207F1"/>
    <w:rsid w:val="00A21F3E"/>
    <w:rsid w:val="00A23895"/>
    <w:rsid w:val="00A347E3"/>
    <w:rsid w:val="00A35861"/>
    <w:rsid w:val="00A37035"/>
    <w:rsid w:val="00A41343"/>
    <w:rsid w:val="00A4600C"/>
    <w:rsid w:val="00A501CD"/>
    <w:rsid w:val="00A51328"/>
    <w:rsid w:val="00A529E7"/>
    <w:rsid w:val="00A56995"/>
    <w:rsid w:val="00A56D52"/>
    <w:rsid w:val="00A706CE"/>
    <w:rsid w:val="00A70E43"/>
    <w:rsid w:val="00A73175"/>
    <w:rsid w:val="00A736EF"/>
    <w:rsid w:val="00A74190"/>
    <w:rsid w:val="00A85141"/>
    <w:rsid w:val="00A861A2"/>
    <w:rsid w:val="00A91F83"/>
    <w:rsid w:val="00AA0F1E"/>
    <w:rsid w:val="00AA4C08"/>
    <w:rsid w:val="00AA5811"/>
    <w:rsid w:val="00AA6253"/>
    <w:rsid w:val="00AB097E"/>
    <w:rsid w:val="00AB4748"/>
    <w:rsid w:val="00AB4B10"/>
    <w:rsid w:val="00AC26B6"/>
    <w:rsid w:val="00AC3A12"/>
    <w:rsid w:val="00AC6045"/>
    <w:rsid w:val="00AD4FAC"/>
    <w:rsid w:val="00AD7357"/>
    <w:rsid w:val="00AD7D99"/>
    <w:rsid w:val="00AE2864"/>
    <w:rsid w:val="00AE3501"/>
    <w:rsid w:val="00AE7E74"/>
    <w:rsid w:val="00AF3E43"/>
    <w:rsid w:val="00AF4899"/>
    <w:rsid w:val="00AF5BFC"/>
    <w:rsid w:val="00B003EB"/>
    <w:rsid w:val="00B027C0"/>
    <w:rsid w:val="00B0374C"/>
    <w:rsid w:val="00B03793"/>
    <w:rsid w:val="00B050D2"/>
    <w:rsid w:val="00B22386"/>
    <w:rsid w:val="00B276E3"/>
    <w:rsid w:val="00B27846"/>
    <w:rsid w:val="00B33760"/>
    <w:rsid w:val="00B360EE"/>
    <w:rsid w:val="00B42430"/>
    <w:rsid w:val="00B42893"/>
    <w:rsid w:val="00B50FA7"/>
    <w:rsid w:val="00B522D8"/>
    <w:rsid w:val="00B577A1"/>
    <w:rsid w:val="00B61666"/>
    <w:rsid w:val="00B631D2"/>
    <w:rsid w:val="00B6386D"/>
    <w:rsid w:val="00B63F0A"/>
    <w:rsid w:val="00B67211"/>
    <w:rsid w:val="00B72568"/>
    <w:rsid w:val="00B72FE1"/>
    <w:rsid w:val="00B76719"/>
    <w:rsid w:val="00B7693E"/>
    <w:rsid w:val="00B80B69"/>
    <w:rsid w:val="00B86B6C"/>
    <w:rsid w:val="00B8767E"/>
    <w:rsid w:val="00B95B0A"/>
    <w:rsid w:val="00B977B8"/>
    <w:rsid w:val="00BA7D25"/>
    <w:rsid w:val="00BB11CF"/>
    <w:rsid w:val="00BB412C"/>
    <w:rsid w:val="00BB5023"/>
    <w:rsid w:val="00BB762F"/>
    <w:rsid w:val="00BC39AF"/>
    <w:rsid w:val="00BC48B8"/>
    <w:rsid w:val="00BC7A8D"/>
    <w:rsid w:val="00BD2355"/>
    <w:rsid w:val="00BD67D3"/>
    <w:rsid w:val="00BE2B9C"/>
    <w:rsid w:val="00BF008C"/>
    <w:rsid w:val="00BF43D9"/>
    <w:rsid w:val="00BF4DDF"/>
    <w:rsid w:val="00BF7A9B"/>
    <w:rsid w:val="00C01822"/>
    <w:rsid w:val="00C05273"/>
    <w:rsid w:val="00C05715"/>
    <w:rsid w:val="00C109DD"/>
    <w:rsid w:val="00C10B7C"/>
    <w:rsid w:val="00C11A81"/>
    <w:rsid w:val="00C12905"/>
    <w:rsid w:val="00C1355C"/>
    <w:rsid w:val="00C153D5"/>
    <w:rsid w:val="00C1697A"/>
    <w:rsid w:val="00C16B57"/>
    <w:rsid w:val="00C17DF5"/>
    <w:rsid w:val="00C205EC"/>
    <w:rsid w:val="00C216CD"/>
    <w:rsid w:val="00C21BCA"/>
    <w:rsid w:val="00C23D32"/>
    <w:rsid w:val="00C240FB"/>
    <w:rsid w:val="00C24D2F"/>
    <w:rsid w:val="00C4426D"/>
    <w:rsid w:val="00C53E3B"/>
    <w:rsid w:val="00C61A21"/>
    <w:rsid w:val="00C624E6"/>
    <w:rsid w:val="00C62DC3"/>
    <w:rsid w:val="00C643E4"/>
    <w:rsid w:val="00C66342"/>
    <w:rsid w:val="00C67436"/>
    <w:rsid w:val="00C7549B"/>
    <w:rsid w:val="00C770EA"/>
    <w:rsid w:val="00C77D2E"/>
    <w:rsid w:val="00C77EBB"/>
    <w:rsid w:val="00C835E2"/>
    <w:rsid w:val="00C8462A"/>
    <w:rsid w:val="00C851B2"/>
    <w:rsid w:val="00C86463"/>
    <w:rsid w:val="00C91C33"/>
    <w:rsid w:val="00C936C3"/>
    <w:rsid w:val="00C93AB4"/>
    <w:rsid w:val="00CA2F0C"/>
    <w:rsid w:val="00CA406A"/>
    <w:rsid w:val="00CA5049"/>
    <w:rsid w:val="00CB4D3C"/>
    <w:rsid w:val="00CB76DA"/>
    <w:rsid w:val="00CC0C2A"/>
    <w:rsid w:val="00CC31EA"/>
    <w:rsid w:val="00CC502F"/>
    <w:rsid w:val="00CC695E"/>
    <w:rsid w:val="00CC6EC1"/>
    <w:rsid w:val="00CD3230"/>
    <w:rsid w:val="00CD4716"/>
    <w:rsid w:val="00CD6EC5"/>
    <w:rsid w:val="00CF0DC0"/>
    <w:rsid w:val="00CF1347"/>
    <w:rsid w:val="00CF413E"/>
    <w:rsid w:val="00D007A5"/>
    <w:rsid w:val="00D312E5"/>
    <w:rsid w:val="00D34037"/>
    <w:rsid w:val="00D47942"/>
    <w:rsid w:val="00D52777"/>
    <w:rsid w:val="00D5280C"/>
    <w:rsid w:val="00D5566B"/>
    <w:rsid w:val="00D57493"/>
    <w:rsid w:val="00D632D4"/>
    <w:rsid w:val="00D66566"/>
    <w:rsid w:val="00D678E0"/>
    <w:rsid w:val="00D700E3"/>
    <w:rsid w:val="00D73CE1"/>
    <w:rsid w:val="00D76176"/>
    <w:rsid w:val="00D77216"/>
    <w:rsid w:val="00D81229"/>
    <w:rsid w:val="00DA0B36"/>
    <w:rsid w:val="00DA4581"/>
    <w:rsid w:val="00DA64CF"/>
    <w:rsid w:val="00DB3E80"/>
    <w:rsid w:val="00DB4D6F"/>
    <w:rsid w:val="00DB6C30"/>
    <w:rsid w:val="00DC0865"/>
    <w:rsid w:val="00DC7CF6"/>
    <w:rsid w:val="00DD1057"/>
    <w:rsid w:val="00DD382A"/>
    <w:rsid w:val="00DD4C20"/>
    <w:rsid w:val="00DE0A74"/>
    <w:rsid w:val="00DF7B99"/>
    <w:rsid w:val="00E02D7A"/>
    <w:rsid w:val="00E151A5"/>
    <w:rsid w:val="00E16C29"/>
    <w:rsid w:val="00E21471"/>
    <w:rsid w:val="00E22FF9"/>
    <w:rsid w:val="00E23218"/>
    <w:rsid w:val="00E23978"/>
    <w:rsid w:val="00E2793D"/>
    <w:rsid w:val="00E31DB9"/>
    <w:rsid w:val="00E32CAC"/>
    <w:rsid w:val="00E35F13"/>
    <w:rsid w:val="00E5108F"/>
    <w:rsid w:val="00E6010B"/>
    <w:rsid w:val="00E622F2"/>
    <w:rsid w:val="00E66C1C"/>
    <w:rsid w:val="00E735F4"/>
    <w:rsid w:val="00E752FA"/>
    <w:rsid w:val="00E80490"/>
    <w:rsid w:val="00E80C51"/>
    <w:rsid w:val="00E862AF"/>
    <w:rsid w:val="00E86FC5"/>
    <w:rsid w:val="00E95DAB"/>
    <w:rsid w:val="00E96904"/>
    <w:rsid w:val="00E97490"/>
    <w:rsid w:val="00E97FC1"/>
    <w:rsid w:val="00EA30E4"/>
    <w:rsid w:val="00EB5B15"/>
    <w:rsid w:val="00EC703E"/>
    <w:rsid w:val="00ED5CE9"/>
    <w:rsid w:val="00ED7212"/>
    <w:rsid w:val="00EE31C2"/>
    <w:rsid w:val="00EF6292"/>
    <w:rsid w:val="00EF749A"/>
    <w:rsid w:val="00EF7B4C"/>
    <w:rsid w:val="00F025E8"/>
    <w:rsid w:val="00F05498"/>
    <w:rsid w:val="00F05C19"/>
    <w:rsid w:val="00F13297"/>
    <w:rsid w:val="00F179EC"/>
    <w:rsid w:val="00F213C8"/>
    <w:rsid w:val="00F246BB"/>
    <w:rsid w:val="00F3408C"/>
    <w:rsid w:val="00F348AA"/>
    <w:rsid w:val="00F35687"/>
    <w:rsid w:val="00F42260"/>
    <w:rsid w:val="00F440B0"/>
    <w:rsid w:val="00F46560"/>
    <w:rsid w:val="00F50C57"/>
    <w:rsid w:val="00F6270C"/>
    <w:rsid w:val="00F63755"/>
    <w:rsid w:val="00F63860"/>
    <w:rsid w:val="00F64E54"/>
    <w:rsid w:val="00F728B8"/>
    <w:rsid w:val="00F749B9"/>
    <w:rsid w:val="00F7565A"/>
    <w:rsid w:val="00F764F8"/>
    <w:rsid w:val="00F80681"/>
    <w:rsid w:val="00F86044"/>
    <w:rsid w:val="00FA3B79"/>
    <w:rsid w:val="00FA648D"/>
    <w:rsid w:val="00FB7CAF"/>
    <w:rsid w:val="00FD3476"/>
    <w:rsid w:val="00FD3B59"/>
    <w:rsid w:val="00FE31CA"/>
    <w:rsid w:val="00FE67AD"/>
    <w:rsid w:val="00FE6BB2"/>
    <w:rsid w:val="00FF00EB"/>
    <w:rsid w:val="00FF0358"/>
    <w:rsid w:val="00FF58BE"/>
    <w:rsid w:val="00FF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71"/>
    <o:shapelayout v:ext="edit">
      <o:idmap v:ext="edit" data="1"/>
    </o:shapelayout>
  </w:shapeDefaults>
  <w:decimalSymbol w:val="."/>
  <w:listSeparator w:val=","/>
  <w15:chartTrackingRefBased/>
  <w15:docId w15:val="{F5661B27-969F-4515-8E4C-B8CEC32DB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  <w:pPr>
      <w:widowControl w:val="0"/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48B8"/>
  </w:style>
  <w:style w:type="paragraph" w:styleId="Footer">
    <w:name w:val="footer"/>
    <w:basedOn w:val="Normal"/>
    <w:link w:val="Foot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8B8"/>
  </w:style>
  <w:style w:type="table" w:styleId="TableGrid">
    <w:name w:val="Table Grid"/>
    <w:basedOn w:val="TableNormal"/>
    <w:uiPriority w:val="59"/>
    <w:rsid w:val="003C70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75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4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0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9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2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9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7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2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8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5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6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6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6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2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JONSPIN%20Docs\MY%20DOCS%2015\CAPE%20COD\Site%20Specific%20Risk%20Assessments\Site%20Specific%20Risk%20Assessments%20Templates\02.%20Ceiling%20Dust,%20Insulation%20Remov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D37889C-2DAC-4E17-972F-B01ADC098B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02. Ceiling Dust, Insulation Removal</Template>
  <TotalTime>0</TotalTime>
  <Pages>7</Pages>
  <Words>1514</Words>
  <Characters>8636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- 180B INSPECTION FORMS</vt:lpstr>
    </vt:vector>
  </TitlesOfParts>
  <Company/>
  <LinksUpToDate>false</LinksUpToDate>
  <CharactersWithSpaces>10130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- 180B INSPECTION FORMS</dc:title>
  <dc:subject/>
  <dc:creator>JONSPIN</dc:creator>
  <cp:keywords/>
  <cp:lastModifiedBy>home</cp:lastModifiedBy>
  <cp:revision>3</cp:revision>
  <cp:lastPrinted>2013-02-06T00:20:00Z</cp:lastPrinted>
  <dcterms:created xsi:type="dcterms:W3CDTF">2017-09-02T10:34:00Z</dcterms:created>
  <dcterms:modified xsi:type="dcterms:W3CDTF">2017-10-19T03:05:00Z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2013-01-31T00:00:00Z</vt:filetime>
  </property>
  <property fmtid="{D5CDD505-2E9C-101B-9397-08002B2CF9AE}" pid="3" name="LastSaved">
    <vt:filetime>2013-01-31T00:00:00Z</vt:filetime>
  </property>
</Properties>
</file>