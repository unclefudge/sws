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B380F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Default="002B380F" w:rsidP="002B380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Pr="005273A2" w:rsidRDefault="002B380F" w:rsidP="002B380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Default="002B380F" w:rsidP="002B380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Pr="005273A2" w:rsidRDefault="002B380F" w:rsidP="002B380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2B380F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Default="002B380F" w:rsidP="002B380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Pr="007A725A" w:rsidRDefault="002B380F" w:rsidP="002B380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80F" w:rsidRDefault="002B380F" w:rsidP="002B380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0F" w:rsidRDefault="002B380F" w:rsidP="002B380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8BE" w:rsidRPr="00BD793E" w:rsidTr="002E566D">
        <w:tc>
          <w:tcPr>
            <w:tcW w:w="1668" w:type="dxa"/>
            <w:vAlign w:val="center"/>
          </w:tcPr>
          <w:p w:rsidR="00DB183B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BD793E">
              <w:rPr>
                <w:rFonts w:ascii="Arial Narrow" w:eastAsia="Times New Roman" w:hAnsi="Arial Narrow" w:cs="Arial"/>
              </w:rPr>
              <w:t>o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k in con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D793E">
              <w:rPr>
                <w:rFonts w:ascii="Arial Narrow" w:eastAsia="Times New Roman" w:hAnsi="Arial Narrow" w:cs="Arial"/>
              </w:rPr>
              <w:t>ined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BD793E">
              <w:rPr>
                <w:rFonts w:ascii="Arial Narrow" w:eastAsia="Times New Roman" w:hAnsi="Arial Narrow" w:cs="Arial"/>
              </w:rPr>
              <w:t>spa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D793E">
              <w:rPr>
                <w:rFonts w:ascii="Arial Narrow" w:eastAsia="Times New Roman" w:hAnsi="Arial Narrow" w:cs="Arial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BD793E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BD793E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BD793E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BD793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BD793E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BD793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BD793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BD793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BD793E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BD793E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BD793E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BD793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6637" w:rsidRPr="00BD793E" w:rsidTr="002E566D">
        <w:tc>
          <w:tcPr>
            <w:tcW w:w="1668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BD793E">
              <w:rPr>
                <w:rFonts w:ascii="Arial Narrow" w:eastAsia="Times New Roman" w:hAnsi="Arial Narrow" w:cs="Arial"/>
              </w:rPr>
              <w:t>of spoil to provide for</w:t>
            </w:r>
            <w:r w:rsidRPr="00BD793E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BD793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</w:t>
            </w:r>
            <w:r w:rsidRPr="00BD793E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injuries and cuts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BD793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</w:t>
            </w:r>
            <w:r w:rsidRPr="00BD793E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movements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BD793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BD793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BD793E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BD793E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BD793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6AD0" w:rsidRPr="00BD793E" w:rsidTr="002E566D">
        <w:tc>
          <w:tcPr>
            <w:tcW w:w="1668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BD793E">
              <w:rPr>
                <w:rFonts w:ascii="Arial Narrow" w:eastAsia="Times New Roman" w:hAnsi="Arial Narrow" w:cs="Arial"/>
              </w:rPr>
              <w:t>-</w:t>
            </w:r>
          </w:p>
          <w:p w:rsidR="00DA6AD0" w:rsidRPr="00BD793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BD793E">
              <w:rPr>
                <w:rFonts w:ascii="Arial Narrow" w:eastAsia="Times New Roman" w:hAnsi="Arial Narrow" w:cs="Arial"/>
              </w:rPr>
              <w:t>tripping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 xml:space="preserve">oof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D793E">
              <w:rPr>
                <w:rFonts w:ascii="Arial Narrow" w:eastAsia="Times New Roman" w:hAnsi="Arial Narrow" w:cs="Arial"/>
              </w:rPr>
              <w:t>ov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ri</w:t>
            </w:r>
            <w:r w:rsidRPr="00BD793E">
              <w:rPr>
                <w:rFonts w:ascii="Arial Narrow" w:eastAsia="Times New Roman" w:hAnsi="Arial Narrow" w:cs="Arial"/>
                <w:spacing w:val="2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 xml:space="preserve">g and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D793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me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BD793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 -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platform. 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BD793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BD793E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BD793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BD793E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BD793E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BD793E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BD793E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BD793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roof surface </w:t>
            </w:r>
          </w:p>
        </w:tc>
        <w:tc>
          <w:tcPr>
            <w:tcW w:w="1559" w:type="dxa"/>
            <w:vAlign w:val="center"/>
          </w:tcPr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BD793E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BD793E" w:rsidTr="002E566D">
        <w:tc>
          <w:tcPr>
            <w:tcW w:w="1668" w:type="dxa"/>
            <w:vAlign w:val="center"/>
          </w:tcPr>
          <w:p w:rsidR="00DA6AD0" w:rsidRPr="00BD793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lastRenderedPageBreak/>
              <w:t>Working at height-</w:t>
            </w:r>
          </w:p>
          <w:p w:rsidR="00536B1F" w:rsidRPr="00BD793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s</w:t>
            </w:r>
            <w:r w:rsidR="00105CDB" w:rsidRPr="00BD793E">
              <w:rPr>
                <w:rFonts w:ascii="Arial Narrow" w:eastAsia="Times New Roman" w:hAnsi="Arial Narrow" w:cs="Arial"/>
              </w:rPr>
              <w:t>tripping</w:t>
            </w:r>
            <w:r w:rsidR="00105CDB" w:rsidRPr="00BD793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6D527B" w:rsidRPr="00BD793E">
              <w:rPr>
                <w:rFonts w:ascii="Arial Narrow" w:eastAsia="Times New Roman" w:hAnsi="Arial Narrow" w:cs="Arial"/>
                <w:spacing w:val="-2"/>
              </w:rPr>
              <w:t xml:space="preserve">existing 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sheet metal </w:t>
            </w:r>
            <w:r w:rsidR="00105CDB" w:rsidRPr="00BD793E">
              <w:rPr>
                <w:rFonts w:ascii="Arial Narrow" w:eastAsia="Times New Roman" w:hAnsi="Arial Narrow" w:cs="Arial"/>
                <w:spacing w:val="-1"/>
              </w:rPr>
              <w:t>r</w:t>
            </w:r>
            <w:r w:rsidR="00105CDB" w:rsidRPr="00BD793E">
              <w:rPr>
                <w:rFonts w:ascii="Arial Narrow" w:eastAsia="Times New Roman" w:hAnsi="Arial Narrow" w:cs="Arial"/>
              </w:rPr>
              <w:t xml:space="preserve">oof </w:t>
            </w:r>
            <w:r w:rsidR="00105CDB" w:rsidRPr="00BD793E">
              <w:rPr>
                <w:rFonts w:ascii="Arial Narrow" w:eastAsia="Times New Roman" w:hAnsi="Arial Narrow" w:cs="Arial"/>
                <w:spacing w:val="-1"/>
              </w:rPr>
              <w:t>c</w:t>
            </w:r>
            <w:r w:rsidR="00105CDB" w:rsidRPr="00BD793E">
              <w:rPr>
                <w:rFonts w:ascii="Arial Narrow" w:eastAsia="Times New Roman" w:hAnsi="Arial Narrow" w:cs="Arial"/>
              </w:rPr>
              <w:t>ov</w:t>
            </w:r>
            <w:r w:rsidR="00105CDB"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="00105CDB" w:rsidRPr="00BD793E">
              <w:rPr>
                <w:rFonts w:ascii="Arial Narrow" w:eastAsia="Times New Roman" w:hAnsi="Arial Narrow" w:cs="Arial"/>
              </w:rPr>
              <w:t>ri</w:t>
            </w:r>
            <w:r w:rsidR="00105CDB" w:rsidRPr="00BD793E">
              <w:rPr>
                <w:rFonts w:ascii="Arial Narrow" w:eastAsia="Times New Roman" w:hAnsi="Arial Narrow" w:cs="Arial"/>
                <w:spacing w:val="2"/>
              </w:rPr>
              <w:t>n</w:t>
            </w:r>
            <w:r w:rsidR="00105CDB" w:rsidRPr="00BD793E">
              <w:rPr>
                <w:rFonts w:ascii="Arial Narrow" w:eastAsia="Times New Roman" w:hAnsi="Arial Narrow" w:cs="Arial"/>
              </w:rPr>
              <w:t xml:space="preserve">g and </w:t>
            </w:r>
            <w:r w:rsidR="00105CDB" w:rsidRPr="00BD793E">
              <w:rPr>
                <w:rFonts w:ascii="Arial Narrow" w:eastAsia="Times New Roman" w:hAnsi="Arial Narrow" w:cs="Arial"/>
                <w:spacing w:val="-1"/>
              </w:rPr>
              <w:t>f</w:t>
            </w:r>
            <w:r w:rsidR="00105CDB" w:rsidRPr="00BD793E">
              <w:rPr>
                <w:rFonts w:ascii="Arial Narrow" w:eastAsia="Times New Roman" w:hAnsi="Arial Narrow" w:cs="Arial"/>
                <w:spacing w:val="1"/>
              </w:rPr>
              <w:t>r</w:t>
            </w:r>
            <w:r w:rsidR="00105CDB"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="00105CDB" w:rsidRPr="00BD793E">
              <w:rPr>
                <w:rFonts w:ascii="Arial Narrow" w:eastAsia="Times New Roman" w:hAnsi="Arial Narrow" w:cs="Arial"/>
              </w:rPr>
              <w:t>me</w:t>
            </w: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1C9C" w:rsidRPr="00BD793E" w:rsidRDefault="00831C9C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D7191" w:rsidRPr="00BD793E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527B" w:rsidRPr="00BD793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527B" w:rsidRPr="00BD793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DA6AD0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61788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corroded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or </w:t>
            </w:r>
            <w:r w:rsidR="0061788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6D527B" w:rsidRPr="00BD793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527B" w:rsidRPr="00BD793E" w:rsidRDefault="006D527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DD2511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C3874" w:rsidRPr="00BD793E" w:rsidRDefault="005C387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3874" w:rsidRPr="00BD793E" w:rsidRDefault="005C387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BD793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D2511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527B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105CDB" w:rsidRPr="00BD793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BD793E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DE0772" w:rsidRPr="00BD793E" w:rsidRDefault="00DE07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BD793E" w:rsidRDefault="00BA5E0D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  <w:r w:rsidR="00DE0772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cuts and abrasions.</w:t>
            </w:r>
          </w:p>
          <w:p w:rsidR="00DE0772" w:rsidRPr="00BD793E" w:rsidRDefault="00DE0772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Pr="00BD793E" w:rsidRDefault="00105CD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6D527B" w:rsidRPr="00BD793E" w:rsidRDefault="006D527B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D793E" w:rsidRDefault="00105CDB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</w:t>
            </w:r>
            <w:r w:rsidR="00E6261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53103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12950" w:rsidRPr="00BD793E" w:rsidRDefault="0041295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D793E" w:rsidRDefault="00271846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Electric shock or e</w:t>
            </w:r>
            <w:r w:rsidR="00105CDB" w:rsidRPr="00BD793E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BD793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D0CC9" w:rsidRPr="00BD793E" w:rsidRDefault="00AD0CC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DA6AD0" w:rsidRPr="00BD793E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Provide perimeter guardrail / catch scaffold to roof surface. </w:t>
            </w: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Controlled lowering of </w:t>
            </w:r>
            <w:r w:rsidR="0021048B" w:rsidRPr="00BD793E">
              <w:rPr>
                <w:rFonts w:ascii="Arial Narrow" w:hAnsi="Arial Narrow" w:cs="Arial"/>
                <w:sz w:val="20"/>
                <w:szCs w:val="20"/>
              </w:rPr>
              <w:t xml:space="preserve">sheet metal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roofing </w:t>
            </w:r>
          </w:p>
          <w:p w:rsidR="0026632D" w:rsidRPr="00BD793E" w:rsidRDefault="0026632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6632D" w:rsidRPr="00BD793E" w:rsidRDefault="0026632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Regularly monitor stability of the </w:t>
            </w:r>
            <w:r w:rsidR="00796F90" w:rsidRPr="00BD793E">
              <w:rPr>
                <w:rFonts w:ascii="Arial Narrow" w:hAnsi="Arial Narrow"/>
                <w:sz w:val="20"/>
                <w:szCs w:val="20"/>
              </w:rPr>
              <w:t xml:space="preserve">roof </w:t>
            </w:r>
            <w:r w:rsidRPr="00BD793E">
              <w:rPr>
                <w:rFonts w:ascii="Arial Narrow" w:hAnsi="Arial Narrow"/>
                <w:sz w:val="20"/>
                <w:szCs w:val="20"/>
              </w:rPr>
              <w:t>structure</w:t>
            </w:r>
            <w:r w:rsidR="00796F90" w:rsidRPr="00BD793E">
              <w:rPr>
                <w:rFonts w:ascii="Arial Narrow" w:hAnsi="Arial Narrow"/>
                <w:sz w:val="20"/>
                <w:szCs w:val="20"/>
              </w:rPr>
              <w:t xml:space="preserve"> / ceiling frame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D0CC9" w:rsidRPr="00BD793E" w:rsidRDefault="00AD0C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BD793E" w:rsidRDefault="00AD0C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BD793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Don’t stack materials on roof or on scaffold.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BD793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Use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BD793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Don’t remove </w:t>
            </w:r>
            <w:r w:rsidR="0021048B" w:rsidRPr="00BD793E">
              <w:rPr>
                <w:rFonts w:ascii="Arial Narrow" w:hAnsi="Arial Narrow" w:cs="Arial"/>
                <w:sz w:val="20"/>
                <w:szCs w:val="20"/>
              </w:rPr>
              <w:t>sheet metal roofing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on </w:t>
            </w:r>
            <w:r w:rsidR="00DA6AD0" w:rsidRPr="00BD793E">
              <w:rPr>
                <w:rFonts w:ascii="Arial Narrow" w:hAnsi="Arial Narrow" w:cs="Arial"/>
                <w:sz w:val="20"/>
                <w:szCs w:val="20"/>
              </w:rPr>
              <w:t xml:space="preserve">wet or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windy days.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Use of appropriate PPE</w:t>
            </w:r>
          </w:p>
        </w:tc>
        <w:tc>
          <w:tcPr>
            <w:tcW w:w="1559" w:type="dxa"/>
            <w:vAlign w:val="center"/>
          </w:tcPr>
          <w:p w:rsidR="002E566D" w:rsidRPr="00BD793E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BD793E" w:rsidRDefault="00105CDB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3584" w:rsidRPr="00BD793E" w:rsidTr="002E566D">
        <w:tc>
          <w:tcPr>
            <w:tcW w:w="1668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BD793E">
              <w:rPr>
                <w:rFonts w:ascii="Arial Narrow" w:eastAsia="Times New Roman" w:hAnsi="Arial Narrow" w:cs="Arial"/>
              </w:rPr>
              <w:t xml:space="preserve">or disturbance </w:t>
            </w:r>
            <w:r w:rsidRPr="00BD793E">
              <w:rPr>
                <w:rFonts w:ascii="Arial Narrow" w:eastAsia="Times New Roman" w:hAnsi="Arial Narrow" w:cs="Arial"/>
              </w:rPr>
              <w:t>of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BD793E">
              <w:rPr>
                <w:rFonts w:ascii="Arial Narrow" w:eastAsia="Times New Roman" w:hAnsi="Arial Narrow" w:cs="Arial"/>
              </w:rPr>
              <w:t>roof</w:t>
            </w:r>
            <w:r w:rsidR="00EB236B"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BD793E">
              <w:rPr>
                <w:rFonts w:ascii="Arial Narrow" w:eastAsia="Times New Roman" w:hAnsi="Arial Narrow" w:cs="Arial"/>
              </w:rPr>
              <w:t>she</w:t>
            </w:r>
            <w:r w:rsidR="00EB236B" w:rsidRPr="00BD793E">
              <w:rPr>
                <w:rFonts w:ascii="Arial Narrow" w:eastAsia="Times New Roman" w:hAnsi="Arial Narrow" w:cs="Arial"/>
                <w:spacing w:val="-2"/>
              </w:rPr>
              <w:t>e</w:t>
            </w:r>
            <w:r w:rsidR="00EB236B" w:rsidRPr="00BD793E">
              <w:rPr>
                <w:rFonts w:ascii="Arial Narrow" w:eastAsia="Times New Roman" w:hAnsi="Arial Narrow" w:cs="Arial"/>
              </w:rPr>
              <w:t>t</w:t>
            </w:r>
            <w:r w:rsidR="00EB236B" w:rsidRPr="00BD793E">
              <w:rPr>
                <w:rFonts w:ascii="Arial Narrow" w:eastAsia="Times New Roman" w:hAnsi="Arial Narrow" w:cs="Arial"/>
                <w:spacing w:val="1"/>
              </w:rPr>
              <w:t>i</w:t>
            </w:r>
            <w:r w:rsidR="00EB236B" w:rsidRPr="00BD793E">
              <w:rPr>
                <w:rFonts w:ascii="Arial Narrow" w:eastAsia="Times New Roman" w:hAnsi="Arial Narrow" w:cs="Arial"/>
                <w:spacing w:val="2"/>
              </w:rPr>
              <w:t>n</w:t>
            </w:r>
            <w:r w:rsidR="00EB236B" w:rsidRPr="00BD793E">
              <w:rPr>
                <w:rFonts w:ascii="Arial Narrow" w:eastAsia="Times New Roman" w:hAnsi="Arial Narrow" w:cs="Arial"/>
              </w:rPr>
              <w:t xml:space="preserve">g </w:t>
            </w:r>
            <w:r w:rsidR="008E4879" w:rsidRPr="00BD793E">
              <w:rPr>
                <w:rFonts w:ascii="Arial Narrow" w:eastAsia="Times New Roman" w:hAnsi="Arial Narrow" w:cs="Arial"/>
              </w:rPr>
              <w:t xml:space="preserve">and roof accessories </w:t>
            </w:r>
            <w:r w:rsidR="00EB236B" w:rsidRPr="00BD793E">
              <w:rPr>
                <w:rFonts w:ascii="Arial Narrow" w:eastAsia="Times New Roman" w:hAnsi="Arial Narrow" w:cs="Arial"/>
              </w:rPr>
              <w:t xml:space="preserve">/ eave </w:t>
            </w:r>
            <w:r w:rsidR="008E4879" w:rsidRPr="00BD793E">
              <w:rPr>
                <w:rFonts w:ascii="Arial Narrow" w:eastAsia="Times New Roman" w:hAnsi="Arial Narrow" w:cs="Arial"/>
              </w:rPr>
              <w:t xml:space="preserve">and porch </w:t>
            </w:r>
            <w:r w:rsidR="00EB236B" w:rsidRPr="00BD793E">
              <w:rPr>
                <w:rFonts w:ascii="Arial Narrow" w:eastAsia="Times New Roman" w:hAnsi="Arial Narrow" w:cs="Arial"/>
              </w:rPr>
              <w:t>soffits ‘</w:t>
            </w:r>
            <w:r w:rsidR="00EB236B" w:rsidRPr="00BD793E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BD793E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BD793E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BD793E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BD793E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BD793E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BD793E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BD793E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BD793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BD793E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BD793E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BD793E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BD793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BD793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BD793E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BD793E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BD793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BD793E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F5358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BD793E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BD793E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BD793E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BD793E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BD793E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BD793E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BD793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BD793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BD793E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BD793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BD793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BD793E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BD793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BD793E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BD793E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BD793E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BD793E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BD793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BD793E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BD793E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BD793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BD793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BD793E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BD793E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BD793E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BD793E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BD793E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BD793E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BD793E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BD793E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BD793E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BD793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BD793E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BD793E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BD793E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BD793E">
              <w:rPr>
                <w:rFonts w:ascii="Arial Narrow" w:eastAsia="Times New Roman" w:hAnsi="Arial Narrow" w:cs="Arial"/>
              </w:rPr>
              <w:t>up</w:t>
            </w:r>
            <w:r w:rsidR="00F53584"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BD793E">
              <w:rPr>
                <w:rFonts w:ascii="Arial Narrow" w:eastAsia="Times New Roman" w:hAnsi="Arial Narrow" w:cs="Arial"/>
              </w:rPr>
              <w:t>rvisor</w:t>
            </w:r>
          </w:p>
          <w:p w:rsidR="00F53584" w:rsidRPr="00BD793E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BD793E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BD793E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BD793E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BD793E" w:rsidTr="002E566D">
        <w:tc>
          <w:tcPr>
            <w:tcW w:w="1668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moval of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E4879" w:rsidRPr="00BD793E">
              <w:rPr>
                <w:rFonts w:ascii="Arial Narrow" w:eastAsia="Times New Roman" w:hAnsi="Arial Narrow" w:cs="Arial"/>
                <w:spacing w:val="-1"/>
              </w:rPr>
              <w:t xml:space="preserve">bitumen based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sarking </w:t>
            </w:r>
            <w:r w:rsidR="008E4879" w:rsidRPr="00BD793E">
              <w:rPr>
                <w:rFonts w:ascii="Arial Narrow" w:eastAsia="Times New Roman" w:hAnsi="Arial Narrow" w:cs="Arial"/>
                <w:spacing w:val="-1"/>
              </w:rPr>
              <w:t>[Malthoid]</w:t>
            </w:r>
            <w:r w:rsidR="008E4879" w:rsidRPr="00BD793E">
              <w:rPr>
                <w:rFonts w:ascii="Arial Narrow" w:eastAsia="Times New Roman" w:hAnsi="Arial Narrow" w:cs="Arial"/>
                <w:i/>
                <w:spacing w:val="-1"/>
              </w:rPr>
              <w:t xml:space="preserve"> </w:t>
            </w:r>
            <w:r w:rsidR="006608DE" w:rsidRPr="00BD793E">
              <w:rPr>
                <w:rFonts w:ascii="Arial Narrow" w:eastAsia="Times New Roman" w:hAnsi="Arial Narrow" w:cs="Arial"/>
                <w:i/>
                <w:spacing w:val="-1"/>
              </w:rPr>
              <w:t>that may</w:t>
            </w:r>
            <w:r w:rsidR="006608DE" w:rsidRPr="00BD793E">
              <w:rPr>
                <w:rFonts w:ascii="Arial Narrow" w:eastAsia="Times New Roman" w:hAnsi="Arial Narrow" w:cs="Arial"/>
                <w:spacing w:val="-1"/>
              </w:rPr>
              <w:t xml:space="preserve"> contain asbestos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[</w:t>
            </w:r>
            <w:r w:rsidRPr="00BD793E">
              <w:rPr>
                <w:rFonts w:ascii="Arial Narrow" w:eastAsia="Times New Roman" w:hAnsi="Arial Narrow" w:cs="Arial"/>
              </w:rPr>
              <w:t xml:space="preserve">ACM] </w:t>
            </w:r>
            <w:r w:rsidR="000B4ED9" w:rsidRPr="00BD793E">
              <w:rPr>
                <w:rFonts w:ascii="Arial Narrow" w:eastAsia="Times New Roman" w:hAnsi="Arial Narrow" w:cs="Arial"/>
              </w:rPr>
              <w:t xml:space="preserve">fibres </w:t>
            </w:r>
            <w:r w:rsidRPr="00BD793E">
              <w:rPr>
                <w:rFonts w:ascii="Arial Narrow" w:eastAsia="Times New Roman" w:hAnsi="Arial Narrow" w:cs="Arial"/>
              </w:rPr>
              <w:t>-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materials -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4419DE" w:rsidRPr="00BD793E" w:rsidRDefault="004419DE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4419DE" w:rsidRPr="00BD793E" w:rsidRDefault="004419DE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 fibres / dust -respiratory problems</w:t>
            </w:r>
          </w:p>
          <w:p w:rsidR="004419DE" w:rsidRPr="00BD793E" w:rsidRDefault="004419DE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 from roof / work platform.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/ insulation dust.</w:t>
            </w:r>
          </w:p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419DE" w:rsidRPr="00BD793E" w:rsidRDefault="004419DE" w:rsidP="00C0011D">
            <w:pPr>
              <w:spacing w:after="0"/>
              <w:ind w:left="7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BD793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commencement of the works</w:t>
            </w:r>
          </w:p>
          <w:p w:rsidR="00902C94" w:rsidRPr="00BD793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BD793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902C94" w:rsidRPr="00BD793E" w:rsidRDefault="00902C94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F332C3" w:rsidRPr="00BD793E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1118" w:rsidRPr="00BD793E" w:rsidRDefault="006B1118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Remove 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the bitumen based </w:t>
            </w:r>
            <w:r w:rsidRPr="00BD793E">
              <w:rPr>
                <w:rFonts w:ascii="Arial Narrow" w:hAnsi="Arial Narrow"/>
                <w:sz w:val="20"/>
                <w:szCs w:val="20"/>
              </w:rPr>
              <w:t>sarking with minimal tearing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 or damage</w:t>
            </w:r>
            <w:r w:rsidRPr="00BD793E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Seal residues of 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the bitumen based sarking </w:t>
            </w:r>
            <w:r w:rsidRPr="00BD793E">
              <w:rPr>
                <w:rFonts w:ascii="Arial Narrow" w:hAnsi="Arial Narrow"/>
                <w:sz w:val="20"/>
                <w:szCs w:val="20"/>
              </w:rPr>
              <w:t>that cannot be removed from timber framed members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Wrap </w:t>
            </w:r>
            <w:proofErr w:type="gramStart"/>
            <w:r w:rsidRPr="00BD793E">
              <w:rPr>
                <w:rFonts w:ascii="Arial Narrow" w:hAnsi="Arial Narrow"/>
                <w:sz w:val="20"/>
                <w:szCs w:val="20"/>
              </w:rPr>
              <w:t>all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 of</w:t>
            </w:r>
            <w:proofErr w:type="gramEnd"/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 the</w:t>
            </w:r>
            <w:r w:rsidRPr="00BD793E">
              <w:rPr>
                <w:rFonts w:ascii="Arial Narrow" w:hAnsi="Arial Narrow"/>
                <w:sz w:val="20"/>
                <w:szCs w:val="20"/>
              </w:rPr>
              <w:t xml:space="preserve"> material in heavy duty plastic sheeting and seal.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Pick up 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all bitumen based </w:t>
            </w:r>
            <w:r w:rsidRPr="00BD793E">
              <w:rPr>
                <w:rFonts w:ascii="Arial Narrow" w:hAnsi="Arial Narrow"/>
                <w:sz w:val="20"/>
                <w:szCs w:val="20"/>
              </w:rPr>
              <w:t xml:space="preserve">sarking debris in roof space and </w:t>
            </w:r>
            <w:r w:rsidR="008E4879" w:rsidRPr="00BD793E">
              <w:rPr>
                <w:rFonts w:ascii="Arial Narrow" w:hAnsi="Arial Narrow"/>
                <w:sz w:val="20"/>
                <w:szCs w:val="20"/>
              </w:rPr>
              <w:t xml:space="preserve">if necessary </w:t>
            </w:r>
            <w:r w:rsidRPr="00BD793E">
              <w:rPr>
                <w:rFonts w:ascii="Arial Narrow" w:hAnsi="Arial Narrow"/>
                <w:sz w:val="20"/>
                <w:szCs w:val="20"/>
              </w:rPr>
              <w:t xml:space="preserve">decontaminate 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Don’t remove sarking on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wet or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windy days.</w:t>
            </w: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4419DE" w:rsidRPr="00BD793E" w:rsidRDefault="004419DE" w:rsidP="00C0011D">
            <w:pPr>
              <w:spacing w:after="0"/>
              <w:rPr>
                <w:rFonts w:ascii="Arial" w:eastAsia="Times New Roman" w:hAnsi="Arial" w:cs="Arial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4419DE" w:rsidRPr="00BD793E" w:rsidRDefault="004419DE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419DE" w:rsidRPr="00BD793E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4419DE" w:rsidRPr="00BD793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BD793E" w:rsidTr="002E566D">
        <w:tc>
          <w:tcPr>
            <w:tcW w:w="1668" w:type="dxa"/>
            <w:vAlign w:val="center"/>
          </w:tcPr>
          <w:p w:rsidR="001E0330" w:rsidRPr="00BD793E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BD793E">
              <w:rPr>
                <w:rFonts w:ascii="Arial Narrow" w:hAnsi="Arial Narrow" w:cs="Arial"/>
              </w:rPr>
              <w:t>R</w:t>
            </w:r>
            <w:r w:rsidR="00105CDB" w:rsidRPr="00BD793E">
              <w:rPr>
                <w:rFonts w:ascii="Arial Narrow" w:hAnsi="Arial Narrow" w:cs="Arial"/>
              </w:rPr>
              <w:t xml:space="preserve">emoval of </w:t>
            </w:r>
            <w:r w:rsidR="00066D70" w:rsidRPr="00BD793E">
              <w:rPr>
                <w:rFonts w:ascii="Arial Narrow" w:hAnsi="Arial Narrow" w:cs="Arial"/>
              </w:rPr>
              <w:t xml:space="preserve">SMF </w:t>
            </w:r>
            <w:r w:rsidR="00443646" w:rsidRPr="00BD793E">
              <w:rPr>
                <w:rFonts w:ascii="Arial Narrow" w:hAnsi="Arial Narrow" w:cs="Arial"/>
              </w:rPr>
              <w:t xml:space="preserve">batt / </w:t>
            </w:r>
            <w:r w:rsidR="00E317B1" w:rsidRPr="00BD793E">
              <w:rPr>
                <w:rFonts w:ascii="Arial Narrow" w:hAnsi="Arial Narrow" w:cs="Arial"/>
              </w:rPr>
              <w:t xml:space="preserve">foil </w:t>
            </w:r>
            <w:r w:rsidR="00263605" w:rsidRPr="00BD793E">
              <w:rPr>
                <w:rFonts w:ascii="Arial Narrow" w:hAnsi="Arial Narrow" w:cs="Arial"/>
              </w:rPr>
              <w:t xml:space="preserve">insulation </w:t>
            </w:r>
            <w:r w:rsidR="00EB236B" w:rsidRPr="00BD793E">
              <w:rPr>
                <w:rFonts w:ascii="Arial Narrow" w:hAnsi="Arial Narrow" w:cs="Arial"/>
              </w:rPr>
              <w:t>‘</w:t>
            </w:r>
            <w:r w:rsidR="00EB236B" w:rsidRPr="00BD793E">
              <w:rPr>
                <w:rFonts w:ascii="Arial Narrow" w:hAnsi="Arial Narrow" w:cs="Arial"/>
                <w:i/>
              </w:rPr>
              <w:t>that may’</w:t>
            </w:r>
            <w:r w:rsidR="00EB236B" w:rsidRPr="00BD793E">
              <w:rPr>
                <w:rFonts w:ascii="Arial Narrow" w:hAnsi="Arial Narrow" w:cs="Arial"/>
              </w:rPr>
              <w:t xml:space="preserve"> </w:t>
            </w:r>
            <w:r w:rsidR="000B4ED9" w:rsidRPr="00BD793E">
              <w:rPr>
                <w:rFonts w:ascii="Arial Narrow" w:hAnsi="Arial Narrow" w:cs="Arial"/>
              </w:rPr>
              <w:t xml:space="preserve">contain or be </w:t>
            </w:r>
            <w:r w:rsidR="0041459C" w:rsidRPr="00BD793E">
              <w:rPr>
                <w:rFonts w:ascii="Arial Narrow" w:hAnsi="Arial Narrow" w:cs="Arial"/>
              </w:rPr>
              <w:t>contaminated by</w:t>
            </w:r>
            <w:r w:rsidR="00EB236B" w:rsidRPr="00BD793E">
              <w:rPr>
                <w:rFonts w:ascii="Arial Narrow" w:hAnsi="Arial Narrow" w:cs="Arial"/>
              </w:rPr>
              <w:t xml:space="preserve"> </w:t>
            </w:r>
            <w:r w:rsidR="00EB7EA7" w:rsidRPr="00BD793E">
              <w:rPr>
                <w:rFonts w:ascii="Arial Narrow" w:hAnsi="Arial Narrow" w:cs="Arial"/>
              </w:rPr>
              <w:t xml:space="preserve">lead dust / </w:t>
            </w:r>
            <w:r w:rsidR="00EB236B" w:rsidRPr="00BD793E">
              <w:rPr>
                <w:rFonts w:ascii="Arial Narrow" w:hAnsi="Arial Narrow" w:cs="Arial"/>
              </w:rPr>
              <w:t>asbestos cement [ACM]</w:t>
            </w:r>
            <w:r w:rsidR="00EB7EA7" w:rsidRPr="00BD793E">
              <w:rPr>
                <w:rFonts w:ascii="Arial Narrow" w:hAnsi="Arial Narrow" w:cs="Arial"/>
              </w:rPr>
              <w:t xml:space="preserve"> </w:t>
            </w:r>
            <w:r w:rsidR="00EB236B" w:rsidRPr="00BD793E">
              <w:rPr>
                <w:rFonts w:ascii="Arial Narrow" w:hAnsi="Arial Narrow" w:cs="Arial"/>
              </w:rPr>
              <w:t xml:space="preserve">or [ACD] </w:t>
            </w:r>
            <w:r w:rsidR="00263605" w:rsidRPr="00BD793E">
              <w:rPr>
                <w:rFonts w:ascii="Arial Narrow" w:hAnsi="Arial Narrow" w:cs="Arial"/>
              </w:rPr>
              <w:t>-</w:t>
            </w:r>
          </w:p>
          <w:p w:rsidR="00831C9C" w:rsidRPr="00BD793E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BD793E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BD793E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BD793E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BD793E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BD793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BD793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BD793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BD793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BD793E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BD793E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BD793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BD793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BD793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D793E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BD793E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BD793E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BD793E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BD793E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BD793E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BD793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BD793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BD793E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BD793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BD793E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BD793E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BD793E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BD793E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BD793E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BD793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BD793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BD793E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BD793E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BD793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BD793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BD793E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BD793E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t xml:space="preserve">rial in 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heavy duty plastic bags</w:t>
            </w:r>
          </w:p>
          <w:p w:rsidR="003B4FC1" w:rsidRPr="00BD793E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BD793E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BD793E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BD793E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BD793E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BD793E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BD793E">
              <w:rPr>
                <w:rFonts w:ascii="Arial Narrow" w:eastAsia="Times New Roman" w:hAnsi="Arial Narrow" w:cs="Arial"/>
              </w:rPr>
              <w:t>up</w:t>
            </w:r>
            <w:r w:rsidR="00E45A38"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BD793E">
              <w:rPr>
                <w:rFonts w:ascii="Arial Narrow" w:eastAsia="Times New Roman" w:hAnsi="Arial Narrow" w:cs="Arial"/>
              </w:rPr>
              <w:t>rvisor</w:t>
            </w:r>
          </w:p>
          <w:p w:rsidR="00E45A38" w:rsidRPr="00BD793E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BD793E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BD793E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BD793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B3A" w:rsidRPr="00BD793E" w:rsidTr="002E566D">
        <w:tc>
          <w:tcPr>
            <w:tcW w:w="1668" w:type="dxa"/>
            <w:vAlign w:val="center"/>
          </w:tcPr>
          <w:p w:rsidR="00A53B3A" w:rsidRPr="00BD793E" w:rsidRDefault="00A53B3A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BD793E">
              <w:rPr>
                <w:rFonts w:ascii="Arial Narrow" w:hAnsi="Arial Narrow" w:cs="Arial"/>
              </w:rPr>
              <w:t xml:space="preserve">Removal of disused ceiling mount hot water unit </w:t>
            </w:r>
            <w:r w:rsidR="00D82489" w:rsidRPr="00BD793E">
              <w:rPr>
                <w:rFonts w:ascii="Arial Narrow" w:hAnsi="Arial Narrow" w:cs="Arial"/>
              </w:rPr>
              <w:t>‘</w:t>
            </w:r>
            <w:r w:rsidR="00263605" w:rsidRPr="00BD793E">
              <w:rPr>
                <w:rFonts w:ascii="Arial Narrow" w:hAnsi="Arial Narrow" w:cs="Arial"/>
                <w:i/>
              </w:rPr>
              <w:t>that may’</w:t>
            </w:r>
            <w:r w:rsidR="00263605" w:rsidRPr="00BD793E">
              <w:rPr>
                <w:rFonts w:ascii="Arial Narrow" w:hAnsi="Arial Narrow" w:cs="Arial"/>
              </w:rPr>
              <w:t xml:space="preserve"> contain asbestos cement [ACM]</w:t>
            </w:r>
            <w:r w:rsidR="00E41755" w:rsidRPr="00BD793E">
              <w:rPr>
                <w:rFonts w:ascii="Arial Narrow" w:hAnsi="Arial Narrow" w:cs="Arial"/>
              </w:rPr>
              <w:t xml:space="preserve"> </w:t>
            </w:r>
            <w:r w:rsidR="00263605" w:rsidRPr="00BD793E">
              <w:rPr>
                <w:rFonts w:ascii="Arial Narrow" w:hAnsi="Arial Narrow" w:cs="Arial"/>
              </w:rPr>
              <w:t xml:space="preserve">insulation </w:t>
            </w:r>
            <w:r w:rsidRPr="00BD793E">
              <w:rPr>
                <w:rFonts w:ascii="Arial Narrow" w:hAnsi="Arial Narrow" w:cs="Arial"/>
              </w:rPr>
              <w:t>-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3B3A" w:rsidRPr="00BD793E" w:rsidRDefault="00A53B3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53B3A" w:rsidRPr="00BD793E" w:rsidRDefault="00A53B3A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/ through ceiling frame </w:t>
            </w:r>
          </w:p>
          <w:p w:rsidR="00A53B3A" w:rsidRPr="00BD793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3B3A" w:rsidRPr="00BD793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11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3B3A" w:rsidRPr="00BD793E" w:rsidRDefault="00A53B3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BD793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957D7" w:rsidRPr="00BD793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 to commencement of the works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pla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t>nks as temporary work platform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Regularly monitor airborne dust/ fibres</w:t>
            </w:r>
          </w:p>
          <w:p w:rsidR="00A53B3A" w:rsidRPr="00BD793E" w:rsidRDefault="00A53B3A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A53B3A" w:rsidRPr="00BD793E" w:rsidRDefault="00A53B3A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53B3A" w:rsidRPr="00BD793E" w:rsidRDefault="00A53B3A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3B3A" w:rsidRPr="00BD793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A53B3A" w:rsidRPr="00BD793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6F90" w:rsidRPr="00BD793E" w:rsidTr="002E566D">
        <w:tc>
          <w:tcPr>
            <w:tcW w:w="1668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BD793E">
              <w:rPr>
                <w:rFonts w:ascii="Arial Narrow" w:eastAsia="Times New Roman" w:hAnsi="Arial Narrow" w:cs="Arial"/>
              </w:rPr>
              <w:t xml:space="preserve">or disturbance </w:t>
            </w:r>
            <w:r w:rsidRPr="00BD793E">
              <w:rPr>
                <w:rFonts w:ascii="Arial Narrow" w:eastAsia="Times New Roman" w:hAnsi="Arial Narrow" w:cs="Arial"/>
              </w:rPr>
              <w:t>of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BD793E">
              <w:rPr>
                <w:rFonts w:ascii="Arial Narrow" w:eastAsia="Times New Roman" w:hAnsi="Arial Narrow" w:cs="Arial"/>
              </w:rPr>
              <w:t>wall / gable cladding</w:t>
            </w:r>
            <w:r w:rsidR="00EB236B" w:rsidRPr="00BD793E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BD793E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BD793E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BD793E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BD793E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BD793E">
              <w:rPr>
                <w:rFonts w:ascii="Arial Narrow" w:eastAsia="Times New Roman" w:hAnsi="Arial Narrow" w:cs="Arial"/>
              </w:rPr>
              <w:t>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BD793E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and exposure to ACM </w:t>
            </w:r>
            <w:r w:rsidR="00611BCB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BD793E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BD793E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BD793E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/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through frame</w:t>
            </w:r>
          </w:p>
          <w:p w:rsidR="00796F90" w:rsidRPr="00BD793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BD793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BD793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BD793E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or </w:t>
            </w:r>
            <w:r w:rsidR="00443646"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to commencement of the works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BD793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BD793E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BD793E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796F90" w:rsidRPr="00BD793E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BD793E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BD793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BD793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3A35" w:rsidRPr="00BD793E" w:rsidTr="002E566D">
        <w:tc>
          <w:tcPr>
            <w:tcW w:w="1668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y</w:t>
            </w:r>
            <w:r w:rsidRPr="00BD793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>mat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ls</w:t>
            </w:r>
            <w:r w:rsidR="00E41755" w:rsidRPr="00BD793E">
              <w:rPr>
                <w:rFonts w:ascii="Arial Narrow" w:eastAsia="Times New Roman" w:hAnsi="Arial Narrow" w:cs="Arial"/>
              </w:rPr>
              <w:t xml:space="preserve">, bearers / joists, sheet flooring </w:t>
            </w:r>
            <w:r w:rsidRPr="00BD793E">
              <w:rPr>
                <w:rFonts w:ascii="Arial Narrow" w:eastAsia="Times New Roman" w:hAnsi="Arial Narrow" w:cs="Arial"/>
              </w:rPr>
              <w:t xml:space="preserve">and tools 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214717" w:rsidRPr="00BD793E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214717" w:rsidRPr="00BD793E" w:rsidRDefault="0021471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Pr="00BD793E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14717" w:rsidRPr="00BD793E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548C" w:rsidRPr="00BD793E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C548C" w:rsidRPr="00BD793E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214717" w:rsidRPr="00BD793E" w:rsidRDefault="0021471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717" w:rsidRPr="00BD793E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876AF" w:rsidRPr="00BD793E" w:rsidRDefault="000876A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BD793E" w:rsidRDefault="00463A35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4717" w:rsidRPr="00BD793E" w:rsidRDefault="0021471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BD793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BD793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04AD" w:rsidRPr="00BD793E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04AD" w:rsidRPr="00BD793E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04AD" w:rsidRPr="00BD793E" w:rsidRDefault="006C04A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</w:t>
            </w:r>
            <w:r w:rsidR="00443646" w:rsidRPr="00BD793E">
              <w:rPr>
                <w:rFonts w:ascii="Arial Narrow" w:hAnsi="Arial Narrow"/>
                <w:sz w:val="20"/>
                <w:szCs w:val="20"/>
              </w:rPr>
              <w:t>d access to site and work areas</w:t>
            </w:r>
          </w:p>
          <w:p w:rsidR="00140827" w:rsidRPr="00BD793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BD793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FD40CC" w:rsidRPr="00BD793E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E54F7" w:rsidRPr="00BD793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E54F7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BD793E">
              <w:rPr>
                <w:rFonts w:ascii="Arial Narrow" w:hAnsi="Arial Narrow" w:cs="Arial"/>
                <w:i/>
                <w:sz w:val="20"/>
                <w:szCs w:val="20"/>
              </w:rPr>
              <w:t xml:space="preserve">’ </w:t>
            </w:r>
            <w:r w:rsidR="007E54F7" w:rsidRPr="00BD793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7E54F7"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E54F7"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FD40CC" w:rsidRPr="00BD793E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63A35" w:rsidRPr="00BD793E" w:rsidRDefault="00463A35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3A35" w:rsidRPr="00BD793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3A35" w:rsidRPr="00BD793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7B09" w:rsidRPr="00BD793E" w:rsidTr="0032207F">
        <w:tc>
          <w:tcPr>
            <w:tcW w:w="1668" w:type="dxa"/>
          </w:tcPr>
          <w:p w:rsidR="006C7B09" w:rsidRPr="00BD793E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 xml:space="preserve">Hand demolish rendered brickwork </w:t>
            </w:r>
            <w:r w:rsidR="00C327EB" w:rsidRPr="00BD793E">
              <w:rPr>
                <w:rFonts w:ascii="Arial Narrow" w:eastAsia="Times New Roman" w:hAnsi="Arial Narrow" w:cs="Arial"/>
              </w:rPr>
              <w:t>at</w:t>
            </w:r>
            <w:r w:rsidRPr="00BD793E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Pr="00BD793E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the structure -  </w:t>
            </w: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BD793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BD793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BD793E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BD793E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BD793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BD793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BD793E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BD793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BD793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BD793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BD793E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BD793E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BD793E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BD793E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BD793E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BD793E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</w:t>
            </w:r>
          </w:p>
          <w:p w:rsidR="006C7B09" w:rsidRPr="00BD793E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BD793E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BD793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BD793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BD793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6C7B09" w:rsidRPr="00BD793E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BD793E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BD793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7816AC">
        <w:tc>
          <w:tcPr>
            <w:tcW w:w="1668" w:type="dxa"/>
            <w:vAlign w:val="center"/>
          </w:tcPr>
          <w:p w:rsidR="00651615" w:rsidRPr="00BD793E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Use of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BD793E">
              <w:rPr>
                <w:rFonts w:ascii="Arial Narrow" w:eastAsia="Times New Roman" w:hAnsi="Arial Narrow" w:cs="Arial"/>
              </w:rPr>
              <w:t>and</w:t>
            </w:r>
            <w:r w:rsidRPr="00BD793E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Keep others clear of the </w:t>
            </w: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lastRenderedPageBreak/>
              <w:t>work area.</w:t>
            </w:r>
          </w:p>
          <w:p w:rsidR="002D671A" w:rsidRPr="00BD793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BD793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BD793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BD793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BD793E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BD793E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BD793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BD793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BD793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BD793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BD793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BD793E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7816AC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moval of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 xml:space="preserve">ceiling linings </w:t>
            </w:r>
            <w:r w:rsidRPr="00BD793E">
              <w:rPr>
                <w:rFonts w:ascii="Arial Narrow" w:eastAsia="Times New Roman" w:hAnsi="Arial Narrow" w:cs="Arial"/>
                <w:i/>
              </w:rPr>
              <w:t>‘that may’</w:t>
            </w:r>
            <w:r w:rsidRPr="00BD793E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experienced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D793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B2648A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moval of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BD793E">
              <w:rPr>
                <w:rFonts w:ascii="Arial Narrow" w:eastAsia="Times New Roman" w:hAnsi="Arial Narrow" w:cs="Arial"/>
                <w:i/>
              </w:rPr>
              <w:t>‘that may’</w:t>
            </w:r>
            <w:r w:rsidRPr="00BD793E">
              <w:rPr>
                <w:rFonts w:ascii="Arial Narrow" w:eastAsia="Times New Roman" w:hAnsi="Arial Narrow" w:cs="Arial"/>
              </w:rPr>
              <w:t xml:space="preserve"> contain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BD793E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BD793E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D793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32207F">
        <w:tc>
          <w:tcPr>
            <w:tcW w:w="1668" w:type="dxa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BD793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BD793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BD793E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BD793E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BD793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 w:rsidRPr="00BD793E">
              <w:rPr>
                <w:rFonts w:ascii="Arial Narrow" w:hAnsi="Arial Narrow"/>
                <w:sz w:val="20"/>
                <w:szCs w:val="20"/>
              </w:rPr>
              <w:lastRenderedPageBreak/>
              <w:t>airborne dust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BD793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BB4735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y</w:t>
            </w:r>
            <w:r w:rsidRPr="00BD793E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BD793E">
              <w:rPr>
                <w:rFonts w:ascii="Arial Narrow" w:eastAsia="Times New Roman" w:hAnsi="Arial Narrow" w:cs="Arial"/>
              </w:rPr>
              <w:t xml:space="preserve">and tools 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BD793E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BB4735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BD793E">
              <w:rPr>
                <w:rFonts w:ascii="Arial Narrow" w:eastAsia="Times New Roman" w:hAnsi="Arial Narrow" w:cs="Arial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>g and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>pl</w:t>
            </w:r>
            <w:r w:rsidRPr="00BD793E">
              <w:rPr>
                <w:rFonts w:ascii="Arial Narrow" w:eastAsia="Times New Roman" w:hAnsi="Arial Narrow" w:cs="Arial"/>
                <w:spacing w:val="2"/>
              </w:rPr>
              <w:t>a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D793E">
              <w:rPr>
                <w:rFonts w:ascii="Arial Narrow" w:eastAsia="Times New Roman" w:hAnsi="Arial Narrow" w:cs="Arial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>g floor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>she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ts to ground floor work areas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through open floor joists </w:t>
            </w:r>
          </w:p>
          <w:p w:rsidR="0010124B" w:rsidRPr="00BD793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30E0" w:rsidRPr="00BD793E" w:rsidTr="002E566D">
        <w:tc>
          <w:tcPr>
            <w:tcW w:w="1668" w:type="dxa"/>
            <w:vAlign w:val="center"/>
          </w:tcPr>
          <w:p w:rsidR="001A30E0" w:rsidRPr="00BD793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BD793E">
              <w:rPr>
                <w:rFonts w:ascii="Arial Narrow" w:eastAsia="Times New Roman" w:hAnsi="Arial Narrow" w:cs="Arial"/>
              </w:rPr>
              <w:t>o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BD793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BD793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D79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BD793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BD793E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BD793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BD793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BD793E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BD793E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BD793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BD793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D793E">
              <w:rPr>
                <w:rFonts w:ascii="Arial Narrow" w:eastAsia="Times New Roman" w:hAnsi="Arial Narrow" w:cs="Arial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x</w:t>
            </w:r>
            <w:r w:rsidRPr="00BD793E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Inadequate fall prevention system / work platform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and accessibility. 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strains and sprains.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Guardrails to scaffold, work platform complete, clean and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dry</w:t>
            </w: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BD793E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D793E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BD793E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Don’t use step ladder to gain extra height from scaffold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y</w:t>
            </w:r>
            <w:r w:rsidRPr="00BD793E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BD793E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BD793E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BD793E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BD793E">
              <w:rPr>
                <w:rFonts w:ascii="Arial Narrow" w:eastAsia="Times New Roman" w:hAnsi="Arial Narrow" w:cs="Arial"/>
              </w:rPr>
              <w:t>’ insulation blanket up ramp /s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D793E">
              <w:rPr>
                <w:rFonts w:ascii="Arial Narrow" w:eastAsia="Times New Roman" w:hAnsi="Arial Narrow" w:cs="Arial"/>
              </w:rPr>
              <w:t>f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D793E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BD793E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BD793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BD793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BD793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BD79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D793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BD793E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BD793E">
              <w:rPr>
                <w:rFonts w:ascii="Arial Narrow" w:eastAsia="Times New Roman" w:hAnsi="Arial Narrow" w:cs="Arial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D793E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Back injuries -strains and sprains</w:t>
            </w: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Guardrails and toe boards to scaffold are in place and work platform complete,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clean and dry</w:t>
            </w: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BD793E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 w:rsidRPr="00BD793E">
              <w:rPr>
                <w:rFonts w:ascii="Arial Narrow" w:eastAsia="Times New Roman" w:hAnsi="Arial Narrow" w:cs="Arial"/>
              </w:rPr>
              <w:t>balcony / deck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10124B" w:rsidRPr="00BD793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10124B" w:rsidRPr="00BD793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BD793E" w:rsidRDefault="0010124B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/ experienced </w:t>
            </w:r>
            <w:r w:rsidRPr="00BD793E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lastRenderedPageBreak/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D793E">
              <w:rPr>
                <w:rFonts w:ascii="Arial Narrow" w:eastAsia="Times New Roman" w:hAnsi="Arial Narrow" w:cs="Arial"/>
              </w:rPr>
              <w:t>up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BD793E">
              <w:rPr>
                <w:rFonts w:ascii="Arial Narrow" w:eastAsia="Times New Roman" w:hAnsi="Arial Narrow" w:cs="Arial"/>
              </w:rPr>
              <w:t>ifti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>g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and placing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D793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BD793E">
              <w:rPr>
                <w:rFonts w:ascii="Arial Narrow" w:eastAsia="Times New Roman" w:hAnsi="Arial Narrow" w:cs="Arial"/>
              </w:rPr>
              <w:t>te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n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l steps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on hand to assist when required.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BD793E">
              <w:rPr>
                <w:rFonts w:ascii="Arial Narrow" w:eastAsia="Times New Roman" w:hAnsi="Arial Narrow" w:cs="Arial"/>
              </w:rPr>
              <w:t>ifti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>g / placing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BD793E">
              <w:rPr>
                <w:rFonts w:ascii="Arial Narrow" w:eastAsia="Times New Roman" w:hAnsi="Arial Narrow" w:cs="Arial"/>
              </w:rPr>
              <w:t xml:space="preserve"> stair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D793E">
              <w:rPr>
                <w:rFonts w:ascii="Arial Narrow" w:eastAsia="Times New Roman" w:hAnsi="Arial Narrow" w:cs="Arial"/>
              </w:rPr>
              <w:t>se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BD793E">
              <w:rPr>
                <w:rFonts w:ascii="Arial Narrow" w:eastAsia="Times New Roman" w:hAnsi="Arial Narrow" w:cs="Arial"/>
              </w:rPr>
              <w:t>tair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se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BD793E">
              <w:rPr>
                <w:rFonts w:ascii="Arial Narrow" w:eastAsia="Times New Roman" w:hAnsi="Arial Narrow" w:cs="Arial"/>
              </w:rPr>
              <w:t>nstall</w:t>
            </w:r>
            <w:r w:rsidRPr="00BD793E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</w:p>
          <w:p w:rsidR="0010124B" w:rsidRPr="00BD793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</w:rPr>
              <w:t>ying v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ni</w:t>
            </w:r>
            <w:r w:rsidRPr="00BD793E">
              <w:rPr>
                <w:rFonts w:ascii="Arial Narrow" w:eastAsia="Times New Roman" w:hAnsi="Arial Narrow" w:cs="Arial"/>
                <w:spacing w:val="6"/>
              </w:rPr>
              <w:t>t</w:t>
            </w:r>
            <w:r w:rsidRPr="00BD793E">
              <w:rPr>
                <w:rFonts w:ascii="Arial Narrow" w:eastAsia="Times New Roman" w:hAnsi="Arial Narrow" w:cs="Arial"/>
              </w:rPr>
              <w:t>y</w:t>
            </w:r>
            <w:r w:rsidRPr="00BD793E">
              <w:rPr>
                <w:rFonts w:ascii="Arial Narrow" w:eastAsia="Times New Roman" w:hAnsi="Arial Narrow" w:cs="Arial"/>
                <w:spacing w:val="-5"/>
              </w:rPr>
              <w:t xml:space="preserve"> unit / bath / laundry cabinet to ground floor work area -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BD793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B30EE"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>tor / all 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BD793E" w:rsidTr="002E566D">
        <w:tc>
          <w:tcPr>
            <w:tcW w:w="1668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D793E">
              <w:rPr>
                <w:rFonts w:ascii="Arial Narrow" w:eastAsia="Times New Roman" w:hAnsi="Arial Narrow" w:cs="Arial"/>
              </w:rPr>
              <w:t>C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D793E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BD793E">
              <w:rPr>
                <w:rFonts w:ascii="Arial Narrow" w:eastAsia="Times New Roman" w:hAnsi="Arial Narrow" w:cs="Arial"/>
              </w:rPr>
              <w:t>i</w:t>
            </w:r>
            <w:r w:rsidRPr="00BD793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D793E">
              <w:rPr>
                <w:rFonts w:ascii="Arial Narrow" w:eastAsia="Times New Roman" w:hAnsi="Arial Narrow" w:cs="Arial"/>
              </w:rPr>
              <w:t xml:space="preserve">g vanity </w:t>
            </w:r>
            <w:r w:rsidRPr="00BD793E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BD793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D793E">
              <w:rPr>
                <w:rFonts w:ascii="Arial Narrow" w:eastAsia="Times New Roman" w:hAnsi="Arial Narrow" w:cs="Arial"/>
              </w:rPr>
              <w:t>up r</w:t>
            </w:r>
            <w:r w:rsidRPr="00BD793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BD793E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BD793E">
              <w:rPr>
                <w:rFonts w:ascii="Arial Narrow" w:eastAsia="Times New Roman" w:hAnsi="Arial Narrow" w:cs="Arial"/>
              </w:rPr>
              <w:t xml:space="preserve">up </w:t>
            </w:r>
            <w:r w:rsidRPr="00BD793E">
              <w:rPr>
                <w:rFonts w:ascii="Arial Narrow" w:eastAsia="Times New Roman" w:hAnsi="Arial Narrow" w:cs="Arial"/>
              </w:rPr>
              <w:lastRenderedPageBreak/>
              <w:t>stairs</w:t>
            </w:r>
            <w:proofErr w:type="spellEnd"/>
            <w:r w:rsidRPr="00BD793E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10124B" w:rsidRPr="00BD793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D79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793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793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D793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D793E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BD793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BD793E">
              <w:rPr>
                <w:rFonts w:ascii="Arial Narrow" w:eastAsia="Times New Roman" w:hAnsi="Arial Narrow" w:cs="Arial"/>
              </w:rPr>
              <w:t>Contr</w:t>
            </w:r>
            <w:r w:rsidRPr="00BD79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793E">
              <w:rPr>
                <w:rFonts w:ascii="Arial Narrow" w:eastAsia="Times New Roman" w:hAnsi="Arial Narrow" w:cs="Arial"/>
              </w:rPr>
              <w:t xml:space="preserve">tor / all </w:t>
            </w:r>
            <w:r w:rsidRPr="00BD793E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BD79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BD793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BD793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areas in a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2B380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63" w:rsidRDefault="00FD0E63" w:rsidP="0014268F">
      <w:pPr>
        <w:spacing w:after="0" w:line="240" w:lineRule="auto"/>
      </w:pPr>
      <w:r>
        <w:separator/>
      </w:r>
    </w:p>
  </w:endnote>
  <w:endnote w:type="continuationSeparator" w:id="0">
    <w:p w:rsidR="00FD0E63" w:rsidRDefault="00FD0E6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Default="002B380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2B380F" w:rsidRDefault="002B380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2B380F" w:rsidRDefault="002B380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Default="002B380F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D793E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D793E">
      <w:rPr>
        <w:rFonts w:ascii="Arial" w:hAnsi="Arial" w:cs="Arial"/>
        <w:b/>
        <w:noProof/>
        <w:sz w:val="20"/>
        <w:szCs w:val="20"/>
      </w:rPr>
      <w:t>31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Pr="001405D3" w:rsidRDefault="002B380F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D793E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BD793E">
      <w:rPr>
        <w:rFonts w:ascii="Arial" w:hAnsi="Arial" w:cs="Arial"/>
        <w:b/>
        <w:noProof/>
        <w:sz w:val="20"/>
        <w:szCs w:val="20"/>
      </w:rPr>
      <w:t>31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63" w:rsidRDefault="00FD0E63" w:rsidP="0014268F">
      <w:pPr>
        <w:spacing w:after="0" w:line="240" w:lineRule="auto"/>
      </w:pPr>
      <w:r>
        <w:separator/>
      </w:r>
    </w:p>
  </w:footnote>
  <w:footnote w:type="continuationSeparator" w:id="0">
    <w:p w:rsidR="00FD0E63" w:rsidRDefault="00FD0E6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Default="002B380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2B380F" w:rsidRDefault="002B380F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2B380F" w:rsidRDefault="002B380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2B380F" w:rsidRDefault="002B380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2B380F" w:rsidRDefault="002B380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2B380F" w:rsidRDefault="002B380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Default="002B380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2B380F" w:rsidRDefault="002B380F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0F" w:rsidRDefault="002B380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2B380F" w:rsidRPr="00EF7B74" w:rsidRDefault="002B380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380F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D793E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0E63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16587-91AF-47E9-881D-547B22B2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3</TotalTime>
  <Pages>31</Pages>
  <Words>7567</Words>
  <Characters>43134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