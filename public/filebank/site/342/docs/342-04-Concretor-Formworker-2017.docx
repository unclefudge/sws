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C2" w:rsidRPr="009B750D" w:rsidRDefault="007638C2" w:rsidP="007638C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567"/>
        <w:gridCol w:w="1134"/>
        <w:gridCol w:w="1559"/>
        <w:gridCol w:w="851"/>
        <w:gridCol w:w="386"/>
      </w:tblGrid>
      <w:tr w:rsidR="007638C2" w:rsidTr="005346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8C2" w:rsidRPr="008E7CC8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8C2" w:rsidRDefault="003B3374" w:rsidP="003A52C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8C2" w:rsidRDefault="007638C2" w:rsidP="00DD481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7638C2" w:rsidRDefault="007638C2" w:rsidP="007638C2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7638C2" w:rsidRPr="00D54620" w:rsidRDefault="007638C2" w:rsidP="007638C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73B67">
        <w:rPr>
          <w:rFonts w:ascii="Arial Black" w:eastAsia="Arial Black" w:hAnsi="Arial Black" w:cs="Arial"/>
          <w:b/>
          <w:sz w:val="28"/>
          <w:szCs w:val="28"/>
        </w:rPr>
        <w:t>TRA</w:t>
      </w:r>
      <w:r w:rsidRPr="00E73B67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E73B67">
        <w:rPr>
          <w:rFonts w:ascii="Arial Black" w:eastAsia="Arial Black" w:hAnsi="Arial Black" w:cs="Arial"/>
          <w:b/>
          <w:sz w:val="28"/>
          <w:szCs w:val="28"/>
        </w:rPr>
        <w:t>E:</w:t>
      </w:r>
      <w:r w:rsidRPr="00D54620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D54620">
        <w:rPr>
          <w:rFonts w:ascii="Arial" w:eastAsia="Times New Roman" w:hAnsi="Arial" w:cs="Arial"/>
          <w:b/>
          <w:sz w:val="28"/>
          <w:szCs w:val="28"/>
        </w:rPr>
        <w:t>CONCRETOR / FORMWORKER</w:t>
      </w:r>
    </w:p>
    <w:p w:rsidR="007638C2" w:rsidRDefault="007638C2" w:rsidP="007638C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D10E3" w:rsidTr="009D00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Default="006D10E3" w:rsidP="006D10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Pr="005273A2" w:rsidRDefault="006D10E3" w:rsidP="006D10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Default="006D10E3" w:rsidP="006D10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Pr="005273A2" w:rsidRDefault="006D10E3" w:rsidP="006D10E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6D10E3" w:rsidTr="009D00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Default="006D10E3" w:rsidP="006D10E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Pr="007A725A" w:rsidRDefault="006D10E3" w:rsidP="006D10E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0E3" w:rsidRDefault="006D10E3" w:rsidP="006D10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E3" w:rsidRDefault="006D10E3" w:rsidP="006D10E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638C2" w:rsidRDefault="007638C2" w:rsidP="007638C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110EE" w:rsidRDefault="00BE4BAE" w:rsidP="006110E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12B07">
        <w:rPr>
          <w:rFonts w:ascii="Arial" w:eastAsia="Times New Roman" w:hAnsi="Arial" w:cs="Arial"/>
          <w:b/>
          <w:sz w:val="20"/>
          <w:szCs w:val="20"/>
        </w:rPr>
        <w:t>Not</w:t>
      </w:r>
      <w:r w:rsidRPr="00412B07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12B07">
        <w:rPr>
          <w:rFonts w:ascii="Arial" w:eastAsia="Times New Roman" w:hAnsi="Arial" w:cs="Arial"/>
          <w:b/>
          <w:sz w:val="20"/>
          <w:szCs w:val="20"/>
        </w:rPr>
        <w:t>:</w:t>
      </w:r>
      <w:r w:rsidRPr="00412B07">
        <w:rPr>
          <w:rFonts w:ascii="Times New Roman" w:eastAsia="Times New Roman" w:hAnsi="Times New Roman"/>
          <w:sz w:val="20"/>
          <w:szCs w:val="20"/>
        </w:rPr>
        <w:t xml:space="preserve"> </w:t>
      </w:r>
      <w:r w:rsidR="006110E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110E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110EE">
        <w:rPr>
          <w:rFonts w:ascii="Arial" w:eastAsia="Times New Roman" w:hAnsi="Arial" w:cs="Arial"/>
          <w:sz w:val="20"/>
          <w:szCs w:val="20"/>
        </w:rPr>
        <w:t>f</w:t>
      </w:r>
      <w:r w:rsidR="006110E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110EE">
        <w:rPr>
          <w:rFonts w:ascii="Arial" w:eastAsia="Times New Roman" w:hAnsi="Arial" w:cs="Arial"/>
          <w:sz w:val="20"/>
          <w:szCs w:val="20"/>
        </w:rPr>
        <w:t>r to</w:t>
      </w:r>
      <w:r w:rsidR="006110E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110E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110E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110E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110E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110E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110EE">
        <w:rPr>
          <w:rFonts w:ascii="Arial" w:eastAsia="Times New Roman" w:hAnsi="Arial" w:cs="Arial"/>
          <w:sz w:val="20"/>
          <w:szCs w:val="20"/>
        </w:rPr>
        <w:t>l Sa</w:t>
      </w:r>
      <w:r w:rsidR="006110E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110E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110EE">
        <w:rPr>
          <w:rFonts w:ascii="Arial" w:eastAsia="Times New Roman" w:hAnsi="Arial" w:cs="Arial"/>
          <w:sz w:val="20"/>
          <w:szCs w:val="20"/>
        </w:rPr>
        <w:t>y</w:t>
      </w:r>
      <w:r w:rsidR="006110E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110EE">
        <w:rPr>
          <w:rFonts w:ascii="Arial" w:eastAsia="Times New Roman" w:hAnsi="Arial" w:cs="Arial"/>
          <w:sz w:val="20"/>
          <w:szCs w:val="20"/>
        </w:rPr>
        <w:t xml:space="preserve">Plan and </w:t>
      </w:r>
      <w:r w:rsidR="00E04BAE">
        <w:rPr>
          <w:rFonts w:ascii="Arial" w:eastAsia="Times New Roman" w:hAnsi="Arial" w:cs="Arial"/>
          <w:sz w:val="20"/>
          <w:szCs w:val="20"/>
        </w:rPr>
        <w:t xml:space="preserve">your </w:t>
      </w:r>
      <w:r w:rsidR="006110EE">
        <w:rPr>
          <w:rFonts w:ascii="Arial" w:eastAsia="Times New Roman" w:hAnsi="Arial" w:cs="Arial"/>
          <w:sz w:val="20"/>
          <w:szCs w:val="20"/>
        </w:rPr>
        <w:t xml:space="preserve">Safe Work Method Statement prepared in accordance </w:t>
      </w:r>
      <w:r w:rsidR="00E609B1">
        <w:rPr>
          <w:rFonts w:ascii="Arial" w:eastAsia="Times New Roman" w:hAnsi="Arial" w:cs="Arial"/>
          <w:sz w:val="20"/>
          <w:szCs w:val="20"/>
        </w:rPr>
        <w:t xml:space="preserve">with WHS Regulation </w:t>
      </w:r>
      <w:r w:rsidR="00DC05BD">
        <w:rPr>
          <w:rFonts w:ascii="Arial" w:eastAsia="Times New Roman" w:hAnsi="Arial" w:cs="Arial"/>
          <w:sz w:val="20"/>
          <w:szCs w:val="20"/>
        </w:rPr>
        <w:t>2017</w:t>
      </w:r>
      <w:r w:rsidR="00E609B1">
        <w:rPr>
          <w:rFonts w:ascii="Arial" w:eastAsia="Times New Roman" w:hAnsi="Arial" w:cs="Arial"/>
          <w:sz w:val="20"/>
          <w:szCs w:val="20"/>
        </w:rPr>
        <w:t xml:space="preserve"> s309</w:t>
      </w:r>
      <w:r w:rsidR="006110EE">
        <w:rPr>
          <w:rFonts w:ascii="Arial" w:eastAsia="Times New Roman" w:hAnsi="Arial" w:cs="Arial"/>
          <w:sz w:val="20"/>
          <w:szCs w:val="20"/>
        </w:rPr>
        <w:t>-315 Part 6.4</w:t>
      </w:r>
    </w:p>
    <w:p w:rsidR="00AC27C7" w:rsidRPr="00412B07" w:rsidRDefault="00AC27C7" w:rsidP="006110E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12B07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12B07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12B07">
        <w:rPr>
          <w:rFonts w:ascii="Arial" w:eastAsia="Times New Roman" w:hAnsi="Arial" w:cs="Arial"/>
          <w:sz w:val="20"/>
          <w:szCs w:val="20"/>
        </w:rPr>
        <w:t xml:space="preserve"> shall</w:t>
      </w:r>
      <w:r w:rsidRPr="00412B07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12B07">
        <w:rPr>
          <w:rFonts w:ascii="Arial" w:eastAsia="Times New Roman" w:hAnsi="Arial" w:cs="Arial"/>
          <w:sz w:val="20"/>
          <w:szCs w:val="20"/>
        </w:rPr>
        <w:t>upp</w:t>
      </w:r>
      <w:r w:rsidRPr="00412B07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12B07">
        <w:rPr>
          <w:rFonts w:ascii="Arial" w:eastAsia="Times New Roman" w:hAnsi="Arial" w:cs="Arial"/>
          <w:sz w:val="20"/>
          <w:szCs w:val="20"/>
        </w:rPr>
        <w:t>y</w:t>
      </w:r>
      <w:r w:rsidRPr="00412B0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sz w:val="20"/>
          <w:szCs w:val="20"/>
        </w:rPr>
        <w:t>and</w:t>
      </w:r>
      <w:r w:rsidRPr="00412B0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sz w:val="20"/>
          <w:szCs w:val="20"/>
        </w:rPr>
        <w:t>u</w:t>
      </w:r>
      <w:r w:rsidRPr="00412B07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12B07">
        <w:rPr>
          <w:rFonts w:ascii="Arial" w:eastAsia="Times New Roman" w:hAnsi="Arial" w:cs="Arial"/>
          <w:sz w:val="20"/>
          <w:szCs w:val="20"/>
        </w:rPr>
        <w:t>e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sz w:val="20"/>
          <w:szCs w:val="20"/>
        </w:rPr>
        <w:t xml:space="preserve">of a </w:t>
      </w:r>
      <w:r w:rsidRPr="00412B07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12B07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12B07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12B07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12B07">
        <w:rPr>
          <w:rFonts w:ascii="Arial" w:eastAsia="Times New Roman" w:hAnsi="Arial" w:cs="Arial"/>
          <w:i/>
          <w:sz w:val="20"/>
          <w:szCs w:val="20"/>
        </w:rPr>
        <w:t>ubst</w:t>
      </w:r>
      <w:r w:rsidRPr="00412B07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12B07">
        <w:rPr>
          <w:rFonts w:ascii="Arial" w:eastAsia="Times New Roman" w:hAnsi="Arial" w:cs="Arial"/>
          <w:i/>
          <w:sz w:val="20"/>
          <w:szCs w:val="20"/>
        </w:rPr>
        <w:t>n</w:t>
      </w:r>
      <w:r w:rsidRPr="00412B07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12B07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412B07">
        <w:rPr>
          <w:rFonts w:ascii="Arial" w:eastAsia="Times New Roman" w:hAnsi="Arial" w:cs="Arial"/>
          <w:sz w:val="20"/>
          <w:szCs w:val="20"/>
        </w:rPr>
        <w:t xml:space="preserve">on site 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12B07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12B07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12B07">
        <w:rPr>
          <w:rFonts w:ascii="Arial" w:eastAsia="Times New Roman" w:hAnsi="Arial" w:cs="Arial"/>
          <w:sz w:val="20"/>
          <w:szCs w:val="20"/>
        </w:rPr>
        <w:t>he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41C3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41C3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12B07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12B07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12B07">
        <w:rPr>
          <w:rFonts w:ascii="Arial" w:eastAsia="Times New Roman" w:hAnsi="Arial" w:cs="Arial"/>
          <w:sz w:val="20"/>
          <w:szCs w:val="20"/>
        </w:rPr>
        <w:t>qui</w:t>
      </w:r>
      <w:r w:rsidRPr="00412B07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12B07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12B07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12B07">
        <w:rPr>
          <w:rFonts w:ascii="Arial" w:eastAsia="Times New Roman" w:hAnsi="Arial" w:cs="Arial"/>
          <w:sz w:val="20"/>
          <w:szCs w:val="20"/>
        </w:rPr>
        <w:t xml:space="preserve">HS </w:t>
      </w:r>
      <w:r w:rsidRPr="00412B07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12B0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12B07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12B07">
        <w:rPr>
          <w:rFonts w:ascii="Arial" w:eastAsia="Times New Roman" w:hAnsi="Arial" w:cs="Arial"/>
          <w:sz w:val="20"/>
          <w:szCs w:val="20"/>
        </w:rPr>
        <w:t xml:space="preserve">ulation </w:t>
      </w:r>
      <w:r w:rsidR="00DC05BD">
        <w:rPr>
          <w:rFonts w:ascii="Arial" w:eastAsia="Times New Roman" w:hAnsi="Arial" w:cs="Arial"/>
          <w:sz w:val="20"/>
          <w:szCs w:val="20"/>
        </w:rPr>
        <w:t>2017</w:t>
      </w:r>
      <w:r w:rsidRPr="00412B07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E609B1" w:rsidRDefault="004E4B5B" w:rsidP="00E609B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12B07">
        <w:rPr>
          <w:rFonts w:ascii="Arial" w:eastAsia="Times New Roman" w:hAnsi="Arial" w:cs="Arial"/>
          <w:b/>
          <w:sz w:val="20"/>
          <w:szCs w:val="20"/>
        </w:rPr>
        <w:t>Not</w:t>
      </w:r>
      <w:r w:rsidRPr="00412B0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412B07">
        <w:rPr>
          <w:rFonts w:ascii="Arial" w:eastAsia="Times New Roman" w:hAnsi="Arial" w:cs="Arial"/>
          <w:b/>
          <w:sz w:val="20"/>
          <w:szCs w:val="20"/>
        </w:rPr>
        <w:t>:</w:t>
      </w:r>
      <w:r w:rsidRPr="00412B07">
        <w:rPr>
          <w:rFonts w:ascii="Times New Roman" w:eastAsia="Times New Roman" w:hAnsi="Times New Roman"/>
          <w:sz w:val="20"/>
          <w:szCs w:val="20"/>
        </w:rPr>
        <w:t xml:space="preserve"> </w:t>
      </w:r>
      <w:r w:rsidR="00E609B1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E609B1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E609B1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E609B1">
        <w:rPr>
          <w:rFonts w:ascii="Arial" w:eastAsia="Times New Roman" w:hAnsi="Arial" w:cs="Arial"/>
          <w:sz w:val="20"/>
          <w:szCs w:val="20"/>
        </w:rPr>
        <w:t xml:space="preserve">HS </w:t>
      </w:r>
      <w:r w:rsidR="00E609B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09B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09B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09B1">
        <w:rPr>
          <w:rFonts w:ascii="Arial" w:eastAsia="Times New Roman" w:hAnsi="Arial" w:cs="Arial"/>
          <w:sz w:val="20"/>
          <w:szCs w:val="20"/>
        </w:rPr>
        <w:t xml:space="preserve">ulation </w:t>
      </w:r>
      <w:r w:rsidR="00DC05BD">
        <w:rPr>
          <w:rFonts w:ascii="Arial" w:eastAsia="Times New Roman" w:hAnsi="Arial" w:cs="Arial"/>
          <w:sz w:val="20"/>
          <w:szCs w:val="20"/>
        </w:rPr>
        <w:t>2017</w:t>
      </w:r>
      <w:r w:rsidR="00E609B1">
        <w:rPr>
          <w:rFonts w:ascii="Arial" w:eastAsia="Times New Roman" w:hAnsi="Arial" w:cs="Arial"/>
          <w:sz w:val="20"/>
          <w:szCs w:val="20"/>
        </w:rPr>
        <w:t xml:space="preserve"> - </w:t>
      </w:r>
      <w:r w:rsidR="00E609B1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12B07" w:rsidRPr="00412B07" w:rsidRDefault="00412B07" w:rsidP="00412B0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12B07">
        <w:rPr>
          <w:rFonts w:ascii="Arial" w:eastAsia="Times New Roman" w:hAnsi="Arial" w:cs="Arial"/>
          <w:b/>
          <w:sz w:val="20"/>
          <w:szCs w:val="20"/>
        </w:rPr>
        <w:t>Not</w:t>
      </w:r>
      <w:r w:rsidRPr="00412B0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5340F1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12B07">
        <w:rPr>
          <w:rFonts w:ascii="Arial" w:eastAsia="Times New Roman" w:hAnsi="Arial" w:cs="Arial"/>
          <w:b/>
          <w:sz w:val="20"/>
          <w:szCs w:val="20"/>
        </w:rPr>
        <w:t>:</w:t>
      </w:r>
      <w:r w:rsidRPr="00412B07">
        <w:rPr>
          <w:rFonts w:ascii="Arial" w:eastAsia="Times New Roman" w:hAnsi="Arial" w:cs="Arial"/>
          <w:sz w:val="20"/>
          <w:szCs w:val="20"/>
        </w:rPr>
        <w:t xml:space="preserve"> </w:t>
      </w:r>
      <w:r w:rsidR="001B543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B5432">
        <w:rPr>
          <w:rFonts w:ascii="Arial" w:eastAsia="Times New Roman" w:hAnsi="Arial" w:cs="Arial"/>
          <w:sz w:val="20"/>
          <w:szCs w:val="20"/>
        </w:rPr>
        <w:t xml:space="preserve">HS </w:t>
      </w:r>
      <w:r w:rsidR="001B543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B543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B543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B5432">
        <w:rPr>
          <w:rFonts w:ascii="Arial" w:eastAsia="Times New Roman" w:hAnsi="Arial" w:cs="Arial"/>
          <w:sz w:val="20"/>
          <w:szCs w:val="20"/>
        </w:rPr>
        <w:t xml:space="preserve">ulation </w:t>
      </w:r>
      <w:r w:rsidR="00DC05BD">
        <w:rPr>
          <w:rFonts w:ascii="Arial" w:eastAsia="Times New Roman" w:hAnsi="Arial" w:cs="Arial"/>
          <w:sz w:val="20"/>
          <w:szCs w:val="20"/>
        </w:rPr>
        <w:t>2017</w:t>
      </w:r>
      <w:r w:rsidR="001B5432">
        <w:rPr>
          <w:rFonts w:ascii="Arial" w:eastAsia="Times New Roman" w:hAnsi="Arial" w:cs="Arial"/>
          <w:sz w:val="20"/>
          <w:szCs w:val="20"/>
        </w:rPr>
        <w:t xml:space="preserve"> - </w:t>
      </w:r>
      <w:r w:rsidR="001B543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BE4BAE" w:rsidRPr="00412B07" w:rsidRDefault="00BE4BAE" w:rsidP="00126E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12B07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B6FCD" w:rsidRPr="00412B07">
        <w:rPr>
          <w:rFonts w:ascii="Arial" w:eastAsia="Times New Roman" w:hAnsi="Arial" w:cs="Arial"/>
          <w:b/>
          <w:sz w:val="20"/>
          <w:szCs w:val="20"/>
        </w:rPr>
        <w:t>5</w:t>
      </w:r>
      <w:r w:rsidRPr="00412B07">
        <w:rPr>
          <w:rFonts w:ascii="Arial" w:eastAsia="Times New Roman" w:hAnsi="Arial" w:cs="Arial"/>
          <w:b/>
          <w:sz w:val="20"/>
          <w:szCs w:val="20"/>
        </w:rPr>
        <w:t>:</w:t>
      </w:r>
      <w:r w:rsidRPr="00412B07">
        <w:rPr>
          <w:rFonts w:ascii="Arial" w:eastAsia="Times New Roman" w:hAnsi="Arial" w:cs="Arial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12B0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12B0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12B07">
        <w:rPr>
          <w:rFonts w:ascii="Arial" w:eastAsia="Times New Roman" w:hAnsi="Arial" w:cs="Arial"/>
          <w:sz w:val="20"/>
          <w:szCs w:val="20"/>
        </w:rPr>
        <w:t xml:space="preserve"> </w:t>
      </w:r>
      <w:r w:rsidRPr="00412B0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6A12AE" w:rsidRPr="00412B0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12B0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E37F6F" w:rsidRDefault="00E37F6F" w:rsidP="00E37F6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4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F00A7" w:rsidRPr="005C6238" w:rsidTr="00B92A13">
        <w:trPr>
          <w:tblHeader/>
        </w:trPr>
        <w:tc>
          <w:tcPr>
            <w:tcW w:w="1626" w:type="dxa"/>
            <w:vMerge w:val="restart"/>
            <w:vAlign w:val="center"/>
          </w:tcPr>
          <w:p w:rsidR="00FF00A7" w:rsidRDefault="00FF00A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459" w:type="dxa"/>
            <w:vMerge w:val="restart"/>
            <w:vAlign w:val="center"/>
          </w:tcPr>
          <w:p w:rsidR="00FF00A7" w:rsidRDefault="00FF00A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F00A7" w:rsidRPr="005C6238" w:rsidRDefault="00FF00A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F00A7" w:rsidRPr="005C6238" w:rsidRDefault="00FF00A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F00A7" w:rsidRPr="005C6238" w:rsidRDefault="00FF00A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F00A7" w:rsidRPr="005C6238" w:rsidRDefault="00FF00A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F00A7" w:rsidRPr="00FE0734" w:rsidRDefault="00FF00A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FE073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F00A7" w:rsidRPr="005C6238" w:rsidRDefault="00FF00A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92A1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4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03C6" w:rsidRPr="005C6238" w:rsidTr="00B92A13">
        <w:tc>
          <w:tcPr>
            <w:tcW w:w="1626" w:type="dxa"/>
            <w:vAlign w:val="center"/>
          </w:tcPr>
          <w:p w:rsidR="00C803C6" w:rsidRDefault="00C803C6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E4C15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EC5744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803C6" w:rsidRDefault="00C803C6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03C6" w:rsidRPr="000B790F" w:rsidRDefault="00C803C6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459" w:type="dxa"/>
            <w:vAlign w:val="center"/>
          </w:tcPr>
          <w:p w:rsidR="00C803C6" w:rsidRPr="0038070B" w:rsidRDefault="00C803C6" w:rsidP="00DF760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8070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38070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05933" w:rsidRDefault="00D05933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05933" w:rsidRDefault="00D05933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05933" w:rsidRDefault="00D0593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D54F2" w:rsidRDefault="001D54F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D54F2" w:rsidRDefault="001D54F2" w:rsidP="001D54F2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05933" w:rsidRDefault="00D0593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05933" w:rsidRDefault="00D05933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05933" w:rsidRDefault="00D05933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03C6" w:rsidRPr="0038070B" w:rsidRDefault="00D05933" w:rsidP="00DF760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03C6" w:rsidRPr="007B239D" w:rsidRDefault="008B7EFF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03C6" w:rsidRPr="0038070B">
              <w:rPr>
                <w:rFonts w:ascii="Arial Narrow" w:eastAsia="Times New Roman" w:hAnsi="Arial Narrow" w:cs="Arial"/>
              </w:rPr>
              <w:t>Supe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r</w:t>
            </w:r>
            <w:r w:rsidR="00C803C6" w:rsidRPr="0038070B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i</w:t>
            </w:r>
            <w:r w:rsidR="00C803C6" w:rsidRPr="0038070B">
              <w:rPr>
                <w:rFonts w:ascii="Arial Narrow" w:eastAsia="Times New Roman" w:hAnsi="Arial Narrow" w:cs="Arial"/>
              </w:rPr>
              <w:t>s</w:t>
            </w:r>
            <w:r w:rsidR="00C803C6" w:rsidRPr="0038070B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03C6" w:rsidRPr="0038070B">
              <w:rPr>
                <w:rFonts w:ascii="Arial Narrow" w:eastAsia="Times New Roman" w:hAnsi="Arial Narrow" w:cs="Arial"/>
              </w:rPr>
              <w:t>/</w:t>
            </w:r>
            <w:r w:rsidR="00C803C6">
              <w:rPr>
                <w:rFonts w:ascii="Arial Narrow" w:eastAsia="Times New Roman" w:hAnsi="Arial Narrow" w:cs="Arial"/>
              </w:rPr>
              <w:t xml:space="preserve"> </w:t>
            </w:r>
            <w:r w:rsidR="00C803C6" w:rsidRPr="003807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l</w:t>
            </w:r>
            <w:r w:rsidR="00C803C6" w:rsidRPr="0038070B">
              <w:rPr>
                <w:rFonts w:ascii="Arial Narrow" w:eastAsia="Times New Roman" w:hAnsi="Arial Narrow" w:cs="Arial"/>
              </w:rPr>
              <w:t>l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803C6">
              <w:rPr>
                <w:rFonts w:ascii="Arial Narrow" w:eastAsia="Times New Roman" w:hAnsi="Arial Narrow" w:cs="Arial"/>
              </w:rPr>
              <w:t>‘</w:t>
            </w:r>
            <w:r w:rsidR="00C803C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03C6" w:rsidRPr="0038070B" w:rsidRDefault="00C803C6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03C6" w:rsidRPr="005C6238" w:rsidTr="00B92A13">
        <w:tc>
          <w:tcPr>
            <w:tcW w:w="1626" w:type="dxa"/>
            <w:vAlign w:val="center"/>
          </w:tcPr>
          <w:p w:rsidR="00C803C6" w:rsidRDefault="00C803C6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03C6" w:rsidRDefault="00C803C6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C5744" w:rsidRDefault="00EC5744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C5744" w:rsidRDefault="00EC5744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03C6" w:rsidRDefault="00EC5744" w:rsidP="00DF760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459" w:type="dxa"/>
            <w:vAlign w:val="center"/>
          </w:tcPr>
          <w:p w:rsidR="00C803C6" w:rsidRPr="0038070B" w:rsidRDefault="00C803C6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38070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38070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3A4A" w:rsidRDefault="00743A4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43A4A" w:rsidRDefault="00743A4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43A4A" w:rsidRDefault="00743A4A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43A4A" w:rsidRDefault="00743A4A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2127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E6215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E62159" w:rsidRPr="00E6215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2127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03C6" w:rsidRPr="0038070B" w:rsidRDefault="00C803C6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03C6" w:rsidRPr="007B239D" w:rsidRDefault="008B7EFF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03C6" w:rsidRPr="0038070B">
              <w:rPr>
                <w:rFonts w:ascii="Arial Narrow" w:eastAsia="Times New Roman" w:hAnsi="Arial Narrow" w:cs="Arial"/>
              </w:rPr>
              <w:t>Supe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r</w:t>
            </w:r>
            <w:r w:rsidR="00C803C6" w:rsidRPr="0038070B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i</w:t>
            </w:r>
            <w:r w:rsidR="00C803C6" w:rsidRPr="0038070B">
              <w:rPr>
                <w:rFonts w:ascii="Arial Narrow" w:eastAsia="Times New Roman" w:hAnsi="Arial Narrow" w:cs="Arial"/>
              </w:rPr>
              <w:t>s</w:t>
            </w:r>
            <w:r w:rsidR="00C803C6" w:rsidRPr="0038070B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03C6" w:rsidRPr="0038070B">
              <w:rPr>
                <w:rFonts w:ascii="Arial Narrow" w:eastAsia="Times New Roman" w:hAnsi="Arial Narrow" w:cs="Arial"/>
              </w:rPr>
              <w:t>/</w:t>
            </w:r>
            <w:r w:rsidR="00C803C6">
              <w:rPr>
                <w:rFonts w:ascii="Arial Narrow" w:eastAsia="Times New Roman" w:hAnsi="Arial Narrow" w:cs="Arial"/>
              </w:rPr>
              <w:t xml:space="preserve"> </w:t>
            </w:r>
            <w:r w:rsidR="00C803C6" w:rsidRPr="003807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>l</w:t>
            </w:r>
            <w:r w:rsidR="00C803C6" w:rsidRPr="0038070B">
              <w:rPr>
                <w:rFonts w:ascii="Arial Narrow" w:eastAsia="Times New Roman" w:hAnsi="Arial Narrow" w:cs="Arial"/>
              </w:rPr>
              <w:t>l</w:t>
            </w:r>
            <w:r w:rsidR="00C803C6" w:rsidRPr="0038070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803C6">
              <w:rPr>
                <w:rFonts w:ascii="Arial Narrow" w:eastAsia="Times New Roman" w:hAnsi="Arial Narrow" w:cs="Arial"/>
              </w:rPr>
              <w:t>‘</w:t>
            </w:r>
            <w:r w:rsidR="00C803C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03C6" w:rsidRPr="0038070B" w:rsidRDefault="00C803C6" w:rsidP="00DF7604">
            <w:pPr>
              <w:spacing w:before="1"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03C6" w:rsidRPr="005C6238" w:rsidRDefault="00C803C6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142" w:rsidRPr="005C6238" w:rsidTr="00B92A13">
        <w:tc>
          <w:tcPr>
            <w:tcW w:w="1626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459" w:type="dxa"/>
          </w:tcPr>
          <w:p w:rsidR="004E5142" w:rsidRDefault="004E5142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E5142" w:rsidRDefault="004E5142" w:rsidP="00DF7604">
            <w:pPr>
              <w:spacing w:after="0"/>
              <w:ind w:right="-147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  <w:r w:rsidR="001636EA">
              <w:rPr>
                <w:rFonts w:ascii="Arial Narrow" w:hAnsi="Arial Narrow" w:cs="Arial"/>
                <w:sz w:val="20"/>
                <w:szCs w:val="20"/>
              </w:rPr>
              <w:t xml:space="preserve"> / wheel barrow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E15F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1636EA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E5142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E5142">
              <w:rPr>
                <w:rFonts w:ascii="Arial Narrow" w:hAnsi="Arial Narrow" w:cs="Arial"/>
                <w:sz w:val="20"/>
                <w:szCs w:val="20"/>
              </w:rPr>
              <w:t xml:space="preserve">and team lifting </w:t>
            </w:r>
            <w:r w:rsidR="001636EA">
              <w:rPr>
                <w:rFonts w:ascii="Arial Narrow" w:hAnsi="Arial Narrow" w:cs="Arial"/>
                <w:sz w:val="20"/>
                <w:szCs w:val="20"/>
              </w:rPr>
              <w:t>as required;</w:t>
            </w:r>
            <w:r w:rsidR="004E514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E5142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E514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E514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E5142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enough space is available for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safely manoeuvre.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assist that are proportional to the weight and difficulty of the task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team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placement of the reinforcing steel and concrete </w:t>
            </w:r>
          </w:p>
          <w:p w:rsidR="004E5142" w:rsidRDefault="004E5142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142" w:rsidRPr="00DE512B" w:rsidRDefault="004E5142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On sloping sites, ensure safe footing is provided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E5142" w:rsidRDefault="004E5142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142" w:rsidRDefault="004E514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E5142" w:rsidRPr="005C6238" w:rsidRDefault="004E514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3D9B" w:rsidRPr="005C6238" w:rsidTr="00B92A13">
        <w:tc>
          <w:tcPr>
            <w:tcW w:w="1626" w:type="dxa"/>
            <w:vAlign w:val="center"/>
          </w:tcPr>
          <w:p w:rsidR="006A3D9B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Exposure to dust</w:t>
            </w:r>
            <w:r w:rsidR="00C00A09">
              <w:rPr>
                <w:rFonts w:ascii="Arial Narrow" w:eastAsia="Times New Roman" w:hAnsi="Arial Narrow" w:cs="Arial"/>
              </w:rPr>
              <w:t xml:space="preserve"> / chemical vapours -</w:t>
            </w:r>
          </w:p>
          <w:p w:rsidR="00745253" w:rsidRDefault="0074525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45253" w:rsidRPr="00745253" w:rsidRDefault="0074525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459" w:type="dxa"/>
            <w:vAlign w:val="center"/>
          </w:tcPr>
          <w:p w:rsidR="00745253" w:rsidRDefault="0074525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</w:t>
            </w:r>
            <w:r w:rsidR="004C1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07C2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C1EA8"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</w:t>
            </w:r>
            <w:r w:rsidR="00851408">
              <w:rPr>
                <w:rFonts w:ascii="Arial Narrow" w:eastAsia="Times New Roman" w:hAnsi="Arial Narrow" w:cs="Arial"/>
                <w:sz w:val="20"/>
                <w:szCs w:val="20"/>
              </w:rPr>
              <w:t>problems</w:t>
            </w:r>
            <w:r w:rsidR="004C1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07C24" w:rsidRDefault="00D07C2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2958" w:rsidRPr="0038070B" w:rsidRDefault="00745253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6A3D9B" w:rsidRPr="0038070B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6A3D9B" w:rsidRPr="0038070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6A3D9B"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 w:rsidR="00B92A13">
              <w:rPr>
                <w:rFonts w:ascii="Arial Narrow" w:eastAsia="Times New Roman" w:hAnsi="Arial Narrow" w:cs="Arial"/>
                <w:sz w:val="20"/>
                <w:szCs w:val="20"/>
              </w:rPr>
              <w:t xml:space="preserve"> / irritation</w:t>
            </w:r>
            <w:r w:rsidR="006A3D9B" w:rsidRPr="0038070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A3D9B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-disposable dust </w:t>
            </w:r>
            <w:r w:rsidR="00C00A09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62F0E" w:rsidRDefault="00F62F0E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2F0E" w:rsidRDefault="00F62F0E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62F0E" w:rsidRPr="0038070B" w:rsidRDefault="00F62F0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A59F3" w:rsidRDefault="00EA59F3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3D9B" w:rsidRPr="007E311E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3D9B" w:rsidRPr="005C6238" w:rsidTr="00B92A13">
        <w:tc>
          <w:tcPr>
            <w:tcW w:w="1626" w:type="dxa"/>
            <w:vAlign w:val="center"/>
          </w:tcPr>
          <w:p w:rsidR="006A3D9B" w:rsidRDefault="006A3D9B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Exposure to noise</w:t>
            </w:r>
          </w:p>
          <w:p w:rsidR="0069563A" w:rsidRPr="0038070B" w:rsidRDefault="0069563A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B239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459" w:type="dxa"/>
            <w:vAlign w:val="center"/>
          </w:tcPr>
          <w:p w:rsidR="006A3D9B" w:rsidRPr="0038070B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A3D9B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807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9E1384" w:rsidRPr="009E1384" w:rsidRDefault="009E138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807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6A3D9B" w:rsidRPr="0038070B" w:rsidRDefault="006A3D9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 xml:space="preserve">All </w:t>
            </w:r>
            <w:r w:rsidRPr="0038070B">
              <w:rPr>
                <w:rFonts w:ascii="Arial Narrow" w:eastAsia="Times New Roman" w:hAnsi="Arial Narrow" w:cs="Arial"/>
                <w:i/>
              </w:rPr>
              <w:t>‘wo</w:t>
            </w:r>
            <w:r w:rsidRPr="0038070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38070B">
              <w:rPr>
                <w:rFonts w:ascii="Arial Narrow" w:eastAsia="Times New Roman" w:hAnsi="Arial Narrow" w:cs="Arial"/>
                <w:i/>
              </w:rPr>
              <w:t>k</w:t>
            </w:r>
            <w:r w:rsidRPr="0038070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38070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6A3D9B" w:rsidRPr="005C6238" w:rsidRDefault="006A3D9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357" w:rsidRPr="005C6238" w:rsidTr="00B92A13">
        <w:tc>
          <w:tcPr>
            <w:tcW w:w="1626" w:type="dxa"/>
            <w:vAlign w:val="center"/>
          </w:tcPr>
          <w:p w:rsidR="0089677F" w:rsidRDefault="0089677F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9677F" w:rsidRDefault="0089677F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677F" w:rsidRDefault="0089677F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9677F" w:rsidRDefault="0089677F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2357" w:rsidRDefault="0089677F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  <w:r w:rsidR="00F5235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52357" w:rsidRDefault="00F52357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459" w:type="dxa"/>
            <w:vAlign w:val="center"/>
          </w:tcPr>
          <w:p w:rsidR="00F52357" w:rsidRDefault="00F52357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F52357" w:rsidRDefault="00F52357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2357" w:rsidRDefault="00F52357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F52357" w:rsidRDefault="00F52357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2357" w:rsidRDefault="00F52357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357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2357" w:rsidRDefault="00F52357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F52357" w:rsidRDefault="00F52357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357" w:rsidRDefault="00F52357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F52357" w:rsidRDefault="00F52357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357" w:rsidRDefault="00F52357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F52357" w:rsidRDefault="00F52357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357" w:rsidRDefault="00F52357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F52357" w:rsidRDefault="00F52357" w:rsidP="00DF760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F52357" w:rsidRDefault="00F52357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357" w:rsidRDefault="00F52357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357" w:rsidRPr="005C6238" w:rsidRDefault="00F52357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23BC" w:rsidRPr="005C6238" w:rsidTr="00B92A13">
        <w:tc>
          <w:tcPr>
            <w:tcW w:w="1626" w:type="dxa"/>
            <w:vAlign w:val="center"/>
          </w:tcPr>
          <w:p w:rsidR="005723BC" w:rsidRDefault="005723BC" w:rsidP="00DF760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5723BC" w:rsidRDefault="005723BC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D07C2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power source not identified or isolated - water pipe electrified </w:t>
            </w:r>
          </w:p>
          <w:p w:rsidR="000B790F" w:rsidRDefault="000B790F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23BC" w:rsidRDefault="005723BC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</w:t>
            </w:r>
            <w:r w:rsidR="00D07C24">
              <w:rPr>
                <w:rFonts w:ascii="Arial Narrow" w:eastAsia="Times New Roman" w:hAnsi="Arial Narrow" w:cs="Arial"/>
                <w:sz w:val="20"/>
                <w:szCs w:val="20"/>
              </w:rPr>
              <w:t xml:space="preserve">supply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0B790F" w:rsidRDefault="000B790F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23BC" w:rsidRDefault="00B6126B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723BC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459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5723BC" w:rsidRDefault="005723BC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23BC" w:rsidRDefault="00D07C24" w:rsidP="00DF760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D07C24" w:rsidRDefault="00D07C24" w:rsidP="00DF760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23BC" w:rsidRDefault="005723B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23BC" w:rsidRDefault="005723B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B790F" w:rsidRDefault="000B790F" w:rsidP="00DF7604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rs. 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0B790F" w:rsidRDefault="000B790F" w:rsidP="00DF760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electrical supply </w:t>
            </w:r>
          </w:p>
          <w:p w:rsidR="000B790F" w:rsidRDefault="000B790F" w:rsidP="00DF760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0B790F" w:rsidRDefault="000B790F" w:rsidP="00DF760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0B790F" w:rsidRDefault="000B790F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23BC" w:rsidRDefault="005723BC" w:rsidP="00DF7604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D80BAA">
              <w:rPr>
                <w:rFonts w:ascii="Arial Narrow" w:hAnsi="Arial Narrow"/>
                <w:sz w:val="20"/>
                <w:szCs w:val="20"/>
              </w:rPr>
              <w:t>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B790F" w:rsidRP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and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5723BC" w:rsidRDefault="008B7EFF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5723BC">
              <w:rPr>
                <w:rFonts w:ascii="Arial Narrow" w:eastAsia="Times New Roman" w:hAnsi="Arial Narrow" w:cs="Arial"/>
                <w:spacing w:val="1"/>
              </w:rPr>
              <w:t>S</w:t>
            </w:r>
            <w:r w:rsidR="005723BC">
              <w:rPr>
                <w:rFonts w:ascii="Arial Narrow" w:eastAsia="Times New Roman" w:hAnsi="Arial Narrow" w:cs="Arial"/>
              </w:rPr>
              <w:t>up</w:t>
            </w:r>
            <w:r w:rsidR="005723BC">
              <w:rPr>
                <w:rFonts w:ascii="Arial Narrow" w:eastAsia="Times New Roman" w:hAnsi="Arial Narrow" w:cs="Arial"/>
                <w:spacing w:val="-1"/>
              </w:rPr>
              <w:t>e</w:t>
            </w:r>
            <w:r w:rsidR="005723BC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5723BC" w:rsidRDefault="005723BC" w:rsidP="00DF760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5723BC" w:rsidRPr="005C6238" w:rsidRDefault="005723B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E7EF2" w:rsidRPr="005C6238" w:rsidTr="00B92A13">
        <w:tc>
          <w:tcPr>
            <w:tcW w:w="1626" w:type="dxa"/>
            <w:vAlign w:val="center"/>
          </w:tcPr>
          <w:p w:rsidR="00D07C24" w:rsidRDefault="002E7EF2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 w:rsidR="00AA7E75">
              <w:rPr>
                <w:rFonts w:ascii="Arial Narrow" w:eastAsia="Times New Roman" w:hAnsi="Arial Narrow" w:cs="Arial"/>
                <w:spacing w:val="3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C30EB2">
              <w:rPr>
                <w:rFonts w:ascii="Arial Narrow" w:eastAsia="Times New Roman" w:hAnsi="Arial Narrow" w:cs="Arial"/>
              </w:rPr>
              <w:t>,</w:t>
            </w:r>
            <w:r>
              <w:rPr>
                <w:rFonts w:ascii="Arial Narrow" w:eastAsia="Times New Roman" w:hAnsi="Arial Narrow" w:cs="Arial"/>
              </w:rPr>
              <w:t xml:space="preserve"> equipment and tools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0B790F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7C24" w:rsidRDefault="00D07C24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B79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07C24" w:rsidRDefault="00D07C24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7C24" w:rsidRPr="007B1CE4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D07C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ite conditions</w:t>
            </w:r>
            <w:r w:rsidR="007B1CE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2E7EF2" w:rsidRPr="00D07C24" w:rsidRDefault="002E7EF2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459" w:type="dxa"/>
            <w:vAlign w:val="center"/>
          </w:tcPr>
          <w:p w:rsidR="002E7EF2" w:rsidRDefault="002E7EF2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0BAA" w:rsidRDefault="00D80BAA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E7EF2" w:rsidRDefault="002E7EF2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D80BAA" w:rsidRDefault="00D80BA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E7EF2" w:rsidRDefault="002E7EF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E7EF2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Default="009E15F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E95BF1">
              <w:rPr>
                <w:rFonts w:ascii="Arial Narrow" w:hAnsi="Arial Narrow" w:cs="Arial"/>
                <w:sz w:val="20"/>
                <w:szCs w:val="20"/>
              </w:rPr>
              <w:t>ssess travel path and distance to work area</w:t>
            </w:r>
          </w:p>
          <w:p w:rsidR="00E95BF1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Default="00E95BF1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07C24" w:rsidRDefault="00D07C24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E7EF2" w:rsidRDefault="00087DC9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E7EF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07C24" w:rsidRDefault="00D07C2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7EF2" w:rsidRDefault="002E7EF2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E7EF2" w:rsidRDefault="002E7EF2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E7EF2" w:rsidRDefault="002E7EF2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7EF2" w:rsidRDefault="002E7EF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E7EF2" w:rsidRPr="005C6238" w:rsidRDefault="002E7EF2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F65FD" w:rsidRPr="005C6238" w:rsidTr="00B92A13">
        <w:tc>
          <w:tcPr>
            <w:tcW w:w="1626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concrete/ brickwork </w:t>
            </w:r>
            <w:r>
              <w:rPr>
                <w:rFonts w:ascii="Arial Narrow" w:eastAsia="Times New Roman" w:hAnsi="Arial Narrow" w:cs="Arial"/>
              </w:rPr>
              <w:t>with petrol driven saw-</w:t>
            </w:r>
          </w:p>
          <w:p w:rsidR="003F3502" w:rsidRDefault="003F350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9F65FD" w:rsidRDefault="009F65FD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459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9F65FD" w:rsidRDefault="009F65FD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65FD" w:rsidRDefault="009F65FD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</w:t>
            </w:r>
            <w:r w:rsidR="0087587A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7587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9F65FD" w:rsidRDefault="009F65FD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65FD" w:rsidRDefault="009F65FD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F65FD" w:rsidRDefault="009F65FD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7F36" w:rsidRDefault="00C57F36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62159" w:rsidRDefault="00E62159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62159" w:rsidRDefault="00E6215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 w:rsidRPr="00E6215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57F36" w:rsidRDefault="00C57F36" w:rsidP="00DF760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C57F36" w:rsidRDefault="00C57F36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C57F36" w:rsidRDefault="00C57F36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7F36" w:rsidRDefault="00C57F36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C57F36" w:rsidRDefault="00C57F36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7F36" w:rsidRDefault="00C57F36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57F36" w:rsidRDefault="00C57F36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B94" w:rsidRDefault="00084B94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C57F36" w:rsidRDefault="00C57F36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65FD" w:rsidRDefault="00C57F36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9F65FD" w:rsidRDefault="009F65FD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F65FD" w:rsidRDefault="009F65FD" w:rsidP="00DF7604">
            <w:pPr>
              <w:spacing w:before="16" w:after="0"/>
              <w:rPr>
                <w:rFonts w:ascii="Arial Narrow" w:hAnsi="Arial Narrow" w:cs="Arial"/>
              </w:rPr>
            </w:pPr>
          </w:p>
          <w:p w:rsidR="009F65FD" w:rsidRDefault="009F65FD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9F65FD" w:rsidRPr="005C6238" w:rsidRDefault="009F65FD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53CC" w:rsidRPr="00BB4932" w:rsidTr="00B92A13">
        <w:tc>
          <w:tcPr>
            <w:tcW w:w="1626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Hand excavation to provide for underfloor clearance -</w:t>
            </w:r>
          </w:p>
          <w:p w:rsidR="004353CC" w:rsidRPr="00BB4932" w:rsidRDefault="004353CC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</w:t>
            </w:r>
            <w:r w:rsidR="00B6126B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/ rain -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459" w:type="dxa"/>
            <w:vAlign w:val="center"/>
          </w:tcPr>
          <w:p w:rsidR="004353CC" w:rsidRPr="00BB4932" w:rsidRDefault="004353CC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B493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B493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353CC" w:rsidRPr="00BB4932" w:rsidRDefault="004353CC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353CC" w:rsidRPr="00BB4932" w:rsidRDefault="004353C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53CC" w:rsidRPr="00BB4932" w:rsidRDefault="004353CC" w:rsidP="00DF7604">
            <w:pPr>
              <w:spacing w:after="0"/>
              <w:rPr>
                <w:rFonts w:ascii="Arial Narrow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Contr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B4932">
              <w:rPr>
                <w:rFonts w:ascii="Arial Narrow" w:eastAsia="Times New Roman" w:hAnsi="Arial Narrow" w:cs="Arial"/>
              </w:rPr>
              <w:t>tor / all ‘</w:t>
            </w:r>
            <w:r w:rsidRPr="00BB493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353CC" w:rsidRPr="00BB4932" w:rsidRDefault="004353CC" w:rsidP="00DF760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353CC" w:rsidRPr="00BB4932" w:rsidRDefault="004353C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7804" w:rsidRPr="00BB4932" w:rsidTr="00B92A13">
        <w:tc>
          <w:tcPr>
            <w:tcW w:w="1626" w:type="dxa"/>
            <w:vAlign w:val="center"/>
          </w:tcPr>
          <w:p w:rsidR="00FA7804" w:rsidRPr="00BB4932" w:rsidRDefault="003F350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Hand e</w:t>
            </w:r>
            <w:r w:rsidR="00FA7804" w:rsidRPr="00BB4932">
              <w:rPr>
                <w:rFonts w:ascii="Arial Narrow" w:eastAsia="Times New Roman" w:hAnsi="Arial Narrow" w:cs="Arial"/>
              </w:rPr>
              <w:t xml:space="preserve">xcavation for footings </w:t>
            </w:r>
            <w:r w:rsidRPr="00BB4932">
              <w:rPr>
                <w:rFonts w:ascii="Arial Narrow" w:eastAsia="Times New Roman" w:hAnsi="Arial Narrow" w:cs="Arial"/>
              </w:rPr>
              <w:t>/</w:t>
            </w:r>
            <w:r w:rsidR="00FA7804" w:rsidRPr="00BB4932">
              <w:rPr>
                <w:rFonts w:ascii="Arial Narrow" w:eastAsia="Times New Roman" w:hAnsi="Arial Narrow" w:cs="Arial"/>
              </w:rPr>
              <w:t>slab</w:t>
            </w:r>
            <w:r w:rsidRPr="00BB4932">
              <w:rPr>
                <w:rFonts w:ascii="Arial Narrow" w:eastAsia="Times New Roman" w:hAnsi="Arial Narrow" w:cs="Arial"/>
              </w:rPr>
              <w:t xml:space="preserve">- </w:t>
            </w:r>
          </w:p>
          <w:p w:rsidR="00FA7804" w:rsidRPr="00BB4932" w:rsidRDefault="00FA7804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Pr="00BB493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back injuries and cuts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605B32"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00" w:rsidRPr="00BB4932" w:rsidRDefault="00745200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459" w:type="dxa"/>
            <w:vAlign w:val="center"/>
          </w:tcPr>
          <w:p w:rsidR="00FA7804" w:rsidRPr="00BB4932" w:rsidRDefault="00FA7804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Pr="00BB4932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Pr="00BB4932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>Ensure</w:t>
            </w:r>
            <w:r w:rsidR="00076F57" w:rsidRPr="00BB4932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7804" w:rsidRPr="00BB4932" w:rsidRDefault="00087DC9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A7804"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7804" w:rsidRPr="00BB4932" w:rsidRDefault="00FA780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B493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B493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C2F62" w:rsidRPr="00BB4932" w:rsidRDefault="00CC2F62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2F62" w:rsidRPr="00BB4932" w:rsidRDefault="00CC2F62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384359" w:rsidRPr="00BB4932">
              <w:rPr>
                <w:rFonts w:ascii="Arial Narrow" w:hAnsi="Arial Narrow"/>
                <w:sz w:val="20"/>
                <w:szCs w:val="20"/>
              </w:rPr>
              <w:t xml:space="preserve">stability of the </w:t>
            </w:r>
            <w:r w:rsidRPr="00BB4932">
              <w:rPr>
                <w:rFonts w:ascii="Arial Narrow" w:hAnsi="Arial Narrow"/>
                <w:sz w:val="20"/>
                <w:szCs w:val="20"/>
              </w:rPr>
              <w:t>excavation</w:t>
            </w:r>
          </w:p>
          <w:p w:rsidR="00C21272" w:rsidRPr="00BB493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7804" w:rsidRPr="00BB493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B493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E62159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E62159" w:rsidRPr="00BB493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FA7804" w:rsidRPr="00BB4932" w:rsidRDefault="00FA7804" w:rsidP="00DF7604">
            <w:pPr>
              <w:spacing w:after="0"/>
              <w:rPr>
                <w:rFonts w:ascii="Arial Narrow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B4932">
              <w:rPr>
                <w:rFonts w:ascii="Arial Narrow" w:eastAsia="Times New Roman" w:hAnsi="Arial Narrow" w:cs="Arial"/>
              </w:rPr>
              <w:t>tor / all ‘</w:t>
            </w:r>
            <w:r w:rsidRPr="00BB493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7804" w:rsidRPr="00BB4932" w:rsidRDefault="00FA7804" w:rsidP="00DF760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7804" w:rsidRPr="00BB4932" w:rsidRDefault="00FA7804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5A48" w:rsidRPr="00BB4932" w:rsidTr="00B92A13">
        <w:tc>
          <w:tcPr>
            <w:tcW w:w="1626" w:type="dxa"/>
            <w:vAlign w:val="center"/>
          </w:tcPr>
          <w:p w:rsidR="006A5A48" w:rsidRPr="00BB4932" w:rsidRDefault="003F3502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Mechanical e</w:t>
            </w:r>
            <w:r w:rsidR="006A5A48" w:rsidRPr="00BB4932">
              <w:rPr>
                <w:rFonts w:ascii="Arial Narrow" w:eastAsia="Times New Roman" w:hAnsi="Arial Narrow" w:cs="Arial"/>
              </w:rPr>
              <w:t>xcavation for footings / slab</w:t>
            </w:r>
            <w:r w:rsidR="004353CC" w:rsidRPr="00BB4932">
              <w:rPr>
                <w:rFonts w:ascii="Arial Narrow" w:eastAsia="Times New Roman" w:hAnsi="Arial Narrow" w:cs="Arial"/>
              </w:rPr>
              <w:t xml:space="preserve"> / underfloor clearance </w:t>
            </w:r>
            <w:r w:rsidR="006A5A48" w:rsidRPr="00BB4932">
              <w:rPr>
                <w:rFonts w:ascii="Arial Narrow" w:eastAsia="Times New Roman" w:hAnsi="Arial Narrow" w:cs="Arial"/>
              </w:rPr>
              <w:t xml:space="preserve">- 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BB4932">
              <w:rPr>
                <w:rFonts w:ascii="Arial Narrow" w:eastAsia="Times New Roman" w:hAnsi="Arial Narrow" w:cs="Arial"/>
              </w:rPr>
              <w:t>lant Op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B4932">
              <w:rPr>
                <w:rFonts w:ascii="Arial Narrow" w:eastAsia="Times New Roman" w:hAnsi="Arial Narrow" w:cs="Arial"/>
              </w:rPr>
              <w:t>r</w:t>
            </w:r>
            <w:r w:rsidRPr="00BB4932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BB4932">
              <w:rPr>
                <w:rFonts w:ascii="Arial Narrow" w:eastAsia="Times New Roman" w:hAnsi="Arial Narrow" w:cs="Arial"/>
              </w:rPr>
              <w:t>tor on si</w:t>
            </w:r>
            <w:r w:rsidRPr="00BB493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B4932">
              <w:rPr>
                <w:rFonts w:ascii="Arial Narrow" w:eastAsia="Times New Roman" w:hAnsi="Arial Narrow" w:cs="Arial"/>
              </w:rPr>
              <w:t>e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BB493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BB4932">
              <w:rPr>
                <w:rFonts w:ascii="Arial Narrow" w:eastAsia="Times New Roman" w:hAnsi="Arial Narrow" w:cs="Arial"/>
              </w:rPr>
              <w:t>.</w:t>
            </w:r>
            <w:r w:rsidRPr="00BB493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B4932">
              <w:rPr>
                <w:rFonts w:ascii="Arial Narrow" w:eastAsia="Times New Roman" w:hAnsi="Arial Narrow" w:cs="Arial"/>
                <w:spacing w:val="-2"/>
              </w:rPr>
              <w:t>B</w:t>
            </w:r>
            <w:r w:rsidR="004353CC" w:rsidRPr="00BB4932">
              <w:rPr>
                <w:rFonts w:ascii="Arial Narrow" w:eastAsia="Times New Roman" w:hAnsi="Arial Narrow" w:cs="Arial"/>
              </w:rPr>
              <w:t>ackhoe / Bobcat</w:t>
            </w:r>
            <w:r w:rsidRPr="00BB4932">
              <w:rPr>
                <w:rFonts w:ascii="Arial Narrow" w:eastAsia="Times New Roman" w:hAnsi="Arial Narrow" w:cs="Arial"/>
              </w:rPr>
              <w:t>.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459" w:type="dxa"/>
            <w:vAlign w:val="center"/>
          </w:tcPr>
          <w:p w:rsidR="006A5A48" w:rsidRPr="00BB4932" w:rsidRDefault="006A5A48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6A5A48" w:rsidRPr="00BB4932" w:rsidRDefault="006A5A48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6A5A48" w:rsidRPr="00BB4932" w:rsidRDefault="006A5A48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5A48" w:rsidRPr="00BB4932" w:rsidRDefault="006A5A48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6F57" w:rsidRPr="00BB4932" w:rsidRDefault="00076F57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5A48" w:rsidRPr="00BB4932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5A48" w:rsidRPr="00BB4932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6A5A48"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087DC9" w:rsidRPr="00BB4932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21272" w:rsidRPr="00BB493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B493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E62159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E62159" w:rsidRPr="00BB4932">
              <w:rPr>
                <w:rFonts w:ascii="Arial Narrow" w:eastAsia="Times New Roman" w:hAnsi="Arial Narrow" w:cs="Arial"/>
                <w:i/>
                <w:sz w:val="20"/>
                <w:szCs w:val="20"/>
              </w:rPr>
              <w:t>by others</w:t>
            </w:r>
          </w:p>
          <w:p w:rsidR="00CC2F62" w:rsidRPr="00BB4932" w:rsidRDefault="00CC2F62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2F62" w:rsidRPr="00BB4932" w:rsidRDefault="00CC2F62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>Monitor side of excavations</w:t>
            </w:r>
            <w:r w:rsidR="00384359" w:rsidRPr="00BB4932">
              <w:rPr>
                <w:rFonts w:ascii="Arial Narrow" w:hAnsi="Arial Narrow"/>
                <w:sz w:val="20"/>
                <w:szCs w:val="20"/>
              </w:rPr>
              <w:t xml:space="preserve"> for stability 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5A48" w:rsidRPr="00BB4932" w:rsidRDefault="006A5A48" w:rsidP="00DF7604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6A5A48" w:rsidRPr="00BB4932" w:rsidRDefault="006A5A48" w:rsidP="00DF7604">
            <w:pPr>
              <w:spacing w:after="0"/>
              <w:rPr>
                <w:rFonts w:ascii="Arial Narrow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Contr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B4932">
              <w:rPr>
                <w:rFonts w:ascii="Arial Narrow" w:eastAsia="Times New Roman" w:hAnsi="Arial Narrow" w:cs="Arial"/>
              </w:rPr>
              <w:t>tor / all ‘</w:t>
            </w:r>
            <w:r w:rsidRPr="00BB493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5A48" w:rsidRPr="00BB4932" w:rsidTr="00B92A13">
        <w:tc>
          <w:tcPr>
            <w:tcW w:w="1626" w:type="dxa"/>
            <w:vAlign w:val="center"/>
          </w:tcPr>
          <w:p w:rsidR="006A5A48" w:rsidRPr="00BB4932" w:rsidRDefault="006A5A48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Exposure to noise   - P</w:t>
            </w:r>
            <w:r w:rsidRPr="00BB4932">
              <w:rPr>
                <w:rFonts w:ascii="Arial Narrow" w:eastAsia="Times New Roman" w:hAnsi="Arial Narrow" w:cs="Arial"/>
                <w:spacing w:val="2"/>
              </w:rPr>
              <w:t>l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B4932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459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B493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B493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6A5A48" w:rsidRPr="00BB4932" w:rsidRDefault="006A5A48" w:rsidP="00DF7604">
            <w:pPr>
              <w:spacing w:after="0"/>
              <w:rPr>
                <w:rFonts w:ascii="Arial Narrow" w:hAnsi="Arial Narrow" w:cs="Arial"/>
              </w:rPr>
            </w:pPr>
          </w:p>
          <w:p w:rsidR="006A5A48" w:rsidRPr="00BB4932" w:rsidRDefault="006A5A48" w:rsidP="00DF7604">
            <w:pPr>
              <w:spacing w:after="0"/>
              <w:rPr>
                <w:rFonts w:ascii="Arial Narrow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Contr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B4932">
              <w:rPr>
                <w:rFonts w:ascii="Arial Narrow" w:eastAsia="Times New Roman" w:hAnsi="Arial Narrow" w:cs="Arial"/>
              </w:rPr>
              <w:t>tor / all ‘</w:t>
            </w:r>
            <w:r w:rsidRPr="00BB493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5A48" w:rsidRPr="00BB4932" w:rsidRDefault="006A5A48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5A48" w:rsidRPr="00BB4932" w:rsidRDefault="006A5A48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57EA" w:rsidRPr="005C6238" w:rsidTr="00B92A13">
        <w:tc>
          <w:tcPr>
            <w:tcW w:w="1626" w:type="dxa"/>
            <w:vAlign w:val="center"/>
          </w:tcPr>
          <w:p w:rsidR="00F557EA" w:rsidRDefault="00F557EA" w:rsidP="00DF7604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spoil -</w:t>
            </w:r>
          </w:p>
          <w:p w:rsidR="00F557EA" w:rsidRDefault="00F557EA" w:rsidP="00DF7604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57EA" w:rsidRDefault="00F557EA" w:rsidP="00DF7604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57EA" w:rsidRDefault="00F557EA" w:rsidP="00DF7604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57EA" w:rsidRDefault="00F557EA" w:rsidP="00DF7604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459" w:type="dxa"/>
            <w:vAlign w:val="center"/>
          </w:tcPr>
          <w:p w:rsidR="00F557EA" w:rsidRDefault="00F557EA" w:rsidP="00DF7604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557EA" w:rsidRDefault="00F557EA" w:rsidP="00DF7604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57EA" w:rsidRDefault="00F557EA" w:rsidP="00DF7604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57EA" w:rsidRDefault="00F557E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57EA" w:rsidRDefault="00F557E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557EA" w:rsidRDefault="00F557E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57EA" w:rsidRDefault="00F557EA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57EA" w:rsidRDefault="00F557EA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57EA" w:rsidRDefault="00F557EA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57EA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F557E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57E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557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557E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F557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557E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F557E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557EA" w:rsidRDefault="00F557EA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557EA" w:rsidRDefault="00F557E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57EA" w:rsidRDefault="00F557EA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57EA" w:rsidRDefault="00F557E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557EA" w:rsidRDefault="00F557EA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57EA" w:rsidRDefault="00F557EA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57EA" w:rsidRPr="005C6238" w:rsidRDefault="00F557E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2E3" w:rsidRPr="005C6238" w:rsidTr="00B92A13">
        <w:tc>
          <w:tcPr>
            <w:tcW w:w="1626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to load truck using wheelbarrow -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6B52E3" w:rsidRDefault="006B52E3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Site and weather conditions - wet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site  /</w:t>
            </w:r>
            <w:proofErr w:type="gramEnd"/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rain -</w:t>
            </w:r>
          </w:p>
          <w:p w:rsidR="006B52E3" w:rsidRDefault="006B52E3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459" w:type="dxa"/>
            <w:vAlign w:val="center"/>
          </w:tcPr>
          <w:p w:rsidR="006B52E3" w:rsidRDefault="006B52E3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6B52E3" w:rsidRDefault="006B52E3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2E3" w:rsidRDefault="006B52E3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52E3" w:rsidRDefault="006B52E3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B52E3" w:rsidRDefault="006B52E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between work areas and truck loading area.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Ramp surface clean and dry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52E3" w:rsidRDefault="00087DC9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B52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B52E3" w:rsidRDefault="006B52E3" w:rsidP="00DF760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6B52E3" w:rsidRDefault="006B52E3" w:rsidP="00DF760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B52E3" w:rsidRDefault="006B52E3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B52E3" w:rsidRDefault="006B52E3" w:rsidP="00DF7604">
            <w:pPr>
              <w:spacing w:before="16" w:after="0"/>
              <w:rPr>
                <w:rFonts w:ascii="Arial Narrow" w:hAnsi="Arial Narrow" w:cs="Arial"/>
              </w:rPr>
            </w:pPr>
          </w:p>
          <w:p w:rsidR="006B52E3" w:rsidRDefault="006B52E3" w:rsidP="00DF760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B52E3" w:rsidRDefault="006B52E3" w:rsidP="00DF760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B52E3" w:rsidRDefault="006B52E3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6B52E3" w:rsidRPr="005C6238" w:rsidRDefault="006B52E3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6F0C" w:rsidRPr="005C6238" w:rsidTr="00B92A13">
        <w:tc>
          <w:tcPr>
            <w:tcW w:w="1626" w:type="dxa"/>
            <w:vAlign w:val="center"/>
          </w:tcPr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9F65FD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20024E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9F65FD">
              <w:rPr>
                <w:rFonts w:ascii="Arial Narrow" w:eastAsia="Times New Roman" w:hAnsi="Arial Narrow" w:cs="Arial"/>
              </w:rPr>
              <w:t xml:space="preserve"> -</w:t>
            </w:r>
          </w:p>
          <w:p w:rsidR="00384359" w:rsidRDefault="0038435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459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86F0C" w:rsidRDefault="00F86F0C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86F0C" w:rsidRDefault="00F86F0C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20024E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FC41C1" w:rsidRDefault="00FC41C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C41C1" w:rsidRDefault="00FC41C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F0C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6F0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86F0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86F0C" w:rsidRDefault="00F86F0C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F86F0C" w:rsidRPr="005C6238" w:rsidRDefault="00F86F0C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0024E" w:rsidRPr="005C6238" w:rsidTr="00B92A13">
        <w:tc>
          <w:tcPr>
            <w:tcW w:w="1626" w:type="dxa"/>
            <w:vAlign w:val="center"/>
          </w:tcPr>
          <w:p w:rsidR="004727AD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and equipment -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459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Impact injury from projectiles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0024E" w:rsidRDefault="0020024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0024E" w:rsidRDefault="0020024E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21272" w:rsidRDefault="00C21272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E62159" w:rsidRPr="00E6215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by others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0024E" w:rsidRDefault="0020024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24E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0024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002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0024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20024E" w:rsidRDefault="0020024E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0024E" w:rsidRDefault="0020024E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0024E" w:rsidRPr="005C6238" w:rsidRDefault="0020024E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0D0A" w:rsidRPr="005C6238" w:rsidTr="00B92A13">
        <w:tc>
          <w:tcPr>
            <w:tcW w:w="1626" w:type="dxa"/>
            <w:vAlign w:val="center"/>
          </w:tcPr>
          <w:p w:rsidR="00A70D0A" w:rsidRDefault="00A70D0A" w:rsidP="00DF7604">
            <w:pPr>
              <w:spacing w:after="0"/>
              <w:ind w:right="-108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 w:rsidR="00A42D35">
              <w:rPr>
                <w:rFonts w:ascii="Arial Narrow" w:eastAsia="Times New Roman" w:hAnsi="Arial Narrow" w:cs="Arial"/>
                <w:spacing w:val="-2"/>
              </w:rPr>
              <w:t>utting chemically treated timber</w:t>
            </w:r>
            <w:r>
              <w:rPr>
                <w:rFonts w:ascii="Arial Narrow" w:eastAsia="Times New Roman" w:hAnsi="Arial Narrow" w:cs="Arial"/>
                <w:spacing w:val="-2"/>
              </w:rPr>
              <w:t>, pine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form</w:t>
            </w:r>
            <w:r w:rsidR="00747BAE">
              <w:rPr>
                <w:rFonts w:ascii="Arial Narrow" w:hAnsi="Arial Narrow" w:cs="Arial"/>
              </w:rPr>
              <w:t>-</w:t>
            </w:r>
            <w:r>
              <w:rPr>
                <w:rFonts w:ascii="Arial Narrow" w:hAnsi="Arial Narrow" w:cs="Arial"/>
              </w:rPr>
              <w:t xml:space="preserve">ply sheets </w:t>
            </w:r>
            <w:r w:rsidR="00A96B19">
              <w:rPr>
                <w:rFonts w:ascii="Arial Narrow" w:hAnsi="Arial Narrow" w:cs="Arial"/>
              </w:rPr>
              <w:t>-</w:t>
            </w:r>
          </w:p>
          <w:p w:rsidR="00A70D0A" w:rsidRDefault="00A70D0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70D0A" w:rsidRDefault="00A70D0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70D0A" w:rsidRDefault="00A70D0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A70D0A" w:rsidRDefault="00A70D0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A70D0A" w:rsidRDefault="00A70D0A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459" w:type="dxa"/>
            <w:vAlign w:val="center"/>
          </w:tcPr>
          <w:p w:rsidR="00A70D0A" w:rsidRDefault="00A70D0A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70D0A" w:rsidRDefault="00A70D0A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0D0A" w:rsidRDefault="00A70D0A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 w:rsidR="00A42D3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A70D0A" w:rsidRDefault="00A70D0A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A70D0A" w:rsidRDefault="00A70D0A" w:rsidP="00DF760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handling and cutting of hazardous materials. </w:t>
            </w:r>
          </w:p>
          <w:p w:rsidR="00F62F0E" w:rsidRDefault="00F62F0E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2F0E" w:rsidRDefault="00F62F0E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70D0A" w:rsidRDefault="00A70D0A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0D0A" w:rsidRDefault="00A70D0A" w:rsidP="00DF7604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0D0A" w:rsidRPr="005C6238" w:rsidRDefault="00A70D0A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7604" w:rsidRPr="00DF7604" w:rsidTr="00B92A13">
        <w:tc>
          <w:tcPr>
            <w:tcW w:w="1626" w:type="dxa"/>
            <w:vAlign w:val="center"/>
          </w:tcPr>
          <w:p w:rsidR="00354BEB" w:rsidRPr="00DF7604" w:rsidRDefault="00354BEB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DF7604">
              <w:rPr>
                <w:rFonts w:ascii="Arial Narrow" w:eastAsia="Times New Roman" w:hAnsi="Arial Narrow" w:cs="Arial"/>
              </w:rPr>
              <w:t>Use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DF7604">
              <w:rPr>
                <w:rFonts w:ascii="Arial Narrow" w:eastAsia="Times New Roman" w:hAnsi="Arial Narrow" w:cs="Arial"/>
              </w:rPr>
              <w:t xml:space="preserve">of </w:t>
            </w:r>
            <w:r w:rsidRPr="00DF760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F7604">
              <w:rPr>
                <w:rFonts w:ascii="Arial Narrow" w:eastAsia="Times New Roman" w:hAnsi="Arial Narrow" w:cs="Arial"/>
              </w:rPr>
              <w:t>le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F7604">
              <w:rPr>
                <w:rFonts w:ascii="Arial Narrow" w:eastAsia="Times New Roman" w:hAnsi="Arial Narrow" w:cs="Arial"/>
              </w:rPr>
              <w:t xml:space="preserve">se 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F7604">
              <w:rPr>
                <w:rFonts w:ascii="Arial Narrow" w:eastAsia="Times New Roman" w:hAnsi="Arial Narrow" w:cs="Arial"/>
              </w:rPr>
              <w:t>g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F7604">
              <w:rPr>
                <w:rFonts w:ascii="Arial Narrow" w:eastAsia="Times New Roman" w:hAnsi="Arial Narrow" w:cs="Arial"/>
              </w:rPr>
              <w:t>n</w:t>
            </w:r>
            <w:r w:rsidRPr="00DF7604">
              <w:rPr>
                <w:rFonts w:ascii="Arial Narrow" w:eastAsia="Times New Roman" w:hAnsi="Arial Narrow" w:cs="Arial"/>
                <w:spacing w:val="1"/>
              </w:rPr>
              <w:t xml:space="preserve">t 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 xml:space="preserve">- </w:t>
            </w:r>
            <w:r w:rsidRPr="00DF7604">
              <w:rPr>
                <w:rFonts w:ascii="Arial Narrow" w:eastAsia="Times New Roman" w:hAnsi="Arial Narrow" w:cs="Arial"/>
              </w:rPr>
              <w:t>fo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F7604">
              <w:rPr>
                <w:rFonts w:ascii="Arial Narrow" w:eastAsia="Times New Roman" w:hAnsi="Arial Narrow" w:cs="Arial"/>
              </w:rPr>
              <w:t>m o</w:t>
            </w:r>
            <w:r w:rsidRPr="00DF760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F7604">
              <w:rPr>
                <w:rFonts w:ascii="Arial Narrow" w:eastAsia="Times New Roman" w:hAnsi="Arial Narrow" w:cs="Arial"/>
              </w:rPr>
              <w:t>l</w:t>
            </w:r>
          </w:p>
          <w:p w:rsidR="00B92A13" w:rsidRPr="00DF7604" w:rsidRDefault="00B92A1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92A13" w:rsidRPr="00DF7604" w:rsidRDefault="00B92A13" w:rsidP="00DF760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459" w:type="dxa"/>
            <w:vAlign w:val="center"/>
          </w:tcPr>
          <w:p w:rsidR="00B92A13" w:rsidRPr="00DF7604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Fume inhalation</w:t>
            </w:r>
            <w:r w:rsidR="00C83C42" w:rsidRPr="00DF760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</w:p>
          <w:p w:rsidR="00B92A13" w:rsidRPr="00DF7604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DF7604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DF7604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and eye irritation</w:t>
            </w:r>
            <w:r w:rsidR="00C83C42" w:rsidRPr="00DF7604">
              <w:rPr>
                <w:rFonts w:ascii="Arial Narrow" w:eastAsia="Times New Roman" w:hAnsi="Arial Narrow" w:cs="Arial"/>
                <w:sz w:val="20"/>
                <w:szCs w:val="20"/>
              </w:rPr>
              <w:t xml:space="preserve">s 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760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760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760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Pr="00DF7604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DF76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Pr="00DF7604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54BEB" w:rsidRPr="00DF7604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4BEB" w:rsidRPr="00DF760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54BEB" w:rsidRPr="00DF7604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54BEB" w:rsidRPr="00DF760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87DC9" w:rsidRPr="00DF7604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of appropriate PPE </w:t>
            </w: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EA59F3" w:rsidRPr="00DF7604" w:rsidRDefault="00EA59F3" w:rsidP="00DF7604">
            <w:pPr>
              <w:spacing w:after="0"/>
              <w:rPr>
                <w:rFonts w:ascii="Arial Narrow" w:hAnsi="Arial Narrow" w:cs="Arial"/>
              </w:rPr>
            </w:pPr>
            <w:r w:rsidRPr="00DF7604">
              <w:rPr>
                <w:rFonts w:ascii="Arial Narrow" w:eastAsia="Times New Roman" w:hAnsi="Arial Narrow" w:cs="Arial"/>
              </w:rPr>
              <w:t>Contr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F7604">
              <w:rPr>
                <w:rFonts w:ascii="Arial Narrow" w:eastAsia="Times New Roman" w:hAnsi="Arial Narrow" w:cs="Arial"/>
              </w:rPr>
              <w:t>tor / all ‘</w:t>
            </w:r>
            <w:r w:rsidRPr="00DF760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4BEB" w:rsidRPr="005C6238" w:rsidTr="00B92A13">
        <w:tc>
          <w:tcPr>
            <w:tcW w:w="1626" w:type="dxa"/>
            <w:vAlign w:val="center"/>
          </w:tcPr>
          <w:p w:rsidR="000B790F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  <w:spacing w:val="1"/>
              </w:rPr>
              <w:lastRenderedPageBreak/>
              <w:t>P</w:t>
            </w:r>
            <w:r w:rsidRPr="0038070B">
              <w:rPr>
                <w:rFonts w:ascii="Arial Narrow" w:eastAsia="Times New Roman" w:hAnsi="Arial Narrow" w:cs="Arial"/>
              </w:rPr>
              <w:t>la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8070B">
              <w:rPr>
                <w:rFonts w:ascii="Arial Narrow" w:eastAsia="Times New Roman" w:hAnsi="Arial Narrow" w:cs="Arial"/>
              </w:rPr>
              <w:t>ing and</w:t>
            </w:r>
            <w:r w:rsidRPr="0038070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38070B">
              <w:rPr>
                <w:rFonts w:ascii="Arial Narrow" w:eastAsia="Times New Roman" w:hAnsi="Arial Narrow" w:cs="Arial"/>
              </w:rPr>
              <w:t>i</w:t>
            </w:r>
            <w:r w:rsidRPr="0038070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38070B">
              <w:rPr>
                <w:rFonts w:ascii="Arial Narrow" w:eastAsia="Times New Roman" w:hAnsi="Arial Narrow" w:cs="Arial"/>
              </w:rPr>
              <w:t>ing of</w:t>
            </w:r>
            <w:r w:rsidR="007E311E">
              <w:rPr>
                <w:rFonts w:ascii="Arial Narrow" w:eastAsia="Times New Roman" w:hAnsi="Arial Narrow" w:cs="Arial"/>
              </w:rPr>
              <w:t xml:space="preserve"> r</w:t>
            </w:r>
            <w:r w:rsidRPr="0038070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38070B">
              <w:rPr>
                <w:rFonts w:ascii="Arial Narrow" w:eastAsia="Times New Roman" w:hAnsi="Arial Narrow" w:cs="Arial"/>
              </w:rPr>
              <w:t>info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8070B">
              <w:rPr>
                <w:rFonts w:ascii="Arial Narrow" w:eastAsia="Times New Roman" w:hAnsi="Arial Narrow" w:cs="Arial"/>
                <w:spacing w:val="1"/>
              </w:rPr>
              <w:t>c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8070B">
              <w:rPr>
                <w:rFonts w:ascii="Arial Narrow" w:eastAsia="Times New Roman" w:hAnsi="Arial Narrow" w:cs="Arial"/>
              </w:rPr>
              <w:t>ment</w:t>
            </w:r>
            <w:r w:rsidR="000B790F">
              <w:rPr>
                <w:rFonts w:ascii="Arial Narrow" w:eastAsia="Times New Roman" w:hAnsi="Arial Narrow" w:cs="Arial"/>
              </w:rPr>
              <w:t xml:space="preserve"> </w:t>
            </w:r>
            <w:r w:rsidR="007B1CE4">
              <w:rPr>
                <w:rFonts w:ascii="Arial Narrow" w:eastAsia="Times New Roman" w:hAnsi="Arial Narrow" w:cs="Arial"/>
              </w:rPr>
              <w:t>-</w:t>
            </w:r>
          </w:p>
          <w:p w:rsidR="007B1CE4" w:rsidRDefault="007B1CE4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1CE4" w:rsidRDefault="007B1CE4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CE4" w:rsidRPr="000B790F" w:rsidRDefault="007B1CE4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B790F" w:rsidRPr="007B1CE4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B1CE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92A13" w:rsidRPr="00B92A13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2A13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459" w:type="dxa"/>
            <w:vAlign w:val="center"/>
          </w:tcPr>
          <w:p w:rsidR="00C83C42" w:rsidRDefault="00C83C42" w:rsidP="00DF760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C83C42" w:rsidRDefault="00C83C42" w:rsidP="00DF7604">
            <w:pPr>
              <w:spacing w:after="0"/>
              <w:ind w:right="-83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92A13" w:rsidRDefault="00C83C42" w:rsidP="00DF7604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C83C42" w:rsidRDefault="00C83C42" w:rsidP="00DF7604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38070B">
              <w:rPr>
                <w:rFonts w:ascii="Arial Narrow" w:hAnsi="Arial Narrow" w:cs="Arial"/>
                <w:sz w:val="20"/>
                <w:szCs w:val="20"/>
              </w:rPr>
              <w:t>Cuts and abrasions</w:t>
            </w: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6F57" w:rsidRDefault="00076F57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76F57" w:rsidRDefault="00076F57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76F57" w:rsidRDefault="00076F57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5BF1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95BF1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Default="00E95BF1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E95BF1" w:rsidRDefault="00E95BF1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38070B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54BEB" w:rsidRPr="0038070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54BEB" w:rsidRPr="0038070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team lifting.</w:t>
            </w:r>
          </w:p>
          <w:p w:rsidR="00FC5501" w:rsidRDefault="00FC5501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Pr="00AC538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tasks. </w:t>
            </w:r>
          </w:p>
          <w:p w:rsidR="00C21272" w:rsidRDefault="00C21272" w:rsidP="00DF760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clear access to and a clear working area.</w:t>
            </w:r>
          </w:p>
          <w:p w:rsidR="00FC5501" w:rsidRDefault="00FC5501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EA59F3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EA59F3" w:rsidRDefault="00EA59F3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4BEB" w:rsidRPr="007E311E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4BEB" w:rsidRPr="005C6238" w:rsidTr="00B92A13">
        <w:tc>
          <w:tcPr>
            <w:tcW w:w="1626" w:type="dxa"/>
            <w:vAlign w:val="center"/>
          </w:tcPr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  <w:spacing w:val="1"/>
              </w:rPr>
              <w:t>P</w:t>
            </w:r>
            <w:r w:rsidRPr="0038070B">
              <w:rPr>
                <w:rFonts w:ascii="Arial Narrow" w:eastAsia="Times New Roman" w:hAnsi="Arial Narrow" w:cs="Arial"/>
              </w:rPr>
              <w:t>la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8070B">
              <w:rPr>
                <w:rFonts w:ascii="Arial Narrow" w:eastAsia="Times New Roman" w:hAnsi="Arial Narrow" w:cs="Arial"/>
              </w:rPr>
              <w:t>e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Pr="0038070B">
              <w:rPr>
                <w:rFonts w:ascii="Arial Narrow" w:eastAsia="Times New Roman" w:hAnsi="Arial Narrow" w:cs="Arial"/>
              </w:rPr>
              <w:t>on</w:t>
            </w:r>
            <w:r w:rsidRPr="0038070B">
              <w:rPr>
                <w:rFonts w:ascii="Arial Narrow" w:eastAsia="Times New Roman" w:hAnsi="Arial Narrow" w:cs="Arial"/>
                <w:spacing w:val="1"/>
              </w:rPr>
              <w:t>c</w:t>
            </w:r>
            <w:r w:rsidRPr="0038070B">
              <w:rPr>
                <w:rFonts w:ascii="Arial Narrow" w:eastAsia="Times New Roman" w:hAnsi="Arial Narrow" w:cs="Arial"/>
              </w:rPr>
              <w:t>r</w:t>
            </w:r>
            <w:r w:rsidRPr="0038070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38070B">
              <w:rPr>
                <w:rFonts w:ascii="Arial Narrow" w:eastAsia="Times New Roman" w:hAnsi="Arial Narrow" w:cs="Arial"/>
              </w:rPr>
              <w:t xml:space="preserve">te </w:t>
            </w:r>
            <w:r w:rsidR="00D91575">
              <w:rPr>
                <w:rFonts w:ascii="Arial Narrow" w:eastAsia="Times New Roman" w:hAnsi="Arial Narrow" w:cs="Arial"/>
              </w:rPr>
              <w:t>-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 xml:space="preserve">- </w:t>
            </w:r>
            <w:r w:rsidR="00E10F4D">
              <w:rPr>
                <w:rFonts w:ascii="Arial Narrow" w:eastAsia="Times New Roman" w:hAnsi="Arial Narrow" w:cs="Arial"/>
              </w:rPr>
              <w:t>p</w:t>
            </w:r>
            <w:r w:rsidRPr="0038070B">
              <w:rPr>
                <w:rFonts w:ascii="Arial Narrow" w:eastAsia="Times New Roman" w:hAnsi="Arial Narrow" w:cs="Arial"/>
              </w:rPr>
              <w:t>ump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- wheelbarrow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-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</w:rPr>
              <w:t>shov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8070B">
              <w:rPr>
                <w:rFonts w:ascii="Arial Narrow" w:eastAsia="Times New Roman" w:hAnsi="Arial Narrow" w:cs="Arial"/>
              </w:rPr>
              <w:t>l</w:t>
            </w:r>
            <w:r w:rsidRPr="0038070B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8070B">
              <w:rPr>
                <w:rFonts w:ascii="Arial Narrow" w:eastAsia="Times New Roman" w:hAnsi="Arial Narrow" w:cs="Arial"/>
              </w:rPr>
              <w:t>ing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-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</w:rPr>
              <w:t>s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8070B">
              <w:rPr>
                <w:rFonts w:ascii="Arial Narrow" w:eastAsia="Times New Roman" w:hAnsi="Arial Narrow" w:cs="Arial"/>
              </w:rPr>
              <w:t>re</w:t>
            </w:r>
            <w:r w:rsidRPr="0038070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8070B">
              <w:rPr>
                <w:rFonts w:ascii="Arial Narrow" w:eastAsia="Times New Roman" w:hAnsi="Arial Narrow" w:cs="Arial"/>
              </w:rPr>
              <w:t>ding</w:t>
            </w:r>
          </w:p>
          <w:p w:rsidR="00354BE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8070B">
              <w:rPr>
                <w:rFonts w:ascii="Arial Narrow" w:eastAsia="Times New Roman" w:hAnsi="Arial Narrow" w:cs="Arial"/>
              </w:rPr>
              <w:t>- finishing</w:t>
            </w:r>
          </w:p>
          <w:p w:rsidR="00B92A13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790F" w:rsidRPr="000B790F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8070B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0B790F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790F" w:rsidRPr="000B790F" w:rsidRDefault="000B790F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0B790F" w:rsidRDefault="000B790F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92A13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0B790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EA59F3" w:rsidRPr="00B92A13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  <w:r w:rsidR="00D91575"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736B1D">
              <w:rPr>
                <w:rFonts w:ascii="Arial Narrow" w:hAnsi="Arial Narrow" w:cs="Arial"/>
                <w:sz w:val="20"/>
                <w:szCs w:val="20"/>
              </w:rPr>
              <w:t>B</w:t>
            </w:r>
            <w:r>
              <w:rPr>
                <w:rFonts w:ascii="Arial Narrow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459" w:type="dxa"/>
            <w:vAlign w:val="center"/>
          </w:tcPr>
          <w:p w:rsidR="00B92A13" w:rsidRDefault="00354BEB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8070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92A13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38070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320E13">
              <w:rPr>
                <w:rFonts w:ascii="Arial Narrow" w:hAnsi="Arial Narrow" w:cs="Arial"/>
                <w:sz w:val="20"/>
                <w:szCs w:val="20"/>
              </w:rPr>
              <w:t xml:space="preserve">on uneven </w:t>
            </w:r>
            <w:r w:rsidR="000B790F">
              <w:rPr>
                <w:rFonts w:ascii="Arial Narrow" w:hAnsi="Arial Narrow" w:cs="Arial"/>
                <w:sz w:val="20"/>
                <w:szCs w:val="20"/>
              </w:rPr>
              <w:t xml:space="preserve">/ wet </w:t>
            </w:r>
            <w:r w:rsidR="00320E13">
              <w:rPr>
                <w:rFonts w:ascii="Arial Narrow" w:hAnsi="Arial Narrow" w:cs="Arial"/>
                <w:sz w:val="20"/>
                <w:szCs w:val="20"/>
              </w:rPr>
              <w:t>work areas</w:t>
            </w:r>
          </w:p>
          <w:p w:rsidR="00B92A13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ack injuries – muscle strains and sprains</w:t>
            </w:r>
          </w:p>
          <w:p w:rsidR="00B92A13" w:rsidRDefault="00B92A13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538E" w:rsidRDefault="00AC538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538E" w:rsidRDefault="00AC538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538E" w:rsidRDefault="00AC538E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92A13" w:rsidRPr="0038070B" w:rsidRDefault="00B92A13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Pr="0038070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irritation</w:t>
            </w:r>
            <w:r w:rsidR="00C83C42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4BEB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6F57" w:rsidRDefault="00076F57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76F57" w:rsidRDefault="00076F57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95BF1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Default="00E95BF1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E95BF1" w:rsidRDefault="00E95BF1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38070B" w:rsidRDefault="00087DC9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54BEB" w:rsidRPr="003807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54BEB"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 w:rsidR="00354BEB" w:rsidRPr="0038070B">
              <w:rPr>
                <w:rFonts w:ascii="Arial Narrow" w:eastAsia="Times New Roman" w:hAnsi="Arial Narrow" w:cs="Arial"/>
                <w:sz w:val="20"/>
                <w:szCs w:val="20"/>
              </w:rPr>
              <w:t>rotate ‘workers’ and vary tasks.</w:t>
            </w:r>
          </w:p>
          <w:p w:rsidR="00144742" w:rsidRDefault="00144742" w:rsidP="00DF760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clear access to and a clear working area.</w:t>
            </w:r>
          </w:p>
          <w:p w:rsidR="00144742" w:rsidRDefault="00144742" w:rsidP="00DF7604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38070B" w:rsidRDefault="00354BEB" w:rsidP="00DF7604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8070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EA59F3" w:rsidRDefault="00EA59F3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4BEB" w:rsidRPr="0038070B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4BEB" w:rsidRPr="005C6238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4BEB" w:rsidRPr="00BB4932" w:rsidTr="00B92A13">
        <w:tc>
          <w:tcPr>
            <w:tcW w:w="1626" w:type="dxa"/>
            <w:vAlign w:val="center"/>
          </w:tcPr>
          <w:p w:rsidR="00354BEB" w:rsidRPr="00BB4932" w:rsidRDefault="00354BEB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BB4932">
              <w:rPr>
                <w:rFonts w:ascii="Arial Narrow" w:eastAsia="Times New Roman" w:hAnsi="Arial Narrow" w:cs="Arial"/>
              </w:rPr>
              <w:t xml:space="preserve">Use </w:t>
            </w:r>
            <w:r w:rsidR="00A96B19" w:rsidRPr="00BB4932">
              <w:rPr>
                <w:rFonts w:ascii="Arial Narrow" w:eastAsia="Times New Roman" w:hAnsi="Arial Narrow" w:cs="Arial"/>
              </w:rPr>
              <w:t xml:space="preserve">of </w:t>
            </w:r>
            <w:r w:rsidRPr="00BB4932">
              <w:rPr>
                <w:rFonts w:ascii="Arial Narrow" w:eastAsia="Times New Roman" w:hAnsi="Arial Narrow" w:cs="Arial"/>
              </w:rPr>
              <w:t>mechanical t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B4932">
              <w:rPr>
                <w:rFonts w:ascii="Arial Narrow" w:eastAsia="Times New Roman" w:hAnsi="Arial Narrow" w:cs="Arial"/>
              </w:rPr>
              <w:t>ow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B4932">
              <w:rPr>
                <w:rFonts w:ascii="Arial Narrow" w:eastAsia="Times New Roman" w:hAnsi="Arial Narrow" w:cs="Arial"/>
              </w:rPr>
              <w:t>l</w:t>
            </w:r>
            <w:r w:rsidRPr="00BB4932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B4932">
              <w:rPr>
                <w:rFonts w:ascii="Arial Narrow" w:eastAsia="Times New Roman" w:hAnsi="Arial Narrow" w:cs="Arial"/>
              </w:rPr>
              <w:t>ing</w:t>
            </w:r>
          </w:p>
          <w:p w:rsidR="00354BEB" w:rsidRPr="00BB4932" w:rsidRDefault="00A96B19" w:rsidP="00DF760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t>m</w:t>
            </w:r>
            <w:r w:rsidR="00354BEB" w:rsidRPr="00BB4932">
              <w:rPr>
                <w:rFonts w:ascii="Arial Narrow" w:eastAsia="Times New Roman" w:hAnsi="Arial Narrow" w:cs="Arial"/>
              </w:rPr>
              <w:t>a</w:t>
            </w:r>
            <w:r w:rsidR="00354BEB" w:rsidRPr="00BB4932">
              <w:rPr>
                <w:rFonts w:ascii="Arial Narrow" w:eastAsia="Times New Roman" w:hAnsi="Arial Narrow" w:cs="Arial"/>
                <w:spacing w:val="-1"/>
              </w:rPr>
              <w:t>c</w:t>
            </w:r>
            <w:r w:rsidR="00354BEB" w:rsidRPr="00BB4932">
              <w:rPr>
                <w:rFonts w:ascii="Arial Narrow" w:eastAsia="Times New Roman" w:hAnsi="Arial Narrow" w:cs="Arial"/>
              </w:rPr>
              <w:t>hine</w:t>
            </w:r>
            <w:r w:rsidRPr="00BB4932">
              <w:rPr>
                <w:rFonts w:ascii="Arial Narrow" w:eastAsia="Times New Roman" w:hAnsi="Arial Narrow" w:cs="Arial"/>
              </w:rPr>
              <w:t xml:space="preserve"> -</w:t>
            </w:r>
          </w:p>
          <w:p w:rsidR="00AC538E" w:rsidRPr="00BB4932" w:rsidRDefault="00AC538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92A13" w:rsidRPr="00BB4932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B92A13" w:rsidRPr="00BB4932" w:rsidRDefault="00B92A13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92A13" w:rsidRPr="00BB4932" w:rsidRDefault="00B92A13" w:rsidP="00DF7604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92A13" w:rsidRPr="00BB4932" w:rsidRDefault="00B92A13" w:rsidP="00DF7604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BB4932" w:rsidRDefault="00B92A13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</w:t>
            </w:r>
          </w:p>
          <w:p w:rsidR="000B790F" w:rsidRPr="00BB4932" w:rsidRDefault="000B790F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538E" w:rsidRPr="00BB4932" w:rsidRDefault="00AC538E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Equipment noise</w:t>
            </w:r>
          </w:p>
        </w:tc>
        <w:tc>
          <w:tcPr>
            <w:tcW w:w="1459" w:type="dxa"/>
            <w:vAlign w:val="center"/>
          </w:tcPr>
          <w:p w:rsidR="00B92A13" w:rsidRPr="00BB4932" w:rsidRDefault="00B92A13" w:rsidP="00DF760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B92A13" w:rsidRPr="00BB4932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4BEB" w:rsidRPr="00BB4932" w:rsidRDefault="00B92A13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B</w:t>
            </w:r>
            <w:r w:rsidR="00354BEB" w:rsidRPr="00BB4932">
              <w:rPr>
                <w:rFonts w:ascii="Arial Narrow" w:eastAsia="Times New Roman" w:hAnsi="Arial Narrow" w:cs="Arial"/>
                <w:sz w:val="20"/>
                <w:szCs w:val="20"/>
              </w:rPr>
              <w:t>ack injuries - muscle strains and sprains.</w:t>
            </w:r>
          </w:p>
          <w:p w:rsidR="00AC538E" w:rsidRPr="00BB4932" w:rsidRDefault="00AC538E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BB4932" w:rsidRDefault="00B92A13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723209" w:rsidRPr="00BB4932">
              <w:rPr>
                <w:rFonts w:ascii="Arial Narrow" w:eastAsia="Times New Roman" w:hAnsi="Arial Narrow" w:cs="Arial"/>
                <w:sz w:val="20"/>
                <w:szCs w:val="20"/>
              </w:rPr>
              <w:t>exhaust</w:t>
            </w:r>
            <w:r w:rsidR="00354BEB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fum</w:t>
            </w:r>
            <w:r w:rsidR="00354BEB" w:rsidRPr="00BB493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354BEB" w:rsidRPr="00BB4932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C83C42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91575" w:rsidRPr="00BB493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C83C42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AC538E" w:rsidRPr="00BB4932" w:rsidRDefault="00AC538E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538E" w:rsidRPr="00BB4932" w:rsidRDefault="00AC538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B493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B493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Pr="00BB4932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B493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Pr="00BB4932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5BF1" w:rsidRPr="00BB4932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95BF1" w:rsidRPr="00BB4932" w:rsidRDefault="00E95BF1" w:rsidP="00DF760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5BF1" w:rsidRPr="00BB4932" w:rsidRDefault="00E95BF1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E95BF1" w:rsidRPr="00BB4932" w:rsidRDefault="00E95BF1" w:rsidP="00DF760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54BEB" w:rsidRPr="00BB4932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4BEB"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54BEB" w:rsidRPr="00BB493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experienced operator.</w:t>
            </w:r>
          </w:p>
          <w:p w:rsidR="00144742" w:rsidRPr="00BB4932" w:rsidRDefault="00144742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44742" w:rsidRPr="00BB4932" w:rsidRDefault="00354BEB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144742" w:rsidRPr="00BB4932" w:rsidRDefault="00144742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BB4932" w:rsidRDefault="00354BEB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B4932">
              <w:rPr>
                <w:rFonts w:ascii="Arial Narrow" w:eastAsia="Times New Roman" w:hAnsi="Arial Narrow" w:cs="Arial"/>
                <w:sz w:val="20"/>
                <w:szCs w:val="20"/>
              </w:rPr>
              <w:t>Adequate ventilation.</w:t>
            </w:r>
          </w:p>
        </w:tc>
        <w:tc>
          <w:tcPr>
            <w:tcW w:w="1559" w:type="dxa"/>
            <w:vAlign w:val="center"/>
          </w:tcPr>
          <w:p w:rsidR="00EA59F3" w:rsidRPr="00BB4932" w:rsidRDefault="00EA59F3" w:rsidP="00DF7604">
            <w:pPr>
              <w:spacing w:after="0"/>
              <w:rPr>
                <w:rFonts w:ascii="Arial Narrow" w:hAnsi="Arial Narrow" w:cs="Arial"/>
              </w:rPr>
            </w:pPr>
            <w:r w:rsidRPr="00BB493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B493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B4932">
              <w:rPr>
                <w:rFonts w:ascii="Arial Narrow" w:eastAsia="Times New Roman" w:hAnsi="Arial Narrow" w:cs="Arial"/>
              </w:rPr>
              <w:t>tor / all ‘</w:t>
            </w:r>
            <w:r w:rsidRPr="00BB493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4BEB" w:rsidRPr="00BB4932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4BEB" w:rsidRPr="00BB4932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F7604" w:rsidRPr="00DF7604" w:rsidTr="00B92A13">
        <w:tc>
          <w:tcPr>
            <w:tcW w:w="1626" w:type="dxa"/>
            <w:vAlign w:val="center"/>
          </w:tcPr>
          <w:p w:rsidR="00AC538E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F7604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DF7604">
              <w:rPr>
                <w:rFonts w:ascii="Arial Narrow" w:eastAsia="Times New Roman" w:hAnsi="Arial Narrow" w:cs="Arial"/>
              </w:rPr>
              <w:t>l</w:t>
            </w:r>
            <w:r w:rsidRPr="00DF760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F7604">
              <w:rPr>
                <w:rFonts w:ascii="Arial Narrow" w:eastAsia="Times New Roman" w:hAnsi="Arial Narrow" w:cs="Arial"/>
              </w:rPr>
              <w:t>ng</w:t>
            </w:r>
            <w:r w:rsidRPr="00DF7604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7604">
              <w:rPr>
                <w:rFonts w:ascii="Arial Narrow" w:eastAsia="Times New Roman" w:hAnsi="Arial Narrow" w:cs="Arial"/>
              </w:rPr>
              <w:t>o</w:t>
            </w:r>
            <w:r w:rsidRPr="00DF7604">
              <w:rPr>
                <w:rFonts w:ascii="Arial Narrow" w:eastAsia="Times New Roman" w:hAnsi="Arial Narrow" w:cs="Arial"/>
                <w:spacing w:val="2"/>
              </w:rPr>
              <w:t>n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7604">
              <w:rPr>
                <w:rFonts w:ascii="Arial Narrow" w:eastAsia="Times New Roman" w:hAnsi="Arial Narrow" w:cs="Arial"/>
              </w:rPr>
              <w:t>r</w:t>
            </w:r>
            <w:r w:rsidRPr="00DF7604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DF7604">
              <w:rPr>
                <w:rFonts w:ascii="Arial Narrow" w:eastAsia="Times New Roman" w:hAnsi="Arial Narrow" w:cs="Arial"/>
                <w:spacing w:val="3"/>
              </w:rPr>
              <w:t>t</w:t>
            </w:r>
            <w:r w:rsidRPr="00DF7604">
              <w:rPr>
                <w:rFonts w:ascii="Arial Narrow" w:eastAsia="Times New Roman" w:hAnsi="Arial Narrow" w:cs="Arial"/>
              </w:rPr>
              <w:t>e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A96B19" w:rsidRPr="00DF7604">
              <w:rPr>
                <w:rFonts w:ascii="Arial Narrow" w:eastAsia="Times New Roman" w:hAnsi="Arial Narrow" w:cs="Arial"/>
                <w:spacing w:val="-1"/>
              </w:rPr>
              <w:t>using</w:t>
            </w:r>
            <w:r w:rsidR="007E311E" w:rsidRPr="00DF7604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7604">
              <w:rPr>
                <w:rFonts w:ascii="Arial Narrow" w:eastAsia="Times New Roman" w:hAnsi="Arial Narrow" w:cs="Arial"/>
              </w:rPr>
              <w:t>u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F7604">
              <w:rPr>
                <w:rFonts w:ascii="Arial Narrow" w:eastAsia="Times New Roman" w:hAnsi="Arial Narrow" w:cs="Arial"/>
              </w:rPr>
              <w:t xml:space="preserve">ing 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7604">
              <w:rPr>
                <w:rFonts w:ascii="Arial Narrow" w:eastAsia="Times New Roman" w:hAnsi="Arial Narrow" w:cs="Arial"/>
              </w:rPr>
              <w:t>ompound</w:t>
            </w:r>
            <w:r w:rsidR="00A96B19" w:rsidRPr="00DF7604">
              <w:rPr>
                <w:rFonts w:ascii="Arial Narrow" w:eastAsia="Times New Roman" w:hAnsi="Arial Narrow" w:cs="Arial"/>
              </w:rPr>
              <w:t xml:space="preserve"> </w:t>
            </w:r>
            <w:r w:rsidR="003F3502" w:rsidRPr="00DF7604">
              <w:rPr>
                <w:rFonts w:ascii="Arial Narrow" w:eastAsia="Times New Roman" w:hAnsi="Arial Narrow" w:cs="Arial"/>
              </w:rPr>
              <w:t>-</w:t>
            </w:r>
          </w:p>
          <w:p w:rsidR="003F3502" w:rsidRPr="00DF7604" w:rsidRDefault="003F3502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C538E" w:rsidRPr="00DF7604" w:rsidRDefault="00AC538E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459" w:type="dxa"/>
            <w:vAlign w:val="center"/>
          </w:tcPr>
          <w:p w:rsidR="00C83C42" w:rsidRPr="00DF7604" w:rsidRDefault="00C83C42" w:rsidP="00DF760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Inhalation of fum</w:t>
            </w:r>
            <w:r w:rsidRPr="00DF760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s - respiratory problems</w:t>
            </w:r>
          </w:p>
          <w:p w:rsidR="00C83C42" w:rsidRPr="00DF7604" w:rsidRDefault="00C83C42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DF7604" w:rsidRDefault="00AC538E" w:rsidP="00DF760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54BEB" w:rsidRPr="00DF7604">
              <w:rPr>
                <w:rFonts w:ascii="Arial Narrow" w:hAnsi="Arial Narrow" w:cs="Arial"/>
                <w:sz w:val="20"/>
                <w:szCs w:val="20"/>
              </w:rPr>
              <w:t>kin irritation</w:t>
            </w:r>
            <w:r w:rsidR="00C83C42" w:rsidRPr="00DF7604"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54BEB" w:rsidRPr="00DF7604">
              <w:rPr>
                <w:rFonts w:ascii="Arial Narrow" w:hAnsi="Arial Narrow" w:cs="Arial"/>
                <w:sz w:val="20"/>
                <w:szCs w:val="20"/>
              </w:rPr>
              <w:t xml:space="preserve"> / eye damage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760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760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760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E15FA" w:rsidRPr="00DF7604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F760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DF76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E15FA" w:rsidRPr="00DF7604" w:rsidRDefault="009E15FA" w:rsidP="00DF760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54BEB" w:rsidRPr="00DF7604" w:rsidRDefault="00087DC9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4BEB" w:rsidRPr="00DF7604">
              <w:rPr>
                <w:rFonts w:ascii="Arial Narrow" w:eastAsia="Times New Roman" w:hAnsi="Arial Narrow" w:cs="Arial"/>
                <w:sz w:val="20"/>
                <w:szCs w:val="20"/>
              </w:rPr>
              <w:t>and experienced ‘workers’.</w:t>
            </w:r>
          </w:p>
          <w:p w:rsidR="007B1CE4" w:rsidRPr="00DF7604" w:rsidRDefault="007B1CE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7B1CE4" w:rsidRPr="00DF7604" w:rsidRDefault="007B1CE4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7604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EA59F3" w:rsidRPr="00DF7604" w:rsidRDefault="00EA59F3" w:rsidP="00DF7604">
            <w:pPr>
              <w:spacing w:after="0"/>
              <w:rPr>
                <w:rFonts w:ascii="Arial Narrow" w:hAnsi="Arial Narrow" w:cs="Arial"/>
              </w:rPr>
            </w:pPr>
            <w:r w:rsidRPr="00DF7604">
              <w:rPr>
                <w:rFonts w:ascii="Arial Narrow" w:eastAsia="Times New Roman" w:hAnsi="Arial Narrow" w:cs="Arial"/>
              </w:rPr>
              <w:t>Contr</w:t>
            </w:r>
            <w:r w:rsidRPr="00DF760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F7604">
              <w:rPr>
                <w:rFonts w:ascii="Arial Narrow" w:eastAsia="Times New Roman" w:hAnsi="Arial Narrow" w:cs="Arial"/>
              </w:rPr>
              <w:t>tor / all ‘</w:t>
            </w:r>
            <w:r w:rsidRPr="00DF760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4BEB" w:rsidRPr="00DF7604" w:rsidRDefault="00354BEB" w:rsidP="00DF760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4BEB" w:rsidRPr="00DF7604" w:rsidRDefault="00354BEB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309" w:rsidRPr="005C6238" w:rsidTr="00B92A13">
        <w:tc>
          <w:tcPr>
            <w:tcW w:w="1626" w:type="dxa"/>
            <w:vAlign w:val="center"/>
          </w:tcPr>
          <w:p w:rsidR="000D5309" w:rsidRDefault="004727AD" w:rsidP="00DF760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0D5309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D5309" w:rsidRDefault="000D5309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459" w:type="dxa"/>
            <w:vAlign w:val="center"/>
          </w:tcPr>
          <w:p w:rsidR="00D92027" w:rsidRDefault="00D92027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D92027" w:rsidRDefault="00D92027" w:rsidP="00DF760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92027" w:rsidRDefault="00D92027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D92027" w:rsidRDefault="00D92027" w:rsidP="00DF760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92027" w:rsidRDefault="00D92027" w:rsidP="00DF760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D5309" w:rsidRDefault="000D5309" w:rsidP="00DF7604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D5309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A6D34" w:rsidRDefault="00EA6D34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4D9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building waste and rubbish in the designated waste area</w:t>
            </w:r>
            <w:r w:rsidR="00E201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0D5309" w:rsidRDefault="000D530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D5309" w:rsidRDefault="000D530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0147" w:rsidRDefault="00E20147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0147" w:rsidRDefault="00E20147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D5309" w:rsidRDefault="000D5309" w:rsidP="00DF760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D5309" w:rsidRDefault="000D5309" w:rsidP="00DF760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0D5309" w:rsidRPr="005C6238" w:rsidRDefault="000D5309" w:rsidP="00DF760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FE42D2" w:rsidRDefault="00FE42D2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E1724C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91575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91575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429A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429AC">
        <w:rPr>
          <w:rFonts w:ascii="Krona One" w:eastAsia="Forte" w:hAnsi="Krona One" w:cs="Forte"/>
          <w:sz w:val="18"/>
          <w:szCs w:val="18"/>
        </w:rPr>
        <w:t>a</w:t>
      </w:r>
      <w:r w:rsidR="003429A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429AC">
        <w:rPr>
          <w:rFonts w:ascii="Krona One" w:eastAsia="Forte" w:hAnsi="Krona One" w:cs="Forte"/>
          <w:sz w:val="18"/>
          <w:szCs w:val="18"/>
        </w:rPr>
        <w:t>e</w:t>
      </w:r>
      <w:r w:rsidR="003429A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429A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429AC">
        <w:rPr>
          <w:rFonts w:ascii="Krona One" w:eastAsia="Forte" w:hAnsi="Krona One" w:cs="Forte"/>
          <w:sz w:val="18"/>
          <w:szCs w:val="18"/>
        </w:rPr>
        <w:t>od</w:t>
      </w:r>
      <w:r w:rsidR="003429A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429AC">
        <w:rPr>
          <w:rFonts w:ascii="Arial" w:eastAsia="Times New Roman" w:hAnsi="Arial" w:cs="Arial"/>
        </w:rPr>
        <w:t>Austr</w:t>
      </w:r>
      <w:r w:rsidR="003429AC">
        <w:rPr>
          <w:rFonts w:ascii="Arial" w:eastAsia="Times New Roman" w:hAnsi="Arial" w:cs="Arial"/>
          <w:spacing w:val="-1"/>
        </w:rPr>
        <w:t>a</w:t>
      </w:r>
      <w:r w:rsidR="003429AC">
        <w:rPr>
          <w:rFonts w:ascii="Arial" w:eastAsia="Times New Roman" w:hAnsi="Arial" w:cs="Arial"/>
        </w:rPr>
        <w:t>l</w:t>
      </w:r>
      <w:r w:rsidR="003429AC">
        <w:rPr>
          <w:rFonts w:ascii="Arial" w:eastAsia="Times New Roman" w:hAnsi="Arial" w:cs="Arial"/>
          <w:spacing w:val="1"/>
        </w:rPr>
        <w:t>i</w:t>
      </w:r>
      <w:r w:rsidR="003429AC">
        <w:rPr>
          <w:rFonts w:ascii="Arial" w:eastAsia="Times New Roman" w:hAnsi="Arial" w:cs="Arial"/>
        </w:rPr>
        <w:t>a</w:t>
      </w:r>
      <w:r w:rsidR="003429AC">
        <w:rPr>
          <w:rFonts w:ascii="Arial" w:eastAsia="Times New Roman" w:hAnsi="Arial" w:cs="Arial"/>
          <w:spacing w:val="-1"/>
        </w:rPr>
        <w:t xml:space="preserve"> </w:t>
      </w:r>
      <w:r w:rsidR="003429AC">
        <w:rPr>
          <w:rFonts w:ascii="Arial" w:eastAsia="Times New Roman" w:hAnsi="Arial" w:cs="Arial"/>
          <w:spacing w:val="1"/>
        </w:rPr>
        <w:t>P</w:t>
      </w:r>
      <w:r w:rsidR="003429AC">
        <w:rPr>
          <w:rFonts w:ascii="Arial" w:eastAsia="Times New Roman" w:hAnsi="Arial" w:cs="Arial"/>
          <w:spacing w:val="3"/>
        </w:rPr>
        <w:t>t</w:t>
      </w:r>
      <w:r w:rsidR="003429AC">
        <w:rPr>
          <w:rFonts w:ascii="Arial" w:eastAsia="Times New Roman" w:hAnsi="Arial" w:cs="Arial"/>
        </w:rPr>
        <w:t>y.</w:t>
      </w:r>
      <w:r w:rsidR="003429A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12C4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91575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9157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91575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9157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52F7F">
        <w:rPr>
          <w:rFonts w:ascii="Arial" w:eastAsia="Times New Roman" w:hAnsi="Arial" w:cs="Arial"/>
        </w:rPr>
        <w:t xml:space="preserve">this </w:t>
      </w:r>
      <w:r w:rsidR="003429A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429AC">
        <w:rPr>
          <w:rFonts w:ascii="Krona One" w:eastAsia="Forte" w:hAnsi="Krona One" w:cs="Forte"/>
          <w:sz w:val="18"/>
          <w:szCs w:val="18"/>
        </w:rPr>
        <w:t>a</w:t>
      </w:r>
      <w:r w:rsidR="003429A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429AC">
        <w:rPr>
          <w:rFonts w:ascii="Krona One" w:eastAsia="Forte" w:hAnsi="Krona One" w:cs="Forte"/>
          <w:sz w:val="18"/>
          <w:szCs w:val="18"/>
        </w:rPr>
        <w:t>e</w:t>
      </w:r>
      <w:r w:rsidR="003429A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429A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429AC">
        <w:rPr>
          <w:rFonts w:ascii="Krona One" w:eastAsia="Forte" w:hAnsi="Krona One" w:cs="Forte"/>
          <w:sz w:val="18"/>
          <w:szCs w:val="18"/>
        </w:rPr>
        <w:t>od</w:t>
      </w:r>
      <w:r w:rsidR="003429A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429AC">
        <w:rPr>
          <w:rFonts w:ascii="Arial" w:eastAsia="Times New Roman" w:hAnsi="Arial" w:cs="Arial"/>
        </w:rPr>
        <w:t>Austr</w:t>
      </w:r>
      <w:r w:rsidR="003429AC">
        <w:rPr>
          <w:rFonts w:ascii="Arial" w:eastAsia="Times New Roman" w:hAnsi="Arial" w:cs="Arial"/>
          <w:spacing w:val="-1"/>
        </w:rPr>
        <w:t>a</w:t>
      </w:r>
      <w:r w:rsidR="003429AC">
        <w:rPr>
          <w:rFonts w:ascii="Arial" w:eastAsia="Times New Roman" w:hAnsi="Arial" w:cs="Arial"/>
        </w:rPr>
        <w:t>l</w:t>
      </w:r>
      <w:r w:rsidR="003429AC">
        <w:rPr>
          <w:rFonts w:ascii="Arial" w:eastAsia="Times New Roman" w:hAnsi="Arial" w:cs="Arial"/>
          <w:spacing w:val="1"/>
        </w:rPr>
        <w:t>i</w:t>
      </w:r>
      <w:r w:rsidR="003429AC">
        <w:rPr>
          <w:rFonts w:ascii="Arial" w:eastAsia="Times New Roman" w:hAnsi="Arial" w:cs="Arial"/>
        </w:rPr>
        <w:t>a</w:t>
      </w:r>
      <w:r w:rsidR="003429AC">
        <w:rPr>
          <w:rFonts w:ascii="Arial" w:eastAsia="Times New Roman" w:hAnsi="Arial" w:cs="Arial"/>
          <w:spacing w:val="-1"/>
        </w:rPr>
        <w:t xml:space="preserve"> </w:t>
      </w:r>
      <w:r w:rsidR="003429AC">
        <w:rPr>
          <w:rFonts w:ascii="Arial" w:eastAsia="Times New Roman" w:hAnsi="Arial" w:cs="Arial"/>
          <w:spacing w:val="1"/>
        </w:rPr>
        <w:t>P</w:t>
      </w:r>
      <w:r w:rsidR="003429AC">
        <w:rPr>
          <w:rFonts w:ascii="Arial" w:eastAsia="Times New Roman" w:hAnsi="Arial" w:cs="Arial"/>
          <w:spacing w:val="3"/>
        </w:rPr>
        <w:t>t</w:t>
      </w:r>
      <w:r w:rsidR="003429AC">
        <w:rPr>
          <w:rFonts w:ascii="Arial" w:eastAsia="Times New Roman" w:hAnsi="Arial" w:cs="Arial"/>
        </w:rPr>
        <w:t>y.</w:t>
      </w:r>
      <w:r w:rsidR="003429A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52F7F">
        <w:rPr>
          <w:rFonts w:ascii="Arial" w:eastAsia="Times New Roman" w:hAnsi="Arial" w:cs="Arial"/>
        </w:rPr>
        <w:t>work s</w:t>
      </w:r>
      <w:r w:rsidR="00E52F7F">
        <w:rPr>
          <w:rFonts w:ascii="Arial" w:eastAsia="Times New Roman" w:hAnsi="Arial" w:cs="Arial"/>
          <w:spacing w:val="1"/>
        </w:rPr>
        <w:t>i</w:t>
      </w:r>
      <w:r w:rsidR="00E52F7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127"/>
        <w:gridCol w:w="3827"/>
      </w:tblGrid>
      <w:tr w:rsidR="00DC7CF6" w:rsidRPr="008222EC" w:rsidTr="007638C2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5462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vAlign w:val="center"/>
          </w:tcPr>
          <w:p w:rsidR="00DC7CF6" w:rsidRPr="008222EC" w:rsidRDefault="006D10E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7638C2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73B67" w:rsidP="00E73B67">
            <w:pPr>
              <w:tabs>
                <w:tab w:val="left" w:pos="1652"/>
              </w:tabs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5462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73B67" w:rsidP="00E73B6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5C18C6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5C18C6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5C18C6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5C18C6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5C18C6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5C18C6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5C18C6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5C18C6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5C18C6">
              <w:rPr>
                <w:rFonts w:ascii="Arial" w:eastAsia="Times New Roman" w:hAnsi="Arial" w:cs="Arial"/>
              </w:rPr>
              <w:t>Austr</w:t>
            </w:r>
            <w:r w:rsidR="005C18C6">
              <w:rPr>
                <w:rFonts w:ascii="Arial" w:eastAsia="Times New Roman" w:hAnsi="Arial" w:cs="Arial"/>
                <w:spacing w:val="-1"/>
              </w:rPr>
              <w:t>a</w:t>
            </w:r>
            <w:r w:rsidR="005C18C6">
              <w:rPr>
                <w:rFonts w:ascii="Arial" w:eastAsia="Times New Roman" w:hAnsi="Arial" w:cs="Arial"/>
              </w:rPr>
              <w:t>l</w:t>
            </w:r>
            <w:r w:rsidR="005C18C6">
              <w:rPr>
                <w:rFonts w:ascii="Arial" w:eastAsia="Times New Roman" w:hAnsi="Arial" w:cs="Arial"/>
                <w:spacing w:val="1"/>
              </w:rPr>
              <w:t>i</w:t>
            </w:r>
            <w:r w:rsidR="005C18C6">
              <w:rPr>
                <w:rFonts w:ascii="Arial" w:eastAsia="Times New Roman" w:hAnsi="Arial" w:cs="Arial"/>
              </w:rPr>
              <w:t>a</w:t>
            </w:r>
            <w:r w:rsidR="005C18C6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5C18C6">
              <w:rPr>
                <w:rFonts w:ascii="Arial" w:eastAsia="Times New Roman" w:hAnsi="Arial" w:cs="Arial"/>
                <w:spacing w:val="1"/>
              </w:rPr>
              <w:t>P</w:t>
            </w:r>
            <w:r w:rsidR="005C18C6">
              <w:rPr>
                <w:rFonts w:ascii="Arial" w:eastAsia="Times New Roman" w:hAnsi="Arial" w:cs="Arial"/>
                <w:spacing w:val="3"/>
              </w:rPr>
              <w:t>t</w:t>
            </w:r>
            <w:r w:rsidR="005C18C6">
              <w:rPr>
                <w:rFonts w:ascii="Arial" w:eastAsia="Times New Roman" w:hAnsi="Arial" w:cs="Arial"/>
              </w:rPr>
              <w:t>y.</w:t>
            </w:r>
            <w:r w:rsidR="005C18C6"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42744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B36772" w:rsidP="00DD481B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7638C2">
              <w:rPr>
                <w:rFonts w:ascii="Arial" w:eastAsia="Times New Roman" w:hAnsi="Arial" w:cs="Arial"/>
              </w:rPr>
              <w:t xml:space="preserve"> </w:t>
            </w:r>
            <w:r w:rsidR="007638C2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DD481B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7638C2" w:rsidRPr="008222EC" w:rsidTr="007638C2">
        <w:tc>
          <w:tcPr>
            <w:tcW w:w="1526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638C2" w:rsidRPr="008222EC" w:rsidRDefault="007638C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CC1987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95A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71" w:rsidRDefault="006F7171" w:rsidP="0014268F">
      <w:pPr>
        <w:spacing w:after="0" w:line="240" w:lineRule="auto"/>
      </w:pPr>
      <w:r>
        <w:separator/>
      </w:r>
    </w:p>
  </w:endnote>
  <w:endnote w:type="continuationSeparator" w:id="0">
    <w:p w:rsidR="006F7171" w:rsidRDefault="006F717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Default="006D10E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Default="006D10E3" w:rsidP="00E1724C">
    <w:pPr>
      <w:pStyle w:val="Footer"/>
      <w:jc w:val="right"/>
      <w:rPr>
        <w:sz w:val="20"/>
        <w:szCs w:val="20"/>
      </w:rPr>
    </w:pPr>
    <w:r w:rsidRPr="00E1724C">
      <w:rPr>
        <w:rFonts w:ascii="Arial" w:hAnsi="Arial" w:cs="Arial"/>
        <w:sz w:val="20"/>
        <w:szCs w:val="20"/>
      </w:rPr>
      <w:t xml:space="preserve">Page </w:t>
    </w:r>
    <w:r w:rsidRPr="00E1724C">
      <w:rPr>
        <w:rFonts w:ascii="Arial" w:hAnsi="Arial" w:cs="Arial"/>
        <w:b/>
        <w:sz w:val="20"/>
        <w:szCs w:val="20"/>
      </w:rPr>
      <w:fldChar w:fldCharType="begin"/>
    </w:r>
    <w:r w:rsidRPr="00E1724C">
      <w:rPr>
        <w:rFonts w:ascii="Arial" w:hAnsi="Arial" w:cs="Arial"/>
        <w:b/>
        <w:sz w:val="20"/>
        <w:szCs w:val="20"/>
      </w:rPr>
      <w:instrText xml:space="preserve"> PAGE </w:instrText>
    </w:r>
    <w:r w:rsidRPr="00E1724C">
      <w:rPr>
        <w:rFonts w:ascii="Arial" w:hAnsi="Arial" w:cs="Arial"/>
        <w:b/>
        <w:sz w:val="20"/>
        <w:szCs w:val="20"/>
      </w:rPr>
      <w:fldChar w:fldCharType="separate"/>
    </w:r>
    <w:r w:rsidR="00BB4932">
      <w:rPr>
        <w:rFonts w:ascii="Arial" w:hAnsi="Arial" w:cs="Arial"/>
        <w:b/>
        <w:noProof/>
        <w:sz w:val="20"/>
        <w:szCs w:val="20"/>
      </w:rPr>
      <w:t>8</w:t>
    </w:r>
    <w:r w:rsidRPr="00E1724C">
      <w:rPr>
        <w:rFonts w:ascii="Arial" w:hAnsi="Arial" w:cs="Arial"/>
        <w:b/>
        <w:sz w:val="20"/>
        <w:szCs w:val="20"/>
      </w:rPr>
      <w:fldChar w:fldCharType="end"/>
    </w:r>
    <w:r w:rsidRPr="00E1724C">
      <w:rPr>
        <w:rFonts w:ascii="Arial" w:hAnsi="Arial" w:cs="Arial"/>
        <w:sz w:val="20"/>
        <w:szCs w:val="20"/>
      </w:rPr>
      <w:t xml:space="preserve"> of </w:t>
    </w:r>
    <w:r w:rsidRPr="00E1724C">
      <w:rPr>
        <w:rFonts w:ascii="Arial" w:hAnsi="Arial" w:cs="Arial"/>
        <w:b/>
        <w:sz w:val="20"/>
        <w:szCs w:val="20"/>
      </w:rPr>
      <w:fldChar w:fldCharType="begin"/>
    </w:r>
    <w:r w:rsidRPr="00E1724C">
      <w:rPr>
        <w:rFonts w:ascii="Arial" w:hAnsi="Arial" w:cs="Arial"/>
        <w:b/>
        <w:sz w:val="20"/>
        <w:szCs w:val="20"/>
      </w:rPr>
      <w:instrText xml:space="preserve"> NUMPAGES  </w:instrText>
    </w:r>
    <w:r w:rsidRPr="00E1724C">
      <w:rPr>
        <w:rFonts w:ascii="Arial" w:hAnsi="Arial" w:cs="Arial"/>
        <w:b/>
        <w:sz w:val="20"/>
        <w:szCs w:val="20"/>
      </w:rPr>
      <w:fldChar w:fldCharType="separate"/>
    </w:r>
    <w:r w:rsidR="00BB4932">
      <w:rPr>
        <w:rFonts w:ascii="Arial" w:hAnsi="Arial" w:cs="Arial"/>
        <w:b/>
        <w:noProof/>
        <w:sz w:val="20"/>
        <w:szCs w:val="20"/>
      </w:rPr>
      <w:t>9</w:t>
    </w:r>
    <w:r w:rsidRPr="00E1724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Pr="00E1724C" w:rsidRDefault="006D10E3" w:rsidP="00E1724C">
    <w:pPr>
      <w:pStyle w:val="Footer"/>
      <w:jc w:val="right"/>
      <w:rPr>
        <w:rFonts w:ascii="Arial" w:hAnsi="Arial" w:cs="Arial"/>
        <w:sz w:val="20"/>
        <w:szCs w:val="20"/>
      </w:rPr>
    </w:pPr>
    <w:r w:rsidRPr="00E1724C">
      <w:rPr>
        <w:rFonts w:ascii="Arial" w:hAnsi="Arial" w:cs="Arial"/>
        <w:sz w:val="20"/>
        <w:szCs w:val="20"/>
      </w:rPr>
      <w:t xml:space="preserve">Page </w:t>
    </w:r>
    <w:r w:rsidRPr="00E1724C">
      <w:rPr>
        <w:rFonts w:ascii="Arial" w:hAnsi="Arial" w:cs="Arial"/>
        <w:b/>
        <w:sz w:val="20"/>
        <w:szCs w:val="20"/>
      </w:rPr>
      <w:fldChar w:fldCharType="begin"/>
    </w:r>
    <w:r w:rsidRPr="00E1724C">
      <w:rPr>
        <w:rFonts w:ascii="Arial" w:hAnsi="Arial" w:cs="Arial"/>
        <w:b/>
        <w:sz w:val="20"/>
        <w:szCs w:val="20"/>
      </w:rPr>
      <w:instrText xml:space="preserve"> PAGE </w:instrText>
    </w:r>
    <w:r w:rsidRPr="00E1724C">
      <w:rPr>
        <w:rFonts w:ascii="Arial" w:hAnsi="Arial" w:cs="Arial"/>
        <w:b/>
        <w:sz w:val="20"/>
        <w:szCs w:val="20"/>
      </w:rPr>
      <w:fldChar w:fldCharType="separate"/>
    </w:r>
    <w:r w:rsidR="00BB4932">
      <w:rPr>
        <w:rFonts w:ascii="Arial" w:hAnsi="Arial" w:cs="Arial"/>
        <w:b/>
        <w:noProof/>
        <w:sz w:val="20"/>
        <w:szCs w:val="20"/>
      </w:rPr>
      <w:t>1</w:t>
    </w:r>
    <w:r w:rsidRPr="00E1724C">
      <w:rPr>
        <w:rFonts w:ascii="Arial" w:hAnsi="Arial" w:cs="Arial"/>
        <w:b/>
        <w:sz w:val="20"/>
        <w:szCs w:val="20"/>
      </w:rPr>
      <w:fldChar w:fldCharType="end"/>
    </w:r>
    <w:r w:rsidRPr="00E1724C">
      <w:rPr>
        <w:rFonts w:ascii="Arial" w:hAnsi="Arial" w:cs="Arial"/>
        <w:sz w:val="20"/>
        <w:szCs w:val="20"/>
      </w:rPr>
      <w:t xml:space="preserve"> of </w:t>
    </w:r>
    <w:r w:rsidRPr="00E1724C">
      <w:rPr>
        <w:rFonts w:ascii="Arial" w:hAnsi="Arial" w:cs="Arial"/>
        <w:b/>
        <w:sz w:val="20"/>
        <w:szCs w:val="20"/>
      </w:rPr>
      <w:fldChar w:fldCharType="begin"/>
    </w:r>
    <w:r w:rsidRPr="00E1724C">
      <w:rPr>
        <w:rFonts w:ascii="Arial" w:hAnsi="Arial" w:cs="Arial"/>
        <w:b/>
        <w:sz w:val="20"/>
        <w:szCs w:val="20"/>
      </w:rPr>
      <w:instrText xml:space="preserve"> NUMPAGES  </w:instrText>
    </w:r>
    <w:r w:rsidRPr="00E1724C">
      <w:rPr>
        <w:rFonts w:ascii="Arial" w:hAnsi="Arial" w:cs="Arial"/>
        <w:b/>
        <w:sz w:val="20"/>
        <w:szCs w:val="20"/>
      </w:rPr>
      <w:fldChar w:fldCharType="separate"/>
    </w:r>
    <w:r w:rsidR="00BB4932">
      <w:rPr>
        <w:rFonts w:ascii="Arial" w:hAnsi="Arial" w:cs="Arial"/>
        <w:b/>
        <w:noProof/>
        <w:sz w:val="20"/>
        <w:szCs w:val="20"/>
      </w:rPr>
      <w:t>9</w:t>
    </w:r>
    <w:r w:rsidRPr="00E1724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71" w:rsidRDefault="006F7171" w:rsidP="0014268F">
      <w:pPr>
        <w:spacing w:after="0" w:line="240" w:lineRule="auto"/>
      </w:pPr>
      <w:r>
        <w:separator/>
      </w:r>
    </w:p>
  </w:footnote>
  <w:footnote w:type="continuationSeparator" w:id="0">
    <w:p w:rsidR="006F7171" w:rsidRDefault="006F717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Default="006D10E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6D10E3" w:rsidRDefault="006D10E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Default="006D10E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6D10E3" w:rsidRDefault="006D10E3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E3" w:rsidRPr="007638C2" w:rsidRDefault="006D10E3">
    <w:pPr>
      <w:pStyle w:val="Header"/>
      <w:rPr>
        <w:rFonts w:ascii="Arial Black" w:hAnsi="Arial Black"/>
        <w:sz w:val="24"/>
      </w:rPr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4.5pt;margin-top:32.6pt;width:295.5pt;height:31pt;z-index:1" strokecolor="white">
          <v:textbox>
            <w:txbxContent>
              <w:p w:rsidR="006D10E3" w:rsidRPr="007638C2" w:rsidRDefault="006D10E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1D5"/>
    <w:rsid w:val="00004B4A"/>
    <w:rsid w:val="00007864"/>
    <w:rsid w:val="00011575"/>
    <w:rsid w:val="00012D59"/>
    <w:rsid w:val="00017083"/>
    <w:rsid w:val="00020B72"/>
    <w:rsid w:val="000211BC"/>
    <w:rsid w:val="00033FCA"/>
    <w:rsid w:val="00035EAA"/>
    <w:rsid w:val="00045270"/>
    <w:rsid w:val="00055078"/>
    <w:rsid w:val="0006037C"/>
    <w:rsid w:val="00072F9F"/>
    <w:rsid w:val="00076F57"/>
    <w:rsid w:val="00084B94"/>
    <w:rsid w:val="00087DC9"/>
    <w:rsid w:val="0009022E"/>
    <w:rsid w:val="000911A6"/>
    <w:rsid w:val="00093E16"/>
    <w:rsid w:val="000948C5"/>
    <w:rsid w:val="00095A98"/>
    <w:rsid w:val="000A0DA6"/>
    <w:rsid w:val="000B0C12"/>
    <w:rsid w:val="000B4B50"/>
    <w:rsid w:val="000B75C3"/>
    <w:rsid w:val="000B790F"/>
    <w:rsid w:val="000D29F5"/>
    <w:rsid w:val="000D3943"/>
    <w:rsid w:val="000D5309"/>
    <w:rsid w:val="000D6F8B"/>
    <w:rsid w:val="000F7842"/>
    <w:rsid w:val="00105E64"/>
    <w:rsid w:val="00106440"/>
    <w:rsid w:val="001124D8"/>
    <w:rsid w:val="001136E8"/>
    <w:rsid w:val="00116594"/>
    <w:rsid w:val="001170A7"/>
    <w:rsid w:val="0012183A"/>
    <w:rsid w:val="00126747"/>
    <w:rsid w:val="001267E8"/>
    <w:rsid w:val="00126EFD"/>
    <w:rsid w:val="00131379"/>
    <w:rsid w:val="00135F57"/>
    <w:rsid w:val="001367FD"/>
    <w:rsid w:val="0014268F"/>
    <w:rsid w:val="00144742"/>
    <w:rsid w:val="0014547E"/>
    <w:rsid w:val="0015198F"/>
    <w:rsid w:val="00151A53"/>
    <w:rsid w:val="0016023F"/>
    <w:rsid w:val="001636EA"/>
    <w:rsid w:val="001673BC"/>
    <w:rsid w:val="001706A1"/>
    <w:rsid w:val="00180392"/>
    <w:rsid w:val="00187DB4"/>
    <w:rsid w:val="00191614"/>
    <w:rsid w:val="00192128"/>
    <w:rsid w:val="00197EEA"/>
    <w:rsid w:val="001A5D2F"/>
    <w:rsid w:val="001A7DD4"/>
    <w:rsid w:val="001B04C9"/>
    <w:rsid w:val="001B5432"/>
    <w:rsid w:val="001C4220"/>
    <w:rsid w:val="001C7033"/>
    <w:rsid w:val="001C79F6"/>
    <w:rsid w:val="001D54F2"/>
    <w:rsid w:val="001E0D3E"/>
    <w:rsid w:val="001F09E9"/>
    <w:rsid w:val="001F465A"/>
    <w:rsid w:val="001F59C1"/>
    <w:rsid w:val="001F5A34"/>
    <w:rsid w:val="001F6164"/>
    <w:rsid w:val="001F7D9A"/>
    <w:rsid w:val="001F7DB5"/>
    <w:rsid w:val="0020024E"/>
    <w:rsid w:val="00200BA0"/>
    <w:rsid w:val="00204A1E"/>
    <w:rsid w:val="00214623"/>
    <w:rsid w:val="00221E23"/>
    <w:rsid w:val="00224837"/>
    <w:rsid w:val="002248B5"/>
    <w:rsid w:val="00232864"/>
    <w:rsid w:val="0023570B"/>
    <w:rsid w:val="00236252"/>
    <w:rsid w:val="00247329"/>
    <w:rsid w:val="00256BF4"/>
    <w:rsid w:val="002575E0"/>
    <w:rsid w:val="00261003"/>
    <w:rsid w:val="00262DD0"/>
    <w:rsid w:val="002714DD"/>
    <w:rsid w:val="002745CF"/>
    <w:rsid w:val="00280EE2"/>
    <w:rsid w:val="00281A95"/>
    <w:rsid w:val="00284234"/>
    <w:rsid w:val="00285D2C"/>
    <w:rsid w:val="00291448"/>
    <w:rsid w:val="002A4C7A"/>
    <w:rsid w:val="002A6130"/>
    <w:rsid w:val="002A6293"/>
    <w:rsid w:val="002A6C9E"/>
    <w:rsid w:val="002B6FCD"/>
    <w:rsid w:val="002C14BE"/>
    <w:rsid w:val="002C3DE0"/>
    <w:rsid w:val="002E0AA9"/>
    <w:rsid w:val="002E20A8"/>
    <w:rsid w:val="002E291E"/>
    <w:rsid w:val="002E3487"/>
    <w:rsid w:val="002E7817"/>
    <w:rsid w:val="002E7EF2"/>
    <w:rsid w:val="002F5669"/>
    <w:rsid w:val="003077DD"/>
    <w:rsid w:val="00314CC6"/>
    <w:rsid w:val="00316F54"/>
    <w:rsid w:val="00320E13"/>
    <w:rsid w:val="0032663D"/>
    <w:rsid w:val="003327C3"/>
    <w:rsid w:val="00337BF7"/>
    <w:rsid w:val="00337DC1"/>
    <w:rsid w:val="003429AC"/>
    <w:rsid w:val="00346763"/>
    <w:rsid w:val="00347603"/>
    <w:rsid w:val="003523DE"/>
    <w:rsid w:val="00354BEB"/>
    <w:rsid w:val="00357F32"/>
    <w:rsid w:val="0038070B"/>
    <w:rsid w:val="00381CAE"/>
    <w:rsid w:val="00382FBF"/>
    <w:rsid w:val="003839B7"/>
    <w:rsid w:val="00383D23"/>
    <w:rsid w:val="00384359"/>
    <w:rsid w:val="00392D04"/>
    <w:rsid w:val="00393D73"/>
    <w:rsid w:val="003A0425"/>
    <w:rsid w:val="003A2CD6"/>
    <w:rsid w:val="003A496B"/>
    <w:rsid w:val="003A52C8"/>
    <w:rsid w:val="003B3374"/>
    <w:rsid w:val="003C09E4"/>
    <w:rsid w:val="003C6123"/>
    <w:rsid w:val="003C6A1A"/>
    <w:rsid w:val="003C703F"/>
    <w:rsid w:val="003D05BA"/>
    <w:rsid w:val="003D692F"/>
    <w:rsid w:val="003D6B92"/>
    <w:rsid w:val="003D7C68"/>
    <w:rsid w:val="003E624B"/>
    <w:rsid w:val="003E7CC3"/>
    <w:rsid w:val="003F3502"/>
    <w:rsid w:val="003F7812"/>
    <w:rsid w:val="003F7E65"/>
    <w:rsid w:val="00406C1F"/>
    <w:rsid w:val="004074D4"/>
    <w:rsid w:val="004077EB"/>
    <w:rsid w:val="00412B07"/>
    <w:rsid w:val="00417A85"/>
    <w:rsid w:val="00421DD9"/>
    <w:rsid w:val="004225E6"/>
    <w:rsid w:val="00422FA9"/>
    <w:rsid w:val="004267A1"/>
    <w:rsid w:val="004353CC"/>
    <w:rsid w:val="0043542B"/>
    <w:rsid w:val="00437CAB"/>
    <w:rsid w:val="004442BE"/>
    <w:rsid w:val="004451B7"/>
    <w:rsid w:val="004500A8"/>
    <w:rsid w:val="004507EF"/>
    <w:rsid w:val="0045535E"/>
    <w:rsid w:val="00456C57"/>
    <w:rsid w:val="00457E5B"/>
    <w:rsid w:val="0046121D"/>
    <w:rsid w:val="00463AD1"/>
    <w:rsid w:val="004727AD"/>
    <w:rsid w:val="00491211"/>
    <w:rsid w:val="00495676"/>
    <w:rsid w:val="004A2113"/>
    <w:rsid w:val="004A376C"/>
    <w:rsid w:val="004C1EA8"/>
    <w:rsid w:val="004C53F4"/>
    <w:rsid w:val="004C6554"/>
    <w:rsid w:val="004C7704"/>
    <w:rsid w:val="004E2A10"/>
    <w:rsid w:val="004E342C"/>
    <w:rsid w:val="004E414B"/>
    <w:rsid w:val="004E4B5B"/>
    <w:rsid w:val="004E5142"/>
    <w:rsid w:val="004E5760"/>
    <w:rsid w:val="004E6ADF"/>
    <w:rsid w:val="004F69B9"/>
    <w:rsid w:val="004F6F54"/>
    <w:rsid w:val="00500AA0"/>
    <w:rsid w:val="00513AE8"/>
    <w:rsid w:val="0053286E"/>
    <w:rsid w:val="005340F1"/>
    <w:rsid w:val="0053468A"/>
    <w:rsid w:val="00536590"/>
    <w:rsid w:val="00541273"/>
    <w:rsid w:val="00542EF4"/>
    <w:rsid w:val="005446B0"/>
    <w:rsid w:val="00553736"/>
    <w:rsid w:val="005544CB"/>
    <w:rsid w:val="00562841"/>
    <w:rsid w:val="00564CE0"/>
    <w:rsid w:val="005723BC"/>
    <w:rsid w:val="005736DC"/>
    <w:rsid w:val="00573FD4"/>
    <w:rsid w:val="0057506A"/>
    <w:rsid w:val="0058091D"/>
    <w:rsid w:val="00582446"/>
    <w:rsid w:val="00583FDB"/>
    <w:rsid w:val="00586CFF"/>
    <w:rsid w:val="00587536"/>
    <w:rsid w:val="00590808"/>
    <w:rsid w:val="00593C1B"/>
    <w:rsid w:val="00594575"/>
    <w:rsid w:val="0059777A"/>
    <w:rsid w:val="005A7B64"/>
    <w:rsid w:val="005B008E"/>
    <w:rsid w:val="005B38D5"/>
    <w:rsid w:val="005C00E6"/>
    <w:rsid w:val="005C18C6"/>
    <w:rsid w:val="005C3825"/>
    <w:rsid w:val="005C3B77"/>
    <w:rsid w:val="005D6F98"/>
    <w:rsid w:val="005E15A7"/>
    <w:rsid w:val="005E41C8"/>
    <w:rsid w:val="005E6277"/>
    <w:rsid w:val="005F049D"/>
    <w:rsid w:val="005F6F86"/>
    <w:rsid w:val="005F7EE1"/>
    <w:rsid w:val="006057D6"/>
    <w:rsid w:val="00605B32"/>
    <w:rsid w:val="006110EE"/>
    <w:rsid w:val="00611FD0"/>
    <w:rsid w:val="00613D70"/>
    <w:rsid w:val="00614154"/>
    <w:rsid w:val="006211D5"/>
    <w:rsid w:val="006264B7"/>
    <w:rsid w:val="00626BD2"/>
    <w:rsid w:val="00626C06"/>
    <w:rsid w:val="006317BA"/>
    <w:rsid w:val="00637408"/>
    <w:rsid w:val="00653002"/>
    <w:rsid w:val="006627D8"/>
    <w:rsid w:val="00664E37"/>
    <w:rsid w:val="00672871"/>
    <w:rsid w:val="00672E16"/>
    <w:rsid w:val="006739EC"/>
    <w:rsid w:val="006766AC"/>
    <w:rsid w:val="0069563A"/>
    <w:rsid w:val="00696B84"/>
    <w:rsid w:val="006A0E4C"/>
    <w:rsid w:val="006A12AE"/>
    <w:rsid w:val="006A3D9B"/>
    <w:rsid w:val="006A5A48"/>
    <w:rsid w:val="006B176E"/>
    <w:rsid w:val="006B52E3"/>
    <w:rsid w:val="006C29A8"/>
    <w:rsid w:val="006D10E3"/>
    <w:rsid w:val="006E7806"/>
    <w:rsid w:val="006F3B4C"/>
    <w:rsid w:val="006F697A"/>
    <w:rsid w:val="006F7171"/>
    <w:rsid w:val="00712304"/>
    <w:rsid w:val="00723209"/>
    <w:rsid w:val="00723EA6"/>
    <w:rsid w:val="00736B1D"/>
    <w:rsid w:val="00743A4A"/>
    <w:rsid w:val="00745200"/>
    <w:rsid w:val="00745253"/>
    <w:rsid w:val="007472F4"/>
    <w:rsid w:val="00747BAE"/>
    <w:rsid w:val="0075281C"/>
    <w:rsid w:val="007532B3"/>
    <w:rsid w:val="00755E16"/>
    <w:rsid w:val="007638C2"/>
    <w:rsid w:val="007656B3"/>
    <w:rsid w:val="007669E9"/>
    <w:rsid w:val="0077247E"/>
    <w:rsid w:val="00777CE5"/>
    <w:rsid w:val="00795D03"/>
    <w:rsid w:val="00796EA7"/>
    <w:rsid w:val="007A1562"/>
    <w:rsid w:val="007A15DB"/>
    <w:rsid w:val="007A5688"/>
    <w:rsid w:val="007B1CE4"/>
    <w:rsid w:val="007B239D"/>
    <w:rsid w:val="007B25DE"/>
    <w:rsid w:val="007B2B1F"/>
    <w:rsid w:val="007B31FA"/>
    <w:rsid w:val="007C0F66"/>
    <w:rsid w:val="007C4067"/>
    <w:rsid w:val="007D6A84"/>
    <w:rsid w:val="007E1D44"/>
    <w:rsid w:val="007E311E"/>
    <w:rsid w:val="007F683D"/>
    <w:rsid w:val="007F7037"/>
    <w:rsid w:val="00800196"/>
    <w:rsid w:val="00810B11"/>
    <w:rsid w:val="008126BE"/>
    <w:rsid w:val="00815DC3"/>
    <w:rsid w:val="00821475"/>
    <w:rsid w:val="0082515C"/>
    <w:rsid w:val="008337C8"/>
    <w:rsid w:val="00840642"/>
    <w:rsid w:val="00842716"/>
    <w:rsid w:val="00850D82"/>
    <w:rsid w:val="00851408"/>
    <w:rsid w:val="008530A8"/>
    <w:rsid w:val="008556F7"/>
    <w:rsid w:val="00864D9B"/>
    <w:rsid w:val="00867D19"/>
    <w:rsid w:val="0087587A"/>
    <w:rsid w:val="00875D4D"/>
    <w:rsid w:val="00876371"/>
    <w:rsid w:val="008818D9"/>
    <w:rsid w:val="0089050A"/>
    <w:rsid w:val="00891746"/>
    <w:rsid w:val="00893071"/>
    <w:rsid w:val="0089528B"/>
    <w:rsid w:val="0089677F"/>
    <w:rsid w:val="008A02CB"/>
    <w:rsid w:val="008A159C"/>
    <w:rsid w:val="008A1AE0"/>
    <w:rsid w:val="008A1D31"/>
    <w:rsid w:val="008A3D33"/>
    <w:rsid w:val="008B03A7"/>
    <w:rsid w:val="008B7E18"/>
    <w:rsid w:val="008B7EFF"/>
    <w:rsid w:val="008C432A"/>
    <w:rsid w:val="008C55D2"/>
    <w:rsid w:val="008C67A8"/>
    <w:rsid w:val="008D3764"/>
    <w:rsid w:val="008D7B7B"/>
    <w:rsid w:val="008E0FF9"/>
    <w:rsid w:val="008E4C15"/>
    <w:rsid w:val="008E6FCA"/>
    <w:rsid w:val="008E7CC8"/>
    <w:rsid w:val="00900938"/>
    <w:rsid w:val="009009B5"/>
    <w:rsid w:val="009014A8"/>
    <w:rsid w:val="0090299A"/>
    <w:rsid w:val="00931581"/>
    <w:rsid w:val="00944239"/>
    <w:rsid w:val="00947B50"/>
    <w:rsid w:val="00950963"/>
    <w:rsid w:val="00957851"/>
    <w:rsid w:val="0096485D"/>
    <w:rsid w:val="00966C1B"/>
    <w:rsid w:val="009738F2"/>
    <w:rsid w:val="009773A4"/>
    <w:rsid w:val="00982560"/>
    <w:rsid w:val="00982EAA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009D"/>
    <w:rsid w:val="009D1DBC"/>
    <w:rsid w:val="009D2958"/>
    <w:rsid w:val="009D6526"/>
    <w:rsid w:val="009E135F"/>
    <w:rsid w:val="009E1384"/>
    <w:rsid w:val="009E15FA"/>
    <w:rsid w:val="009F4D77"/>
    <w:rsid w:val="009F65FD"/>
    <w:rsid w:val="00A00E04"/>
    <w:rsid w:val="00A10375"/>
    <w:rsid w:val="00A166DB"/>
    <w:rsid w:val="00A207F1"/>
    <w:rsid w:val="00A2573E"/>
    <w:rsid w:val="00A347E3"/>
    <w:rsid w:val="00A37035"/>
    <w:rsid w:val="00A37BED"/>
    <w:rsid w:val="00A41C39"/>
    <w:rsid w:val="00A42D35"/>
    <w:rsid w:val="00A4600C"/>
    <w:rsid w:val="00A46D21"/>
    <w:rsid w:val="00A56995"/>
    <w:rsid w:val="00A56D52"/>
    <w:rsid w:val="00A70D0A"/>
    <w:rsid w:val="00A70E43"/>
    <w:rsid w:val="00A712C4"/>
    <w:rsid w:val="00A96B19"/>
    <w:rsid w:val="00AA4C08"/>
    <w:rsid w:val="00AA7E75"/>
    <w:rsid w:val="00AB097E"/>
    <w:rsid w:val="00AB1E98"/>
    <w:rsid w:val="00AB4B10"/>
    <w:rsid w:val="00AC26B6"/>
    <w:rsid w:val="00AC27C7"/>
    <w:rsid w:val="00AC4E4C"/>
    <w:rsid w:val="00AC538E"/>
    <w:rsid w:val="00AC6045"/>
    <w:rsid w:val="00AD7357"/>
    <w:rsid w:val="00AD7D99"/>
    <w:rsid w:val="00AE2864"/>
    <w:rsid w:val="00AE3501"/>
    <w:rsid w:val="00AF2061"/>
    <w:rsid w:val="00AF3E43"/>
    <w:rsid w:val="00AF4899"/>
    <w:rsid w:val="00B003EB"/>
    <w:rsid w:val="00B0374C"/>
    <w:rsid w:val="00B050D2"/>
    <w:rsid w:val="00B056F9"/>
    <w:rsid w:val="00B06282"/>
    <w:rsid w:val="00B0665D"/>
    <w:rsid w:val="00B22386"/>
    <w:rsid w:val="00B33760"/>
    <w:rsid w:val="00B360EE"/>
    <w:rsid w:val="00B36772"/>
    <w:rsid w:val="00B37F8A"/>
    <w:rsid w:val="00B44D59"/>
    <w:rsid w:val="00B50FA7"/>
    <w:rsid w:val="00B5664F"/>
    <w:rsid w:val="00B577A1"/>
    <w:rsid w:val="00B6126B"/>
    <w:rsid w:val="00B61666"/>
    <w:rsid w:val="00B67211"/>
    <w:rsid w:val="00B72568"/>
    <w:rsid w:val="00B72FE1"/>
    <w:rsid w:val="00B742AC"/>
    <w:rsid w:val="00B76719"/>
    <w:rsid w:val="00B7693E"/>
    <w:rsid w:val="00B76A77"/>
    <w:rsid w:val="00B8767E"/>
    <w:rsid w:val="00B901A3"/>
    <w:rsid w:val="00B92A13"/>
    <w:rsid w:val="00B95B0A"/>
    <w:rsid w:val="00BB2D87"/>
    <w:rsid w:val="00BB4932"/>
    <w:rsid w:val="00BB4B22"/>
    <w:rsid w:val="00BB4DB0"/>
    <w:rsid w:val="00BC39AF"/>
    <w:rsid w:val="00BC48B8"/>
    <w:rsid w:val="00BC665C"/>
    <w:rsid w:val="00BD2355"/>
    <w:rsid w:val="00BD38C9"/>
    <w:rsid w:val="00BD5922"/>
    <w:rsid w:val="00BD67D3"/>
    <w:rsid w:val="00BE11FB"/>
    <w:rsid w:val="00BE4BAE"/>
    <w:rsid w:val="00BF43D9"/>
    <w:rsid w:val="00BF7A9B"/>
    <w:rsid w:val="00C00A09"/>
    <w:rsid w:val="00C05715"/>
    <w:rsid w:val="00C10B7C"/>
    <w:rsid w:val="00C11ED7"/>
    <w:rsid w:val="00C12905"/>
    <w:rsid w:val="00C16B57"/>
    <w:rsid w:val="00C205EC"/>
    <w:rsid w:val="00C20D43"/>
    <w:rsid w:val="00C21272"/>
    <w:rsid w:val="00C216CD"/>
    <w:rsid w:val="00C30EB2"/>
    <w:rsid w:val="00C3570C"/>
    <w:rsid w:val="00C47140"/>
    <w:rsid w:val="00C57F36"/>
    <w:rsid w:val="00C61A21"/>
    <w:rsid w:val="00C624E6"/>
    <w:rsid w:val="00C643E4"/>
    <w:rsid w:val="00C74A56"/>
    <w:rsid w:val="00C7549B"/>
    <w:rsid w:val="00C761C3"/>
    <w:rsid w:val="00C770EA"/>
    <w:rsid w:val="00C803C6"/>
    <w:rsid w:val="00C83C42"/>
    <w:rsid w:val="00C91C33"/>
    <w:rsid w:val="00C936C3"/>
    <w:rsid w:val="00C95029"/>
    <w:rsid w:val="00CA1CFF"/>
    <w:rsid w:val="00CA2AD1"/>
    <w:rsid w:val="00CA2F0C"/>
    <w:rsid w:val="00CA6626"/>
    <w:rsid w:val="00CB76DA"/>
    <w:rsid w:val="00CC1987"/>
    <w:rsid w:val="00CC2F62"/>
    <w:rsid w:val="00CC31EA"/>
    <w:rsid w:val="00CD3230"/>
    <w:rsid w:val="00CD6EC5"/>
    <w:rsid w:val="00CE233C"/>
    <w:rsid w:val="00D007A5"/>
    <w:rsid w:val="00D05933"/>
    <w:rsid w:val="00D063C3"/>
    <w:rsid w:val="00D07C24"/>
    <w:rsid w:val="00D1482E"/>
    <w:rsid w:val="00D23212"/>
    <w:rsid w:val="00D275DD"/>
    <w:rsid w:val="00D312E5"/>
    <w:rsid w:val="00D34037"/>
    <w:rsid w:val="00D431FA"/>
    <w:rsid w:val="00D45C98"/>
    <w:rsid w:val="00D47D9A"/>
    <w:rsid w:val="00D5043F"/>
    <w:rsid w:val="00D52777"/>
    <w:rsid w:val="00D54620"/>
    <w:rsid w:val="00D5566B"/>
    <w:rsid w:val="00D62932"/>
    <w:rsid w:val="00D73CE1"/>
    <w:rsid w:val="00D77575"/>
    <w:rsid w:val="00D80BAA"/>
    <w:rsid w:val="00D81229"/>
    <w:rsid w:val="00D91575"/>
    <w:rsid w:val="00D92027"/>
    <w:rsid w:val="00DA4581"/>
    <w:rsid w:val="00DA64CF"/>
    <w:rsid w:val="00DB6B8F"/>
    <w:rsid w:val="00DC03D1"/>
    <w:rsid w:val="00DC05BD"/>
    <w:rsid w:val="00DC0865"/>
    <w:rsid w:val="00DC54E7"/>
    <w:rsid w:val="00DC7CF6"/>
    <w:rsid w:val="00DD1057"/>
    <w:rsid w:val="00DD481B"/>
    <w:rsid w:val="00DE512B"/>
    <w:rsid w:val="00DF7604"/>
    <w:rsid w:val="00E04BAE"/>
    <w:rsid w:val="00E10F4D"/>
    <w:rsid w:val="00E13F42"/>
    <w:rsid w:val="00E16C29"/>
    <w:rsid w:val="00E1724C"/>
    <w:rsid w:val="00E17E67"/>
    <w:rsid w:val="00E20147"/>
    <w:rsid w:val="00E208F7"/>
    <w:rsid w:val="00E23218"/>
    <w:rsid w:val="00E2793D"/>
    <w:rsid w:val="00E376B7"/>
    <w:rsid w:val="00E37F6F"/>
    <w:rsid w:val="00E42C47"/>
    <w:rsid w:val="00E5108F"/>
    <w:rsid w:val="00E52F7F"/>
    <w:rsid w:val="00E56CAB"/>
    <w:rsid w:val="00E609B1"/>
    <w:rsid w:val="00E62159"/>
    <w:rsid w:val="00E62AA6"/>
    <w:rsid w:val="00E66C1C"/>
    <w:rsid w:val="00E73B57"/>
    <w:rsid w:val="00E73B67"/>
    <w:rsid w:val="00E7696D"/>
    <w:rsid w:val="00E80C51"/>
    <w:rsid w:val="00E82CCD"/>
    <w:rsid w:val="00E851B0"/>
    <w:rsid w:val="00E862AF"/>
    <w:rsid w:val="00E93BB7"/>
    <w:rsid w:val="00E95BF1"/>
    <w:rsid w:val="00E95DAB"/>
    <w:rsid w:val="00E96904"/>
    <w:rsid w:val="00E97490"/>
    <w:rsid w:val="00EA59F3"/>
    <w:rsid w:val="00EA6D34"/>
    <w:rsid w:val="00EC56DB"/>
    <w:rsid w:val="00EC5744"/>
    <w:rsid w:val="00ED0354"/>
    <w:rsid w:val="00ED4065"/>
    <w:rsid w:val="00ED5CE9"/>
    <w:rsid w:val="00ED7212"/>
    <w:rsid w:val="00EE08A2"/>
    <w:rsid w:val="00EE1FA0"/>
    <w:rsid w:val="00EF6292"/>
    <w:rsid w:val="00F025E8"/>
    <w:rsid w:val="00F05498"/>
    <w:rsid w:val="00F05C19"/>
    <w:rsid w:val="00F13297"/>
    <w:rsid w:val="00F33A40"/>
    <w:rsid w:val="00F3408C"/>
    <w:rsid w:val="00F35687"/>
    <w:rsid w:val="00F37D36"/>
    <w:rsid w:val="00F42260"/>
    <w:rsid w:val="00F46560"/>
    <w:rsid w:val="00F50C57"/>
    <w:rsid w:val="00F52357"/>
    <w:rsid w:val="00F557EA"/>
    <w:rsid w:val="00F62F0E"/>
    <w:rsid w:val="00F63217"/>
    <w:rsid w:val="00F64E54"/>
    <w:rsid w:val="00F728B8"/>
    <w:rsid w:val="00F74494"/>
    <w:rsid w:val="00F749B9"/>
    <w:rsid w:val="00F7565A"/>
    <w:rsid w:val="00F80681"/>
    <w:rsid w:val="00F825B8"/>
    <w:rsid w:val="00F84B99"/>
    <w:rsid w:val="00F86044"/>
    <w:rsid w:val="00F86F0C"/>
    <w:rsid w:val="00FA3B79"/>
    <w:rsid w:val="00FA7804"/>
    <w:rsid w:val="00FB679D"/>
    <w:rsid w:val="00FC41C1"/>
    <w:rsid w:val="00FC5501"/>
    <w:rsid w:val="00FE0734"/>
    <w:rsid w:val="00FE4231"/>
    <w:rsid w:val="00FE42D2"/>
    <w:rsid w:val="00FE67AD"/>
    <w:rsid w:val="00FF00A7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71F92D42-131B-429D-9D34-C9F3670F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4.%20Concretor%20Formwork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C66B0-8011-4E47-9BC6-88BD2104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04. Concretor Formworker</Template>
  <TotalTime>1</TotalTime>
  <Pages>9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2017-09-02T10:35:00Z</dcterms:created>
  <dcterms:modified xsi:type="dcterms:W3CDTF">2017-10-19T03:02:00Z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