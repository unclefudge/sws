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B74" w:rsidRPr="009B750D" w:rsidRDefault="00BF0EB7" w:rsidP="00EF7B74">
      <w:pPr>
        <w:spacing w:before="11" w:after="0"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518"/>
        <w:gridCol w:w="608"/>
        <w:gridCol w:w="567"/>
        <w:gridCol w:w="992"/>
        <w:gridCol w:w="1276"/>
        <w:gridCol w:w="851"/>
        <w:gridCol w:w="386"/>
      </w:tblGrid>
      <w:tr w:rsidR="00EF7B74" w:rsidTr="006242C3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B74" w:rsidRPr="000F49AF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B74" w:rsidRDefault="006B4724" w:rsidP="00BD5FA4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EF7B74" w:rsidRDefault="00EF7B74" w:rsidP="00EF7B74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EF7B74" w:rsidRPr="002303DB" w:rsidRDefault="00EF7B74" w:rsidP="00EF7B74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C4116D">
        <w:rPr>
          <w:rFonts w:ascii="Arial Black" w:eastAsia="Arial Black" w:hAnsi="Arial Black" w:cs="Arial"/>
          <w:b/>
          <w:sz w:val="28"/>
          <w:szCs w:val="28"/>
        </w:rPr>
        <w:t>TRA</w:t>
      </w:r>
      <w:r w:rsidRPr="00C4116D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C4116D">
        <w:rPr>
          <w:rFonts w:ascii="Arial Black" w:eastAsia="Arial Black" w:hAnsi="Arial Black" w:cs="Arial"/>
          <w:b/>
          <w:sz w:val="28"/>
          <w:szCs w:val="28"/>
        </w:rPr>
        <w:t>E:</w:t>
      </w:r>
      <w:r w:rsidRPr="002303DB"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2303DB">
        <w:rPr>
          <w:rFonts w:ascii="Arial" w:eastAsia="Times New Roman" w:hAnsi="Arial" w:cs="Arial"/>
          <w:b/>
          <w:sz w:val="28"/>
          <w:szCs w:val="28"/>
        </w:rPr>
        <w:t>CARPENTER</w:t>
      </w:r>
    </w:p>
    <w:p w:rsidR="00EF7B74" w:rsidRDefault="00EF7B74" w:rsidP="00EF7B74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0362DA" w:rsidTr="00525F9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2DA" w:rsidRDefault="000362DA" w:rsidP="000362D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2DA" w:rsidRPr="00AE3976" w:rsidRDefault="000362DA" w:rsidP="000362D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Irvine &amp; Brooks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2DA" w:rsidRDefault="000362DA" w:rsidP="000362D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2DA" w:rsidRPr="005273A2" w:rsidRDefault="000362DA" w:rsidP="000362DA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7869/17</w:t>
            </w:r>
          </w:p>
        </w:tc>
      </w:tr>
      <w:tr w:rsidR="000362DA" w:rsidTr="00525F9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2DA" w:rsidRDefault="000362DA" w:rsidP="000362D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2DA" w:rsidRPr="00AE3976" w:rsidRDefault="000362DA" w:rsidP="000362DA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72 Middle Street, Kingsford.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2DA" w:rsidRDefault="000362DA" w:rsidP="000362D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2DA" w:rsidRDefault="000362DA" w:rsidP="000362D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DD2511">
              <w:rPr>
                <w:rFonts w:ascii="Arial" w:eastAsia="Times New Roman" w:hAnsi="Arial" w:cs="Arial"/>
                <w:b/>
              </w:rPr>
              <w:t>1</w:t>
            </w:r>
            <w:r w:rsidRPr="009B750D">
              <w:rPr>
                <w:rFonts w:ascii="Arial" w:eastAsia="Times New Roman" w:hAnsi="Arial" w:cs="Arial"/>
              </w:rPr>
              <w:t>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DD2511">
              <w:rPr>
                <w:rFonts w:ascii="Arial" w:eastAsia="Times New Roman" w:hAnsi="Arial" w:cs="Arial"/>
                <w:b/>
              </w:rPr>
              <w:t>2</w:t>
            </w:r>
            <w:r w:rsidRPr="009B750D">
              <w:rPr>
                <w:rFonts w:ascii="Arial" w:eastAsia="Times New Roman" w:hAnsi="Arial" w:cs="Arial"/>
              </w:rPr>
              <w:t>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DD2511">
              <w:rPr>
                <w:rFonts w:ascii="Arial" w:eastAsia="Times New Roman" w:hAnsi="Arial" w:cs="Arial"/>
                <w:b/>
              </w:rPr>
              <w:t>3</w:t>
            </w:r>
            <w:r w:rsidRPr="009B750D">
              <w:rPr>
                <w:rFonts w:ascii="Arial" w:eastAsia="Times New Roman" w:hAnsi="Arial" w:cs="Arial"/>
              </w:rPr>
              <w:t>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044991" w:rsidRPr="00312486" w:rsidRDefault="00D73B3A" w:rsidP="006D527B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312486">
        <w:rPr>
          <w:rFonts w:ascii="Arial" w:eastAsia="Times New Roman" w:hAnsi="Arial" w:cs="Arial"/>
          <w:b/>
          <w:sz w:val="20"/>
          <w:szCs w:val="20"/>
        </w:rPr>
        <w:t>Not</w:t>
      </w:r>
      <w:r w:rsidRPr="00312486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312486">
        <w:rPr>
          <w:rFonts w:ascii="Arial" w:eastAsia="Times New Roman" w:hAnsi="Arial" w:cs="Arial"/>
          <w:b/>
          <w:sz w:val="20"/>
          <w:szCs w:val="20"/>
        </w:rPr>
        <w:t>:</w:t>
      </w:r>
      <w:r w:rsidRPr="00312486">
        <w:rPr>
          <w:rFonts w:ascii="Times New Roman" w:eastAsia="Times New Roman" w:hAnsi="Times New Roman"/>
          <w:sz w:val="20"/>
          <w:szCs w:val="20"/>
        </w:rPr>
        <w:t xml:space="preserve"> </w:t>
      </w:r>
      <w:r w:rsidR="00E61F6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61F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61F61">
        <w:rPr>
          <w:rFonts w:ascii="Arial" w:eastAsia="Times New Roman" w:hAnsi="Arial" w:cs="Arial"/>
          <w:sz w:val="20"/>
          <w:szCs w:val="20"/>
        </w:rPr>
        <w:t>f</w:t>
      </w:r>
      <w:r w:rsidR="00E61F61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E61F61">
        <w:rPr>
          <w:rFonts w:ascii="Arial" w:eastAsia="Times New Roman" w:hAnsi="Arial" w:cs="Arial"/>
          <w:sz w:val="20"/>
          <w:szCs w:val="20"/>
        </w:rPr>
        <w:t>r to</w:t>
      </w:r>
      <w:r w:rsidR="00E61F61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E61F6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61F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61F61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E61F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61F61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E61F61">
        <w:rPr>
          <w:rFonts w:ascii="Arial" w:eastAsia="Times New Roman" w:hAnsi="Arial" w:cs="Arial"/>
          <w:sz w:val="20"/>
          <w:szCs w:val="20"/>
        </w:rPr>
        <w:t>l Sa</w:t>
      </w:r>
      <w:r w:rsidR="00E61F61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E61F61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E61F61">
        <w:rPr>
          <w:rFonts w:ascii="Arial" w:eastAsia="Times New Roman" w:hAnsi="Arial" w:cs="Arial"/>
          <w:sz w:val="20"/>
          <w:szCs w:val="20"/>
        </w:rPr>
        <w:t>y</w:t>
      </w:r>
      <w:r w:rsidR="00E61F61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E61F61">
        <w:rPr>
          <w:rFonts w:ascii="Arial" w:eastAsia="Times New Roman" w:hAnsi="Arial" w:cs="Arial"/>
          <w:sz w:val="20"/>
          <w:szCs w:val="20"/>
        </w:rPr>
        <w:t xml:space="preserve">Plan and </w:t>
      </w:r>
      <w:r w:rsidR="00364265">
        <w:rPr>
          <w:rFonts w:ascii="Arial" w:eastAsia="Times New Roman" w:hAnsi="Arial" w:cs="Arial"/>
          <w:sz w:val="20"/>
          <w:szCs w:val="20"/>
        </w:rPr>
        <w:t xml:space="preserve">your </w:t>
      </w:r>
      <w:r w:rsidR="00E61F61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</w:t>
      </w:r>
      <w:r w:rsidR="002754E9">
        <w:rPr>
          <w:rFonts w:ascii="Arial" w:eastAsia="Times New Roman" w:hAnsi="Arial" w:cs="Arial"/>
          <w:sz w:val="20"/>
          <w:szCs w:val="20"/>
        </w:rPr>
        <w:t>WHS Regulation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 w:rsidR="002754E9">
        <w:rPr>
          <w:rFonts w:ascii="Arial" w:eastAsia="Times New Roman" w:hAnsi="Arial" w:cs="Arial"/>
          <w:sz w:val="20"/>
          <w:szCs w:val="20"/>
        </w:rPr>
        <w:t xml:space="preserve"> s309</w:t>
      </w:r>
      <w:r w:rsidR="00E61F61">
        <w:rPr>
          <w:rFonts w:ascii="Arial" w:eastAsia="Times New Roman" w:hAnsi="Arial" w:cs="Arial"/>
          <w:sz w:val="20"/>
          <w:szCs w:val="20"/>
        </w:rPr>
        <w:t>-315 Part 6.4</w:t>
      </w:r>
    </w:p>
    <w:p w:rsidR="00D73B3A" w:rsidRDefault="00BE2BA3" w:rsidP="00485668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312486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312486">
        <w:rPr>
          <w:rFonts w:ascii="Arial" w:eastAsia="Times New Roman" w:hAnsi="Arial" w:cs="Arial"/>
          <w:sz w:val="20"/>
          <w:szCs w:val="20"/>
        </w:rPr>
        <w:t xml:space="preserve"> shall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312486">
        <w:rPr>
          <w:rFonts w:ascii="Arial" w:eastAsia="Times New Roman" w:hAnsi="Arial" w:cs="Arial"/>
          <w:sz w:val="20"/>
          <w:szCs w:val="20"/>
        </w:rPr>
        <w:t>upp</w:t>
      </w:r>
      <w:r w:rsidRPr="00312486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312486">
        <w:rPr>
          <w:rFonts w:ascii="Arial" w:eastAsia="Times New Roman" w:hAnsi="Arial" w:cs="Arial"/>
          <w:sz w:val="20"/>
          <w:szCs w:val="20"/>
        </w:rPr>
        <w:t>y</w:t>
      </w:r>
      <w:r w:rsidRPr="00312486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sz w:val="20"/>
          <w:szCs w:val="20"/>
        </w:rPr>
        <w:t>and</w:t>
      </w:r>
      <w:r w:rsidRPr="00312486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sz w:val="20"/>
          <w:szCs w:val="20"/>
        </w:rPr>
        <w:t>u</w:t>
      </w:r>
      <w:r w:rsidRPr="00312486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312486">
        <w:rPr>
          <w:rFonts w:ascii="Arial" w:eastAsia="Times New Roman" w:hAnsi="Arial" w:cs="Arial"/>
          <w:sz w:val="20"/>
          <w:szCs w:val="20"/>
        </w:rPr>
        <w:t>e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sz w:val="20"/>
          <w:szCs w:val="20"/>
        </w:rPr>
        <w:t xml:space="preserve">of a </w:t>
      </w:r>
      <w:r w:rsidRPr="00312486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312486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312486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312486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312486">
        <w:rPr>
          <w:rFonts w:ascii="Arial" w:eastAsia="Times New Roman" w:hAnsi="Arial" w:cs="Arial"/>
          <w:i/>
          <w:sz w:val="20"/>
          <w:szCs w:val="20"/>
        </w:rPr>
        <w:t>ubst</w:t>
      </w:r>
      <w:r w:rsidRPr="00312486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312486">
        <w:rPr>
          <w:rFonts w:ascii="Arial" w:eastAsia="Times New Roman" w:hAnsi="Arial" w:cs="Arial"/>
          <w:i/>
          <w:sz w:val="20"/>
          <w:szCs w:val="20"/>
        </w:rPr>
        <w:t>n</w:t>
      </w:r>
      <w:r w:rsidRPr="00312486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312486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312486">
        <w:rPr>
          <w:rFonts w:ascii="Arial" w:eastAsia="Times New Roman" w:hAnsi="Arial" w:cs="Arial"/>
          <w:sz w:val="20"/>
          <w:szCs w:val="20"/>
        </w:rPr>
        <w:t xml:space="preserve">on site 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312486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312486">
        <w:rPr>
          <w:rFonts w:ascii="Arial" w:eastAsia="Times New Roman" w:hAnsi="Arial" w:cs="Arial"/>
          <w:sz w:val="20"/>
          <w:szCs w:val="20"/>
        </w:rPr>
        <w:t>he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E43AE7" w:rsidRPr="00E43AE7">
        <w:rPr>
          <w:rFonts w:ascii="Arial" w:eastAsia="Times New Roman" w:hAnsi="Arial" w:cs="Arial"/>
          <w:i/>
          <w:spacing w:val="-1"/>
          <w:sz w:val="20"/>
          <w:szCs w:val="20"/>
        </w:rPr>
        <w:t xml:space="preserve">current </w:t>
      </w:r>
      <w:r w:rsidRPr="00E43AE7"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 </w:t>
      </w:r>
      <w:r w:rsidR="00E43AE7" w:rsidRPr="00E43AE7">
        <w:rPr>
          <w:rFonts w:ascii="Arial" w:eastAsia="Times New Roman" w:hAnsi="Arial" w:cs="Arial"/>
          <w:i/>
          <w:spacing w:val="-1"/>
          <w:sz w:val="20"/>
          <w:szCs w:val="20"/>
        </w:rPr>
        <w:t xml:space="preserve">safety </w:t>
      </w:r>
      <w:r w:rsidRPr="00E43AE7">
        <w:rPr>
          <w:rFonts w:ascii="Arial" w:eastAsia="Times New Roman" w:hAnsi="Arial" w:cs="Arial"/>
          <w:i/>
          <w:spacing w:val="-1"/>
          <w:sz w:val="20"/>
          <w:szCs w:val="20"/>
        </w:rPr>
        <w:t>data sheet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 recommendations </w:t>
      </w:r>
      <w:proofErr w:type="gramStart"/>
      <w:r w:rsidRPr="00312486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312486">
        <w:rPr>
          <w:rFonts w:ascii="Arial" w:eastAsia="Times New Roman" w:hAnsi="Arial" w:cs="Arial"/>
          <w:sz w:val="20"/>
          <w:szCs w:val="20"/>
        </w:rPr>
        <w:t>qui</w:t>
      </w:r>
      <w:r w:rsidRPr="00312486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312486">
        <w:rPr>
          <w:rFonts w:ascii="Arial" w:eastAsia="Times New Roman" w:hAnsi="Arial" w:cs="Arial"/>
          <w:sz w:val="20"/>
          <w:szCs w:val="20"/>
        </w:rPr>
        <w:t xml:space="preserve">ments of 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312486">
        <w:rPr>
          <w:rFonts w:ascii="Arial" w:eastAsia="Times New Roman" w:hAnsi="Arial" w:cs="Arial"/>
          <w:sz w:val="20"/>
          <w:szCs w:val="20"/>
        </w:rPr>
        <w:t xml:space="preserve">HS 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312486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312486">
        <w:rPr>
          <w:rFonts w:ascii="Arial" w:eastAsia="Times New Roman" w:hAnsi="Arial" w:cs="Arial"/>
          <w:sz w:val="20"/>
          <w:szCs w:val="20"/>
        </w:rPr>
        <w:t>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 w:rsidRPr="00312486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34775F" w:rsidRDefault="00497AEB" w:rsidP="0034775F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>Removal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41649C">
        <w:rPr>
          <w:rFonts w:ascii="Arial" w:eastAsia="Times New Roman" w:hAnsi="Arial" w:cs="Arial"/>
          <w:spacing w:val="-1"/>
          <w:sz w:val="20"/>
          <w:szCs w:val="20"/>
        </w:rPr>
        <w:t xml:space="preserve">or disturbance </w:t>
      </w:r>
      <w:r w:rsidR="0034775F">
        <w:rPr>
          <w:rFonts w:ascii="Arial" w:eastAsia="Times New Roman" w:hAnsi="Arial" w:cs="Arial"/>
          <w:sz w:val="20"/>
          <w:szCs w:val="20"/>
        </w:rPr>
        <w:t xml:space="preserve">of </w:t>
      </w:r>
      <w:r w:rsidR="0034775F"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materials that may contain </w:t>
      </w:r>
      <w:r w:rsidR="0034775F" w:rsidRPr="0001110E">
        <w:rPr>
          <w:rFonts w:ascii="Arial" w:eastAsia="Times New Roman" w:hAnsi="Arial" w:cs="Arial"/>
          <w:spacing w:val="-1"/>
          <w:sz w:val="20"/>
          <w:szCs w:val="20"/>
        </w:rPr>
        <w:t>or be</w:t>
      </w:r>
      <w:r w:rsidR="0034775F">
        <w:rPr>
          <w:rFonts w:ascii="Arial" w:eastAsia="Times New Roman" w:hAnsi="Arial" w:cs="Arial"/>
          <w:i/>
          <w:spacing w:val="-1"/>
          <w:sz w:val="20"/>
          <w:szCs w:val="20"/>
        </w:rPr>
        <w:t xml:space="preserve"> contaminated by asbestos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 xml:space="preserve"> [ACM] or [ACD] </w:t>
      </w:r>
      <w:r w:rsidR="0034775F">
        <w:rPr>
          <w:rFonts w:ascii="Arial" w:eastAsia="Times New Roman" w:hAnsi="Arial" w:cs="Arial"/>
          <w:sz w:val="20"/>
          <w:szCs w:val="20"/>
        </w:rPr>
        <w:t>must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34775F">
        <w:rPr>
          <w:rFonts w:ascii="Arial" w:eastAsia="Times New Roman" w:hAnsi="Arial" w:cs="Arial"/>
          <w:sz w:val="20"/>
          <w:szCs w:val="20"/>
        </w:rPr>
        <w:t>me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4775F">
        <w:rPr>
          <w:rFonts w:ascii="Arial" w:eastAsia="Times New Roman" w:hAnsi="Arial" w:cs="Arial"/>
          <w:sz w:val="20"/>
          <w:szCs w:val="20"/>
        </w:rPr>
        <w:t xml:space="preserve">t 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>t</w:t>
      </w:r>
      <w:r w:rsidR="0034775F">
        <w:rPr>
          <w:rFonts w:ascii="Arial" w:eastAsia="Times New Roman" w:hAnsi="Arial" w:cs="Arial"/>
          <w:sz w:val="20"/>
          <w:szCs w:val="20"/>
        </w:rPr>
        <w:t>he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 xml:space="preserve"> re</w:t>
      </w:r>
      <w:r w:rsidR="0034775F">
        <w:rPr>
          <w:rFonts w:ascii="Arial" w:eastAsia="Times New Roman" w:hAnsi="Arial" w:cs="Arial"/>
          <w:sz w:val="20"/>
          <w:szCs w:val="20"/>
        </w:rPr>
        <w:t>qui</w:t>
      </w:r>
      <w:r w:rsidR="0034775F">
        <w:rPr>
          <w:rFonts w:ascii="Arial" w:eastAsia="Times New Roman" w:hAnsi="Arial" w:cs="Arial"/>
          <w:spacing w:val="2"/>
          <w:sz w:val="20"/>
          <w:szCs w:val="20"/>
        </w:rPr>
        <w:t>r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4775F">
        <w:rPr>
          <w:rFonts w:ascii="Arial" w:eastAsia="Times New Roman" w:hAnsi="Arial" w:cs="Arial"/>
          <w:sz w:val="20"/>
          <w:szCs w:val="20"/>
        </w:rPr>
        <w:t xml:space="preserve">ments of 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>W</w:t>
      </w:r>
      <w:r w:rsidR="0034775F">
        <w:rPr>
          <w:rFonts w:ascii="Arial" w:eastAsia="Times New Roman" w:hAnsi="Arial" w:cs="Arial"/>
          <w:sz w:val="20"/>
          <w:szCs w:val="20"/>
        </w:rPr>
        <w:t xml:space="preserve">HS 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4775F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4775F">
        <w:rPr>
          <w:rFonts w:ascii="Arial" w:eastAsia="Times New Roman" w:hAnsi="Arial" w:cs="Arial"/>
          <w:sz w:val="20"/>
          <w:szCs w:val="20"/>
        </w:rPr>
        <w:t>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 w:rsidR="0034775F">
        <w:rPr>
          <w:rFonts w:ascii="Arial" w:eastAsia="Times New Roman" w:hAnsi="Arial" w:cs="Arial"/>
          <w:sz w:val="20"/>
          <w:szCs w:val="20"/>
        </w:rPr>
        <w:t xml:space="preserve"> - Chapter 8 s419-529</w:t>
      </w:r>
    </w:p>
    <w:p w:rsidR="0080701C" w:rsidRPr="00312486" w:rsidRDefault="0080701C" w:rsidP="0034775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12486">
        <w:rPr>
          <w:rFonts w:ascii="Arial" w:eastAsia="Times New Roman" w:hAnsi="Arial" w:cs="Arial"/>
          <w:b/>
          <w:sz w:val="20"/>
          <w:szCs w:val="20"/>
        </w:rPr>
        <w:t>Not</w:t>
      </w:r>
      <w:r w:rsidRPr="00312486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497AEB"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312486">
        <w:rPr>
          <w:rFonts w:ascii="Arial" w:eastAsia="Times New Roman" w:hAnsi="Arial" w:cs="Arial"/>
          <w:b/>
          <w:sz w:val="20"/>
          <w:szCs w:val="20"/>
        </w:rPr>
        <w:t>:</w:t>
      </w:r>
      <w:r w:rsidRPr="00312486">
        <w:rPr>
          <w:rFonts w:ascii="Times New Roman" w:eastAsia="Times New Roman" w:hAnsi="Times New Roman"/>
          <w:sz w:val="20"/>
          <w:szCs w:val="20"/>
        </w:rPr>
        <w:t xml:space="preserve"> </w:t>
      </w:r>
      <w:r w:rsidR="008F3ED0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8F3ED0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8F3ED0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8F3ED0">
        <w:rPr>
          <w:rFonts w:ascii="Arial" w:eastAsia="Times New Roman" w:hAnsi="Arial" w:cs="Arial"/>
          <w:sz w:val="20"/>
          <w:szCs w:val="20"/>
        </w:rPr>
        <w:t xml:space="preserve">HS </w:t>
      </w:r>
      <w:r w:rsidR="008F3ED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F3ED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F3ED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F3ED0">
        <w:rPr>
          <w:rFonts w:ascii="Arial" w:eastAsia="Times New Roman" w:hAnsi="Arial" w:cs="Arial"/>
          <w:sz w:val="20"/>
          <w:szCs w:val="20"/>
        </w:rPr>
        <w:t>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 w:rsidR="008F3ED0">
        <w:rPr>
          <w:rFonts w:ascii="Arial" w:eastAsia="Times New Roman" w:hAnsi="Arial" w:cs="Arial"/>
          <w:sz w:val="20"/>
          <w:szCs w:val="20"/>
        </w:rPr>
        <w:t xml:space="preserve"> - </w:t>
      </w:r>
      <w:r w:rsidR="008F3ED0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466F47" w:rsidRDefault="00466F47" w:rsidP="00466F47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497AEB">
        <w:rPr>
          <w:rFonts w:ascii="Arial" w:eastAsia="Times New Roman" w:hAnsi="Arial" w:cs="Arial"/>
          <w:b/>
          <w:spacing w:val="-1"/>
          <w:sz w:val="20"/>
          <w:szCs w:val="20"/>
        </w:rPr>
        <w:t>5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>
        <w:rPr>
          <w:rFonts w:ascii="Arial" w:eastAsia="Times New Roman" w:hAnsi="Arial" w:cs="Arial"/>
          <w:sz w:val="20"/>
          <w:szCs w:val="20"/>
        </w:rPr>
        <w:t xml:space="preserve">HS </w:t>
      </w:r>
      <w:r>
        <w:rPr>
          <w:rFonts w:ascii="Arial" w:eastAsia="Times New Roman" w:hAnsi="Arial" w:cs="Arial"/>
          <w:spacing w:val="1"/>
          <w:sz w:val="20"/>
          <w:szCs w:val="20"/>
        </w:rPr>
        <w:t>R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spacing w:val="-2"/>
          <w:sz w:val="20"/>
          <w:szCs w:val="20"/>
        </w:rPr>
        <w:t>g</w:t>
      </w:r>
      <w:r>
        <w:rPr>
          <w:rFonts w:ascii="Arial" w:eastAsia="Times New Roman" w:hAnsi="Arial" w:cs="Arial"/>
          <w:sz w:val="20"/>
          <w:szCs w:val="20"/>
        </w:rPr>
        <w:t>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 - </w:t>
      </w:r>
      <w:r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</w:p>
    <w:p w:rsidR="00D73B3A" w:rsidRPr="00312486" w:rsidRDefault="00D73B3A" w:rsidP="00B0164F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312486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497AEB">
        <w:rPr>
          <w:rFonts w:ascii="Arial" w:eastAsia="Times New Roman" w:hAnsi="Arial" w:cs="Arial"/>
          <w:b/>
          <w:sz w:val="20"/>
          <w:szCs w:val="20"/>
        </w:rPr>
        <w:t>6</w:t>
      </w:r>
      <w:r w:rsidRPr="00312486">
        <w:rPr>
          <w:rFonts w:ascii="Arial" w:eastAsia="Times New Roman" w:hAnsi="Arial" w:cs="Arial"/>
          <w:b/>
          <w:sz w:val="20"/>
          <w:szCs w:val="20"/>
        </w:rPr>
        <w:t>:</w:t>
      </w:r>
      <w:r w:rsidRPr="00312486">
        <w:rPr>
          <w:rFonts w:ascii="Arial" w:eastAsia="Times New Roman" w:hAnsi="Arial" w:cs="Arial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312486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</w:t>
      </w:r>
      <w:r w:rsidR="000D4571" w:rsidRPr="00312486">
        <w:rPr>
          <w:rFonts w:ascii="Arial" w:eastAsia="Times New Roman" w:hAnsi="Arial" w:cs="Arial"/>
          <w:b/>
          <w:i/>
          <w:sz w:val="20"/>
          <w:szCs w:val="20"/>
        </w:rPr>
        <w:t xml:space="preserve">riation to the 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>plans or an alternative approach to the set task,</w:t>
      </w:r>
      <w:r w:rsidRPr="00312486">
        <w:rPr>
          <w:rFonts w:ascii="Arial" w:eastAsia="Times New Roman" w:hAnsi="Arial" w:cs="Arial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>it is a requirement to carry out a “</w:t>
      </w:r>
      <w:r w:rsidR="00DD2511" w:rsidRPr="00312486">
        <w:rPr>
          <w:rFonts w:ascii="Arial" w:eastAsia="Times New Roman" w:hAnsi="Arial" w:cs="Arial"/>
          <w:b/>
          <w:i/>
          <w:sz w:val="20"/>
          <w:szCs w:val="20"/>
        </w:rPr>
        <w:t>S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 xml:space="preserve">pecific Risk Assessment” for the </w:t>
      </w:r>
      <w:r w:rsidR="00C133F7" w:rsidRPr="00312486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C428BD" w:rsidRDefault="00C428BD" w:rsidP="00C428BD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8B2C07" w:rsidRPr="005C6238" w:rsidTr="002E566D">
        <w:trPr>
          <w:tblHeader/>
        </w:trPr>
        <w:tc>
          <w:tcPr>
            <w:tcW w:w="1668" w:type="dxa"/>
            <w:vMerge w:val="restart"/>
            <w:vAlign w:val="center"/>
          </w:tcPr>
          <w:p w:rsidR="008B2C07" w:rsidRDefault="008B2C07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8B2C07" w:rsidRDefault="008B2C07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8B2C07" w:rsidRPr="005C623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8B2C07" w:rsidRPr="005C623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8B2C07" w:rsidRPr="005C6238" w:rsidRDefault="008B2C07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8B2C07" w:rsidRPr="005C623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8B2C07" w:rsidRPr="00203AA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203AA8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8B2C07" w:rsidRPr="005C623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2E566D">
        <w:trPr>
          <w:cantSplit/>
          <w:trHeight w:val="785"/>
          <w:tblHeader/>
        </w:trPr>
        <w:tc>
          <w:tcPr>
            <w:tcW w:w="1668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72EF9" w:rsidRPr="005C6238" w:rsidTr="002E566D">
        <w:tc>
          <w:tcPr>
            <w:tcW w:w="1668" w:type="dxa"/>
            <w:vAlign w:val="center"/>
          </w:tcPr>
          <w:p w:rsidR="00A72EF9" w:rsidRDefault="00A72EF9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72EF9" w:rsidRDefault="00A72EF9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76C9F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76C9F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72EF9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72EF9" w:rsidRPr="008064EA" w:rsidRDefault="00A72EF9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ps, trips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>falls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D24BEE" w:rsidRDefault="00D24BEE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24BEE" w:rsidRDefault="00D24BEE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24BEE" w:rsidRDefault="00D24BE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64B7" w:rsidRDefault="001064B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64B7" w:rsidRPr="00D55F27" w:rsidRDefault="001064B7" w:rsidP="001064B7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 w:rsidRPr="00D55F27">
              <w:rPr>
                <w:rFonts w:ascii="Arial Narrow" w:hAnsi="Arial Narrow" w:cs="Arial"/>
                <w:sz w:val="20"/>
                <w:szCs w:val="20"/>
              </w:rPr>
              <w:t>All “</w:t>
            </w:r>
            <w:r w:rsidRPr="00D55F27"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 w:rsidRPr="00D55F27"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 w:rsidRPr="00D55F27"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 w:rsidRPr="00D55F27"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D24BEE" w:rsidRDefault="00D24BE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24BEE" w:rsidRDefault="00D24BE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D24BEE" w:rsidRDefault="00D24BE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72EF9" w:rsidRPr="008064EA" w:rsidRDefault="00D24BEE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A72EF9" w:rsidRPr="008064EA" w:rsidRDefault="00044A9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72EF9" w:rsidRPr="008064EA">
              <w:rPr>
                <w:rFonts w:ascii="Arial Narrow" w:eastAsia="Times New Roman" w:hAnsi="Arial Narrow" w:cs="Arial"/>
              </w:rPr>
              <w:t>Supe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r</w:t>
            </w:r>
            <w:r w:rsidR="00A72EF9" w:rsidRPr="008064EA">
              <w:rPr>
                <w:rFonts w:ascii="Arial Narrow" w:eastAsia="Times New Roman" w:hAnsi="Arial Narrow" w:cs="Arial"/>
                <w:spacing w:val="-2"/>
              </w:rPr>
              <w:t>v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="00A72EF9" w:rsidRPr="008064EA">
              <w:rPr>
                <w:rFonts w:ascii="Arial Narrow" w:eastAsia="Times New Roman" w:hAnsi="Arial Narrow" w:cs="Arial"/>
              </w:rPr>
              <w:t>s</w:t>
            </w:r>
            <w:r w:rsidR="00A72EF9" w:rsidRPr="008064EA">
              <w:rPr>
                <w:rFonts w:ascii="Arial Narrow" w:eastAsia="Times New Roman" w:hAnsi="Arial Narrow" w:cs="Arial"/>
                <w:spacing w:val="-2"/>
              </w:rPr>
              <w:t>o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72EF9" w:rsidRPr="008064EA">
              <w:rPr>
                <w:rFonts w:ascii="Arial Narrow" w:eastAsia="Times New Roman" w:hAnsi="Arial Narrow" w:cs="Arial"/>
              </w:rPr>
              <w:t>/</w:t>
            </w:r>
            <w:r w:rsidR="00A72EF9"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l</w:t>
            </w:r>
            <w:r w:rsidR="00A72EF9" w:rsidRPr="008064EA">
              <w:rPr>
                <w:rFonts w:ascii="Arial Narrow" w:eastAsia="Times New Roman" w:hAnsi="Arial Narrow" w:cs="Arial"/>
              </w:rPr>
              <w:t>l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72EF9" w:rsidRPr="002E566D">
              <w:rPr>
                <w:rFonts w:ascii="Arial Narrow" w:eastAsia="Times New Roman" w:hAnsi="Arial Narrow" w:cs="Arial"/>
                <w:i/>
                <w:spacing w:val="-1"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72EF9" w:rsidRPr="005C6238" w:rsidTr="002E566D">
        <w:tc>
          <w:tcPr>
            <w:tcW w:w="1668" w:type="dxa"/>
            <w:vAlign w:val="center"/>
          </w:tcPr>
          <w:p w:rsidR="00A72EF9" w:rsidRDefault="00A72EF9" w:rsidP="00C0011D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A72EF9" w:rsidRDefault="00A72EF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76C9F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76C9F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72EF9" w:rsidRDefault="00476C9F" w:rsidP="00C0011D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72EF9" w:rsidRPr="008064EA" w:rsidRDefault="00A72EF9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44A9B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44A9B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44A9B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44A9B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72EF9" w:rsidRPr="008064EA" w:rsidRDefault="00A72EF9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133F7">
              <w:rPr>
                <w:rFonts w:ascii="Arial Narrow" w:eastAsia="Times New Roman" w:hAnsi="Arial Narrow" w:cs="Arial"/>
                <w:sz w:val="20"/>
                <w:szCs w:val="20"/>
              </w:rPr>
              <w:t>l and to restrict access</w:t>
            </w:r>
          </w:p>
          <w:p w:rsidR="004343E6" w:rsidRDefault="004343E6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2EF9" w:rsidRPr="008064EA" w:rsidRDefault="00A72EF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59" w:type="dxa"/>
            <w:vAlign w:val="center"/>
          </w:tcPr>
          <w:p w:rsidR="00A72EF9" w:rsidRPr="008064EA" w:rsidRDefault="00044A9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72EF9" w:rsidRPr="008064EA">
              <w:rPr>
                <w:rFonts w:ascii="Arial Narrow" w:eastAsia="Times New Roman" w:hAnsi="Arial Narrow" w:cs="Arial"/>
              </w:rPr>
              <w:t>Supe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r</w:t>
            </w:r>
            <w:r w:rsidR="00A72EF9" w:rsidRPr="008064EA">
              <w:rPr>
                <w:rFonts w:ascii="Arial Narrow" w:eastAsia="Times New Roman" w:hAnsi="Arial Narrow" w:cs="Arial"/>
                <w:spacing w:val="-2"/>
              </w:rPr>
              <w:t>v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="00A72EF9" w:rsidRPr="008064EA">
              <w:rPr>
                <w:rFonts w:ascii="Arial Narrow" w:eastAsia="Times New Roman" w:hAnsi="Arial Narrow" w:cs="Arial"/>
              </w:rPr>
              <w:t>s</w:t>
            </w:r>
            <w:r w:rsidR="00A72EF9" w:rsidRPr="008064EA">
              <w:rPr>
                <w:rFonts w:ascii="Arial Narrow" w:eastAsia="Times New Roman" w:hAnsi="Arial Narrow" w:cs="Arial"/>
                <w:spacing w:val="-2"/>
              </w:rPr>
              <w:t>o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r</w:t>
            </w:r>
            <w:r w:rsidR="00A72EF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72EF9" w:rsidRPr="008064EA">
              <w:rPr>
                <w:rFonts w:ascii="Arial Narrow" w:eastAsia="Times New Roman" w:hAnsi="Arial Narrow" w:cs="Arial"/>
              </w:rPr>
              <w:t>/</w:t>
            </w:r>
            <w:r w:rsidR="00A72EF9">
              <w:rPr>
                <w:rFonts w:ascii="Arial Narrow" w:eastAsia="Times New Roman" w:hAnsi="Arial Narrow" w:cs="Arial"/>
              </w:rPr>
              <w:t xml:space="preserve"> </w:t>
            </w:r>
            <w:r w:rsidR="00A72EF9"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l</w:t>
            </w:r>
            <w:r w:rsidR="00A72EF9" w:rsidRPr="008064EA">
              <w:rPr>
                <w:rFonts w:ascii="Arial Narrow" w:eastAsia="Times New Roman" w:hAnsi="Arial Narrow" w:cs="Arial"/>
              </w:rPr>
              <w:t>l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72EF9" w:rsidRPr="002E566D">
              <w:rPr>
                <w:rFonts w:ascii="Arial Narrow" w:eastAsia="Times New Roman" w:hAnsi="Arial Narrow" w:cs="Arial"/>
                <w:i/>
                <w:spacing w:val="-1"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2E566D">
        <w:tc>
          <w:tcPr>
            <w:tcW w:w="1668" w:type="dxa"/>
            <w:vAlign w:val="center"/>
          </w:tcPr>
          <w:p w:rsidR="00DC7CF6" w:rsidRPr="008064EA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814FE7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451EF4" w:rsidRDefault="00451EF4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72BBE" w:rsidRDefault="00872BBE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C7CF6" w:rsidRPr="008064EA" w:rsidRDefault="00451EF4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72BBE" w:rsidRDefault="00872BB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72BBE" w:rsidRDefault="00872BB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mechanical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 xml:space="preserve"> assistance where practicable; </w:t>
            </w:r>
            <w:r>
              <w:rPr>
                <w:rFonts w:ascii="Arial Narrow" w:hAnsi="Arial Narrow" w:cs="Arial"/>
                <w:sz w:val="20"/>
                <w:szCs w:val="20"/>
              </w:rPr>
              <w:t>provide training in the use of the equipment</w:t>
            </w: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1703A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Pr="00BB2682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one 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 xml:space="preserve">[1] </w:t>
            </w:r>
            <w:r>
              <w:rPr>
                <w:rFonts w:ascii="Arial Narrow" w:hAnsi="Arial Narrow" w:cs="Arial"/>
                <w:sz w:val="20"/>
                <w:szCs w:val="20"/>
              </w:rPr>
              <w:t>person is appointed to plan and take charge of the task</w:t>
            </w: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Pr="00211073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Plan the task in stages - e.g.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>ensure grip is secure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>;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>lift to waist height;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place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>support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under load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>;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team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 xml:space="preserve">‘workers’ </w:t>
            </w:r>
            <w:r>
              <w:rPr>
                <w:rFonts w:ascii="Arial Narrow" w:hAnsi="Arial Narrow" w:cs="Arial"/>
                <w:sz w:val="20"/>
                <w:szCs w:val="20"/>
              </w:rPr>
              <w:t>to re-group then lift load into position</w:t>
            </w: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72BBE" w:rsidRPr="0048234A" w:rsidRDefault="005701EE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8234A" w:rsidRPr="003C4D61">
              <w:rPr>
                <w:rFonts w:ascii="Arial Narrow" w:hAnsi="Arial Narrow" w:cs="Arial"/>
                <w:i/>
                <w:sz w:val="20"/>
                <w:szCs w:val="20"/>
              </w:rPr>
              <w:t xml:space="preserve">‘workers’ </w:t>
            </w:r>
            <w:r w:rsidR="0048234A" w:rsidRPr="00F53584">
              <w:rPr>
                <w:rFonts w:ascii="Arial Narrow" w:hAnsi="Arial Narrow" w:cs="Arial"/>
                <w:sz w:val="20"/>
                <w:szCs w:val="20"/>
              </w:rPr>
              <w:t>and team lifting</w:t>
            </w:r>
            <w:r w:rsidR="0048234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48234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72BB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872BB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872BB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872BBE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872BBE" w:rsidRDefault="00872BB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Default="00872BB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</w:t>
            </w:r>
            <w:r w:rsidR="0048234A">
              <w:rPr>
                <w:rFonts w:ascii="Arial Narrow" w:hAnsi="Arial Narrow" w:cs="Arial"/>
                <w:sz w:val="20"/>
                <w:szCs w:val="20"/>
              </w:rPr>
              <w:t xml:space="preserve">nsure enough space is available for the team </w:t>
            </w:r>
            <w:r w:rsidR="0048234A"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48234A"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="00C133F7">
              <w:rPr>
                <w:rFonts w:ascii="Arial Narrow" w:hAnsi="Arial Narrow" w:cs="Arial"/>
                <w:sz w:val="20"/>
                <w:szCs w:val="20"/>
              </w:rPr>
              <w:t>to safely manoeuvre as a group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Where possible, use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of a similar height and capability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Provide additional team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to assist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that are proportional to the weight and difficulty of the task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Ensure load is shared evenly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211073">
              <w:rPr>
                <w:rFonts w:ascii="Arial Narrow" w:hAnsi="Arial Narrow" w:cs="Arial"/>
                <w:sz w:val="20"/>
                <w:szCs w:val="20"/>
              </w:rPr>
              <w:t>team</w:t>
            </w:r>
            <w:r w:rsidRPr="00211073"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lift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872BBE" w:rsidRDefault="00872BB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722AB" w:rsidRPr="00872BBE" w:rsidRDefault="00AC2282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>n sloping sites, ensure safe footing is provided</w:t>
            </w:r>
          </w:p>
        </w:tc>
        <w:tc>
          <w:tcPr>
            <w:tcW w:w="1559" w:type="dxa"/>
            <w:vAlign w:val="center"/>
          </w:tcPr>
          <w:p w:rsidR="002E566D" w:rsidRPr="008064EA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8064EA" w:rsidRDefault="00DC7CF6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96BC7" w:rsidRDefault="00396BC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  <w:p w:rsidR="00396BC7" w:rsidRDefault="00396BC7" w:rsidP="00C0011D">
            <w:pPr>
              <w:rPr>
                <w:rFonts w:ascii="Arial" w:eastAsia="Times New Roman" w:hAnsi="Arial" w:cs="Arial"/>
              </w:rPr>
            </w:pPr>
          </w:p>
          <w:p w:rsidR="00396BC7" w:rsidRPr="00396BC7" w:rsidRDefault="00396BC7" w:rsidP="00C0011D">
            <w:pPr>
              <w:rPr>
                <w:rFonts w:ascii="Arial" w:eastAsia="Times New Roman" w:hAnsi="Arial" w:cs="Arial"/>
              </w:rPr>
            </w:pPr>
          </w:p>
          <w:p w:rsidR="00DC7CF6" w:rsidRPr="00396BC7" w:rsidRDefault="00DC7CF6" w:rsidP="00C0011D">
            <w:pPr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2E566D">
        <w:tc>
          <w:tcPr>
            <w:tcW w:w="1668" w:type="dxa"/>
            <w:vAlign w:val="center"/>
          </w:tcPr>
          <w:p w:rsidR="00DC7CF6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Exposure to noise</w:t>
            </w:r>
          </w:p>
          <w:p w:rsidR="0031787B" w:rsidRPr="008064EA" w:rsidRDefault="0031787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/ 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8064EA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  <w:p w:rsidR="001D101C" w:rsidRPr="001D101C" w:rsidRDefault="001D101C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8064EA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All</w:t>
            </w:r>
            <w:r w:rsidR="002E566D">
              <w:rPr>
                <w:rFonts w:ascii="Arial Narrow" w:eastAsia="Times New Roman" w:hAnsi="Arial Narrow" w:cs="Arial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i/>
              </w:rPr>
              <w:t>‘wo</w:t>
            </w:r>
            <w:r w:rsidRPr="008064EA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8064EA">
              <w:rPr>
                <w:rFonts w:ascii="Arial Narrow" w:eastAsia="Times New Roman" w:hAnsi="Arial Narrow" w:cs="Arial"/>
                <w:i/>
              </w:rPr>
              <w:t>k</w:t>
            </w:r>
            <w:r w:rsidRPr="008064EA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B7EE0" w:rsidRPr="005C6238" w:rsidTr="002E566D">
        <w:tc>
          <w:tcPr>
            <w:tcW w:w="1668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 w:rsidR="000E30F0">
              <w:rPr>
                <w:rFonts w:ascii="Arial Narrow" w:eastAsia="Times New Roman" w:hAnsi="Arial Narrow" w:cs="Arial"/>
              </w:rPr>
              <w:t xml:space="preserve"> / fibres / chemical vapours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</w:p>
          <w:p w:rsidR="00EB7EE0" w:rsidRDefault="00EB7E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B7EE0" w:rsidRDefault="00EB7EE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 -</w:t>
            </w:r>
          </w:p>
        </w:tc>
        <w:tc>
          <w:tcPr>
            <w:tcW w:w="1559" w:type="dxa"/>
            <w:vAlign w:val="center"/>
          </w:tcPr>
          <w:p w:rsidR="00EB7EE0" w:rsidRDefault="00EB7E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</w:t>
            </w:r>
            <w:r w:rsidR="000E30F0">
              <w:rPr>
                <w:rFonts w:ascii="Arial Narrow" w:eastAsia="Times New Roman" w:hAnsi="Arial Narrow" w:cs="Arial"/>
                <w:sz w:val="20"/>
                <w:szCs w:val="20"/>
              </w:rPr>
              <w:t xml:space="preserve">/ fibres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- respiratory problems </w:t>
            </w:r>
          </w:p>
          <w:p w:rsidR="00EB7EE0" w:rsidRDefault="00EB7E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B7EE0" w:rsidRDefault="00EB7E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B7EE0" w:rsidRDefault="000E30F0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</w:t>
            </w:r>
            <w:r w:rsidR="00EB7EE0">
              <w:rPr>
                <w:rFonts w:ascii="Arial Narrow" w:hAnsi="Arial Narrow" w:cs="Arial"/>
                <w:sz w:val="20"/>
                <w:szCs w:val="20"/>
              </w:rPr>
              <w:t xml:space="preserve">ppropriate procedures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necessary </w:t>
            </w:r>
            <w:r w:rsidR="00EB7EE0">
              <w:rPr>
                <w:rFonts w:ascii="Arial Narrow" w:hAnsi="Arial Narrow" w:cs="Arial"/>
                <w:sz w:val="20"/>
                <w:szCs w:val="20"/>
              </w:rPr>
              <w:t>to contain dust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/ fibres / chemical vapours</w:t>
            </w:r>
            <w:r w:rsidR="00EB7EE0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EB7EE0" w:rsidRDefault="00EB7E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B7EE0" w:rsidRDefault="00EB7E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Use appropriate PPE -disposable 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>dust / fibres / chemical vapour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protection.</w:t>
            </w:r>
          </w:p>
          <w:p w:rsidR="00902C94" w:rsidRDefault="00902C94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02C94" w:rsidRPr="00902C94" w:rsidRDefault="00902C94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</w:tc>
        <w:tc>
          <w:tcPr>
            <w:tcW w:w="1559" w:type="dxa"/>
            <w:vAlign w:val="center"/>
          </w:tcPr>
          <w:p w:rsidR="00EB7EE0" w:rsidRDefault="00EB7EE0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B7EE0" w:rsidRDefault="00EB7EE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EB7EE0" w:rsidRPr="005C6238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515D0" w:rsidRPr="005C6238" w:rsidTr="002E566D">
        <w:tc>
          <w:tcPr>
            <w:tcW w:w="1668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lead based paints - </w:t>
            </w:r>
          </w:p>
          <w:p w:rsidR="000515D0" w:rsidRDefault="000515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0515D0" w:rsidRDefault="000515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0515D0" w:rsidRDefault="000515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515D0" w:rsidRDefault="000515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515D0" w:rsidRDefault="000515D0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0515D0" w:rsidRDefault="000515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515D0" w:rsidRDefault="000515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0515D0" w:rsidRDefault="000515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515D0" w:rsidRPr="00902C94" w:rsidRDefault="000515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0515D0" w:rsidRDefault="000515D0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515D0" w:rsidRDefault="000515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515D0" w:rsidRPr="005C6238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C6F5C" w:rsidRPr="005C6238" w:rsidTr="002E566D">
        <w:tc>
          <w:tcPr>
            <w:tcW w:w="1668" w:type="dxa"/>
            <w:vAlign w:val="center"/>
          </w:tcPr>
          <w:p w:rsidR="005D6629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5D6629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6629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5D6629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6F5C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A91D8F" w:rsidRDefault="003C6F5C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BA5E0D">
              <w:rPr>
                <w:rFonts w:ascii="Arial Narrow" w:eastAsia="Times New Roman" w:hAnsi="Arial Narrow"/>
                <w:sz w:val="20"/>
                <w:szCs w:val="20"/>
              </w:rPr>
              <w:t xml:space="preserve">Skin cancer / sun burn </w:t>
            </w:r>
            <w:r w:rsidR="00A91D8F">
              <w:rPr>
                <w:rFonts w:ascii="Arial Narrow" w:eastAsia="Times New Roman" w:hAnsi="Arial Narrow"/>
                <w:sz w:val="20"/>
                <w:szCs w:val="20"/>
              </w:rPr>
              <w:t>-</w:t>
            </w:r>
          </w:p>
          <w:p w:rsidR="00A91D8F" w:rsidRDefault="00A91D8F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37083" w:rsidRDefault="00A91D8F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D</w:t>
            </w:r>
            <w:r w:rsidR="003C6F5C" w:rsidRPr="00BA5E0D">
              <w:rPr>
                <w:rFonts w:ascii="Arial Narrow" w:eastAsia="Times New Roman" w:hAnsi="Arial Narrow"/>
                <w:sz w:val="20"/>
                <w:szCs w:val="20"/>
              </w:rPr>
              <w:t xml:space="preserve">ehydration </w:t>
            </w:r>
            <w:r w:rsidR="00F37083">
              <w:rPr>
                <w:rFonts w:ascii="Arial Narrow" w:eastAsia="Times New Roman" w:hAnsi="Arial Narrow"/>
                <w:sz w:val="20"/>
                <w:szCs w:val="20"/>
              </w:rPr>
              <w:t>-</w:t>
            </w:r>
            <w:r w:rsidR="003C6F5C" w:rsidRPr="00BA5E0D">
              <w:rPr>
                <w:rFonts w:ascii="Arial Narrow" w:eastAsia="Times New Roman" w:hAnsi="Arial Narrow"/>
                <w:sz w:val="20"/>
                <w:szCs w:val="20"/>
              </w:rPr>
              <w:t xml:space="preserve"> heat stroke or fatigue </w:t>
            </w:r>
          </w:p>
          <w:p w:rsidR="00F37083" w:rsidRDefault="00F37083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C6F5C" w:rsidRPr="00BA5E0D" w:rsidRDefault="00F37083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</w:t>
            </w:r>
            <w:r w:rsidR="003C6F5C" w:rsidRPr="00BA5E0D">
              <w:rPr>
                <w:rFonts w:ascii="Arial Narrow" w:eastAsia="Times New Roman" w:hAnsi="Arial Narrow"/>
                <w:sz w:val="20"/>
                <w:szCs w:val="20"/>
              </w:rPr>
              <w:t>ight damage</w:t>
            </w: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C4D61" w:rsidRDefault="003C4D61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A91D8F" w:rsidRDefault="00A91D8F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C4D61" w:rsidRDefault="007C318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3C4D61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 w:rsid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3C4D6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C30B14">
              <w:rPr>
                <w:rFonts w:ascii="Arial Narrow" w:hAnsi="Arial Narrow" w:cs="Arial"/>
                <w:sz w:val="20"/>
                <w:szCs w:val="20"/>
              </w:rPr>
              <w:t>condition</w:t>
            </w:r>
          </w:p>
          <w:p w:rsidR="00A91D8F" w:rsidRDefault="00A91D8F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C4D61" w:rsidRDefault="003C4D61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A91D8F" w:rsidRDefault="00A91D8F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37083" w:rsidRDefault="003C4D61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AD4AA2" w:rsidRPr="00A91D8F" w:rsidRDefault="003C4D61" w:rsidP="00C0011D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2E566D" w:rsidRPr="008064EA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C6F5C" w:rsidRPr="008064EA" w:rsidRDefault="003C6F5C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362DA" w:rsidRPr="000362DA" w:rsidTr="002E566D">
        <w:tc>
          <w:tcPr>
            <w:tcW w:w="1668" w:type="dxa"/>
            <w:vAlign w:val="center"/>
          </w:tcPr>
          <w:p w:rsidR="006201C9" w:rsidRPr="000362DA" w:rsidRDefault="006201C9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0362DA">
              <w:rPr>
                <w:rFonts w:ascii="Arial Narrow" w:eastAsia="Times New Roman" w:hAnsi="Arial Narrow" w:cs="Arial"/>
              </w:rPr>
              <w:t>Conta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0362DA">
              <w:rPr>
                <w:rFonts w:ascii="Arial Narrow" w:eastAsia="Times New Roman" w:hAnsi="Arial Narrow" w:cs="Arial"/>
              </w:rPr>
              <w:t>t wi</w:t>
            </w:r>
            <w:r w:rsidRPr="000362DA">
              <w:rPr>
                <w:rFonts w:ascii="Arial Narrow" w:eastAsia="Times New Roman" w:hAnsi="Arial Narrow" w:cs="Arial"/>
                <w:spacing w:val="1"/>
              </w:rPr>
              <w:t>t</w:t>
            </w:r>
            <w:r w:rsidRPr="000362DA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0362DA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6201C9" w:rsidRPr="000362DA" w:rsidRDefault="006201C9" w:rsidP="00C0011D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6201C9" w:rsidRPr="000362DA" w:rsidRDefault="006201C9" w:rsidP="00C0011D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Working to close to electrical supply -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Strong winds causing power lines to swing close to work area - </w:t>
            </w:r>
          </w:p>
          <w:p w:rsidR="006201C9" w:rsidRPr="000362DA" w:rsidRDefault="006201C9" w:rsidP="00C0011D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0362DA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6201C9" w:rsidRPr="000362DA" w:rsidRDefault="006201C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0362D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0362D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0362D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6201C9" w:rsidRPr="000362DA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201C9" w:rsidRPr="000362DA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62D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201C9" w:rsidRPr="000362DA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201C9" w:rsidRPr="000362DA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201C9" w:rsidRPr="000362DA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62D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201C9" w:rsidRPr="000362DA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201C9" w:rsidRPr="000362DA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62DA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201C9" w:rsidRPr="000362DA" w:rsidRDefault="006201C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 xml:space="preserve">Identify that the electrical </w:t>
            </w:r>
            <w:r w:rsidR="00AD0CC9" w:rsidRPr="000362DA">
              <w:rPr>
                <w:rFonts w:ascii="Arial Narrow" w:hAnsi="Arial Narrow"/>
                <w:sz w:val="20"/>
                <w:szCs w:val="20"/>
              </w:rPr>
              <w:t>supply</w:t>
            </w:r>
            <w:r w:rsidRPr="000362DA">
              <w:rPr>
                <w:rFonts w:ascii="Arial Narrow" w:hAnsi="Arial Narrow"/>
                <w:sz w:val="20"/>
                <w:szCs w:val="20"/>
              </w:rPr>
              <w:t xml:space="preserve"> is isolated prior to </w:t>
            </w:r>
            <w:r w:rsidR="001807CE" w:rsidRPr="000362DA">
              <w:rPr>
                <w:rFonts w:ascii="Arial Narrow" w:hAnsi="Arial Narrow"/>
                <w:sz w:val="20"/>
                <w:szCs w:val="20"/>
              </w:rPr>
              <w:t>the work commencing</w:t>
            </w:r>
          </w:p>
          <w:p w:rsidR="006201C9" w:rsidRPr="000362DA" w:rsidRDefault="006201C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201C9" w:rsidRPr="000362DA" w:rsidRDefault="006201C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6201C9" w:rsidRPr="000362DA" w:rsidRDefault="006201C9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201C9" w:rsidRPr="000362DA" w:rsidRDefault="006201C9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01C9" w:rsidRPr="000362DA" w:rsidRDefault="006201C9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0362DA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0362DA">
              <w:rPr>
                <w:rFonts w:ascii="Arial Narrow" w:eastAsia="Times New Roman" w:hAnsi="Arial Narrow" w:cs="Arial"/>
              </w:rPr>
              <w:t>pp</w:t>
            </w:r>
            <w:r w:rsidRPr="000362D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0362DA">
              <w:rPr>
                <w:rFonts w:ascii="Arial Narrow" w:eastAsia="Times New Roman" w:hAnsi="Arial Narrow" w:cs="Arial"/>
              </w:rPr>
              <w:t>o</w:t>
            </w:r>
            <w:r w:rsidRPr="000362DA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0362DA">
              <w:rPr>
                <w:rFonts w:ascii="Arial Narrow" w:eastAsia="Times New Roman" w:hAnsi="Arial Narrow" w:cs="Arial"/>
              </w:rPr>
              <w:t>ed pe</w:t>
            </w:r>
            <w:r w:rsidRPr="000362D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0362DA">
              <w:rPr>
                <w:rFonts w:ascii="Arial Narrow" w:eastAsia="Times New Roman" w:hAnsi="Arial Narrow" w:cs="Arial"/>
              </w:rPr>
              <w:t>s</w:t>
            </w:r>
            <w:r w:rsidRPr="000362DA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0362DA">
              <w:rPr>
                <w:rFonts w:ascii="Arial Narrow" w:eastAsia="Times New Roman" w:hAnsi="Arial Narrow" w:cs="Arial"/>
              </w:rPr>
              <w:t xml:space="preserve">n </w:t>
            </w:r>
          </w:p>
          <w:p w:rsidR="006201C9" w:rsidRPr="000362DA" w:rsidRDefault="006201C9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01C9" w:rsidRPr="000362DA" w:rsidRDefault="006201C9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01C9" w:rsidRPr="000362DA" w:rsidRDefault="001B1132" w:rsidP="00C0011D">
            <w:pPr>
              <w:spacing w:after="0"/>
              <w:rPr>
                <w:rFonts w:ascii="Arial Narrow" w:eastAsia="Times New Roman" w:hAnsi="Arial Narrow" w:cs="Arial"/>
              </w:rPr>
            </w:pPr>
            <w:r w:rsidRPr="000362DA">
              <w:rPr>
                <w:rFonts w:ascii="Arial Narrow" w:eastAsia="Times New Roman" w:hAnsi="Arial Narrow" w:cs="Arial"/>
              </w:rPr>
              <w:t xml:space="preserve">Site </w:t>
            </w:r>
            <w:r w:rsidR="006201C9" w:rsidRPr="000362DA">
              <w:rPr>
                <w:rFonts w:ascii="Arial Narrow" w:eastAsia="Times New Roman" w:hAnsi="Arial Narrow" w:cs="Arial"/>
              </w:rPr>
              <w:t>Supe</w:t>
            </w:r>
            <w:r w:rsidR="006201C9" w:rsidRPr="000362DA">
              <w:rPr>
                <w:rFonts w:ascii="Arial Narrow" w:eastAsia="Times New Roman" w:hAnsi="Arial Narrow" w:cs="Arial"/>
                <w:spacing w:val="1"/>
              </w:rPr>
              <w:t>r</w:t>
            </w:r>
            <w:r w:rsidR="006201C9" w:rsidRPr="000362DA">
              <w:rPr>
                <w:rFonts w:ascii="Arial Narrow" w:eastAsia="Times New Roman" w:hAnsi="Arial Narrow" w:cs="Arial"/>
                <w:spacing w:val="-2"/>
              </w:rPr>
              <w:t>v</w:t>
            </w:r>
            <w:r w:rsidR="006201C9" w:rsidRPr="000362DA">
              <w:rPr>
                <w:rFonts w:ascii="Arial Narrow" w:eastAsia="Times New Roman" w:hAnsi="Arial Narrow" w:cs="Arial"/>
                <w:spacing w:val="1"/>
              </w:rPr>
              <w:t>i</w:t>
            </w:r>
            <w:r w:rsidR="006201C9" w:rsidRPr="000362DA">
              <w:rPr>
                <w:rFonts w:ascii="Arial Narrow" w:eastAsia="Times New Roman" w:hAnsi="Arial Narrow" w:cs="Arial"/>
              </w:rPr>
              <w:t>s</w:t>
            </w:r>
            <w:r w:rsidR="006201C9" w:rsidRPr="000362DA">
              <w:rPr>
                <w:rFonts w:ascii="Arial Narrow" w:eastAsia="Times New Roman" w:hAnsi="Arial Narrow" w:cs="Arial"/>
                <w:spacing w:val="-2"/>
              </w:rPr>
              <w:t>o</w:t>
            </w:r>
            <w:r w:rsidR="006201C9" w:rsidRPr="000362DA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6201C9" w:rsidRPr="000362DA" w:rsidRDefault="006201C9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6201C9" w:rsidRPr="000362DA" w:rsidRDefault="006201C9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01C9" w:rsidRPr="000362DA" w:rsidRDefault="006201C9" w:rsidP="00C0011D">
            <w:pPr>
              <w:spacing w:after="0"/>
              <w:rPr>
                <w:rFonts w:ascii="Arial Narrow" w:hAnsi="Arial Narrow" w:cs="Arial"/>
              </w:rPr>
            </w:pPr>
            <w:r w:rsidRPr="000362DA">
              <w:rPr>
                <w:rFonts w:ascii="Arial Narrow" w:eastAsia="Times New Roman" w:hAnsi="Arial Narrow" w:cs="Arial"/>
              </w:rPr>
              <w:t>Contr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362DA">
              <w:rPr>
                <w:rFonts w:ascii="Arial Narrow" w:eastAsia="Times New Roman" w:hAnsi="Arial Narrow" w:cs="Arial"/>
              </w:rPr>
              <w:t>tor / all ‘</w:t>
            </w:r>
            <w:r w:rsidRPr="000362D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201C9" w:rsidRPr="000362DA" w:rsidRDefault="006201C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201C9" w:rsidRPr="000362DA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5CDB" w:rsidRPr="005C6238" w:rsidTr="002E566D">
        <w:tc>
          <w:tcPr>
            <w:tcW w:w="1668" w:type="dxa"/>
            <w:vAlign w:val="center"/>
          </w:tcPr>
          <w:p w:rsidR="00105CDB" w:rsidRDefault="00105CD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1"/>
              </w:rPr>
              <w:t>P</w:t>
            </w:r>
            <w:r w:rsidRPr="008064EA">
              <w:rPr>
                <w:rFonts w:ascii="Arial Narrow" w:eastAsia="Times New Roman" w:hAnsi="Arial Narrow" w:cs="Arial"/>
              </w:rPr>
              <w:t>rot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ec</w:t>
            </w:r>
            <w:r w:rsidRPr="008064EA">
              <w:rPr>
                <w:rFonts w:ascii="Arial Narrow" w:eastAsia="Times New Roman" w:hAnsi="Arial Narrow" w:cs="Arial"/>
              </w:rPr>
              <w:t>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 xml:space="preserve">on of </w:t>
            </w:r>
            <w:r w:rsidR="00F6445C">
              <w:rPr>
                <w:rFonts w:ascii="Arial Narrow" w:eastAsia="Times New Roman" w:hAnsi="Arial Narrow" w:cs="Arial"/>
              </w:rPr>
              <w:t xml:space="preserve">other </w:t>
            </w:r>
            <w:r w:rsidR="00F6445C" w:rsidRPr="00F6445C">
              <w:rPr>
                <w:rFonts w:ascii="Arial Narrow" w:eastAsia="Times New Roman" w:hAnsi="Arial Narrow" w:cs="Arial"/>
                <w:i/>
              </w:rPr>
              <w:t>‘workers’</w:t>
            </w:r>
            <w:r w:rsidR="00834A90">
              <w:rPr>
                <w:rFonts w:ascii="Arial Narrow" w:eastAsia="Times New Roman" w:hAnsi="Arial Narrow" w:cs="Arial"/>
              </w:rPr>
              <w:t xml:space="preserve"> and</w:t>
            </w:r>
            <w:r w:rsidR="00686B55" w:rsidRPr="008064EA">
              <w:rPr>
                <w:rFonts w:ascii="Arial Narrow" w:eastAsia="Times New Roman" w:hAnsi="Arial Narrow" w:cs="Arial"/>
              </w:rPr>
              <w:t xml:space="preserve"> the </w:t>
            </w:r>
            <w:r w:rsidRPr="008064EA">
              <w:rPr>
                <w:rFonts w:ascii="Arial Narrow" w:eastAsia="Times New Roman" w:hAnsi="Arial Narrow" w:cs="Arial"/>
              </w:rPr>
              <w:t>publ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c</w:t>
            </w:r>
            <w:r w:rsidR="001D101C">
              <w:rPr>
                <w:rFonts w:ascii="Arial Narrow" w:eastAsia="Times New Roman" w:hAnsi="Arial Narrow" w:cs="Arial"/>
              </w:rPr>
              <w:t xml:space="preserve"> </w:t>
            </w:r>
            <w:r w:rsidR="00A17EBA">
              <w:rPr>
                <w:rFonts w:ascii="Arial Narrow" w:eastAsia="Times New Roman" w:hAnsi="Arial Narrow" w:cs="Arial"/>
              </w:rPr>
              <w:t>-</w:t>
            </w:r>
          </w:p>
          <w:p w:rsidR="00A17EBA" w:rsidRDefault="00A17EB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17EBA" w:rsidRPr="008064EA" w:rsidRDefault="00A17EB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A17EBA" w:rsidRDefault="00A17EBA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4343E6" w:rsidRDefault="004343E6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- </w:t>
            </w:r>
          </w:p>
          <w:p w:rsidR="00BD7191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D7191" w:rsidRDefault="00BD7191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BD7191" w:rsidRPr="008064EA" w:rsidRDefault="00BD7191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105CDB" w:rsidRPr="008064EA" w:rsidRDefault="00105CD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531038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  <w:p w:rsidR="00BD7191" w:rsidRDefault="00BD7191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5CDB" w:rsidRDefault="00105CD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in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- borne</w:t>
            </w:r>
            <w:r w:rsidRPr="008064E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dust</w:t>
            </w:r>
            <w:r w:rsidR="004343E6">
              <w:rPr>
                <w:rFonts w:ascii="Arial Narrow" w:eastAsia="Times New Roman" w:hAnsi="Arial Narrow" w:cs="Arial"/>
                <w:sz w:val="20"/>
                <w:szCs w:val="20"/>
              </w:rPr>
              <w:t xml:space="preserve"> / fibres</w:t>
            </w:r>
          </w:p>
          <w:p w:rsidR="00531038" w:rsidRDefault="00531038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1038" w:rsidRPr="008064EA" w:rsidRDefault="00531038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falling objects</w:t>
            </w:r>
          </w:p>
        </w:tc>
        <w:tc>
          <w:tcPr>
            <w:tcW w:w="411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5CDB" w:rsidRDefault="00105CD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5CDB" w:rsidRDefault="00105CD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5CDB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D0CC9" w:rsidRDefault="00105CD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Provide </w:t>
            </w:r>
            <w:r w:rsidR="001807CE">
              <w:rPr>
                <w:rFonts w:ascii="Arial Narrow" w:hAnsi="Arial Narrow" w:cs="Arial"/>
                <w:sz w:val="20"/>
                <w:szCs w:val="20"/>
              </w:rPr>
              <w:t xml:space="preserve">and maintain 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barricades to materials stored on footpath</w:t>
            </w:r>
          </w:p>
          <w:p w:rsidR="00AD0CC9" w:rsidRDefault="00AD0CC9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B30E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and maintain appropriate</w:t>
            </w:r>
            <w:r w:rsidR="006B1118">
              <w:rPr>
                <w:rFonts w:ascii="Arial Narrow" w:eastAsia="Times New Roman" w:hAnsi="Arial Narrow" w:cs="Arial"/>
                <w:sz w:val="20"/>
                <w:szCs w:val="20"/>
              </w:rPr>
              <w:t xml:space="preserve"> warning signage and barricades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6B111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6B1118" w:rsidRDefault="006B1118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B1118" w:rsidRDefault="006B1118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Provide “Spotter” to stop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others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entering work area</w:t>
            </w:r>
          </w:p>
          <w:p w:rsidR="003C4D61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5CDB" w:rsidRPr="00F53584" w:rsidRDefault="00105CD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Use </w:t>
            </w:r>
            <w:r w:rsidR="00C133F7">
              <w:rPr>
                <w:rFonts w:ascii="Arial Narrow" w:hAnsi="Arial Narrow" w:cs="Arial"/>
                <w:sz w:val="20"/>
                <w:szCs w:val="20"/>
              </w:rPr>
              <w:t xml:space="preserve">of shade cloth around </w:t>
            </w:r>
            <w:r w:rsidR="002B7FBA"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="00C133F7">
              <w:rPr>
                <w:rFonts w:ascii="Arial Narrow" w:hAnsi="Arial Narrow" w:cs="Arial"/>
                <w:sz w:val="20"/>
                <w:szCs w:val="20"/>
              </w:rPr>
              <w:t>work area</w:t>
            </w:r>
          </w:p>
          <w:p w:rsidR="003C4D61" w:rsidRDefault="003C4D61" w:rsidP="00C0011D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D0CC9" w:rsidRPr="008064EA" w:rsidRDefault="001807CE" w:rsidP="00C0011D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Wet down dust</w:t>
            </w:r>
          </w:p>
        </w:tc>
        <w:tc>
          <w:tcPr>
            <w:tcW w:w="1559" w:type="dxa"/>
            <w:vAlign w:val="center"/>
          </w:tcPr>
          <w:p w:rsidR="00105CDB" w:rsidRPr="008064EA" w:rsidRDefault="001B1132" w:rsidP="00C0011D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Site </w:t>
            </w:r>
            <w:r w:rsidR="00105CDB" w:rsidRPr="008064EA">
              <w:rPr>
                <w:rFonts w:ascii="Arial Narrow" w:hAnsi="Arial Narrow" w:cs="Arial"/>
              </w:rPr>
              <w:t>Supervisor</w:t>
            </w:r>
          </w:p>
          <w:p w:rsidR="002E566D" w:rsidRPr="008064EA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5CDB" w:rsidRPr="008064EA" w:rsidRDefault="00105CD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866DA" w:rsidRPr="005C6238" w:rsidTr="002E566D">
        <w:tc>
          <w:tcPr>
            <w:tcW w:w="1668" w:type="dxa"/>
            <w:vAlign w:val="center"/>
          </w:tcPr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- 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insulation to old wiring frayed or brittle [conduit] or easily damaged - water pipe electrified 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-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</w:t>
            </w:r>
            <w:r w:rsidR="00EE23B2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</w:t>
            </w:r>
          </w:p>
        </w:tc>
        <w:tc>
          <w:tcPr>
            <w:tcW w:w="1559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2866DA" w:rsidRDefault="002866DA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 explosion</w:t>
            </w:r>
          </w:p>
          <w:p w:rsidR="002866DA" w:rsidRDefault="002866DA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/ relocate electrical supply / wiring.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Isolate / relocate gas </w:t>
            </w:r>
            <w:r>
              <w:rPr>
                <w:rFonts w:ascii="Arial Narrow" w:hAnsi="Arial Narrow" w:cs="Arial"/>
                <w:sz w:val="20"/>
                <w:szCs w:val="20"/>
              </w:rPr>
              <w:t>supply</w:t>
            </w:r>
          </w:p>
        </w:tc>
        <w:tc>
          <w:tcPr>
            <w:tcW w:w="1559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2866DA" w:rsidRDefault="002866DA" w:rsidP="00C0011D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2866DA" w:rsidRPr="005C6238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362DA" w:rsidRPr="000362DA" w:rsidTr="002E566D">
        <w:tc>
          <w:tcPr>
            <w:tcW w:w="1668" w:type="dxa"/>
            <w:vAlign w:val="center"/>
          </w:tcPr>
          <w:p w:rsidR="00DB183B" w:rsidRPr="000362DA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 w:rsidRPr="000362DA">
              <w:rPr>
                <w:rFonts w:ascii="Arial Narrow" w:eastAsia="Times New Roman" w:hAnsi="Arial Narrow" w:cs="Arial"/>
                <w:spacing w:val="1"/>
              </w:rPr>
              <w:t xml:space="preserve">Access to and </w:t>
            </w:r>
          </w:p>
          <w:p w:rsidR="003C58BE" w:rsidRPr="000362DA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0362DA">
              <w:rPr>
                <w:rFonts w:ascii="Arial Narrow" w:eastAsia="Times New Roman" w:hAnsi="Arial Narrow" w:cs="Arial"/>
                <w:spacing w:val="1"/>
              </w:rPr>
              <w:t>w</w:t>
            </w:r>
            <w:r w:rsidRPr="000362DA">
              <w:rPr>
                <w:rFonts w:ascii="Arial Narrow" w:eastAsia="Times New Roman" w:hAnsi="Arial Narrow" w:cs="Arial"/>
              </w:rPr>
              <w:t>o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0362DA">
              <w:rPr>
                <w:rFonts w:ascii="Arial Narrow" w:eastAsia="Times New Roman" w:hAnsi="Arial Narrow" w:cs="Arial"/>
              </w:rPr>
              <w:t>k in con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0362DA">
              <w:rPr>
                <w:rFonts w:ascii="Arial Narrow" w:eastAsia="Times New Roman" w:hAnsi="Arial Narrow" w:cs="Arial"/>
              </w:rPr>
              <w:t>ined</w:t>
            </w:r>
          </w:p>
          <w:p w:rsidR="003C58BE" w:rsidRPr="000362DA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 w:rsidRPr="000362DA">
              <w:rPr>
                <w:rFonts w:ascii="Arial Narrow" w:eastAsia="Times New Roman" w:hAnsi="Arial Narrow" w:cs="Arial"/>
              </w:rPr>
              <w:t>spa</w:t>
            </w:r>
            <w:r w:rsidRPr="000362DA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0362DA">
              <w:rPr>
                <w:rFonts w:ascii="Arial Narrow" w:eastAsia="Times New Roman" w:hAnsi="Arial Narrow" w:cs="Arial"/>
              </w:rPr>
              <w:t>e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 xml:space="preserve"> - under floor</w:t>
            </w:r>
          </w:p>
          <w:p w:rsidR="003C58BE" w:rsidRPr="000362DA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3C58BE" w:rsidRPr="000362DA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Hazardous </w:t>
            </w:r>
          </w:p>
          <w:p w:rsidR="003C58BE" w:rsidRPr="000362DA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chemicals - </w:t>
            </w:r>
          </w:p>
          <w:p w:rsidR="003C58BE" w:rsidRPr="000362DA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3C58BE" w:rsidRPr="000362DA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Biological -</w:t>
            </w:r>
          </w:p>
          <w:p w:rsidR="003C58BE" w:rsidRPr="000362DA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3C58BE" w:rsidRPr="000362DA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Ergonomic</w:t>
            </w:r>
          </w:p>
        </w:tc>
        <w:tc>
          <w:tcPr>
            <w:tcW w:w="1559" w:type="dxa"/>
            <w:vAlign w:val="center"/>
          </w:tcPr>
          <w:p w:rsidR="003C58BE" w:rsidRPr="000362DA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0362DA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0362DA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0362DA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and chemical exposure - respiratory problems </w:t>
            </w:r>
          </w:p>
          <w:p w:rsidR="003C58BE" w:rsidRPr="000362DA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0362DA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Skin and eye irritations / allergies</w:t>
            </w:r>
          </w:p>
          <w:p w:rsidR="003C58BE" w:rsidRPr="000362DA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0362DA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‘W</w:t>
            </w:r>
            <w:r w:rsidRPr="000362D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3C58BE" w:rsidRPr="000362DA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0362DA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3C58BE" w:rsidRPr="000362DA" w:rsidRDefault="003C58B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C58BE" w:rsidRPr="000362DA" w:rsidRDefault="003C58BE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362D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58BE" w:rsidRPr="000362DA" w:rsidRDefault="003C58B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C58BE" w:rsidRPr="000362DA" w:rsidRDefault="003C58BE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C58BE" w:rsidRPr="000362DA" w:rsidRDefault="003C58BE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362D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58BE" w:rsidRPr="000362DA" w:rsidRDefault="003C58B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C58BE" w:rsidRPr="000362DA" w:rsidRDefault="003C58B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62DA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3C58BE" w:rsidRPr="000362DA" w:rsidRDefault="003C58BE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C58BE" w:rsidRPr="000362DA" w:rsidRDefault="003C58BE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C58BE" w:rsidRPr="000362DA" w:rsidRDefault="005701EE" w:rsidP="00C0011D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3C58BE" w:rsidRPr="000362DA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="003C58BE" w:rsidRPr="000362D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workers </w:t>
            </w:r>
            <w:r w:rsidR="003C58BE" w:rsidRPr="000362DA">
              <w:rPr>
                <w:rFonts w:ascii="Arial Narrow" w:eastAsia="Times New Roman" w:hAnsi="Arial Narrow" w:cs="Arial"/>
                <w:sz w:val="20"/>
                <w:szCs w:val="20"/>
              </w:rPr>
              <w:t>and</w:t>
            </w:r>
            <w:r w:rsidR="003C58BE" w:rsidRPr="000362D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3C58BE" w:rsidRPr="000362D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3C58BE" w:rsidRPr="000362D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otate ‘</w:t>
            </w:r>
            <w:r w:rsidR="003C58BE" w:rsidRPr="000362DA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 w:rsidR="003C58BE" w:rsidRPr="000362D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3C58BE" w:rsidRPr="000362DA" w:rsidRDefault="003C58BE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C58BE" w:rsidRPr="000362DA" w:rsidRDefault="003C58BE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0362DA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0362D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in confined spaces.</w:t>
            </w:r>
          </w:p>
          <w:p w:rsidR="003C58BE" w:rsidRPr="000362DA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0362DA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3C58BE" w:rsidRPr="000362DA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0362DA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chemical vapours</w:t>
            </w:r>
          </w:p>
          <w:p w:rsidR="003C58BE" w:rsidRPr="000362DA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0362DA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Regularly monitor the condition of the </w:t>
            </w:r>
            <w:r w:rsidRPr="000362DA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3C58BE" w:rsidRPr="000362DA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0362DA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Adequate fluid intake.</w:t>
            </w:r>
          </w:p>
          <w:p w:rsidR="00541E83" w:rsidRPr="000362DA" w:rsidRDefault="00541E83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0362DA" w:rsidRDefault="00541E83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</w:tc>
        <w:tc>
          <w:tcPr>
            <w:tcW w:w="1559" w:type="dxa"/>
            <w:vAlign w:val="center"/>
          </w:tcPr>
          <w:p w:rsidR="003C58BE" w:rsidRPr="000362DA" w:rsidRDefault="003C58BE" w:rsidP="00C0011D">
            <w:pPr>
              <w:spacing w:after="0"/>
              <w:rPr>
                <w:rFonts w:ascii="Arial Narrow" w:hAnsi="Arial Narrow" w:cs="Arial"/>
              </w:rPr>
            </w:pPr>
            <w:r w:rsidRPr="000362D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362DA">
              <w:rPr>
                <w:rFonts w:ascii="Arial Narrow" w:eastAsia="Times New Roman" w:hAnsi="Arial Narrow" w:cs="Arial"/>
              </w:rPr>
              <w:t>tor / all ‘</w:t>
            </w:r>
            <w:r w:rsidRPr="000362D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C58BE" w:rsidRPr="000362DA" w:rsidRDefault="003C58BE" w:rsidP="00C0011D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3C58BE" w:rsidRPr="000362DA" w:rsidRDefault="003C58BE" w:rsidP="00C0011D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C58BE" w:rsidRPr="000362DA" w:rsidRDefault="003C58B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362DA" w:rsidRPr="000362DA" w:rsidTr="002E566D">
        <w:tc>
          <w:tcPr>
            <w:tcW w:w="1668" w:type="dxa"/>
            <w:vAlign w:val="center"/>
          </w:tcPr>
          <w:p w:rsidR="00806637" w:rsidRPr="000362DA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362DA">
              <w:rPr>
                <w:rFonts w:ascii="Arial Narrow" w:eastAsia="Times New Roman" w:hAnsi="Arial Narrow" w:cs="Arial"/>
              </w:rPr>
              <w:t xml:space="preserve">Hand excavation </w:t>
            </w:r>
            <w:r w:rsidR="00E41755" w:rsidRPr="000362DA">
              <w:rPr>
                <w:rFonts w:ascii="Arial Narrow" w:eastAsia="Times New Roman" w:hAnsi="Arial Narrow" w:cs="Arial"/>
              </w:rPr>
              <w:t>of spoil to provide for</w:t>
            </w:r>
            <w:r w:rsidRPr="000362DA">
              <w:rPr>
                <w:rFonts w:ascii="Arial Narrow" w:eastAsia="Times New Roman" w:hAnsi="Arial Narrow" w:cs="Arial"/>
              </w:rPr>
              <w:t xml:space="preserve"> underfloor clearance -</w:t>
            </w:r>
          </w:p>
          <w:p w:rsidR="00806637" w:rsidRPr="000362DA" w:rsidRDefault="00806637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06637" w:rsidRPr="000362DA" w:rsidRDefault="00806637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06637" w:rsidRPr="000362DA" w:rsidRDefault="00806637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06637" w:rsidRPr="000362DA" w:rsidRDefault="00806637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806637" w:rsidRPr="000362DA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6637" w:rsidRPr="000362DA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06637" w:rsidRPr="000362DA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06637" w:rsidRPr="000362DA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806637" w:rsidRPr="000362DA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06637" w:rsidRPr="000362DA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 -</w:t>
            </w:r>
          </w:p>
          <w:p w:rsidR="00806637" w:rsidRPr="000362DA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06637" w:rsidRPr="000362DA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Manual tasks </w:t>
            </w:r>
            <w:r w:rsidRPr="000362D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806637" w:rsidRPr="000362DA" w:rsidRDefault="00806637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06637" w:rsidRPr="000362DA" w:rsidRDefault="00806637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06637" w:rsidRPr="000362DA" w:rsidRDefault="00806637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806637" w:rsidRPr="000362DA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6637" w:rsidRPr="000362DA" w:rsidRDefault="00806637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</w:tc>
        <w:tc>
          <w:tcPr>
            <w:tcW w:w="411" w:type="dxa"/>
            <w:vAlign w:val="center"/>
          </w:tcPr>
          <w:p w:rsidR="00806637" w:rsidRPr="000362DA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06637" w:rsidRPr="000362DA" w:rsidRDefault="00806637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362D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6637" w:rsidRPr="000362DA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06637" w:rsidRPr="000362DA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06637" w:rsidRPr="000362DA" w:rsidRDefault="00806637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362D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6637" w:rsidRPr="000362DA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06637" w:rsidRPr="000362DA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62DA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06637" w:rsidRPr="000362DA" w:rsidRDefault="00806637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06637" w:rsidRPr="000362DA" w:rsidRDefault="00806637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06637" w:rsidRPr="000362DA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06637" w:rsidRPr="000362DA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6637" w:rsidRPr="000362DA" w:rsidRDefault="00806637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806637" w:rsidRPr="000362DA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6637" w:rsidRPr="000362DA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6637" w:rsidRPr="000362DA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06637" w:rsidRPr="000362DA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06637" w:rsidRPr="000362DA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0362D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0362D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806637" w:rsidRPr="000362DA" w:rsidRDefault="00806637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06637" w:rsidRPr="000362DA" w:rsidRDefault="00806637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>Monitor stability of the excavation</w:t>
            </w:r>
          </w:p>
          <w:p w:rsidR="00806637" w:rsidRPr="000362DA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806637" w:rsidRPr="000362DA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06637" w:rsidRPr="000362DA" w:rsidRDefault="00806637" w:rsidP="00C0011D">
            <w:pPr>
              <w:spacing w:after="0"/>
              <w:rPr>
                <w:rFonts w:ascii="Arial Narrow" w:hAnsi="Arial Narrow" w:cs="Arial"/>
              </w:rPr>
            </w:pPr>
            <w:r w:rsidRPr="000362DA">
              <w:rPr>
                <w:rFonts w:ascii="Arial Narrow" w:eastAsia="Times New Roman" w:hAnsi="Arial Narrow" w:cs="Arial"/>
              </w:rPr>
              <w:t>Contr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362DA">
              <w:rPr>
                <w:rFonts w:ascii="Arial Narrow" w:eastAsia="Times New Roman" w:hAnsi="Arial Narrow" w:cs="Arial"/>
              </w:rPr>
              <w:t>tor / all ‘</w:t>
            </w:r>
            <w:r w:rsidRPr="000362D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06637" w:rsidRPr="000362DA" w:rsidRDefault="00806637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06637" w:rsidRPr="000362DA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F423F" w:rsidRPr="005C6238" w:rsidTr="002E566D">
        <w:tc>
          <w:tcPr>
            <w:tcW w:w="1668" w:type="dxa"/>
            <w:vAlign w:val="center"/>
          </w:tcPr>
          <w:p w:rsidR="004F423F" w:rsidRDefault="00F332C3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General w</w:t>
            </w:r>
            <w:r w:rsidR="004F423F">
              <w:rPr>
                <w:rFonts w:ascii="Arial Narrow" w:eastAsia="Times New Roman" w:hAnsi="Arial Narrow" w:cs="Arial"/>
                <w:spacing w:val="-1"/>
              </w:rPr>
              <w:t xml:space="preserve">orking at height - </w:t>
            </w:r>
            <w:r w:rsidR="004F423F">
              <w:rPr>
                <w:rFonts w:ascii="Arial Narrow" w:eastAsia="Times New Roman" w:hAnsi="Arial Narrow" w:cs="Arial"/>
              </w:rPr>
              <w:t>[ov</w:t>
            </w:r>
            <w:r w:rsidR="004F423F">
              <w:rPr>
                <w:rFonts w:ascii="Arial Narrow" w:eastAsia="Times New Roman" w:hAnsi="Arial Narrow" w:cs="Arial"/>
                <w:spacing w:val="-2"/>
              </w:rPr>
              <w:t>e</w:t>
            </w:r>
            <w:r w:rsidR="004F423F">
              <w:rPr>
                <w:rFonts w:ascii="Arial Narrow" w:eastAsia="Times New Roman" w:hAnsi="Arial Narrow" w:cs="Arial"/>
              </w:rPr>
              <w:t xml:space="preserve">r </w:t>
            </w:r>
            <w:r w:rsidR="006608DE">
              <w:rPr>
                <w:rFonts w:ascii="Arial Narrow" w:eastAsia="Times New Roman" w:hAnsi="Arial Narrow" w:cs="Arial"/>
              </w:rPr>
              <w:t>2.0</w:t>
            </w:r>
            <w:r w:rsidR="004F423F">
              <w:rPr>
                <w:rFonts w:ascii="Arial Narrow" w:eastAsia="Times New Roman" w:hAnsi="Arial Narrow" w:cs="Arial"/>
              </w:rPr>
              <w:t>m]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214717" w:rsidRDefault="0021471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14717" w:rsidRDefault="0021471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6B1F" w:rsidRDefault="00536B1F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4343E6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831C9C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F423F" w:rsidRPr="00C01B45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Old </w:t>
            </w:r>
            <w:r w:rsidR="00617884"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brittle </w:t>
            </w:r>
            <w:r w:rsidR="00D82489"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/ corroded </w:t>
            </w:r>
            <w:r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roofing material </w:t>
            </w:r>
            <w:r w:rsidR="00617884" w:rsidRPr="00C01B45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skylight/s </w:t>
            </w: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Increased traffic on roof surface - walking in the middle of battens</w:t>
            </w:r>
            <w:r w:rsidR="004343E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Gravity -overbalancing</w:t>
            </w: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Windy </w:t>
            </w:r>
            <w:r w:rsidR="00DC548C">
              <w:rPr>
                <w:rFonts w:ascii="Arial Narrow" w:hAnsi="Arial Narrow" w:cs="Arial"/>
                <w:sz w:val="20"/>
                <w:szCs w:val="20"/>
              </w:rPr>
              <w:t xml:space="preserve">and or wet </w:t>
            </w:r>
            <w:r>
              <w:rPr>
                <w:rFonts w:ascii="Arial Narrow" w:hAnsi="Arial Narrow" w:cs="Arial"/>
                <w:sz w:val="20"/>
                <w:szCs w:val="20"/>
              </w:rPr>
              <w:t>conditions</w:t>
            </w:r>
          </w:p>
        </w:tc>
        <w:tc>
          <w:tcPr>
            <w:tcW w:w="1559" w:type="dxa"/>
            <w:vAlign w:val="center"/>
          </w:tcPr>
          <w:p w:rsidR="004F423F" w:rsidRDefault="004F423F" w:rsidP="00C0011D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Fall from roof edge/ work platform/ through roof or roof framing</w:t>
            </w: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F423F" w:rsidRDefault="004F423F" w:rsidP="00C0011D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2B7FBA" w:rsidRDefault="002B7FB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D4571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7FBA" w:rsidRDefault="002B7FB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44A9B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to work area</w:t>
            </w:r>
          </w:p>
          <w:p w:rsidR="00044A9B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44A9B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</w:t>
            </w:r>
            <w:r w:rsidR="00B957D7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044A9B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F423F" w:rsidRDefault="00AD0CC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Provide guardrails, </w:t>
            </w:r>
            <w:r w:rsidR="004F423F">
              <w:rPr>
                <w:rFonts w:ascii="Arial Narrow" w:hAnsi="Arial Narrow"/>
                <w:sz w:val="20"/>
                <w:szCs w:val="20"/>
              </w:rPr>
              <w:t>perimeter edge protection</w:t>
            </w:r>
            <w:r>
              <w:rPr>
                <w:rFonts w:ascii="Arial Narrow" w:hAnsi="Arial Narrow"/>
                <w:sz w:val="20"/>
                <w:szCs w:val="20"/>
              </w:rPr>
              <w:t xml:space="preserve"> / catch scaffold</w:t>
            </w:r>
            <w:r w:rsidR="004F423F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4F423F" w:rsidRDefault="004F423F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Scaffold / work platform to outer perimeter.</w:t>
            </w:r>
          </w:p>
          <w:p w:rsidR="004F423F" w:rsidRDefault="004F423F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332C3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332C3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="00F332C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>
              <w:rPr>
                <w:rFonts w:ascii="Arial Narrow" w:hAnsi="Arial Narrow" w:cs="Arial"/>
                <w:sz w:val="20"/>
                <w:szCs w:val="20"/>
              </w:rPr>
              <w:t xml:space="preserve"> in safe working at heights - ensure </w:t>
            </w:r>
            <w:r w:rsidR="00F332C3"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  <w:r w:rsidR="00F332C3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AD0CC9" w:rsidRDefault="00AD0CC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4F423F" w:rsidRDefault="001B1132" w:rsidP="00C0011D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4F423F">
              <w:rPr>
                <w:rFonts w:ascii="Arial Narrow" w:eastAsia="Times New Roman" w:hAnsi="Arial Narrow" w:cs="Arial"/>
                <w:spacing w:val="1"/>
              </w:rPr>
              <w:t>S</w:t>
            </w:r>
            <w:r w:rsidR="004F423F">
              <w:rPr>
                <w:rFonts w:ascii="Arial Narrow" w:eastAsia="Times New Roman" w:hAnsi="Arial Narrow" w:cs="Arial"/>
              </w:rPr>
              <w:t>up</w:t>
            </w:r>
            <w:r w:rsidR="004F423F">
              <w:rPr>
                <w:rFonts w:ascii="Arial Narrow" w:eastAsia="Times New Roman" w:hAnsi="Arial Narrow" w:cs="Arial"/>
                <w:spacing w:val="-1"/>
              </w:rPr>
              <w:t>e</w:t>
            </w:r>
            <w:r w:rsidR="004F423F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4F423F" w:rsidRDefault="004F423F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F423F" w:rsidRDefault="004F423F" w:rsidP="00C0011D">
            <w:pPr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F423F" w:rsidRPr="005C6238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362DA" w:rsidRPr="000362DA" w:rsidTr="002E566D">
        <w:tc>
          <w:tcPr>
            <w:tcW w:w="1668" w:type="dxa"/>
            <w:vAlign w:val="center"/>
          </w:tcPr>
          <w:p w:rsidR="00DA6AD0" w:rsidRPr="000362DA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362DA">
              <w:rPr>
                <w:rFonts w:ascii="Arial Narrow" w:eastAsia="Times New Roman" w:hAnsi="Arial Narrow" w:cs="Arial"/>
                <w:spacing w:val="-1"/>
              </w:rPr>
              <w:t>Working at height</w:t>
            </w:r>
            <w:r w:rsidRPr="000362DA">
              <w:rPr>
                <w:rFonts w:ascii="Arial Narrow" w:eastAsia="Times New Roman" w:hAnsi="Arial Narrow" w:cs="Arial"/>
              </w:rPr>
              <w:t>-</w:t>
            </w:r>
          </w:p>
          <w:p w:rsidR="00DA6AD0" w:rsidRPr="000362DA" w:rsidRDefault="00DA6AD0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0362DA">
              <w:rPr>
                <w:rFonts w:ascii="Arial Narrow" w:eastAsia="Times New Roman" w:hAnsi="Arial Narrow" w:cs="Arial"/>
                <w:spacing w:val="1"/>
              </w:rPr>
              <w:t>s</w:t>
            </w:r>
            <w:r w:rsidRPr="000362DA">
              <w:rPr>
                <w:rFonts w:ascii="Arial Narrow" w:eastAsia="Times New Roman" w:hAnsi="Arial Narrow" w:cs="Arial"/>
              </w:rPr>
              <w:t>tripping</w:t>
            </w:r>
            <w:r w:rsidRPr="000362DA">
              <w:rPr>
                <w:rFonts w:ascii="Arial Narrow" w:eastAsia="Times New Roman" w:hAnsi="Arial Narrow" w:cs="Arial"/>
                <w:spacing w:val="-2"/>
              </w:rPr>
              <w:t xml:space="preserve"> existing tiled 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0362DA">
              <w:rPr>
                <w:rFonts w:ascii="Arial Narrow" w:eastAsia="Times New Roman" w:hAnsi="Arial Narrow" w:cs="Arial"/>
              </w:rPr>
              <w:t xml:space="preserve">oof 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0362DA">
              <w:rPr>
                <w:rFonts w:ascii="Arial Narrow" w:eastAsia="Times New Roman" w:hAnsi="Arial Narrow" w:cs="Arial"/>
              </w:rPr>
              <w:t>ov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362DA">
              <w:rPr>
                <w:rFonts w:ascii="Arial Narrow" w:eastAsia="Times New Roman" w:hAnsi="Arial Narrow" w:cs="Arial"/>
              </w:rPr>
              <w:t>ri</w:t>
            </w:r>
            <w:r w:rsidRPr="000362DA">
              <w:rPr>
                <w:rFonts w:ascii="Arial Narrow" w:eastAsia="Times New Roman" w:hAnsi="Arial Narrow" w:cs="Arial"/>
                <w:spacing w:val="2"/>
              </w:rPr>
              <w:t>n</w:t>
            </w:r>
            <w:r w:rsidRPr="000362DA">
              <w:rPr>
                <w:rFonts w:ascii="Arial Narrow" w:eastAsia="Times New Roman" w:hAnsi="Arial Narrow" w:cs="Arial"/>
              </w:rPr>
              <w:t xml:space="preserve">g and 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0362D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0362DA">
              <w:rPr>
                <w:rFonts w:ascii="Arial Narrow" w:eastAsia="Times New Roman" w:hAnsi="Arial Narrow" w:cs="Arial"/>
              </w:rPr>
              <w:t>me -</w:t>
            </w:r>
          </w:p>
          <w:p w:rsidR="00DA6AD0" w:rsidRPr="000362DA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0362DA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A6AD0" w:rsidRPr="000362DA" w:rsidRDefault="00DA6AD0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DA6AD0" w:rsidRPr="000362DA" w:rsidRDefault="00DA6AD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DA6AD0" w:rsidRPr="000362DA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0362DA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Old / brittle roofing tiles </w:t>
            </w:r>
          </w:p>
          <w:p w:rsidR="00DA6AD0" w:rsidRPr="000362DA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0362DA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Increased traffic on roof surface - walking in the middle of battens -</w:t>
            </w:r>
          </w:p>
          <w:p w:rsidR="00DA6AD0" w:rsidRPr="000362DA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0362DA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A6AD0" w:rsidRPr="000362DA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0362DA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DA6AD0" w:rsidRPr="000362DA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0362DA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DA6AD0" w:rsidRPr="000362DA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0362DA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DA6AD0" w:rsidRPr="000362DA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0362DA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DA6AD0" w:rsidRPr="000362DA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0362DA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Electricity</w:t>
            </w:r>
          </w:p>
        </w:tc>
        <w:tc>
          <w:tcPr>
            <w:tcW w:w="1559" w:type="dxa"/>
            <w:vAlign w:val="center"/>
          </w:tcPr>
          <w:p w:rsidR="00DA6AD0" w:rsidRPr="000362DA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Slips, trips and falls from work platform. </w:t>
            </w:r>
          </w:p>
          <w:p w:rsidR="00DA6AD0" w:rsidRPr="000362DA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0362DA" w:rsidRDefault="00DA6A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 / cuts and abrasions.</w:t>
            </w:r>
          </w:p>
          <w:p w:rsidR="00DA6AD0" w:rsidRPr="000362DA" w:rsidRDefault="00DA6AD0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A6AD0" w:rsidRPr="000362DA" w:rsidRDefault="00DA6A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0362D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0362D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Pr="000362D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0362D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Pr="000362D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t.</w:t>
            </w:r>
          </w:p>
          <w:p w:rsidR="00DA6AD0" w:rsidRPr="000362DA" w:rsidRDefault="00DA6AD0" w:rsidP="00C0011D">
            <w:pPr>
              <w:tabs>
                <w:tab w:val="left" w:pos="1343"/>
              </w:tabs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0362DA" w:rsidRDefault="00DA6AD0" w:rsidP="00C0011D">
            <w:pPr>
              <w:tabs>
                <w:tab w:val="left" w:pos="1343"/>
              </w:tabs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and insulation fibres - respiratory problems.</w:t>
            </w:r>
          </w:p>
          <w:p w:rsidR="00DA6AD0" w:rsidRPr="000362DA" w:rsidRDefault="00DA6A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0362DA" w:rsidRDefault="00DA6AD0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</w:tc>
        <w:tc>
          <w:tcPr>
            <w:tcW w:w="411" w:type="dxa"/>
            <w:vAlign w:val="center"/>
          </w:tcPr>
          <w:p w:rsidR="00DA6AD0" w:rsidRPr="000362DA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A6AD0" w:rsidRPr="000362DA" w:rsidRDefault="00DA6AD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362D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6AD0" w:rsidRPr="000362DA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A6AD0" w:rsidRPr="000362DA" w:rsidRDefault="00DA6AD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A6AD0" w:rsidRPr="000362DA" w:rsidRDefault="00DA6AD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362D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6AD0" w:rsidRPr="000362DA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A6AD0" w:rsidRPr="000362DA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62DA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A6AD0" w:rsidRPr="000362DA" w:rsidRDefault="00DA6AD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6AD0" w:rsidRPr="000362DA" w:rsidRDefault="00DA6AD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A6AD0" w:rsidRPr="000362DA" w:rsidRDefault="00DA6AD0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commencement of the works</w:t>
            </w:r>
          </w:p>
          <w:p w:rsidR="00DA6AD0" w:rsidRPr="000362DA" w:rsidRDefault="00DA6AD0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A6AD0" w:rsidRPr="000362DA" w:rsidRDefault="00DA6AD0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Appropriate removal procedures to contain dust </w:t>
            </w:r>
          </w:p>
          <w:p w:rsidR="00DA6AD0" w:rsidRPr="000362DA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0362DA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Provide perimeter guardrail / </w:t>
            </w:r>
            <w:r w:rsidRPr="000362DA">
              <w:rPr>
                <w:rFonts w:ascii="Arial Narrow" w:hAnsi="Arial Narrow"/>
                <w:sz w:val="20"/>
                <w:szCs w:val="20"/>
              </w:rPr>
              <w:t>scaffold / work platform to outer perimeter.</w:t>
            </w: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A6AD0" w:rsidRPr="000362DA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0362DA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332C3" w:rsidRPr="000362DA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="00DA6AD0"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DA6AD0" w:rsidRPr="000362DA">
              <w:rPr>
                <w:rFonts w:ascii="Arial Narrow" w:hAnsi="Arial Narrow" w:cs="Arial"/>
                <w:sz w:val="20"/>
                <w:szCs w:val="20"/>
              </w:rPr>
              <w:t xml:space="preserve"> in safe working at heights - ensure </w:t>
            </w:r>
            <w:r w:rsidR="00DA6AD0"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DA6AD0" w:rsidRPr="000362DA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removal process</w:t>
            </w:r>
          </w:p>
          <w:p w:rsidR="00DA6AD0" w:rsidRPr="000362DA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0362DA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Use safety harness</w:t>
            </w:r>
          </w:p>
          <w:p w:rsidR="00DA6AD0" w:rsidRPr="000362DA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6AD0" w:rsidRPr="000362DA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DA6AD0" w:rsidRPr="000362DA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0362DA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Controlled removal / disposal of the roofing tiles - provide debris chute</w:t>
            </w:r>
          </w:p>
          <w:p w:rsidR="00DA6AD0" w:rsidRPr="000362DA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6AD0" w:rsidRPr="000362DA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>Regularly monitor stability of the roof structure / ceiling frame</w:t>
            </w:r>
          </w:p>
          <w:p w:rsidR="00DA6AD0" w:rsidRPr="000362DA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0362DA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0362D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0362D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0362D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0362DA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A6AD0" w:rsidRPr="000362DA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0362DA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Provide “Spotter” to stop 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others</w:t>
            </w: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 entering work area</w:t>
            </w:r>
          </w:p>
          <w:p w:rsidR="00DA6AD0" w:rsidRPr="000362DA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56415" w:rsidRPr="000362DA" w:rsidRDefault="00456415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Don’t stack / store tiles on roof or on scaffold.</w:t>
            </w:r>
          </w:p>
          <w:p w:rsidR="00DA6AD0" w:rsidRPr="000362DA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0362DA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Don’t remove roofing tiles on wet or windy days.</w:t>
            </w:r>
          </w:p>
          <w:p w:rsidR="00DA6AD0" w:rsidRPr="000362DA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0362DA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Use of appropriate PPE</w:t>
            </w:r>
          </w:p>
          <w:p w:rsidR="00DA6AD0" w:rsidRPr="000362DA" w:rsidRDefault="00DA6AD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plan the tasks in consultation with the 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6AD0" w:rsidRPr="000362DA" w:rsidRDefault="00DA6AD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0362DA" w:rsidRDefault="00DA6AD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A6AD0" w:rsidRPr="000362DA" w:rsidRDefault="00DA6AD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0362DA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DA6AD0" w:rsidRPr="000362DA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0362DA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Use designated drop areas to restrict traffic across the roof surface </w:t>
            </w:r>
          </w:p>
        </w:tc>
        <w:tc>
          <w:tcPr>
            <w:tcW w:w="1559" w:type="dxa"/>
            <w:vAlign w:val="center"/>
          </w:tcPr>
          <w:p w:rsidR="00DA6AD0" w:rsidRPr="000362DA" w:rsidRDefault="00DA6AD0" w:rsidP="00C0011D">
            <w:pPr>
              <w:spacing w:after="0"/>
              <w:rPr>
                <w:rFonts w:ascii="Arial Narrow" w:hAnsi="Arial Narrow" w:cs="Arial"/>
              </w:rPr>
            </w:pPr>
            <w:r w:rsidRPr="000362D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362DA">
              <w:rPr>
                <w:rFonts w:ascii="Arial Narrow" w:eastAsia="Times New Roman" w:hAnsi="Arial Narrow" w:cs="Arial"/>
              </w:rPr>
              <w:t>tor / all ‘</w:t>
            </w:r>
            <w:r w:rsidRPr="000362D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A6AD0" w:rsidRPr="000362DA" w:rsidRDefault="00DA6AD0" w:rsidP="00C0011D">
            <w:pPr>
              <w:spacing w:after="0"/>
              <w:ind w:right="31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DA6AD0" w:rsidRPr="000362DA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362DA" w:rsidRPr="000362DA" w:rsidTr="002E566D">
        <w:tc>
          <w:tcPr>
            <w:tcW w:w="1668" w:type="dxa"/>
            <w:vAlign w:val="center"/>
          </w:tcPr>
          <w:p w:rsidR="00F53584" w:rsidRPr="000362DA" w:rsidRDefault="00F53584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362DA">
              <w:rPr>
                <w:rFonts w:ascii="Arial Narrow" w:eastAsia="Times New Roman" w:hAnsi="Arial Narrow" w:cs="Arial"/>
              </w:rPr>
              <w:t>R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362DA">
              <w:rPr>
                <w:rFonts w:ascii="Arial Narrow" w:eastAsia="Times New Roman" w:hAnsi="Arial Narrow" w:cs="Arial"/>
              </w:rPr>
              <w:t xml:space="preserve">moval </w:t>
            </w:r>
            <w:r w:rsidR="00924494" w:rsidRPr="000362DA">
              <w:rPr>
                <w:rFonts w:ascii="Arial Narrow" w:eastAsia="Times New Roman" w:hAnsi="Arial Narrow" w:cs="Arial"/>
              </w:rPr>
              <w:t xml:space="preserve">or disturbance </w:t>
            </w:r>
            <w:r w:rsidRPr="000362DA">
              <w:rPr>
                <w:rFonts w:ascii="Arial Narrow" w:eastAsia="Times New Roman" w:hAnsi="Arial Narrow" w:cs="Arial"/>
              </w:rPr>
              <w:t>of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EB236B" w:rsidRPr="000362DA">
              <w:rPr>
                <w:rFonts w:ascii="Arial Narrow" w:eastAsia="Times New Roman" w:hAnsi="Arial Narrow" w:cs="Arial"/>
              </w:rPr>
              <w:t xml:space="preserve">eave </w:t>
            </w:r>
            <w:r w:rsidR="008E4879" w:rsidRPr="000362DA">
              <w:rPr>
                <w:rFonts w:ascii="Arial Narrow" w:eastAsia="Times New Roman" w:hAnsi="Arial Narrow" w:cs="Arial"/>
              </w:rPr>
              <w:t xml:space="preserve">and porch </w:t>
            </w:r>
            <w:r w:rsidR="00EB236B" w:rsidRPr="000362DA">
              <w:rPr>
                <w:rFonts w:ascii="Arial Narrow" w:eastAsia="Times New Roman" w:hAnsi="Arial Narrow" w:cs="Arial"/>
              </w:rPr>
              <w:t>soffits ‘</w:t>
            </w:r>
            <w:r w:rsidR="00EB236B" w:rsidRPr="000362DA">
              <w:rPr>
                <w:rFonts w:ascii="Arial Narrow" w:eastAsia="Times New Roman" w:hAnsi="Arial Narrow" w:cs="Arial"/>
                <w:i/>
              </w:rPr>
              <w:t>that may’</w:t>
            </w:r>
            <w:r w:rsidR="00EB236B" w:rsidRPr="000362DA">
              <w:rPr>
                <w:rFonts w:ascii="Arial Narrow" w:eastAsia="Times New Roman" w:hAnsi="Arial Narrow" w:cs="Arial"/>
              </w:rPr>
              <w:t xml:space="preserve"> contain </w:t>
            </w:r>
            <w:r w:rsidR="00611BCB" w:rsidRPr="000362DA">
              <w:rPr>
                <w:rFonts w:ascii="Arial Narrow" w:eastAsia="Times New Roman" w:hAnsi="Arial Narrow" w:cs="Arial"/>
                <w:spacing w:val="-1"/>
              </w:rPr>
              <w:t>asbestos cement [</w:t>
            </w:r>
            <w:r w:rsidR="00611BCB" w:rsidRPr="000362DA">
              <w:rPr>
                <w:rFonts w:ascii="Arial Narrow" w:eastAsia="Times New Roman" w:hAnsi="Arial Narrow" w:cs="Arial"/>
              </w:rPr>
              <w:t xml:space="preserve">ACM] / fibre-cement [FC] </w:t>
            </w:r>
          </w:p>
          <w:p w:rsidR="00831C9C" w:rsidRPr="000362DA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31C9C" w:rsidRPr="000362DA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36B1F" w:rsidRPr="000362DA" w:rsidRDefault="00536B1F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6B1F" w:rsidRPr="000362DA" w:rsidRDefault="00536B1F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4343E6"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DC548C" w:rsidRPr="000362DA" w:rsidRDefault="00DC548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C548C" w:rsidRPr="000362DA" w:rsidRDefault="00DC548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4343E6" w:rsidRPr="000362D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21048B" w:rsidRPr="000362DA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214717" w:rsidRPr="000362DA" w:rsidRDefault="00214717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14717" w:rsidRPr="000362DA" w:rsidRDefault="00617884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Brittle roofing material / skylight/s</w:t>
            </w:r>
          </w:p>
          <w:p w:rsidR="004419DE" w:rsidRPr="000362DA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419DE" w:rsidRPr="000362DA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Walking on brittle roofing material -</w:t>
            </w:r>
          </w:p>
          <w:p w:rsidR="004419DE" w:rsidRPr="000362DA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walking in the middle of roofing battens</w:t>
            </w:r>
          </w:p>
          <w:p w:rsidR="00DC548C" w:rsidRPr="000362DA" w:rsidRDefault="00DC548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C4D61" w:rsidRPr="000362DA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Gravity </w:t>
            </w:r>
            <w:r w:rsidR="00DC548C" w:rsidRPr="000362DA">
              <w:rPr>
                <w:rFonts w:ascii="Arial Narrow" w:hAnsi="Arial Narrow" w:cs="Arial"/>
                <w:sz w:val="20"/>
                <w:szCs w:val="20"/>
              </w:rPr>
              <w:t>-</w:t>
            </w: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 overbalancing -</w:t>
            </w:r>
          </w:p>
          <w:p w:rsidR="00BD7191" w:rsidRPr="000362DA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D7191" w:rsidRPr="000362DA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BD7191" w:rsidRPr="000362DA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D7191" w:rsidRPr="000362DA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BD7191" w:rsidRPr="000362DA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D7191" w:rsidRPr="000362DA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="00D05259" w:rsidRPr="000362D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0362DA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D05259" w:rsidRPr="000362DA" w:rsidRDefault="00D0525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05259" w:rsidRPr="000362DA" w:rsidRDefault="00D0525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0362DA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6C04AD" w:rsidRPr="000362D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6C04AD" w:rsidRPr="000362DA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F53584" w:rsidRPr="000362DA" w:rsidRDefault="00BD7191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</w:t>
            </w:r>
            <w:r w:rsidR="00F53584"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nhalation and exposure to </w:t>
            </w:r>
            <w:r w:rsidR="00BA5E0D"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ACM </w:t>
            </w:r>
            <w:r w:rsidR="00611BCB"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/ FC </w:t>
            </w:r>
            <w:r w:rsidR="00BA5E0D" w:rsidRPr="000362DA">
              <w:rPr>
                <w:rFonts w:ascii="Arial Narrow" w:eastAsia="Times New Roman" w:hAnsi="Arial Narrow" w:cs="Arial"/>
                <w:sz w:val="20"/>
                <w:szCs w:val="20"/>
              </w:rPr>
              <w:t>fibres</w:t>
            </w:r>
            <w:r w:rsidR="00F53584"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 / </w:t>
            </w:r>
            <w:r w:rsidR="00BA5E0D" w:rsidRPr="000362DA">
              <w:rPr>
                <w:rFonts w:ascii="Arial Narrow" w:eastAsia="Times New Roman" w:hAnsi="Arial Narrow" w:cs="Arial"/>
                <w:sz w:val="20"/>
                <w:szCs w:val="20"/>
              </w:rPr>
              <w:t>dust</w:t>
            </w:r>
            <w:r w:rsidR="00E62614"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71E40" w:rsidRPr="000362DA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E62614"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</w:t>
            </w:r>
          </w:p>
          <w:p w:rsidR="00BD7191" w:rsidRPr="000362DA" w:rsidRDefault="00BD7191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F53584" w:rsidRPr="000362DA" w:rsidRDefault="00F53584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BD7191" w:rsidRPr="000362DA">
              <w:rPr>
                <w:rFonts w:ascii="Arial Narrow" w:hAnsi="Arial Narrow" w:cs="Arial"/>
                <w:sz w:val="20"/>
                <w:szCs w:val="20"/>
              </w:rPr>
              <w:t xml:space="preserve"> from work platform</w:t>
            </w: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C548C" w:rsidRPr="000362DA">
              <w:rPr>
                <w:rFonts w:ascii="Arial Narrow" w:hAnsi="Arial Narrow" w:cs="Arial"/>
                <w:sz w:val="20"/>
                <w:szCs w:val="20"/>
              </w:rPr>
              <w:t>/ through frame</w:t>
            </w:r>
          </w:p>
          <w:p w:rsidR="00BA5E0D" w:rsidRPr="000362DA" w:rsidRDefault="00BA5E0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5E0D" w:rsidRPr="000362DA" w:rsidRDefault="00BA5E0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BD7191" w:rsidRPr="000362DA" w:rsidRDefault="00BD7191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53584" w:rsidRPr="000362DA" w:rsidRDefault="00F5358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Exposure to ceiling dust</w:t>
            </w:r>
            <w:r w:rsidR="00E62614"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 - eye and skin irritations - respiratory problems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411" w:type="dxa"/>
            <w:vAlign w:val="center"/>
          </w:tcPr>
          <w:p w:rsidR="00F53584" w:rsidRPr="000362DA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3584" w:rsidRPr="000362DA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62D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3584" w:rsidRPr="000362DA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3584" w:rsidRPr="000362DA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3584" w:rsidRPr="000362DA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62D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3584" w:rsidRPr="000362DA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3584" w:rsidRPr="000362DA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62DA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44A9B" w:rsidRPr="000362DA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44A9B" w:rsidRPr="000362DA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44A9B" w:rsidRPr="000362DA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>Ensure un</w:t>
            </w:r>
            <w:r w:rsidR="00B957D7" w:rsidRPr="000362DA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B957D7" w:rsidRPr="000362DA" w:rsidRDefault="00B957D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957D7" w:rsidRPr="000362DA" w:rsidRDefault="00B957D7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B3DC1" w:rsidRPr="000362DA" w:rsidRDefault="006B3DC1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05259" w:rsidRPr="000362DA" w:rsidRDefault="00D05259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</w:t>
            </w:r>
            <w:r w:rsidR="00443646" w:rsidRPr="000362D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prior to commencement of the works</w:t>
            </w:r>
          </w:p>
          <w:p w:rsidR="00A91D8F" w:rsidRPr="000362DA" w:rsidRDefault="00A91D8F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1C9C" w:rsidRPr="000362DA" w:rsidRDefault="00D05259" w:rsidP="00C0011D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Adequate consultation with relevant “</w:t>
            </w:r>
            <w:r w:rsidRPr="000362DA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workers”</w:t>
            </w:r>
          </w:p>
          <w:p w:rsidR="008A0A3C" w:rsidRPr="000362DA" w:rsidRDefault="008A0A3C" w:rsidP="00C0011D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09104E" w:rsidRPr="000362DA" w:rsidRDefault="0009104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902C94" w:rsidRPr="000362DA" w:rsidRDefault="00902C94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02C94" w:rsidRPr="000362DA" w:rsidRDefault="00902C94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F332C3" w:rsidRPr="000362DA" w:rsidRDefault="00F332C3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332C3" w:rsidRPr="000362DA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332C3" w:rsidRPr="000362DA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="00F332C3"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 w:rsidRPr="000362DA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="00F332C3"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 w:rsidRPr="000362DA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831C9C" w:rsidRPr="000362DA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0362DA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0362D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0362D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0362D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into the work area</w:t>
            </w:r>
            <w:r w:rsidR="006B1118"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0362DA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A91D8F" w:rsidRPr="000362DA" w:rsidRDefault="00A91D8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3584" w:rsidRPr="000362DA" w:rsidRDefault="00F5358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Remove </w:t>
            </w:r>
            <w:r w:rsidR="00796F90" w:rsidRPr="000362DA">
              <w:rPr>
                <w:rFonts w:ascii="Arial Narrow" w:eastAsia="Times New Roman" w:hAnsi="Arial Narrow" w:cs="Arial"/>
                <w:sz w:val="20"/>
                <w:szCs w:val="20"/>
              </w:rPr>
              <w:t>roof</w:t>
            </w:r>
            <w:r w:rsidR="00796F90" w:rsidRPr="000362D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796F90" w:rsidRPr="000362DA">
              <w:rPr>
                <w:rFonts w:ascii="Arial Narrow" w:eastAsia="Times New Roman" w:hAnsi="Arial Narrow" w:cs="Arial"/>
                <w:sz w:val="20"/>
                <w:szCs w:val="20"/>
              </w:rPr>
              <w:t>she</w:t>
            </w:r>
            <w:r w:rsidR="00796F90" w:rsidRPr="000362D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="00796F90" w:rsidRPr="000362DA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="00796F90" w:rsidRPr="000362D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="00796F90" w:rsidRPr="000362D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="00796F90" w:rsidRPr="000362DA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="008E4879"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roof accessories</w:t>
            </w:r>
            <w:r w:rsidR="00796F90"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 / eave soffits</w:t>
            </w: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 with minimal breakage</w:t>
            </w:r>
            <w:r w:rsidR="00A91D8F" w:rsidRPr="000362D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A91D8F" w:rsidRPr="000362DA" w:rsidRDefault="00A91D8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3584" w:rsidRPr="000362DA" w:rsidRDefault="00F5358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Wet down to minimise dust / fibre release.</w:t>
            </w:r>
          </w:p>
          <w:p w:rsidR="00A91D8F" w:rsidRPr="000362DA" w:rsidRDefault="00A91D8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3584" w:rsidRPr="000362DA" w:rsidRDefault="00F5358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Seal residues of ACM </w:t>
            </w:r>
            <w:r w:rsidR="00611BCB" w:rsidRPr="000362DA">
              <w:rPr>
                <w:rFonts w:ascii="Arial Narrow" w:hAnsi="Arial Narrow" w:cs="Arial"/>
                <w:sz w:val="20"/>
                <w:szCs w:val="20"/>
              </w:rPr>
              <w:t xml:space="preserve">/ FC </w:t>
            </w:r>
            <w:r w:rsidRPr="000362DA">
              <w:rPr>
                <w:rFonts w:ascii="Arial Narrow" w:hAnsi="Arial Narrow" w:cs="Arial"/>
                <w:sz w:val="20"/>
                <w:szCs w:val="20"/>
              </w:rPr>
              <w:t>that cannot be removed from timber framed members</w:t>
            </w:r>
          </w:p>
          <w:p w:rsidR="00A91D8F" w:rsidRPr="000362DA" w:rsidRDefault="00A91D8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3584" w:rsidRPr="000362DA" w:rsidRDefault="00F5358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Wrap all </w:t>
            </w:r>
            <w:r w:rsidR="00902C94" w:rsidRPr="000362DA">
              <w:rPr>
                <w:rFonts w:ascii="Arial Narrow" w:hAnsi="Arial Narrow" w:cs="Arial"/>
                <w:sz w:val="20"/>
                <w:szCs w:val="20"/>
              </w:rPr>
              <w:t xml:space="preserve">removed </w:t>
            </w:r>
            <w:r w:rsidRPr="000362DA">
              <w:rPr>
                <w:rFonts w:ascii="Arial Narrow" w:hAnsi="Arial Narrow" w:cs="Arial"/>
                <w:sz w:val="20"/>
                <w:szCs w:val="20"/>
              </w:rPr>
              <w:t>material in heavy duty plastic sheeting and seal.</w:t>
            </w:r>
          </w:p>
          <w:p w:rsidR="00263605" w:rsidRPr="000362DA" w:rsidRDefault="00263605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63605" w:rsidRPr="000362DA" w:rsidRDefault="00263605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Don’t remove roofing sheets on wet or windy days.</w:t>
            </w:r>
          </w:p>
          <w:p w:rsidR="00A91D8F" w:rsidRPr="000362DA" w:rsidRDefault="00A91D8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3584" w:rsidRPr="000362DA" w:rsidRDefault="00F5358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F53584" w:rsidRPr="000362DA" w:rsidRDefault="00F5358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F53584" w:rsidRPr="000362DA" w:rsidRDefault="001B1132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362DA"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F53584" w:rsidRPr="000362DA">
              <w:rPr>
                <w:rFonts w:ascii="Arial Narrow" w:eastAsia="Times New Roman" w:hAnsi="Arial Narrow" w:cs="Arial"/>
                <w:spacing w:val="1"/>
              </w:rPr>
              <w:t>S</w:t>
            </w:r>
            <w:r w:rsidR="00F53584" w:rsidRPr="000362DA">
              <w:rPr>
                <w:rFonts w:ascii="Arial Narrow" w:eastAsia="Times New Roman" w:hAnsi="Arial Narrow" w:cs="Arial"/>
              </w:rPr>
              <w:t>up</w:t>
            </w:r>
            <w:r w:rsidR="00F53584" w:rsidRPr="000362DA">
              <w:rPr>
                <w:rFonts w:ascii="Arial Narrow" w:eastAsia="Times New Roman" w:hAnsi="Arial Narrow" w:cs="Arial"/>
                <w:spacing w:val="-1"/>
              </w:rPr>
              <w:t>e</w:t>
            </w:r>
            <w:r w:rsidR="00F53584" w:rsidRPr="000362DA">
              <w:rPr>
                <w:rFonts w:ascii="Arial Narrow" w:eastAsia="Times New Roman" w:hAnsi="Arial Narrow" w:cs="Arial"/>
              </w:rPr>
              <w:t>rvisor</w:t>
            </w:r>
          </w:p>
          <w:p w:rsidR="00F53584" w:rsidRPr="000362DA" w:rsidRDefault="00F53584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2E566D" w:rsidRPr="000362DA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0362DA">
              <w:rPr>
                <w:rFonts w:ascii="Arial Narrow" w:eastAsia="Times New Roman" w:hAnsi="Arial Narrow" w:cs="Arial"/>
              </w:rPr>
              <w:t>Contr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362DA">
              <w:rPr>
                <w:rFonts w:ascii="Arial Narrow" w:eastAsia="Times New Roman" w:hAnsi="Arial Narrow" w:cs="Arial"/>
              </w:rPr>
              <w:t>tor / all ‘</w:t>
            </w:r>
            <w:r w:rsidRPr="000362D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3584" w:rsidRPr="000362DA" w:rsidRDefault="00F53584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F53584" w:rsidRPr="000362DA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362DA" w:rsidRPr="000362DA" w:rsidTr="002E566D">
        <w:tc>
          <w:tcPr>
            <w:tcW w:w="1668" w:type="dxa"/>
            <w:vAlign w:val="center"/>
          </w:tcPr>
          <w:p w:rsidR="00796F90" w:rsidRPr="000362DA" w:rsidRDefault="00796F9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362DA">
              <w:rPr>
                <w:rFonts w:ascii="Arial Narrow" w:eastAsia="Times New Roman" w:hAnsi="Arial Narrow" w:cs="Arial"/>
              </w:rPr>
              <w:t>R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362DA">
              <w:rPr>
                <w:rFonts w:ascii="Arial Narrow" w:eastAsia="Times New Roman" w:hAnsi="Arial Narrow" w:cs="Arial"/>
              </w:rPr>
              <w:t xml:space="preserve">moval </w:t>
            </w:r>
            <w:r w:rsidR="00924494" w:rsidRPr="000362DA">
              <w:rPr>
                <w:rFonts w:ascii="Arial Narrow" w:eastAsia="Times New Roman" w:hAnsi="Arial Narrow" w:cs="Arial"/>
              </w:rPr>
              <w:t xml:space="preserve">or disturbance </w:t>
            </w:r>
            <w:r w:rsidRPr="000362DA">
              <w:rPr>
                <w:rFonts w:ascii="Arial Narrow" w:eastAsia="Times New Roman" w:hAnsi="Arial Narrow" w:cs="Arial"/>
              </w:rPr>
              <w:t>of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EB236B" w:rsidRPr="000362DA">
              <w:rPr>
                <w:rFonts w:ascii="Arial Narrow" w:eastAsia="Times New Roman" w:hAnsi="Arial Narrow" w:cs="Arial"/>
              </w:rPr>
              <w:t>wall / gable cladding</w:t>
            </w:r>
            <w:r w:rsidR="00EB236B" w:rsidRPr="000362DA">
              <w:rPr>
                <w:rFonts w:ascii="Arial Narrow" w:eastAsia="Times New Roman" w:hAnsi="Arial Narrow" w:cs="Arial"/>
                <w:spacing w:val="-1"/>
              </w:rPr>
              <w:t xml:space="preserve"> ‘</w:t>
            </w:r>
            <w:r w:rsidR="00EB236B" w:rsidRPr="000362DA">
              <w:rPr>
                <w:rFonts w:ascii="Arial Narrow" w:eastAsia="Times New Roman" w:hAnsi="Arial Narrow" w:cs="Arial"/>
                <w:i/>
                <w:spacing w:val="-1"/>
              </w:rPr>
              <w:t>that may’</w:t>
            </w:r>
            <w:r w:rsidR="00EB236B" w:rsidRPr="000362DA">
              <w:rPr>
                <w:rFonts w:ascii="Arial Narrow" w:eastAsia="Times New Roman" w:hAnsi="Arial Narrow" w:cs="Arial"/>
                <w:spacing w:val="-1"/>
              </w:rPr>
              <w:t xml:space="preserve"> contain 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asbestos cement [</w:t>
            </w:r>
            <w:r w:rsidRPr="000362DA">
              <w:rPr>
                <w:rFonts w:ascii="Arial Narrow" w:eastAsia="Times New Roman" w:hAnsi="Arial Narrow" w:cs="Arial"/>
              </w:rPr>
              <w:t xml:space="preserve">ACM] </w:t>
            </w:r>
            <w:r w:rsidR="00611BCB" w:rsidRPr="000362DA">
              <w:rPr>
                <w:rFonts w:ascii="Arial Narrow" w:eastAsia="Times New Roman" w:hAnsi="Arial Narrow" w:cs="Arial"/>
              </w:rPr>
              <w:t xml:space="preserve">/ fibre-cement [FC] </w:t>
            </w:r>
            <w:r w:rsidRPr="000362DA">
              <w:rPr>
                <w:rFonts w:ascii="Arial Narrow" w:eastAsia="Times New Roman" w:hAnsi="Arial Narrow" w:cs="Arial"/>
              </w:rPr>
              <w:t>-</w:t>
            </w:r>
          </w:p>
          <w:p w:rsidR="00796F90" w:rsidRPr="000362DA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0362DA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96F90" w:rsidRPr="000362DA" w:rsidRDefault="00796F9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6F90" w:rsidRPr="000362DA" w:rsidRDefault="00796F9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796F90" w:rsidRPr="000362DA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0362DA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796F90" w:rsidRPr="000362DA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0362DA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796F90" w:rsidRPr="000362DA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0362DA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796F90" w:rsidRPr="000362DA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0362DA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796F90" w:rsidRPr="000362DA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0362DA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796F90" w:rsidRPr="000362DA" w:rsidRDefault="00796F9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6F90" w:rsidRPr="000362DA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0362D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796F90" w:rsidRPr="000362DA" w:rsidRDefault="00796F90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exposure to ACM </w:t>
            </w:r>
            <w:r w:rsidR="00611BCB"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/FC 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fibres / dust - respiratory problems</w:t>
            </w:r>
          </w:p>
          <w:p w:rsidR="000515D0" w:rsidRPr="000362DA" w:rsidRDefault="000515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0515D0" w:rsidRPr="000362DA" w:rsidRDefault="000515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796F90" w:rsidRPr="000362DA" w:rsidRDefault="00796F90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0362DA" w:rsidRDefault="00796F90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Slips, trips and falls from work platform / through frame</w:t>
            </w:r>
          </w:p>
          <w:p w:rsidR="00796F90" w:rsidRPr="000362DA" w:rsidRDefault="00796F9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6F90" w:rsidRPr="000362DA" w:rsidRDefault="00796F9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796F90" w:rsidRPr="000362DA" w:rsidRDefault="00796F9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6F90" w:rsidRPr="000362DA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- eye and skin irritations - respiratory problems.</w:t>
            </w:r>
          </w:p>
        </w:tc>
        <w:tc>
          <w:tcPr>
            <w:tcW w:w="411" w:type="dxa"/>
            <w:vAlign w:val="center"/>
          </w:tcPr>
          <w:p w:rsidR="00796F90" w:rsidRPr="000362DA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96F90" w:rsidRPr="000362DA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62D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96F90" w:rsidRPr="000362DA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96F90" w:rsidRPr="000362DA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96F90" w:rsidRPr="000362DA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62D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96F90" w:rsidRPr="000362DA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96F90" w:rsidRPr="000362DA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62DA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B7FBA" w:rsidRPr="000362DA" w:rsidRDefault="002B7FB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7FBA" w:rsidRPr="000362DA" w:rsidRDefault="002B7FB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96F90" w:rsidRPr="000362DA" w:rsidRDefault="00796F9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96F90" w:rsidRPr="000362DA" w:rsidRDefault="00796F9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0362DA" w:rsidRDefault="00796F9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96F90" w:rsidRPr="000362DA" w:rsidRDefault="00796F90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96F90" w:rsidRPr="000362DA" w:rsidRDefault="00796F90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</w:t>
            </w:r>
            <w:r w:rsidR="00443646" w:rsidRPr="000362D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or to commencement of the works</w:t>
            </w:r>
          </w:p>
          <w:p w:rsidR="00796F90" w:rsidRPr="000362DA" w:rsidRDefault="00796F90" w:rsidP="00C0011D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796F90" w:rsidRPr="000362DA" w:rsidRDefault="00796F90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796F90" w:rsidRPr="000362DA" w:rsidRDefault="00796F9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96F90" w:rsidRPr="000362DA" w:rsidRDefault="00796F9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796F90" w:rsidRPr="000362DA" w:rsidRDefault="00796F90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332C3" w:rsidRPr="000362DA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332C3" w:rsidRPr="000362DA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="00F332C3"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 w:rsidRPr="000362DA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="00F332C3"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 w:rsidRPr="000362DA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796F90" w:rsidRPr="000362DA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0362DA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0362D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0362D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0362D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to restrict unauthorised / inadvertent access / entry into the work area</w:t>
            </w:r>
            <w:r w:rsidR="006B1118"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0362DA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96F90" w:rsidRPr="000362DA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0362DA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Remove 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wall / gable cladding</w:t>
            </w: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 with minimal breakage </w:t>
            </w:r>
          </w:p>
          <w:p w:rsidR="00796F90" w:rsidRPr="000362DA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0362DA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Wet down to minim</w:t>
            </w:r>
            <w:r w:rsidR="00443646" w:rsidRPr="000362DA">
              <w:rPr>
                <w:rFonts w:ascii="Arial Narrow" w:hAnsi="Arial Narrow" w:cs="Arial"/>
                <w:sz w:val="20"/>
                <w:szCs w:val="20"/>
              </w:rPr>
              <w:t>ise dust / fibre release</w:t>
            </w:r>
          </w:p>
          <w:p w:rsidR="00796F90" w:rsidRPr="000362DA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0362DA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Seal residues of ACM </w:t>
            </w:r>
            <w:r w:rsidR="00611BCB" w:rsidRPr="000362DA">
              <w:rPr>
                <w:rFonts w:ascii="Arial Narrow" w:hAnsi="Arial Narrow" w:cs="Arial"/>
                <w:sz w:val="20"/>
                <w:szCs w:val="20"/>
              </w:rPr>
              <w:t xml:space="preserve">/ FC </w:t>
            </w:r>
            <w:r w:rsidRPr="000362DA">
              <w:rPr>
                <w:rFonts w:ascii="Arial Narrow" w:hAnsi="Arial Narrow" w:cs="Arial"/>
                <w:sz w:val="20"/>
                <w:szCs w:val="20"/>
              </w:rPr>
              <w:t>that cannot be removed from timber framed members</w:t>
            </w:r>
          </w:p>
          <w:p w:rsidR="00796F90" w:rsidRPr="000362DA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0362DA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Wrap all removed material in heavy</w:t>
            </w:r>
            <w:r w:rsidR="00443646" w:rsidRPr="000362DA">
              <w:rPr>
                <w:rFonts w:ascii="Arial Narrow" w:hAnsi="Arial Narrow" w:cs="Arial"/>
                <w:sz w:val="20"/>
                <w:szCs w:val="20"/>
              </w:rPr>
              <w:t xml:space="preserve"> duty plastic sheeting and seal</w:t>
            </w:r>
          </w:p>
          <w:p w:rsidR="00796F90" w:rsidRPr="000362DA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0362DA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796F90" w:rsidRPr="000362DA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796F90" w:rsidRPr="000362DA" w:rsidRDefault="00796F9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362DA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0362DA">
              <w:rPr>
                <w:rFonts w:ascii="Arial Narrow" w:eastAsia="Times New Roman" w:hAnsi="Arial Narrow" w:cs="Arial"/>
              </w:rPr>
              <w:t>up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362DA">
              <w:rPr>
                <w:rFonts w:ascii="Arial Narrow" w:eastAsia="Times New Roman" w:hAnsi="Arial Narrow" w:cs="Arial"/>
              </w:rPr>
              <w:t>rvisor</w:t>
            </w:r>
          </w:p>
          <w:p w:rsidR="00796F90" w:rsidRPr="000362DA" w:rsidRDefault="00796F90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796F90" w:rsidRPr="000362DA" w:rsidRDefault="00796F90" w:rsidP="00C0011D">
            <w:pPr>
              <w:spacing w:after="0"/>
              <w:rPr>
                <w:rFonts w:ascii="Arial Narrow" w:hAnsi="Arial Narrow" w:cs="Arial"/>
              </w:rPr>
            </w:pPr>
            <w:r w:rsidRPr="000362DA">
              <w:rPr>
                <w:rFonts w:ascii="Arial Narrow" w:eastAsia="Times New Roman" w:hAnsi="Arial Narrow" w:cs="Arial"/>
              </w:rPr>
              <w:t>Contr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362DA">
              <w:rPr>
                <w:rFonts w:ascii="Arial Narrow" w:eastAsia="Times New Roman" w:hAnsi="Arial Narrow" w:cs="Arial"/>
              </w:rPr>
              <w:t>tor / all ‘</w:t>
            </w:r>
            <w:r w:rsidRPr="000362D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96F90" w:rsidRPr="000362DA" w:rsidRDefault="00796F9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96F90" w:rsidRPr="000362DA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419DE" w:rsidRPr="005C6238" w:rsidTr="002E566D">
        <w:tc>
          <w:tcPr>
            <w:tcW w:w="1668" w:type="dxa"/>
            <w:vAlign w:val="center"/>
          </w:tcPr>
          <w:p w:rsidR="004419DE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Carry and install tarpaulins to </w:t>
            </w:r>
            <w:r w:rsidRPr="008064EA">
              <w:rPr>
                <w:rFonts w:ascii="Arial Narrow" w:eastAsia="Times New Roman" w:hAnsi="Arial Narrow" w:cs="Arial"/>
              </w:rPr>
              <w:t>exposed roof space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>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4419DE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4419DE" w:rsidRPr="00D3471D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4419DE" w:rsidRPr="008064EA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4419DE" w:rsidRPr="008064EA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  <w:p w:rsidR="004419DE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419DE" w:rsidRPr="008064EA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ack injuries - strains and sprains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4419DE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419DE" w:rsidRPr="008064EA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8064E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8064EA">
              <w:rPr>
                <w:rFonts w:ascii="Arial Narrow" w:eastAsia="Times New Roman" w:hAnsi="Arial Narrow" w:cs="Arial"/>
                <w:spacing w:val="5"/>
                <w:sz w:val="20"/>
                <w:szCs w:val="20"/>
              </w:rPr>
              <w:t>l</w:t>
            </w:r>
            <w:r w:rsidRPr="008064E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>y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n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g obje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</w:p>
        </w:tc>
        <w:tc>
          <w:tcPr>
            <w:tcW w:w="411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419DE" w:rsidRDefault="004419DE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419DE" w:rsidRDefault="004419DE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419DE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2B7FBA" w:rsidRDefault="002B7FB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7FBA" w:rsidRDefault="002B7FB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419DE" w:rsidRDefault="004419D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</w:t>
            </w:r>
            <w:r w:rsidR="00443646">
              <w:rPr>
                <w:rFonts w:ascii="Arial Narrow" w:hAnsi="Arial Narrow"/>
                <w:sz w:val="20"/>
                <w:szCs w:val="20"/>
              </w:rPr>
              <w:t>e unobstructed access work area</w:t>
            </w:r>
          </w:p>
          <w:p w:rsidR="004419DE" w:rsidRDefault="004419D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419DE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419DE"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4419DE"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 to position tarp. </w:t>
            </w: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Additional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to assist where required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211073">
              <w:rPr>
                <w:rFonts w:ascii="Arial Narrow" w:hAnsi="Arial Narrow" w:cs="Arial"/>
                <w:sz w:val="20"/>
                <w:szCs w:val="20"/>
              </w:rPr>
              <w:t>team</w:t>
            </w:r>
            <w:r w:rsidRPr="00211073"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positioning of the tarp</w:t>
            </w: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Pr="00F53584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Ensure all tarps are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securely 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tied d</w:t>
            </w:r>
            <w:r w:rsidR="00443646">
              <w:rPr>
                <w:rFonts w:ascii="Arial Narrow" w:hAnsi="Arial Narrow" w:cs="Arial"/>
                <w:sz w:val="20"/>
                <w:szCs w:val="20"/>
              </w:rPr>
              <w:t>own and not weighted with tiles</w:t>
            </w:r>
          </w:p>
        </w:tc>
        <w:tc>
          <w:tcPr>
            <w:tcW w:w="1559" w:type="dxa"/>
            <w:vAlign w:val="center"/>
          </w:tcPr>
          <w:p w:rsidR="004419DE" w:rsidRPr="008064EA" w:rsidRDefault="004419DE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419DE" w:rsidRPr="008064EA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362DA" w:rsidRPr="000362DA" w:rsidTr="002E566D">
        <w:tc>
          <w:tcPr>
            <w:tcW w:w="1668" w:type="dxa"/>
            <w:vAlign w:val="center"/>
          </w:tcPr>
          <w:p w:rsidR="00463A35" w:rsidRPr="000362DA" w:rsidRDefault="00463A35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0362DA">
              <w:rPr>
                <w:rFonts w:ascii="Arial Narrow" w:eastAsia="Times New Roman" w:hAnsi="Arial Narrow" w:cs="Arial"/>
              </w:rPr>
              <w:t>C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0362DA">
              <w:rPr>
                <w:rFonts w:ascii="Arial Narrow" w:eastAsia="Times New Roman" w:hAnsi="Arial Narrow" w:cs="Arial"/>
              </w:rPr>
              <w:t>r</w:t>
            </w:r>
            <w:r w:rsidRPr="000362DA">
              <w:rPr>
                <w:rFonts w:ascii="Arial Narrow" w:eastAsia="Times New Roman" w:hAnsi="Arial Narrow" w:cs="Arial"/>
                <w:spacing w:val="3"/>
              </w:rPr>
              <w:t>r</w:t>
            </w:r>
            <w:r w:rsidRPr="000362DA">
              <w:rPr>
                <w:rFonts w:ascii="Arial Narrow" w:eastAsia="Times New Roman" w:hAnsi="Arial Narrow" w:cs="Arial"/>
              </w:rPr>
              <w:t>y</w:t>
            </w:r>
            <w:r w:rsidRPr="000362DA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0362DA">
              <w:rPr>
                <w:rFonts w:ascii="Arial Narrow" w:eastAsia="Times New Roman" w:hAnsi="Arial Narrow" w:cs="Arial"/>
              </w:rPr>
              <w:t>mat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362DA">
              <w:rPr>
                <w:rFonts w:ascii="Arial Narrow" w:eastAsia="Times New Roman" w:hAnsi="Arial Narrow" w:cs="Arial"/>
              </w:rPr>
              <w:t>r</w:t>
            </w:r>
            <w:r w:rsidRPr="000362DA">
              <w:rPr>
                <w:rFonts w:ascii="Arial Narrow" w:eastAsia="Times New Roman" w:hAnsi="Arial Narrow" w:cs="Arial"/>
                <w:spacing w:val="2"/>
              </w:rPr>
              <w:t>i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0362DA">
              <w:rPr>
                <w:rFonts w:ascii="Arial Narrow" w:eastAsia="Times New Roman" w:hAnsi="Arial Narrow" w:cs="Arial"/>
              </w:rPr>
              <w:t>ls</w:t>
            </w:r>
            <w:r w:rsidR="00E41755" w:rsidRPr="000362DA">
              <w:rPr>
                <w:rFonts w:ascii="Arial Narrow" w:eastAsia="Times New Roman" w:hAnsi="Arial Narrow" w:cs="Arial"/>
              </w:rPr>
              <w:t xml:space="preserve">, bearers / joists, sheet flooring </w:t>
            </w:r>
            <w:r w:rsidRPr="000362DA">
              <w:rPr>
                <w:rFonts w:ascii="Arial Narrow" w:eastAsia="Times New Roman" w:hAnsi="Arial Narrow" w:cs="Arial"/>
              </w:rPr>
              <w:t xml:space="preserve">and tools </w:t>
            </w:r>
            <w:r w:rsidRPr="000362DA">
              <w:rPr>
                <w:rFonts w:ascii="Arial Narrow" w:eastAsia="Times New Roman" w:hAnsi="Arial Narrow" w:cs="Arial"/>
                <w:spacing w:val="-2"/>
              </w:rPr>
              <w:t xml:space="preserve">to ground floor work areas </w:t>
            </w:r>
            <w:r w:rsidR="00214717" w:rsidRPr="000362DA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214717" w:rsidRPr="000362DA" w:rsidRDefault="0021471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14717" w:rsidRPr="000362DA" w:rsidRDefault="00214717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214717" w:rsidRPr="000362DA" w:rsidRDefault="00214717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C548C" w:rsidRPr="000362DA" w:rsidRDefault="00DC548C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DC548C" w:rsidRPr="000362DA" w:rsidRDefault="00DC548C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463A35" w:rsidRPr="000362DA" w:rsidRDefault="00463A35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362D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214717" w:rsidRPr="000362DA" w:rsidRDefault="00214717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14717" w:rsidRPr="000362DA" w:rsidRDefault="0021471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0876AF" w:rsidRPr="000362DA" w:rsidRDefault="000876AF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63A35" w:rsidRPr="000362DA" w:rsidRDefault="00463A35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214717" w:rsidRPr="000362DA" w:rsidRDefault="00214717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63A35" w:rsidRPr="000362DA" w:rsidRDefault="00463A35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Over exertion or repetitive movements</w:t>
            </w:r>
          </w:p>
          <w:p w:rsidR="00463A35" w:rsidRPr="000362DA" w:rsidRDefault="00463A35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463A35" w:rsidRPr="000362DA" w:rsidRDefault="00463A35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63A35" w:rsidRPr="000362DA" w:rsidRDefault="00463A35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62D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3A35" w:rsidRPr="000362DA" w:rsidRDefault="00463A35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3A35" w:rsidRPr="000362DA" w:rsidRDefault="00463A35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3A35" w:rsidRPr="000362DA" w:rsidRDefault="00463A35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62D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3A35" w:rsidRPr="000362DA" w:rsidRDefault="00463A35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63A35" w:rsidRPr="000362DA" w:rsidRDefault="00463A35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62DA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B7FBA" w:rsidRPr="000362DA" w:rsidRDefault="002B7FB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7FBA" w:rsidRPr="000362DA" w:rsidRDefault="002B7FB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C04AD" w:rsidRPr="000362DA" w:rsidRDefault="006C04AD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C04AD" w:rsidRPr="000362DA" w:rsidRDefault="006C04AD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C04AD" w:rsidRPr="000362DA" w:rsidRDefault="006C04AD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>Ensure unobstructe</w:t>
            </w:r>
            <w:r w:rsidR="00443646" w:rsidRPr="000362DA">
              <w:rPr>
                <w:rFonts w:ascii="Arial Narrow" w:hAnsi="Arial Narrow"/>
                <w:sz w:val="20"/>
                <w:szCs w:val="20"/>
              </w:rPr>
              <w:t xml:space="preserve">d access </w:t>
            </w:r>
            <w:r w:rsidR="00443646" w:rsidRPr="000362DA">
              <w:rPr>
                <w:rFonts w:ascii="Arial Narrow" w:hAnsi="Arial Narrow"/>
                <w:sz w:val="20"/>
                <w:szCs w:val="20"/>
              </w:rPr>
              <w:lastRenderedPageBreak/>
              <w:t>to site and work areas</w:t>
            </w:r>
          </w:p>
          <w:p w:rsidR="00140827" w:rsidRPr="000362DA" w:rsidRDefault="0014082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40827" w:rsidRPr="000362DA" w:rsidRDefault="0014082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FD40CC" w:rsidRPr="000362DA" w:rsidRDefault="00FD40CC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E54F7" w:rsidRPr="000362DA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E54F7" w:rsidRPr="000362DA">
              <w:rPr>
                <w:rFonts w:ascii="Arial Narrow" w:hAnsi="Arial Narrow" w:cs="Arial"/>
                <w:i/>
                <w:sz w:val="20"/>
                <w:szCs w:val="20"/>
              </w:rPr>
              <w:t>‘workers</w:t>
            </w:r>
            <w:r w:rsidR="008643D6" w:rsidRPr="000362DA">
              <w:rPr>
                <w:rFonts w:ascii="Arial Narrow" w:hAnsi="Arial Narrow" w:cs="Arial"/>
                <w:i/>
                <w:sz w:val="20"/>
                <w:szCs w:val="20"/>
              </w:rPr>
              <w:t xml:space="preserve">’ </w:t>
            </w:r>
            <w:r w:rsidR="007E54F7" w:rsidRPr="000362DA">
              <w:rPr>
                <w:rFonts w:ascii="Arial Narrow" w:hAnsi="Arial Narrow" w:cs="Arial"/>
                <w:sz w:val="20"/>
                <w:szCs w:val="20"/>
              </w:rPr>
              <w:t xml:space="preserve">- ensure </w:t>
            </w:r>
            <w:r w:rsidR="007E54F7"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E54F7" w:rsidRPr="000362DA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FD40CC" w:rsidRPr="000362DA" w:rsidRDefault="00FD40CC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63A35" w:rsidRPr="000362DA" w:rsidRDefault="00463A35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0362D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0362D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463A35" w:rsidRPr="000362DA" w:rsidRDefault="00463A35" w:rsidP="00C0011D">
            <w:pPr>
              <w:spacing w:after="0"/>
              <w:rPr>
                <w:rFonts w:ascii="Arial Narrow" w:hAnsi="Arial Narrow" w:cs="Arial"/>
              </w:rPr>
            </w:pPr>
            <w:r w:rsidRPr="000362D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362DA">
              <w:rPr>
                <w:rFonts w:ascii="Arial Narrow" w:eastAsia="Times New Roman" w:hAnsi="Arial Narrow" w:cs="Arial"/>
              </w:rPr>
              <w:t>tor / all ‘</w:t>
            </w:r>
            <w:r w:rsidRPr="000362D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63A35" w:rsidRPr="000362DA" w:rsidRDefault="00463A35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63A35" w:rsidRPr="000362DA" w:rsidRDefault="00463A35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362DA" w:rsidRPr="000362DA" w:rsidTr="0032207F">
        <w:tc>
          <w:tcPr>
            <w:tcW w:w="1668" w:type="dxa"/>
          </w:tcPr>
          <w:p w:rsidR="006C7B09" w:rsidRPr="000362DA" w:rsidRDefault="006C7B09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0362DA">
              <w:rPr>
                <w:rFonts w:ascii="Arial Narrow" w:eastAsia="Times New Roman" w:hAnsi="Arial Narrow" w:cs="Arial"/>
              </w:rPr>
              <w:t xml:space="preserve">Hand demolish rendered brickwork </w:t>
            </w:r>
            <w:r w:rsidR="00C327EB" w:rsidRPr="000362DA">
              <w:rPr>
                <w:rFonts w:ascii="Arial Narrow" w:eastAsia="Times New Roman" w:hAnsi="Arial Narrow" w:cs="Arial"/>
              </w:rPr>
              <w:t>at</w:t>
            </w:r>
            <w:r w:rsidRPr="000362DA">
              <w:rPr>
                <w:rFonts w:ascii="Arial Narrow" w:eastAsia="Times New Roman" w:hAnsi="Arial Narrow" w:cs="Arial"/>
              </w:rPr>
              <w:t xml:space="preserve"> ground level -</w:t>
            </w:r>
          </w:p>
          <w:p w:rsidR="006C7B09" w:rsidRPr="000362DA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0362DA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C7B09" w:rsidRPr="000362DA" w:rsidRDefault="006C7B09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C7B09" w:rsidRPr="000362DA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6C7B09" w:rsidRPr="000362DA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0362DA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Electricity -</w:t>
            </w:r>
          </w:p>
          <w:p w:rsidR="006C7B09" w:rsidRPr="000362DA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0362DA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Exposure to dust -</w:t>
            </w:r>
          </w:p>
          <w:p w:rsidR="006C7B09" w:rsidRPr="000362DA" w:rsidRDefault="006C7B09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0362DA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Manual tasks -</w:t>
            </w:r>
          </w:p>
          <w:p w:rsidR="006C7B09" w:rsidRPr="000362DA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Pr="000362DA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6C7B09" w:rsidRPr="000362DA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Pr="000362DA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6C7B09" w:rsidRPr="000362DA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Pr="000362DA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Gravity - stability of the structure -  </w:t>
            </w:r>
          </w:p>
          <w:p w:rsidR="006C7B09" w:rsidRPr="000362DA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Pr="000362DA" w:rsidRDefault="006C7B09" w:rsidP="00C0011D">
            <w:pPr>
              <w:spacing w:after="0"/>
              <w:rPr>
                <w:rFonts w:ascii="Arial Narrow" w:eastAsia="Times New Roman" w:hAnsi="Arial Narrow" w:cs="Arial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0362DA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</w:tc>
        <w:tc>
          <w:tcPr>
            <w:tcW w:w="1559" w:type="dxa"/>
            <w:vAlign w:val="center"/>
          </w:tcPr>
          <w:p w:rsidR="006C7B09" w:rsidRPr="000362DA" w:rsidRDefault="006C7B09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6C7B09" w:rsidRPr="000362DA" w:rsidRDefault="006C7B09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0362DA" w:rsidRDefault="006C7B09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Electric shock or electrocution</w:t>
            </w:r>
          </w:p>
          <w:p w:rsidR="006C7B09" w:rsidRPr="000362DA" w:rsidRDefault="006C7B09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Pr="000362DA" w:rsidRDefault="006C7B09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6C7B09" w:rsidRPr="000362DA" w:rsidRDefault="006C7B09" w:rsidP="00C0011D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C7B09" w:rsidRPr="000362DA" w:rsidRDefault="006C7B09" w:rsidP="00C0011D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  <w:r w:rsidRPr="000362DA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6C7B09" w:rsidRPr="000362DA" w:rsidRDefault="006C7B09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Pr="000362DA" w:rsidRDefault="006C7B09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- skin and eye irritations and allergies.</w:t>
            </w:r>
          </w:p>
          <w:p w:rsidR="00460F72" w:rsidRPr="000362DA" w:rsidRDefault="00460F72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60F72" w:rsidRPr="000362DA" w:rsidRDefault="00460F72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6C7B09" w:rsidRPr="000362DA" w:rsidRDefault="006C7B09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0362DA" w:rsidRDefault="006C7B09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Injuries due to collapse</w:t>
            </w:r>
          </w:p>
        </w:tc>
        <w:tc>
          <w:tcPr>
            <w:tcW w:w="411" w:type="dxa"/>
            <w:vAlign w:val="center"/>
          </w:tcPr>
          <w:p w:rsidR="006C7B09" w:rsidRPr="000362DA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C7B09" w:rsidRPr="000362DA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62D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C7B09" w:rsidRPr="000362DA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C7B09" w:rsidRPr="000362DA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62DA">
              <w:rPr>
                <w:rFonts w:ascii="Arial" w:eastAsia="Times New Roman" w:hAnsi="Arial" w:cs="Arial"/>
              </w:rPr>
              <w:sym w:font="Wingdings 2" w:char="0050"/>
            </w:r>
          </w:p>
        </w:tc>
        <w:tc>
          <w:tcPr>
            <w:tcW w:w="411" w:type="dxa"/>
            <w:vAlign w:val="center"/>
          </w:tcPr>
          <w:p w:rsidR="006C7B09" w:rsidRPr="000362DA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C7B09" w:rsidRPr="000362DA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C7B09" w:rsidRPr="000362DA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62DA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B7FBA" w:rsidRPr="000362DA" w:rsidRDefault="002B7FB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7FBA" w:rsidRPr="000362DA" w:rsidRDefault="002B7FB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C7B09" w:rsidRPr="000362DA" w:rsidRDefault="006C7B09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C7B09" w:rsidRPr="000362DA" w:rsidRDefault="006C7B09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0362DA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>Ensure un</w:t>
            </w:r>
            <w:r w:rsidR="00443646" w:rsidRPr="000362DA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140827" w:rsidRPr="000362DA" w:rsidRDefault="0014082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40827" w:rsidRPr="000362DA" w:rsidRDefault="0014082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4A60C0" w:rsidRPr="000362DA" w:rsidRDefault="004A60C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60C0" w:rsidRPr="000362DA" w:rsidRDefault="004A60C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 xml:space="preserve">Regularly monitor stability of </w:t>
            </w:r>
            <w:r w:rsidR="0026632D" w:rsidRPr="000362DA">
              <w:rPr>
                <w:rFonts w:ascii="Arial Narrow" w:hAnsi="Arial Narrow"/>
                <w:sz w:val="20"/>
                <w:szCs w:val="20"/>
              </w:rPr>
              <w:t xml:space="preserve">the </w:t>
            </w:r>
            <w:r w:rsidRPr="000362DA">
              <w:rPr>
                <w:rFonts w:ascii="Arial Narrow" w:hAnsi="Arial Narrow"/>
                <w:sz w:val="20"/>
                <w:szCs w:val="20"/>
              </w:rPr>
              <w:t>structure</w:t>
            </w:r>
          </w:p>
          <w:p w:rsidR="006C7B09" w:rsidRPr="000362DA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E54F7" w:rsidRPr="000362DA" w:rsidRDefault="007E54F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5701EE" w:rsidRPr="000362DA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‘workers</w:t>
            </w: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- ensure 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DA1A55" w:rsidRPr="000362DA" w:rsidRDefault="00DA1A55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Pr="000362DA" w:rsidRDefault="006C7B09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0362D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0362D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6C7B09" w:rsidRPr="000362DA" w:rsidRDefault="006C7B09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0362DA" w:rsidRDefault="006C7B09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Guards to plant and equipment fully operational</w:t>
            </w:r>
          </w:p>
          <w:p w:rsidR="006C7B09" w:rsidRPr="000362DA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B30EE" w:rsidRPr="000362DA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0362D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0362D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0362D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0362DA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6C7B09" w:rsidRPr="000362DA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C7B09" w:rsidRPr="000362DA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>We</w:t>
            </w:r>
            <w:r w:rsidR="00443646" w:rsidRPr="000362DA">
              <w:rPr>
                <w:rFonts w:ascii="Arial Narrow" w:hAnsi="Arial Narrow"/>
                <w:sz w:val="20"/>
                <w:szCs w:val="20"/>
              </w:rPr>
              <w:t>t down to minimise dust release</w:t>
            </w:r>
          </w:p>
          <w:p w:rsidR="006C7B09" w:rsidRPr="000362DA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C7B09" w:rsidRPr="000362DA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>Regularly monitor airborne dust</w:t>
            </w:r>
          </w:p>
          <w:p w:rsidR="00541E83" w:rsidRPr="000362DA" w:rsidRDefault="00541E83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41E83" w:rsidRPr="000362DA" w:rsidRDefault="00541E83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Adequate ventilation and 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lighting - where required provide for two [2] fan air circulation system.</w:t>
            </w:r>
          </w:p>
          <w:p w:rsidR="006C7B09" w:rsidRPr="000362DA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C7B09" w:rsidRPr="000362DA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  <w:p w:rsidR="006C7B09" w:rsidRPr="000362DA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6C7B09" w:rsidRPr="000362DA" w:rsidRDefault="006C7B0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362DA"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 w:rsidRPr="000362DA">
              <w:rPr>
                <w:rFonts w:ascii="Arial Narrow" w:eastAsia="Times New Roman" w:hAnsi="Arial Narrow" w:cs="Arial"/>
              </w:rPr>
              <w:t>up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362DA">
              <w:rPr>
                <w:rFonts w:ascii="Arial Narrow" w:eastAsia="Times New Roman" w:hAnsi="Arial Narrow" w:cs="Arial"/>
              </w:rPr>
              <w:t>rvisor</w:t>
            </w:r>
          </w:p>
          <w:p w:rsidR="006C7B09" w:rsidRPr="000362DA" w:rsidRDefault="006C7B09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6C7B09" w:rsidRPr="000362DA" w:rsidRDefault="006C7B09" w:rsidP="00C0011D">
            <w:pPr>
              <w:spacing w:after="0"/>
              <w:rPr>
                <w:rFonts w:ascii="Arial Narrow" w:hAnsi="Arial Narrow" w:cs="Arial"/>
              </w:rPr>
            </w:pPr>
            <w:r w:rsidRPr="000362DA">
              <w:rPr>
                <w:rFonts w:ascii="Arial Narrow" w:eastAsia="Times New Roman" w:hAnsi="Arial Narrow" w:cs="Arial"/>
              </w:rPr>
              <w:t>Contr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362DA">
              <w:rPr>
                <w:rFonts w:ascii="Arial Narrow" w:eastAsia="Times New Roman" w:hAnsi="Arial Narrow" w:cs="Arial"/>
              </w:rPr>
              <w:t>tor / all ‘</w:t>
            </w:r>
            <w:r w:rsidRPr="000362D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C7B09" w:rsidRPr="000362DA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Align w:val="center"/>
          </w:tcPr>
          <w:p w:rsidR="006C7B09" w:rsidRPr="000362DA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7816AC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Use of petrol driven saw to cut brickwork </w:t>
            </w:r>
            <w:r w:rsidR="002D671A">
              <w:rPr>
                <w:rFonts w:ascii="Arial Narrow" w:eastAsia="Times New Roman" w:hAnsi="Arial Narrow" w:cs="Arial"/>
              </w:rPr>
              <w:t xml:space="preserve">/ concrete </w:t>
            </w:r>
            <w:r w:rsidR="0038533B">
              <w:rPr>
                <w:rFonts w:ascii="Arial Narrow" w:eastAsia="Times New Roman" w:hAnsi="Arial Narrow" w:cs="Arial"/>
              </w:rPr>
              <w:t>-</w:t>
            </w:r>
          </w:p>
          <w:p w:rsidR="0038533B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 -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exhaust fumes/dust - respiratory problems –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515D0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515D0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exhaust fumes / dust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before="16" w:after="0"/>
              <w:rPr>
                <w:rFonts w:ascii="Arial Narrow" w:hAnsi="Arial Narrow" w:cs="Arial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362DA" w:rsidRPr="000362DA" w:rsidTr="007816AC">
        <w:tc>
          <w:tcPr>
            <w:tcW w:w="1668" w:type="dxa"/>
            <w:vAlign w:val="center"/>
          </w:tcPr>
          <w:p w:rsidR="00651615" w:rsidRPr="000362DA" w:rsidRDefault="00651615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362DA">
              <w:rPr>
                <w:rFonts w:ascii="Arial Narrow" w:eastAsia="Times New Roman" w:hAnsi="Arial Narrow" w:cs="Arial"/>
              </w:rPr>
              <w:t>Use of</w:t>
            </w:r>
            <w:r w:rsidRPr="000362D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0362DA">
              <w:rPr>
                <w:rFonts w:ascii="Arial Narrow" w:eastAsia="Times New Roman" w:hAnsi="Arial Narrow" w:cs="Arial"/>
              </w:rPr>
              <w:t xml:space="preserve">petrol, electrical or battery driven chainsaw to cut rafters </w:t>
            </w:r>
            <w:r w:rsidR="002C1033" w:rsidRPr="000362DA">
              <w:rPr>
                <w:rFonts w:ascii="Arial Narrow" w:eastAsia="Times New Roman" w:hAnsi="Arial Narrow" w:cs="Arial"/>
              </w:rPr>
              <w:t>and</w:t>
            </w:r>
            <w:r w:rsidRPr="000362DA">
              <w:rPr>
                <w:rFonts w:ascii="Arial Narrow" w:eastAsia="Times New Roman" w:hAnsi="Arial Narrow" w:cs="Arial"/>
              </w:rPr>
              <w:t xml:space="preserve"> joists / trusses-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0362D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362D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0362D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oss -</w:t>
            </w:r>
          </w:p>
          <w:p w:rsidR="0010124B" w:rsidRPr="000362DA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Inhalation of exhaust fumes/dust - respiratory problems –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362D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362D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62DA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38533B" w:rsidRPr="000362DA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</w:p>
          <w:p w:rsidR="0038533B" w:rsidRPr="000362DA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  <w:lang w:eastAsia="en-AU"/>
              </w:rPr>
              <w:t>Keep others clear of the work area.</w:t>
            </w:r>
          </w:p>
          <w:p w:rsidR="002D671A" w:rsidRPr="000362DA" w:rsidRDefault="002D671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8533B" w:rsidRPr="000362DA" w:rsidRDefault="002D671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>Regularly monitor stability of the structure</w:t>
            </w:r>
          </w:p>
          <w:p w:rsidR="002D671A" w:rsidRPr="000362DA" w:rsidRDefault="002D671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8533B" w:rsidRPr="000362DA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  <w:lang w:eastAsia="en-AU"/>
              </w:rPr>
              <w:t>Maintain a proper balance and secure footing</w:t>
            </w:r>
          </w:p>
          <w:p w:rsidR="0038533B" w:rsidRPr="000362DA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</w:p>
          <w:p w:rsidR="0038533B" w:rsidRPr="000362DA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  <w:lang w:eastAsia="en-AU"/>
              </w:rPr>
              <w:t>Keep a firm grip on the chainsaw with both hands, with the thumb of the hand</w:t>
            </w:r>
          </w:p>
          <w:p w:rsidR="0038533B" w:rsidRPr="000362DA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  <w:lang w:eastAsia="en-AU"/>
              </w:rPr>
              <w:t xml:space="preserve">holding the front handle wrapped around the handle </w:t>
            </w:r>
          </w:p>
          <w:p w:rsidR="0038533B" w:rsidRPr="000362DA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</w:p>
          <w:p w:rsidR="0038533B" w:rsidRPr="000362DA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  <w:lang w:eastAsia="en-AU"/>
              </w:rPr>
              <w:t>Pay full attention to the operation.</w:t>
            </w:r>
          </w:p>
          <w:p w:rsidR="0038533B" w:rsidRPr="000362DA" w:rsidRDefault="0038533B" w:rsidP="00C0011D">
            <w:pPr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</w:p>
          <w:p w:rsidR="0010124B" w:rsidRPr="000362DA" w:rsidRDefault="0038533B" w:rsidP="00C0011D">
            <w:pPr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  <w:lang w:eastAsia="en-AU"/>
              </w:rPr>
              <w:t xml:space="preserve">Be aware of the location of the guide bar when the saw </w:t>
            </w:r>
            <w:r w:rsidRPr="000362DA">
              <w:rPr>
                <w:rFonts w:ascii="Arial Narrow" w:hAnsi="Arial Narrow" w:cs="Arial"/>
                <w:sz w:val="20"/>
                <w:szCs w:val="20"/>
                <w:lang w:eastAsia="en-AU"/>
              </w:rPr>
              <w:lastRenderedPageBreak/>
              <w:t>chain is in motion.</w:t>
            </w:r>
          </w:p>
          <w:p w:rsidR="0038533B" w:rsidRPr="000362DA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exhaust fumes / dust</w:t>
            </w:r>
          </w:p>
          <w:p w:rsidR="0038533B" w:rsidRPr="000362DA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8533B" w:rsidRPr="000362DA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dust and fumes</w:t>
            </w:r>
          </w:p>
          <w:p w:rsidR="0038533B" w:rsidRPr="000362DA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8533B" w:rsidRPr="000362DA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 w:rsidRPr="000362DA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38533B" w:rsidRPr="000362DA" w:rsidRDefault="0038533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Use</w:t>
            </w:r>
            <w:r w:rsidRPr="000362D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0362D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0362D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362DA">
              <w:rPr>
                <w:rFonts w:ascii="Arial Narrow" w:eastAsia="Times New Roman" w:hAnsi="Arial Narrow" w:cs="Arial"/>
              </w:rPr>
              <w:t>tor / all ‘</w:t>
            </w:r>
            <w:r w:rsidRPr="000362D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0362DA" w:rsidRDefault="0010124B" w:rsidP="00C0011D">
            <w:pPr>
              <w:spacing w:before="16" w:after="0"/>
              <w:rPr>
                <w:rFonts w:ascii="Arial Narrow" w:hAnsi="Arial Narrow" w:cs="Arial"/>
              </w:rPr>
            </w:pP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362DA" w:rsidRPr="000362DA" w:rsidTr="007816AC">
        <w:tc>
          <w:tcPr>
            <w:tcW w:w="1668" w:type="dxa"/>
            <w:vAlign w:val="center"/>
          </w:tcPr>
          <w:p w:rsidR="0010124B" w:rsidRPr="000362D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0362DA">
              <w:rPr>
                <w:rFonts w:ascii="Arial Narrow" w:eastAsia="Times New Roman" w:hAnsi="Arial Narrow" w:cs="Arial"/>
              </w:rPr>
              <w:t>R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362DA">
              <w:rPr>
                <w:rFonts w:ascii="Arial Narrow" w:eastAsia="Times New Roman" w:hAnsi="Arial Narrow" w:cs="Arial"/>
              </w:rPr>
              <w:t>moval of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0362DA">
              <w:rPr>
                <w:rFonts w:ascii="Arial Narrow" w:eastAsia="Times New Roman" w:hAnsi="Arial Narrow" w:cs="Arial"/>
              </w:rPr>
              <w:t xml:space="preserve">ceiling linings </w:t>
            </w:r>
            <w:r w:rsidRPr="000362DA">
              <w:rPr>
                <w:rFonts w:ascii="Arial Narrow" w:eastAsia="Times New Roman" w:hAnsi="Arial Narrow" w:cs="Arial"/>
                <w:i/>
              </w:rPr>
              <w:t>‘that may’</w:t>
            </w:r>
            <w:r w:rsidRPr="000362DA">
              <w:rPr>
                <w:rFonts w:ascii="Arial Narrow" w:eastAsia="Times New Roman" w:hAnsi="Arial Narrow" w:cs="Arial"/>
              </w:rPr>
              <w:t xml:space="preserve"> be contaminated by 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lead dust, asbestos cement ACM dust or fibres-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10124B" w:rsidRPr="000362DA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0362D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10124B" w:rsidRPr="000362D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fibres / dust - respiratory problems</w:t>
            </w:r>
          </w:p>
          <w:p w:rsidR="0010124B" w:rsidRPr="000362DA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Slips, trips and falls through frame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0362DA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- eye and skin irritations - respiratory problems.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62D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62D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62DA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10124B" w:rsidRPr="000362DA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work commencement of the works.</w:t>
            </w:r>
          </w:p>
          <w:p w:rsidR="0010124B" w:rsidRPr="000362DA" w:rsidRDefault="0010124B" w:rsidP="00C0011D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0362DA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0362D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0362D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0362D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Remove ceiling sheets with minimal breakage 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Wet down to minimise dust / fibre release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lastRenderedPageBreak/>
              <w:t>SWMS</w:t>
            </w:r>
          </w:p>
        </w:tc>
        <w:tc>
          <w:tcPr>
            <w:tcW w:w="1559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362DA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0362DA">
              <w:rPr>
                <w:rFonts w:ascii="Arial Narrow" w:eastAsia="Times New Roman" w:hAnsi="Arial Narrow" w:cs="Arial"/>
              </w:rPr>
              <w:t>up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362DA">
              <w:rPr>
                <w:rFonts w:ascii="Arial Narrow" w:eastAsia="Times New Roman" w:hAnsi="Arial Narrow" w:cs="Arial"/>
              </w:rPr>
              <w:t>rvisor</w:t>
            </w:r>
          </w:p>
          <w:p w:rsidR="0010124B" w:rsidRPr="000362DA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0362DA">
              <w:rPr>
                <w:rFonts w:ascii="Arial Narrow" w:eastAsia="Times New Roman" w:hAnsi="Arial Narrow" w:cs="Arial"/>
              </w:rPr>
              <w:t>Contr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362DA">
              <w:rPr>
                <w:rFonts w:ascii="Arial Narrow" w:eastAsia="Times New Roman" w:hAnsi="Arial Narrow" w:cs="Arial"/>
              </w:rPr>
              <w:t>tor / all ‘</w:t>
            </w:r>
            <w:r w:rsidRPr="000362D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362DA" w:rsidRPr="000362DA" w:rsidTr="00B2648A">
        <w:tc>
          <w:tcPr>
            <w:tcW w:w="1668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362DA">
              <w:rPr>
                <w:rFonts w:ascii="Arial Narrow" w:eastAsia="Times New Roman" w:hAnsi="Arial Narrow" w:cs="Arial"/>
              </w:rPr>
              <w:t>R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362DA">
              <w:rPr>
                <w:rFonts w:ascii="Arial Narrow" w:eastAsia="Times New Roman" w:hAnsi="Arial Narrow" w:cs="Arial"/>
              </w:rPr>
              <w:t>moval of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0362DA">
              <w:rPr>
                <w:rFonts w:ascii="Arial Narrow" w:eastAsia="Times New Roman" w:hAnsi="Arial Narrow" w:cs="Arial"/>
              </w:rPr>
              <w:t xml:space="preserve">internal wall / ceiling linings </w:t>
            </w:r>
            <w:r w:rsidRPr="000362DA">
              <w:rPr>
                <w:rFonts w:ascii="Arial Narrow" w:eastAsia="Times New Roman" w:hAnsi="Arial Narrow" w:cs="Arial"/>
                <w:i/>
              </w:rPr>
              <w:t>‘that may’</w:t>
            </w:r>
            <w:r w:rsidRPr="000362DA">
              <w:rPr>
                <w:rFonts w:ascii="Arial Narrow" w:eastAsia="Times New Roman" w:hAnsi="Arial Narrow" w:cs="Arial"/>
              </w:rPr>
              <w:t xml:space="preserve"> contain 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asbestos cement [</w:t>
            </w:r>
            <w:r w:rsidRPr="000362DA">
              <w:rPr>
                <w:rFonts w:ascii="Arial Narrow" w:eastAsia="Times New Roman" w:hAnsi="Arial Narrow" w:cs="Arial"/>
              </w:rPr>
              <w:t>ACM] / fibre-cement [FC] -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10124B" w:rsidRPr="000362DA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0362D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10124B" w:rsidRPr="000362D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ACM/ FC fibres / dust - respiratory problems</w:t>
            </w:r>
          </w:p>
          <w:p w:rsidR="0010124B" w:rsidRPr="000362DA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Slips, trips and falls through frame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0362DA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- eye and skin irritations - respiratory problems.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62D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62D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62DA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10124B" w:rsidRPr="000362DA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work commencement of the works.</w:t>
            </w:r>
          </w:p>
          <w:p w:rsidR="0010124B" w:rsidRPr="000362DA" w:rsidRDefault="0010124B" w:rsidP="00C0011D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0362DA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0362D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0362D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0362D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Remove wall / ceiling sheets with minimal breakage 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Wet down to minimise dust / fibre release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Seal residues of ACM / FC that cannot be removed from timber framed members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Wrap all removed material in heavy duty plastic sheeting and seal</w:t>
            </w:r>
          </w:p>
          <w:p w:rsidR="00F152AD" w:rsidRPr="000362DA" w:rsidRDefault="00F152AD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362DA">
              <w:rPr>
                <w:rFonts w:ascii="Arial Narrow" w:eastAsia="Times New Roman" w:hAnsi="Arial Narrow" w:cs="Arial"/>
                <w:spacing w:val="1"/>
              </w:rPr>
              <w:t>Site S</w:t>
            </w:r>
            <w:r w:rsidRPr="000362DA">
              <w:rPr>
                <w:rFonts w:ascii="Arial Narrow" w:eastAsia="Times New Roman" w:hAnsi="Arial Narrow" w:cs="Arial"/>
              </w:rPr>
              <w:t>up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362DA">
              <w:rPr>
                <w:rFonts w:ascii="Arial Narrow" w:eastAsia="Times New Roman" w:hAnsi="Arial Narrow" w:cs="Arial"/>
              </w:rPr>
              <w:t>rvisor</w:t>
            </w:r>
          </w:p>
          <w:p w:rsidR="0010124B" w:rsidRPr="000362DA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0362DA">
              <w:rPr>
                <w:rFonts w:ascii="Arial Narrow" w:eastAsia="Times New Roman" w:hAnsi="Arial Narrow" w:cs="Arial"/>
              </w:rPr>
              <w:t>Contr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362DA">
              <w:rPr>
                <w:rFonts w:ascii="Arial Narrow" w:eastAsia="Times New Roman" w:hAnsi="Arial Narrow" w:cs="Arial"/>
              </w:rPr>
              <w:t>tor / all ‘</w:t>
            </w:r>
            <w:r w:rsidRPr="000362D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362DA" w:rsidRPr="000362DA" w:rsidTr="00BB4735">
        <w:tc>
          <w:tcPr>
            <w:tcW w:w="1668" w:type="dxa"/>
            <w:vAlign w:val="center"/>
          </w:tcPr>
          <w:p w:rsidR="0010124B" w:rsidRPr="000362D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2"/>
              </w:rPr>
            </w:pPr>
            <w:r w:rsidRPr="000362DA">
              <w:rPr>
                <w:rFonts w:ascii="Arial Narrow" w:eastAsia="Times New Roman" w:hAnsi="Arial Narrow" w:cs="Arial"/>
              </w:rPr>
              <w:t>C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0362DA">
              <w:rPr>
                <w:rFonts w:ascii="Arial Narrow" w:eastAsia="Times New Roman" w:hAnsi="Arial Narrow" w:cs="Arial"/>
              </w:rPr>
              <w:t>r</w:t>
            </w:r>
            <w:r w:rsidRPr="000362DA">
              <w:rPr>
                <w:rFonts w:ascii="Arial Narrow" w:eastAsia="Times New Roman" w:hAnsi="Arial Narrow" w:cs="Arial"/>
                <w:spacing w:val="3"/>
              </w:rPr>
              <w:t>r</w:t>
            </w:r>
            <w:r w:rsidRPr="000362DA">
              <w:rPr>
                <w:rFonts w:ascii="Arial Narrow" w:eastAsia="Times New Roman" w:hAnsi="Arial Narrow" w:cs="Arial"/>
              </w:rPr>
              <w:t>y</w:t>
            </w:r>
            <w:r w:rsidRPr="000362DA">
              <w:rPr>
                <w:rFonts w:ascii="Arial Narrow" w:eastAsia="Times New Roman" w:hAnsi="Arial Narrow" w:cs="Arial"/>
                <w:spacing w:val="-5"/>
              </w:rPr>
              <w:t xml:space="preserve"> wall frames, </w:t>
            </w:r>
            <w:r w:rsidRPr="000362DA">
              <w:rPr>
                <w:rFonts w:ascii="Arial Narrow" w:eastAsia="Times New Roman" w:hAnsi="Arial Narrow" w:cs="Arial"/>
              </w:rPr>
              <w:lastRenderedPageBreak/>
              <w:t xml:space="preserve">and tools </w:t>
            </w:r>
            <w:r w:rsidRPr="000362DA">
              <w:rPr>
                <w:rFonts w:ascii="Arial Narrow" w:eastAsia="Times New Roman" w:hAnsi="Arial Narrow" w:cs="Arial"/>
                <w:spacing w:val="-2"/>
              </w:rPr>
              <w:t>to ground floor work area -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362D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10124B" w:rsidRPr="000362DA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</w:p>
          <w:p w:rsidR="0010124B" w:rsidRPr="000362DA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62D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62D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62DA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Identify the risks and plan the </w:t>
            </w:r>
            <w:r w:rsidRPr="000362DA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task in consultation with the relevant 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‘workers</w:t>
            </w:r>
            <w:r w:rsidR="008643D6" w:rsidRPr="000362DA">
              <w:rPr>
                <w:rFonts w:ascii="Arial Narrow" w:hAnsi="Arial Narrow" w:cs="Arial"/>
                <w:i/>
                <w:sz w:val="20"/>
                <w:szCs w:val="20"/>
              </w:rPr>
              <w:t>’</w:t>
            </w:r>
            <w:r w:rsidR="008643D6" w:rsidRPr="000362D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- ensure 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0362D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0362D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0362D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362DA">
              <w:rPr>
                <w:rFonts w:ascii="Arial Narrow" w:eastAsia="Times New Roman" w:hAnsi="Arial Narrow" w:cs="Arial"/>
              </w:rPr>
              <w:t xml:space="preserve">tor / all </w:t>
            </w:r>
            <w:r w:rsidRPr="000362DA">
              <w:rPr>
                <w:rFonts w:ascii="Arial Narrow" w:eastAsia="Times New Roman" w:hAnsi="Arial Narrow" w:cs="Arial"/>
              </w:rPr>
              <w:lastRenderedPageBreak/>
              <w:t>‘</w:t>
            </w:r>
            <w:r w:rsidRPr="000362D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362DA" w:rsidRPr="000362DA" w:rsidTr="00BB4735">
        <w:tc>
          <w:tcPr>
            <w:tcW w:w="1668" w:type="dxa"/>
            <w:vAlign w:val="center"/>
          </w:tcPr>
          <w:p w:rsidR="0010124B" w:rsidRPr="000362D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0362DA">
              <w:rPr>
                <w:rFonts w:ascii="Arial Narrow" w:eastAsia="Times New Roman" w:hAnsi="Arial Narrow" w:cs="Arial"/>
              </w:rPr>
              <w:t>C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0362DA">
              <w:rPr>
                <w:rFonts w:ascii="Arial Narrow" w:eastAsia="Times New Roman" w:hAnsi="Arial Narrow" w:cs="Arial"/>
              </w:rPr>
              <w:t>r</w:t>
            </w:r>
            <w:r w:rsidRPr="000362DA">
              <w:rPr>
                <w:rFonts w:ascii="Arial Narrow" w:eastAsia="Times New Roman" w:hAnsi="Arial Narrow" w:cs="Arial"/>
                <w:spacing w:val="3"/>
              </w:rPr>
              <w:t>r</w:t>
            </w:r>
            <w:r w:rsidRPr="000362DA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0362DA">
              <w:rPr>
                <w:rFonts w:ascii="Arial Narrow" w:eastAsia="Times New Roman" w:hAnsi="Arial Narrow" w:cs="Arial"/>
              </w:rPr>
              <w:t>i</w:t>
            </w:r>
            <w:r w:rsidRPr="000362D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0362DA">
              <w:rPr>
                <w:rFonts w:ascii="Arial Narrow" w:eastAsia="Times New Roman" w:hAnsi="Arial Narrow" w:cs="Arial"/>
              </w:rPr>
              <w:t>g and</w:t>
            </w:r>
            <w:r w:rsidRPr="000362D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0362DA">
              <w:rPr>
                <w:rFonts w:ascii="Arial Narrow" w:eastAsia="Times New Roman" w:hAnsi="Arial Narrow" w:cs="Arial"/>
              </w:rPr>
              <w:t>pl</w:t>
            </w:r>
            <w:r w:rsidRPr="000362DA">
              <w:rPr>
                <w:rFonts w:ascii="Arial Narrow" w:eastAsia="Times New Roman" w:hAnsi="Arial Narrow" w:cs="Arial"/>
                <w:spacing w:val="2"/>
              </w:rPr>
              <w:t>a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0362DA">
              <w:rPr>
                <w:rFonts w:ascii="Arial Narrow" w:eastAsia="Times New Roman" w:hAnsi="Arial Narrow" w:cs="Arial"/>
              </w:rPr>
              <w:t>i</w:t>
            </w:r>
            <w:r w:rsidRPr="000362D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0362DA">
              <w:rPr>
                <w:rFonts w:ascii="Arial Narrow" w:eastAsia="Times New Roman" w:hAnsi="Arial Narrow" w:cs="Arial"/>
              </w:rPr>
              <w:t>g floor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0362DA">
              <w:rPr>
                <w:rFonts w:ascii="Arial Narrow" w:eastAsia="Times New Roman" w:hAnsi="Arial Narrow" w:cs="Arial"/>
              </w:rPr>
              <w:t>she</w:t>
            </w:r>
            <w:r w:rsidRPr="000362DA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0362DA">
              <w:rPr>
                <w:rFonts w:ascii="Arial Narrow" w:eastAsia="Times New Roman" w:hAnsi="Arial Narrow" w:cs="Arial"/>
              </w:rPr>
              <w:t>ts to ground floor work areas -</w:t>
            </w: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Slips, trips and falls through open floor joists </w:t>
            </w:r>
          </w:p>
          <w:p w:rsidR="0010124B" w:rsidRPr="000362DA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362D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362D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62DA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Use planks as temporary work platform 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carrying and positioning of the sheets upon the open floor joists</w:t>
            </w:r>
          </w:p>
        </w:tc>
        <w:tc>
          <w:tcPr>
            <w:tcW w:w="1559" w:type="dxa"/>
            <w:vAlign w:val="center"/>
          </w:tcPr>
          <w:p w:rsidR="0010124B" w:rsidRPr="000362DA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0362DA">
              <w:rPr>
                <w:rFonts w:ascii="Arial Narrow" w:eastAsia="Times New Roman" w:hAnsi="Arial Narrow" w:cs="Arial"/>
              </w:rPr>
              <w:t>Contr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362DA">
              <w:rPr>
                <w:rFonts w:ascii="Arial Narrow" w:eastAsia="Times New Roman" w:hAnsi="Arial Narrow" w:cs="Arial"/>
              </w:rPr>
              <w:t>tor / all ‘</w:t>
            </w:r>
            <w:r w:rsidRPr="000362D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0362DA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064EA">
              <w:rPr>
                <w:rFonts w:ascii="Arial Narrow" w:eastAsia="Times New Roman" w:hAnsi="Arial Narrow" w:cs="Arial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 xml:space="preserve">g </w:t>
            </w:r>
            <w:r>
              <w:rPr>
                <w:rFonts w:ascii="Arial Narrow" w:eastAsia="Times New Roman" w:hAnsi="Arial Narrow" w:cs="Arial"/>
              </w:rPr>
              <w:t xml:space="preserve">materials, </w:t>
            </w:r>
            <w:r w:rsidRPr="008064EA">
              <w:rPr>
                <w:rFonts w:ascii="Arial Narrow" w:eastAsia="Times New Roman" w:hAnsi="Arial Narrow" w:cs="Arial"/>
              </w:rPr>
              <w:t>floor 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mbe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s / joists / deep composite beams / joists and sheet flooring </w:t>
            </w:r>
            <w:r w:rsidRPr="008064EA">
              <w:rPr>
                <w:rFonts w:ascii="Arial Narrow" w:eastAsia="Times New Roman" w:hAnsi="Arial Narrow" w:cs="Arial"/>
              </w:rPr>
              <w:t>up 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mp / scaffold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Windy and or wet conditions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72C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lastRenderedPageBreak/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 and falls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Guardrails to ramp are in place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 r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amp surface clean and dry.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EE23B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Order timber in short lengths.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crane to deliver / position materials to work area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</w:rPr>
              <w:lastRenderedPageBreak/>
              <w:t xml:space="preserve">Site </w:t>
            </w:r>
            <w:r w:rsidRPr="008064EA">
              <w:rPr>
                <w:rFonts w:ascii="Arial Narrow" w:hAnsi="Arial Narrow" w:cs="Arial"/>
              </w:rPr>
              <w:t>Supervisor</w:t>
            </w:r>
            <w:r w:rsidRPr="008064EA">
              <w:rPr>
                <w:rFonts w:ascii="Arial Narrow" w:eastAsia="Times New Roman" w:hAnsi="Arial Narrow" w:cs="Arial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before="16" w:after="0"/>
              <w:rPr>
                <w:rFonts w:ascii="Arial Narrow" w:hAnsi="Arial Narrow" w:cs="Arial"/>
              </w:rPr>
            </w:pPr>
          </w:p>
          <w:p w:rsidR="0010124B" w:rsidRPr="008064EA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Positioning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8064EA">
              <w:rPr>
                <w:rFonts w:ascii="Arial Narrow" w:eastAsia="Times New Roman" w:hAnsi="Arial Narrow" w:cs="Arial"/>
              </w:rPr>
              <w:t>loor 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mbe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064EA">
              <w:rPr>
                <w:rFonts w:ascii="Arial Narrow" w:eastAsia="Times New Roman" w:hAnsi="Arial Narrow" w:cs="Arial"/>
              </w:rPr>
              <w:t>s</w:t>
            </w:r>
            <w:r>
              <w:rPr>
                <w:rFonts w:ascii="Arial Narrow" w:eastAsia="Times New Roman" w:hAnsi="Arial Narrow" w:cs="Arial"/>
              </w:rPr>
              <w:t xml:space="preserve"> / joists</w:t>
            </w:r>
            <w:r w:rsidRPr="008064EA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/ composite beams / joists </w:t>
            </w:r>
            <w:r w:rsidRPr="008064EA">
              <w:rPr>
                <w:rFonts w:ascii="Arial Narrow" w:eastAsia="Times New Roman" w:hAnsi="Arial Narrow" w:cs="Arial"/>
              </w:rPr>
              <w:t xml:space="preserve">on </w:t>
            </w:r>
            <w:r>
              <w:rPr>
                <w:rFonts w:ascii="Arial Narrow" w:eastAsia="Times New Roman" w:hAnsi="Arial Narrow" w:cs="Arial"/>
              </w:rPr>
              <w:t xml:space="preserve">to 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2"/>
              </w:rPr>
              <w:t>x</w:t>
            </w:r>
            <w:r w:rsidRPr="008064EA">
              <w:rPr>
                <w:rFonts w:ascii="Arial Narrow" w:eastAsia="Times New Roman" w:hAnsi="Arial Narrow" w:cs="Arial"/>
              </w:rPr>
              <w:t>is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t</w:t>
            </w:r>
            <w:r w:rsidRPr="008064EA">
              <w:rPr>
                <w:rFonts w:ascii="Arial Narrow" w:eastAsia="Times New Roman" w:hAnsi="Arial Narrow" w:cs="Arial"/>
              </w:rPr>
              <w:t>ing w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ll</w:t>
            </w:r>
            <w:r>
              <w:rPr>
                <w:rFonts w:ascii="Arial Narrow" w:eastAsia="Times New Roman" w:hAnsi="Arial Narrow" w:cs="Arial"/>
              </w:rPr>
              <w:t>s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Pr="00831C9C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67480">
              <w:rPr>
                <w:rFonts w:ascii="Arial Narrow" w:eastAsia="Times New Roman" w:hAnsi="Arial Narrow" w:cs="Arial"/>
                <w:sz w:val="20"/>
                <w:szCs w:val="20"/>
              </w:rPr>
              <w:t>Inadequate fall arrest system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967480">
              <w:rPr>
                <w:rFonts w:ascii="Arial Narrow" w:eastAsia="Times New Roman" w:hAnsi="Arial Narrow" w:cs="Arial"/>
                <w:sz w:val="20"/>
                <w:szCs w:val="20"/>
              </w:rPr>
              <w:t>/ work platform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Pr="00967480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E566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E566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 and falls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B750D" w:rsidRDefault="0010124B" w:rsidP="00C001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8643D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Use planks as temporary work platform.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A15EBD" w:rsidTr="002E566D">
        <w:tc>
          <w:tcPr>
            <w:tcW w:w="1668" w:type="dxa"/>
            <w:vAlign w:val="center"/>
          </w:tcPr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eastAsia="Times New Roman" w:hAnsi="Arial Narrow" w:cs="Arial"/>
              </w:rPr>
              <w:t>C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r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>r</w:t>
            </w:r>
            <w:r w:rsidRPr="00A15EBD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A15EBD">
              <w:rPr>
                <w:rFonts w:ascii="Arial Narrow" w:eastAsia="Times New Roman" w:hAnsi="Arial Narrow" w:cs="Arial"/>
              </w:rPr>
              <w:t>i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>n</w:t>
            </w:r>
            <w:r w:rsidRPr="00A15EBD">
              <w:rPr>
                <w:rFonts w:ascii="Arial Narrow" w:eastAsia="Times New Roman" w:hAnsi="Arial Narrow" w:cs="Arial"/>
              </w:rPr>
              <w:t>g and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</w:rPr>
              <w:t>positioning of structural ste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A15EBD">
              <w:rPr>
                <w:rFonts w:ascii="Arial Narrow" w:eastAsia="Times New Roman" w:hAnsi="Arial Narrow" w:cs="Arial"/>
              </w:rPr>
              <w:t>l be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ms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</w:rPr>
              <w:t>and posts [if required]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  <w:p w:rsidR="0010124B" w:rsidRPr="00A15EBD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Damage to ramp or scaffolding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15EB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15EB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15EB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15EBD"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Guardrails to ramp are in place - ramp surface clean and dry.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Ramp adequate to carry 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lastRenderedPageBreak/>
              <w:t>combined load of men and material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Where practicable use mechanical means [crane]</w:t>
            </w:r>
            <w:r w:rsidR="001B30EE" w:rsidRPr="00A15EB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>to lift and position beams and posts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>‘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and team lifting - additional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to assist- 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carrying and positioning of the structural steel beam / post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</w:t>
            </w:r>
            <w:r w:rsidRPr="00A15EB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short b</w:t>
            </w:r>
            <w:r w:rsidRPr="00A15EB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ms wh</w:t>
            </w:r>
            <w:r w:rsidRPr="00A15EB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re</w:t>
            </w:r>
            <w:r w:rsidRPr="00A15EBD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poss</w:t>
            </w:r>
            <w:r w:rsidRPr="00A15E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 xml:space="preserve">ble 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 crane to deliver and position structural steel components to work area</w:t>
            </w:r>
          </w:p>
        </w:tc>
        <w:tc>
          <w:tcPr>
            <w:tcW w:w="1559" w:type="dxa"/>
            <w:vAlign w:val="center"/>
          </w:tcPr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A15EBD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15EBD">
              <w:rPr>
                <w:rFonts w:ascii="Arial Narrow" w:eastAsia="Times New Roman" w:hAnsi="Arial Narrow" w:cs="Arial"/>
              </w:rPr>
              <w:t>tor / all ‘</w:t>
            </w:r>
            <w:r w:rsidRPr="00A15EB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A15EBD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1"/>
              </w:rPr>
            </w:pPr>
            <w:r w:rsidRPr="008064EA">
              <w:rPr>
                <w:rFonts w:ascii="Arial Narrow" w:eastAsia="Times New Roman" w:hAnsi="Arial Narrow" w:cs="Arial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064EA">
              <w:rPr>
                <w:rFonts w:ascii="Arial Narrow" w:eastAsia="Times New Roman" w:hAnsi="Arial Narrow" w:cs="Arial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>g and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>pl</w:t>
            </w:r>
            <w:r w:rsidRPr="008064EA">
              <w:rPr>
                <w:rFonts w:ascii="Arial Narrow" w:eastAsia="Times New Roman" w:hAnsi="Arial Narrow" w:cs="Arial"/>
                <w:spacing w:val="2"/>
              </w:rPr>
              <w:t>a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8064EA">
              <w:rPr>
                <w:rFonts w:ascii="Arial Narrow" w:eastAsia="Times New Roman" w:hAnsi="Arial Narrow" w:cs="Arial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>g floor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</w:p>
          <w:p w:rsidR="0010124B" w:rsidRPr="00C333A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</w:t>
            </w:r>
            <w:r w:rsidRPr="008064EA">
              <w:rPr>
                <w:rFonts w:ascii="Arial Narrow" w:eastAsia="Times New Roman" w:hAnsi="Arial Narrow" w:cs="Arial"/>
              </w:rPr>
              <w:t>he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ts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Pr="005E3DA3">
              <w:rPr>
                <w:rFonts w:ascii="Arial Narrow" w:hAnsi="Arial Narrow" w:cs="Arial"/>
              </w:rPr>
              <w:t>to first floor work areas</w:t>
            </w:r>
            <w:r>
              <w:rPr>
                <w:rFonts w:ascii="Arial Narrow" w:hAnsi="Arial Narrow" w:cs="Arial"/>
              </w:rPr>
              <w:t xml:space="preserve"> -</w:t>
            </w:r>
          </w:p>
          <w:p w:rsidR="0010124B" w:rsidRPr="005E3DA3" w:rsidRDefault="0010124B" w:rsidP="00C0011D">
            <w:pPr>
              <w:spacing w:after="0"/>
              <w:ind w:right="-108"/>
              <w:rPr>
                <w:rFonts w:ascii="Arial Narrow" w:hAnsi="Arial Narrow" w:cs="Arial"/>
              </w:rPr>
            </w:pPr>
          </w:p>
          <w:p w:rsidR="0010124B" w:rsidRPr="00D3471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falls through open floor joists </w:t>
            </w:r>
          </w:p>
          <w:p w:rsidR="0010124B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 pl</w:t>
            </w:r>
            <w:r>
              <w:rPr>
                <w:rFonts w:ascii="Arial Narrow" w:hAnsi="Arial Narrow" w:cs="Arial"/>
                <w:sz w:val="20"/>
                <w:szCs w:val="20"/>
              </w:rPr>
              <w:t>anks as temporary work platform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carrying and positioning of the sheets upon the open floor joists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362DA" w:rsidRPr="000362DA" w:rsidTr="002E566D">
        <w:tc>
          <w:tcPr>
            <w:tcW w:w="1668" w:type="dxa"/>
            <w:vAlign w:val="center"/>
          </w:tcPr>
          <w:p w:rsidR="001A30E0" w:rsidRPr="000362DA" w:rsidRDefault="001A30E0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0362DA">
              <w:rPr>
                <w:rFonts w:ascii="Arial Narrow" w:eastAsia="Times New Roman" w:hAnsi="Arial Narrow" w:cs="Arial"/>
                <w:spacing w:val="1"/>
              </w:rPr>
              <w:t>W</w:t>
            </w:r>
            <w:r w:rsidRPr="000362DA">
              <w:rPr>
                <w:rFonts w:ascii="Arial Narrow" w:eastAsia="Times New Roman" w:hAnsi="Arial Narrow" w:cs="Arial"/>
              </w:rPr>
              <w:t>o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0362DA">
              <w:rPr>
                <w:rFonts w:ascii="Arial Narrow" w:eastAsia="Times New Roman" w:hAnsi="Arial Narrow" w:cs="Arial"/>
              </w:rPr>
              <w:t xml:space="preserve">k in roof space to install structural </w:t>
            </w:r>
            <w:r w:rsidRPr="000362DA">
              <w:rPr>
                <w:rFonts w:ascii="Arial Narrow" w:eastAsia="Times New Roman" w:hAnsi="Arial Narrow" w:cs="Arial"/>
              </w:rPr>
              <w:lastRenderedPageBreak/>
              <w:t>particleboard flooring-</w:t>
            </w:r>
          </w:p>
          <w:p w:rsidR="001A30E0" w:rsidRPr="000362DA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0362DA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A30E0" w:rsidRPr="000362DA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0362DA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A30E0" w:rsidRPr="000362DA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0362DA" w:rsidRDefault="001A30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0362D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0362D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0362D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0362D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c -</w:t>
            </w:r>
          </w:p>
          <w:p w:rsidR="001A30E0" w:rsidRPr="000362DA" w:rsidRDefault="001A30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1A30E0" w:rsidRPr="000362DA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lastRenderedPageBreak/>
              <w:t>Accessibility</w:t>
            </w:r>
          </w:p>
          <w:p w:rsidR="001A30E0" w:rsidRPr="000362DA" w:rsidRDefault="001A30E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30E0" w:rsidRPr="000362DA" w:rsidRDefault="001A30E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F</w:t>
            </w:r>
            <w:r w:rsidRPr="000362D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0362D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 w:rsidRPr="000362D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0362D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 w:rsidRPr="000362D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0362D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0362D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0362D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 w:rsidRPr="000362D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1A30E0" w:rsidRPr="000362DA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0362DA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</w:p>
          <w:p w:rsidR="001A30E0" w:rsidRPr="000362DA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‘Worker’ 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trapped in roof space</w:t>
            </w:r>
          </w:p>
          <w:p w:rsidR="001A30E0" w:rsidRPr="000362DA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30E0" w:rsidRPr="000362DA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  <w:p w:rsidR="001A30E0" w:rsidRPr="000362DA" w:rsidRDefault="001A30E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30E0" w:rsidRPr="000362DA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A30E0" w:rsidRPr="000362DA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A30E0" w:rsidRPr="000362DA" w:rsidRDefault="001A30E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362D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A30E0" w:rsidRPr="000362DA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A30E0" w:rsidRPr="000362DA" w:rsidRDefault="001A30E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A30E0" w:rsidRPr="000362DA" w:rsidRDefault="001A30E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362D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A30E0" w:rsidRPr="000362DA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A30E0" w:rsidRPr="000362DA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62DA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A30E0" w:rsidRPr="000362DA" w:rsidRDefault="001A30E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</w:p>
          <w:p w:rsidR="001A30E0" w:rsidRPr="000362DA" w:rsidRDefault="001A30E0" w:rsidP="00C0011D">
            <w:pPr>
              <w:spacing w:after="0"/>
              <w:ind w:right="82"/>
              <w:rPr>
                <w:rFonts w:ascii="Arial Narrow" w:hAnsi="Arial Narrow"/>
                <w:sz w:val="20"/>
                <w:szCs w:val="20"/>
              </w:rPr>
            </w:pPr>
          </w:p>
          <w:p w:rsidR="001A30E0" w:rsidRPr="000362DA" w:rsidRDefault="001A30E0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, experienced 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 in confined roof spaces</w:t>
            </w:r>
          </w:p>
          <w:p w:rsidR="001A30E0" w:rsidRPr="000362DA" w:rsidRDefault="001A30E0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0362DA" w:rsidRDefault="001A30E0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Regularly monitor the condition of the 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 within the roof space and rotate 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0362D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A30E0" w:rsidRPr="000362DA" w:rsidRDefault="001A30E0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0362DA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A30E0" w:rsidRPr="000362DA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30E0" w:rsidRPr="000362DA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  <w:p w:rsidR="001A30E0" w:rsidRPr="000362DA" w:rsidRDefault="001A30E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0362DA" w:rsidRDefault="001A30E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A30E0" w:rsidRPr="000362DA" w:rsidRDefault="001A30E0" w:rsidP="00C0011D">
            <w:pPr>
              <w:spacing w:after="0"/>
              <w:rPr>
                <w:rFonts w:ascii="Arial Narrow" w:hAnsi="Arial Narrow" w:cs="Arial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 </w:t>
            </w:r>
            <w:r w:rsidRPr="000362DA">
              <w:rPr>
                <w:rFonts w:ascii="Arial Narrow" w:eastAsia="Times New Roman" w:hAnsi="Arial Narrow" w:cs="Arial"/>
              </w:rPr>
              <w:t>Contr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362DA">
              <w:rPr>
                <w:rFonts w:ascii="Arial Narrow" w:eastAsia="Times New Roman" w:hAnsi="Arial Narrow" w:cs="Arial"/>
              </w:rPr>
              <w:t>tor / all ‘</w:t>
            </w:r>
            <w:r w:rsidRPr="000362D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A30E0" w:rsidRPr="000362DA" w:rsidRDefault="001A30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1A30E0" w:rsidRPr="000362DA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Carry rolls of poly-fabric up ramp /s</w:t>
            </w:r>
            <w:r>
              <w:rPr>
                <w:rFonts w:ascii="Arial Narrow" w:eastAsia="Times New Roman" w:hAnsi="Arial Narrow" w:cs="Arial"/>
                <w:spacing w:val="-1"/>
              </w:rPr>
              <w:t>ca</w:t>
            </w:r>
            <w:r>
              <w:rPr>
                <w:rFonts w:ascii="Arial Narrow" w:eastAsia="Times New Roman" w:hAnsi="Arial Narrow" w:cs="Arial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old and install to cover first floor platform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D3471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ack injuries - strains and sprains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 to position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to roll out the poly-fabric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064EA">
              <w:rPr>
                <w:rFonts w:ascii="Arial Narrow" w:eastAsia="Times New Roman" w:hAnsi="Arial Narrow" w:cs="Arial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>g f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m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s</w:t>
            </w:r>
            <w:r w:rsidRPr="008064EA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>up r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mp / scaffold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E566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>falls.</w:t>
            </w:r>
          </w:p>
          <w:p w:rsidR="0010124B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Guardrails to ramp are in place - ramp surface clean and dry.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8643D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work process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Remove guardrail from ramp to all</w:t>
            </w:r>
            <w:r>
              <w:rPr>
                <w:rFonts w:ascii="Arial Narrow" w:hAnsi="Arial Narrow" w:cs="Arial"/>
                <w:sz w:val="20"/>
                <w:szCs w:val="20"/>
              </w:rPr>
              <w:t>ow easy carrying</w:t>
            </w:r>
          </w:p>
          <w:p w:rsidR="0010124B" w:rsidRDefault="0010124B" w:rsidP="00C0011D">
            <w:pPr>
              <w:spacing w:before="2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before="2"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Have large prefab frames delivered with loose lintels.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site cut frames on first floor</w:t>
            </w: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76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Have frames made in smaller lengths.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mechanical assistance where practicable - provide training in the use of the equipment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crane to deliver / position frames /materials to floor platform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Contractor</w:t>
            </w: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14"/>
              </w:rPr>
            </w:pPr>
          </w:p>
          <w:p w:rsidR="0010124B" w:rsidRPr="00F53584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14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F53584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12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Cut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t</w:t>
            </w:r>
            <w:r w:rsidRPr="008064EA">
              <w:rPr>
                <w:rFonts w:ascii="Arial Narrow" w:eastAsia="Times New Roman" w:hAnsi="Arial Narrow" w:cs="Arial"/>
              </w:rPr>
              <w:t>ing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brickwork / </w:t>
            </w:r>
            <w:r w:rsidRPr="008064EA">
              <w:rPr>
                <w:rFonts w:ascii="Arial Narrow" w:eastAsia="Times New Roman" w:hAnsi="Arial Narrow" w:cs="Arial"/>
              </w:rPr>
              <w:t>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mber f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8064EA">
              <w:rPr>
                <w:rFonts w:ascii="Arial Narrow" w:eastAsia="Times New Roman" w:hAnsi="Arial Narrow" w:cs="Arial"/>
              </w:rPr>
              <w:t>me with power saw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Pr="00DC548C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C548C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3471D">
              <w:rPr>
                <w:rFonts w:ascii="Arial Narrow" w:eastAsia="Times New Roman" w:hAnsi="Arial Narrow" w:cs="Arial"/>
                <w:sz w:val="20"/>
                <w:szCs w:val="20"/>
              </w:rPr>
              <w:t>Exposure to noise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10124B" w:rsidRPr="00D3471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-respiratory problems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ight damage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8064EA">
              <w:rPr>
                <w:rFonts w:ascii="Arial Narrow" w:eastAsia="Times New Roman" w:hAnsi="Arial Narrow" w:cs="Arial"/>
              </w:rPr>
              <w:t>ifti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>g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and erection of 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064EA">
              <w:rPr>
                <w:rFonts w:ascii="Arial Narrow" w:eastAsia="Times New Roman" w:hAnsi="Arial Narrow" w:cs="Arial"/>
              </w:rPr>
              <w:t>oof t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064EA">
              <w:rPr>
                <w:rFonts w:ascii="Arial Narrow" w:eastAsia="Times New Roman" w:hAnsi="Arial Narrow" w:cs="Arial"/>
              </w:rPr>
              <w:t>us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s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s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E1401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Slips, trips, falls 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hAnsi="Arial Narrow" w:cs="Arial"/>
                <w:sz w:val="20"/>
                <w:szCs w:val="20"/>
              </w:rPr>
              <w:t>ies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 pl</w:t>
            </w:r>
            <w:r>
              <w:rPr>
                <w:rFonts w:ascii="Arial Narrow" w:hAnsi="Arial Narrow" w:cs="Arial"/>
                <w:sz w:val="20"/>
                <w:szCs w:val="20"/>
              </w:rPr>
              <w:t>anks as temporary work platform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Use me</w:t>
            </w:r>
            <w:r w:rsidRPr="008064E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ni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l 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assistance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to position trusses on top of wall plates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8643D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lifting and positioning of the roof trusses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Replace truss with cut roof.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Have girder trusses made in two [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2] s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ons i.e.: not nailed to</w:t>
            </w:r>
            <w:r w:rsidRPr="008064E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th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374BE1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crane to deliver / position trusses to top of wall plates / walls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left="102" w:right="126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A15EBD" w:rsidTr="002E566D">
        <w:tc>
          <w:tcPr>
            <w:tcW w:w="1668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A15EBD">
              <w:rPr>
                <w:rFonts w:ascii="Arial Narrow" w:eastAsia="Times New Roman" w:hAnsi="Arial Narrow" w:cs="Arial"/>
              </w:rPr>
              <w:t>ifti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>n</w:t>
            </w:r>
            <w:r w:rsidRPr="00A15EBD">
              <w:rPr>
                <w:rFonts w:ascii="Arial Narrow" w:eastAsia="Times New Roman" w:hAnsi="Arial Narrow" w:cs="Arial"/>
              </w:rPr>
              <w:t>g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</w:rPr>
              <w:t>la</w:t>
            </w:r>
            <w:r w:rsidRPr="00A15EBD">
              <w:rPr>
                <w:rFonts w:ascii="Arial Narrow" w:eastAsia="Times New Roman" w:hAnsi="Arial Narrow" w:cs="Arial"/>
                <w:spacing w:val="1"/>
              </w:rPr>
              <w:t>r</w:t>
            </w:r>
            <w:r w:rsidRPr="00A15EBD">
              <w:rPr>
                <w:rFonts w:ascii="Arial Narrow" w:eastAsia="Times New Roman" w:hAnsi="Arial Narrow" w:cs="Arial"/>
              </w:rPr>
              <w:t>ge strut</w:t>
            </w:r>
            <w:r w:rsidRPr="00A15EBD">
              <w:rPr>
                <w:rFonts w:ascii="Arial Narrow" w:eastAsia="Times New Roman" w:hAnsi="Arial Narrow" w:cs="Arial"/>
                <w:spacing w:val="1"/>
              </w:rPr>
              <w:t>t</w:t>
            </w:r>
            <w:r w:rsidRPr="00A15EBD">
              <w:rPr>
                <w:rFonts w:ascii="Arial Narrow" w:eastAsia="Times New Roman" w:hAnsi="Arial Narrow" w:cs="Arial"/>
              </w:rPr>
              <w:t>ing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nd h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n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A15EBD">
              <w:rPr>
                <w:rFonts w:ascii="Arial Narrow" w:eastAsia="Times New Roman" w:hAnsi="Arial Narrow" w:cs="Arial"/>
              </w:rPr>
              <w:t>i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>n</w:t>
            </w:r>
            <w:r w:rsidRPr="00A15EBD">
              <w:rPr>
                <w:rFonts w:ascii="Arial Narrow" w:eastAsia="Times New Roman" w:hAnsi="Arial Narrow" w:cs="Arial"/>
              </w:rPr>
              <w:t>g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  <w:spacing w:val="2"/>
              </w:rPr>
              <w:t>b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ea</w:t>
            </w:r>
            <w:r w:rsidRPr="00A15EBD">
              <w:rPr>
                <w:rFonts w:ascii="Arial Narrow" w:eastAsia="Times New Roman" w:hAnsi="Arial Narrow" w:cs="Arial"/>
              </w:rPr>
              <w:t xml:space="preserve">ms onto </w:t>
            </w:r>
            <w:r w:rsidRPr="00A15EBD">
              <w:rPr>
                <w:rFonts w:ascii="Arial Narrow" w:eastAsia="Times New Roman" w:hAnsi="Arial Narrow" w:cs="Arial"/>
                <w:spacing w:val="1"/>
              </w:rPr>
              <w:t>t</w:t>
            </w:r>
            <w:r w:rsidRPr="00A15EBD">
              <w:rPr>
                <w:rFonts w:ascii="Arial Narrow" w:eastAsia="Times New Roman" w:hAnsi="Arial Narrow" w:cs="Arial"/>
              </w:rPr>
              <w:t>op w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ll</w:t>
            </w:r>
            <w:r w:rsidRPr="00A15EBD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</w:rPr>
              <w:t>plate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Inadequate 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work platform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10124B" w:rsidRPr="00A15EBD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15EB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15EB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15EB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15EBD">
              <w:rPr>
                <w:rFonts w:ascii="Arial Narrow" w:hAnsi="Arial Narrow"/>
                <w:sz w:val="20"/>
                <w:szCs w:val="20"/>
              </w:rPr>
              <w:t>Ensure unobstructed access work area.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 planks as temporary work platform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 mechanical assistance where practical to lift and position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and team lifting - additional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to assist</w:t>
            </w:r>
            <w:r w:rsidR="008643D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task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 crane to deliver materials to top of wall plates / walls</w:t>
            </w:r>
          </w:p>
        </w:tc>
        <w:tc>
          <w:tcPr>
            <w:tcW w:w="1559" w:type="dxa"/>
            <w:vAlign w:val="center"/>
          </w:tcPr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A15EBD">
              <w:rPr>
                <w:rFonts w:ascii="Arial Narrow" w:eastAsia="Times New Roman" w:hAnsi="Arial Narrow" w:cs="Arial"/>
              </w:rPr>
              <w:t>Contr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15EBD">
              <w:rPr>
                <w:rFonts w:ascii="Arial Narrow" w:eastAsia="Times New Roman" w:hAnsi="Arial Narrow" w:cs="Arial"/>
              </w:rPr>
              <w:t>tor / all ‘</w:t>
            </w:r>
            <w:r w:rsidRPr="00A15EB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A15EBD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10124B" w:rsidRPr="00A15EBD" w:rsidRDefault="0010124B" w:rsidP="00C0011D">
            <w:pPr>
              <w:spacing w:after="0"/>
              <w:ind w:right="-176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eastAsia="Times New Roman" w:hAnsi="Arial Narrow" w:cs="Arial"/>
                <w:spacing w:val="1"/>
              </w:rPr>
              <w:t>Site S</w:t>
            </w:r>
            <w:r w:rsidRPr="00A15EBD">
              <w:rPr>
                <w:rFonts w:ascii="Arial Narrow" w:eastAsia="Times New Roman" w:hAnsi="Arial Narrow" w:cs="Arial"/>
              </w:rPr>
              <w:t>up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A15EBD">
              <w:rPr>
                <w:rFonts w:ascii="Arial Narrow" w:eastAsia="Times New Roman" w:hAnsi="Arial Narrow" w:cs="Arial"/>
              </w:rPr>
              <w:t>rvisor</w:t>
            </w:r>
          </w:p>
        </w:tc>
        <w:tc>
          <w:tcPr>
            <w:tcW w:w="960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362DA" w:rsidRPr="000362DA" w:rsidTr="002E566D">
        <w:tc>
          <w:tcPr>
            <w:tcW w:w="1668" w:type="dxa"/>
            <w:vAlign w:val="center"/>
          </w:tcPr>
          <w:p w:rsidR="0010124B" w:rsidRPr="000362D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0362DA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0362DA">
              <w:rPr>
                <w:rFonts w:ascii="Arial Narrow" w:eastAsia="Times New Roman" w:hAnsi="Arial Narrow" w:cs="Arial"/>
              </w:rPr>
              <w:t>i</w:t>
            </w:r>
            <w:r w:rsidRPr="000362DA">
              <w:rPr>
                <w:rFonts w:ascii="Arial Narrow" w:eastAsia="Times New Roman" w:hAnsi="Arial Narrow" w:cs="Arial"/>
                <w:spacing w:val="3"/>
              </w:rPr>
              <w:t>x</w:t>
            </w:r>
            <w:r w:rsidRPr="000362DA">
              <w:rPr>
                <w:rFonts w:ascii="Arial Narrow" w:eastAsia="Times New Roman" w:hAnsi="Arial Narrow" w:cs="Arial"/>
              </w:rPr>
              <w:t>ing of timber fascia / barge boards, eaves, windows and shading devices -</w:t>
            </w: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Pitch of roof - roofing 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material -</w:t>
            </w: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0362D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from work platform and accessibility. 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sprains.</w:t>
            </w: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362D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62D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62DA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Guardrails to scaffold, work platform complete, clean and dry</w:t>
            </w:r>
          </w:p>
          <w:p w:rsidR="0010124B" w:rsidRPr="000362DA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Perimeter guardrail / catch scaffold to roof surfaces when working from roof surface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Use safety harness when working from roof surface</w:t>
            </w:r>
          </w:p>
          <w:p w:rsidR="001B30EE" w:rsidRPr="000362DA" w:rsidRDefault="001B30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Use of appropriate PPE</w:t>
            </w:r>
          </w:p>
        </w:tc>
        <w:tc>
          <w:tcPr>
            <w:tcW w:w="1559" w:type="dxa"/>
            <w:vAlign w:val="center"/>
          </w:tcPr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0362D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362DA">
              <w:rPr>
                <w:rFonts w:ascii="Arial Narrow" w:eastAsia="Times New Roman" w:hAnsi="Arial Narrow" w:cs="Arial"/>
              </w:rPr>
              <w:t>tor / all ‘</w:t>
            </w:r>
            <w:r w:rsidRPr="000362D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0362DA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362DA">
              <w:rPr>
                <w:rFonts w:ascii="Arial Narrow" w:eastAsia="Times New Roman" w:hAnsi="Arial Narrow" w:cs="Arial"/>
                <w:spacing w:val="1"/>
              </w:rPr>
              <w:t>Site S</w:t>
            </w:r>
            <w:r w:rsidRPr="000362DA">
              <w:rPr>
                <w:rFonts w:ascii="Arial Narrow" w:eastAsia="Times New Roman" w:hAnsi="Arial Narrow" w:cs="Arial"/>
              </w:rPr>
              <w:t>up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362DA">
              <w:rPr>
                <w:rFonts w:ascii="Arial Narrow" w:eastAsia="Times New Roman" w:hAnsi="Arial Narrow" w:cs="Arial"/>
              </w:rPr>
              <w:t>rvisor</w:t>
            </w:r>
          </w:p>
        </w:tc>
        <w:tc>
          <w:tcPr>
            <w:tcW w:w="960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Carry rolls of aluminium breather foil up ramp / s</w:t>
            </w:r>
            <w:r>
              <w:rPr>
                <w:rFonts w:ascii="Arial Narrow" w:eastAsia="Times New Roman" w:hAnsi="Arial Narrow" w:cs="Arial"/>
                <w:spacing w:val="-1"/>
              </w:rPr>
              <w:t>ca</w:t>
            </w:r>
            <w:r>
              <w:rPr>
                <w:rFonts w:ascii="Arial Narrow" w:eastAsia="Times New Roman" w:hAnsi="Arial Narrow" w:cs="Arial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old to wrap first floor frame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D3471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ack injuries - strains and sprains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</w:t>
            </w:r>
            <w:r>
              <w:rPr>
                <w:rFonts w:ascii="Arial Narrow" w:hAnsi="Arial Narrow" w:cs="Arial"/>
                <w:sz w:val="20"/>
                <w:szCs w:val="20"/>
              </w:rPr>
              <w:t>latform complete, clean and dry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 to position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to roll out and fix breather foil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Additional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to assist where required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362DA" w:rsidRPr="000362DA" w:rsidTr="002E566D">
        <w:tc>
          <w:tcPr>
            <w:tcW w:w="1668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362DA">
              <w:rPr>
                <w:rFonts w:ascii="Arial Narrow" w:eastAsia="Times New Roman" w:hAnsi="Arial Narrow" w:cs="Arial"/>
                <w:spacing w:val="-1"/>
              </w:rPr>
              <w:t>Cutting and fixing</w:t>
            </w:r>
            <w:r w:rsidRPr="000362D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0362DA">
              <w:rPr>
                <w:rFonts w:ascii="Arial Narrow" w:eastAsia="Times New Roman" w:hAnsi="Arial Narrow" w:cs="Arial"/>
              </w:rPr>
              <w:t xml:space="preserve">fibre-cement [FC] sheet eaves and wall 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0362DA">
              <w:rPr>
                <w:rFonts w:ascii="Arial Narrow" w:eastAsia="Times New Roman" w:hAnsi="Arial Narrow" w:cs="Arial"/>
              </w:rPr>
              <w:t>ladding -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Pitch of roof - roofing material -</w:t>
            </w: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0362D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Slips, trips and falls from work platform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</w:t>
            </w:r>
          </w:p>
          <w:p w:rsidR="0010124B" w:rsidRPr="000362DA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/>
                <w:sz w:val="20"/>
                <w:szCs w:val="20"/>
              </w:rPr>
              <w:t xml:space="preserve">Dust inhalation - respiratory problems </w:t>
            </w: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362D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362D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62DA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</w:t>
            </w:r>
          </w:p>
          <w:p w:rsidR="0010124B" w:rsidRPr="000362DA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Perimeter guardrail / catch scaffold to roof surfaces when working from roof surface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0362DA">
              <w:rPr>
                <w:rFonts w:ascii="Arial Narrow" w:hAnsi="Arial Narrow" w:cs="Arial"/>
                <w:sz w:val="20"/>
                <w:szCs w:val="20"/>
              </w:rPr>
              <w:t>‘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workers’.</w:t>
            </w:r>
            <w:r w:rsidRPr="000362DA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>Monitor for airborne dust/ fibres.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0362DA">
              <w:rPr>
                <w:rFonts w:ascii="Arial Narrow" w:eastAsia="Times New Roman" w:hAnsi="Arial Narrow" w:cs="Arial"/>
              </w:rPr>
              <w:t>Contr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362DA">
              <w:rPr>
                <w:rFonts w:ascii="Arial Narrow" w:eastAsia="Times New Roman" w:hAnsi="Arial Narrow" w:cs="Arial"/>
              </w:rPr>
              <w:t>tor / all ‘</w:t>
            </w:r>
            <w:r w:rsidRPr="000362D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362DA" w:rsidRPr="000362DA" w:rsidTr="002E566D">
        <w:tc>
          <w:tcPr>
            <w:tcW w:w="1668" w:type="dxa"/>
            <w:vAlign w:val="center"/>
          </w:tcPr>
          <w:p w:rsidR="0010124B" w:rsidRPr="000362DA" w:rsidRDefault="0010124B" w:rsidP="00C0011D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0362DA">
              <w:rPr>
                <w:rFonts w:ascii="Arial Narrow" w:eastAsia="Times New Roman" w:hAnsi="Arial Narrow" w:cs="Arial"/>
              </w:rPr>
              <w:t>C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0362DA">
              <w:rPr>
                <w:rFonts w:ascii="Arial Narrow" w:eastAsia="Times New Roman" w:hAnsi="Arial Narrow" w:cs="Arial"/>
              </w:rPr>
              <w:t>r</w:t>
            </w:r>
            <w:r w:rsidRPr="000362DA">
              <w:rPr>
                <w:rFonts w:ascii="Arial Narrow" w:eastAsia="Times New Roman" w:hAnsi="Arial Narrow" w:cs="Arial"/>
                <w:spacing w:val="3"/>
              </w:rPr>
              <w:t>r</w:t>
            </w:r>
            <w:r w:rsidRPr="000362DA">
              <w:rPr>
                <w:rFonts w:ascii="Arial Narrow" w:eastAsia="Times New Roman" w:hAnsi="Arial Narrow" w:cs="Arial"/>
              </w:rPr>
              <w:t>y</w:t>
            </w:r>
            <w:r w:rsidRPr="000362DA">
              <w:rPr>
                <w:rFonts w:ascii="Arial Narrow" w:eastAsia="Times New Roman" w:hAnsi="Arial Narrow" w:cs="Arial"/>
                <w:spacing w:val="-5"/>
              </w:rPr>
              <w:t xml:space="preserve"> packs / </w:t>
            </w:r>
            <w:r w:rsidRPr="000362DA">
              <w:rPr>
                <w:rFonts w:ascii="Arial Narrow" w:eastAsia="Times New Roman" w:hAnsi="Arial Narrow" w:cs="Arial"/>
              </w:rPr>
              <w:t xml:space="preserve">rolls </w:t>
            </w:r>
          </w:p>
          <w:p w:rsidR="0010124B" w:rsidRPr="000362DA" w:rsidRDefault="0010124B" w:rsidP="00C0011D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0362DA">
              <w:rPr>
                <w:rFonts w:ascii="Arial Narrow" w:eastAsia="Times New Roman" w:hAnsi="Arial Narrow" w:cs="Arial"/>
              </w:rPr>
              <w:t>of ‘</w:t>
            </w:r>
            <w:proofErr w:type="spellStart"/>
            <w:r w:rsidRPr="000362DA">
              <w:rPr>
                <w:rFonts w:ascii="Arial Narrow" w:eastAsia="Times New Roman" w:hAnsi="Arial Narrow" w:cs="Arial"/>
              </w:rPr>
              <w:t>polastic</w:t>
            </w:r>
            <w:proofErr w:type="spellEnd"/>
            <w:r w:rsidRPr="000362DA">
              <w:rPr>
                <w:rFonts w:ascii="Arial Narrow" w:eastAsia="Times New Roman" w:hAnsi="Arial Narrow" w:cs="Arial"/>
              </w:rPr>
              <w:t xml:space="preserve">’ </w:t>
            </w:r>
            <w:r w:rsidRPr="000362DA">
              <w:rPr>
                <w:rFonts w:ascii="Arial Narrow" w:eastAsia="Times New Roman" w:hAnsi="Arial Narrow" w:cs="Arial"/>
              </w:rPr>
              <w:lastRenderedPageBreak/>
              <w:t>insulation blanket up ramp /s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0362DA">
              <w:rPr>
                <w:rFonts w:ascii="Arial Narrow" w:eastAsia="Times New Roman" w:hAnsi="Arial Narrow" w:cs="Arial"/>
              </w:rPr>
              <w:t>f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0362DA">
              <w:rPr>
                <w:rFonts w:ascii="Arial Narrow" w:eastAsia="Times New Roman" w:hAnsi="Arial Narrow" w:cs="Arial"/>
              </w:rPr>
              <w:t>old - fixing of battens and insulation -</w:t>
            </w:r>
          </w:p>
          <w:p w:rsidR="0010124B" w:rsidRPr="000362DA" w:rsidRDefault="0010124B" w:rsidP="00C0011D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>Inadequate fall protection system / work platform -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 xml:space="preserve">Slope of ramp - 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>Windy and or wet conditions -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>Manual tasks</w:t>
            </w:r>
          </w:p>
          <w:p w:rsidR="0010124B" w:rsidRPr="000362DA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/>
                <w:sz w:val="20"/>
                <w:szCs w:val="20"/>
              </w:rPr>
              <w:t>Exposure to dust -</w:t>
            </w:r>
          </w:p>
          <w:p w:rsidR="0010124B" w:rsidRPr="000362DA" w:rsidRDefault="0010124B" w:rsidP="00C0011D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Pr="000362DA" w:rsidRDefault="0010124B" w:rsidP="00C0011D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10124B" w:rsidRPr="000362DA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lastRenderedPageBreak/>
              <w:t xml:space="preserve">Slips, trips and falls from ramp or </w:t>
            </w:r>
            <w:r w:rsidRPr="000362DA">
              <w:rPr>
                <w:rFonts w:ascii="Arial Narrow" w:hAnsi="Arial Narrow"/>
                <w:sz w:val="20"/>
                <w:szCs w:val="20"/>
              </w:rPr>
              <w:lastRenderedPageBreak/>
              <w:t>work platform</w:t>
            </w:r>
          </w:p>
          <w:p w:rsidR="0010124B" w:rsidRPr="000362DA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10124B" w:rsidRPr="000362DA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/>
                <w:sz w:val="20"/>
                <w:szCs w:val="20"/>
              </w:rPr>
              <w:t xml:space="preserve">Dust inhalation - respiratory problems </w:t>
            </w:r>
          </w:p>
          <w:p w:rsidR="0010124B" w:rsidRPr="000362DA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/>
                <w:sz w:val="20"/>
                <w:szCs w:val="20"/>
              </w:rPr>
              <w:t>Eye and skin irritations / allergies</w:t>
            </w: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362D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362D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62DA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0362DA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relevant 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 - ramp and work platform clean and dry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Scaffold guardrails and work platform is complete - use of toe boards /dust screening</w:t>
            </w:r>
          </w:p>
          <w:p w:rsidR="0010124B" w:rsidRPr="000362DA" w:rsidRDefault="0010124B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Provide barricades to restrict access to around / under work areas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Pr="000362D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Pr="000362D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Pr="000362D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carrying.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0362D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0362D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Appropriate procedures to contain dust resulting from cutting of the foil backed polystyrene insulation rolls 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Pr="000362DA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0362DA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0362DA">
              <w:rPr>
                <w:rFonts w:ascii="Arial Narrow" w:eastAsia="Times New Roman" w:hAnsi="Arial Narrow" w:cs="Arial"/>
              </w:rPr>
              <w:t>Contr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362DA">
              <w:rPr>
                <w:rFonts w:ascii="Arial Narrow" w:eastAsia="Times New Roman" w:hAnsi="Arial Narrow" w:cs="Arial"/>
              </w:rPr>
              <w:t xml:space="preserve">tor / all </w:t>
            </w:r>
            <w:r w:rsidRPr="000362DA">
              <w:rPr>
                <w:rFonts w:ascii="Arial Narrow" w:eastAsia="Times New Roman" w:hAnsi="Arial Narrow" w:cs="Arial"/>
              </w:rPr>
              <w:lastRenderedPageBreak/>
              <w:t>‘</w:t>
            </w:r>
            <w:r w:rsidRPr="000362D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polystyrene dust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Eye and skin irritations / allergies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sym w:font="Wingdings 2" w:char="0050"/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902C94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Safety Data Sheet.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362DA" w:rsidRPr="000362DA" w:rsidTr="002E566D">
        <w:tc>
          <w:tcPr>
            <w:tcW w:w="1668" w:type="dxa"/>
            <w:vAlign w:val="center"/>
          </w:tcPr>
          <w:p w:rsidR="0010124B" w:rsidRPr="000362D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0362DA">
              <w:rPr>
                <w:rFonts w:ascii="Arial Narrow" w:eastAsia="Times New Roman" w:hAnsi="Arial Narrow" w:cs="Arial"/>
                <w:spacing w:val="-1"/>
              </w:rPr>
              <w:t>Cutting and fixing</w:t>
            </w:r>
            <w:r w:rsidRPr="000362DA">
              <w:rPr>
                <w:rFonts w:ascii="Arial Narrow" w:eastAsia="Times New Roman" w:hAnsi="Arial Narrow" w:cs="Arial"/>
                <w:spacing w:val="-2"/>
              </w:rPr>
              <w:t xml:space="preserve"> fibre- cement [FC] / timber / hardboard ‘weathertex’ 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weatherboard</w:t>
            </w:r>
            <w:r w:rsidRPr="000362DA">
              <w:rPr>
                <w:rFonts w:ascii="Arial Narrow" w:eastAsia="Times New Roman" w:hAnsi="Arial Narrow" w:cs="Arial"/>
              </w:rPr>
              <w:t xml:space="preserve"> 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0362DA">
              <w:rPr>
                <w:rFonts w:ascii="Arial Narrow" w:eastAsia="Times New Roman" w:hAnsi="Arial Narrow" w:cs="Arial"/>
              </w:rPr>
              <w:t>ladding -</w:t>
            </w: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Inadequate fall prevention system / </w:t>
            </w:r>
            <w:r w:rsidRPr="000362DA">
              <w:rPr>
                <w:rFonts w:ascii="Arial Narrow" w:hAnsi="Arial Narrow" w:cs="Arial"/>
                <w:sz w:val="20"/>
                <w:szCs w:val="20"/>
              </w:rPr>
              <w:lastRenderedPageBreak/>
              <w:t>work platform -</w:t>
            </w: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Pitch of roof - roofing material -</w:t>
            </w: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0362D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work platform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</w:t>
            </w:r>
          </w:p>
          <w:p w:rsidR="0010124B" w:rsidRPr="000362DA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/>
                <w:sz w:val="20"/>
                <w:szCs w:val="20"/>
              </w:rPr>
              <w:t xml:space="preserve">Dust inhalation - respiratory </w:t>
            </w:r>
            <w:r w:rsidRPr="000362DA"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 xml:space="preserve">problems </w:t>
            </w: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362D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362D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62DA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</w:t>
            </w:r>
          </w:p>
          <w:p w:rsidR="0010124B" w:rsidRPr="000362DA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Perimeter guardrail / catch scaffold to roof surfaces when working from roof surface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0362DA">
              <w:rPr>
                <w:rFonts w:ascii="Arial Narrow" w:hAnsi="Arial Narrow" w:cs="Arial"/>
                <w:sz w:val="20"/>
                <w:szCs w:val="20"/>
              </w:rPr>
              <w:t>‘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workers’.</w:t>
            </w:r>
            <w:r w:rsidRPr="000362DA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>Monitor for airborne dust/ fibres.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0362D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362DA">
              <w:rPr>
                <w:rFonts w:ascii="Arial Narrow" w:eastAsia="Times New Roman" w:hAnsi="Arial Narrow" w:cs="Arial"/>
              </w:rPr>
              <w:t>tor / all ‘</w:t>
            </w:r>
            <w:r w:rsidRPr="000362D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 / sealants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Hazardous chemicals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10124B" w:rsidRDefault="0010124B" w:rsidP="00C0011D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362DA" w:rsidRPr="000362DA" w:rsidTr="002E566D">
        <w:tc>
          <w:tcPr>
            <w:tcW w:w="1668" w:type="dxa"/>
            <w:vAlign w:val="center"/>
          </w:tcPr>
          <w:p w:rsidR="0010124B" w:rsidRPr="000362DA" w:rsidRDefault="0010124B" w:rsidP="00C0011D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0362DA">
              <w:rPr>
                <w:rFonts w:ascii="Arial Narrow" w:eastAsia="Times New Roman" w:hAnsi="Arial Narrow" w:cs="Arial"/>
                <w:spacing w:val="1"/>
              </w:rPr>
              <w:t>W</w:t>
            </w:r>
            <w:r w:rsidRPr="000362DA">
              <w:rPr>
                <w:rFonts w:ascii="Arial Narrow" w:eastAsia="Times New Roman" w:hAnsi="Arial Narrow" w:cs="Arial"/>
              </w:rPr>
              <w:t>o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0362DA">
              <w:rPr>
                <w:rFonts w:ascii="Arial Narrow" w:eastAsia="Times New Roman" w:hAnsi="Arial Narrow" w:cs="Arial"/>
              </w:rPr>
              <w:t xml:space="preserve">king 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0362DA">
              <w:rPr>
                <w:rFonts w:ascii="Arial Narrow" w:eastAsia="Times New Roman" w:hAnsi="Arial Narrow" w:cs="Arial"/>
              </w:rPr>
              <w:t>t hei</w:t>
            </w:r>
            <w:r w:rsidRPr="000362DA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0362DA">
              <w:rPr>
                <w:rFonts w:ascii="Arial Narrow" w:eastAsia="Times New Roman" w:hAnsi="Arial Narrow" w:cs="Arial"/>
              </w:rPr>
              <w:t>ht - from roof surface to install skylight / sky tube assemblies -</w:t>
            </w:r>
          </w:p>
          <w:p w:rsidR="0010124B" w:rsidRPr="000362DA" w:rsidRDefault="0010124B" w:rsidP="00C0011D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10124B" w:rsidRPr="000362DA" w:rsidRDefault="0010124B" w:rsidP="00C0011D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10124B" w:rsidRPr="000362DA" w:rsidRDefault="0010124B" w:rsidP="00C0011D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10124B" w:rsidRPr="000362DA" w:rsidRDefault="0010124B" w:rsidP="00C0011D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>Gravity - overbalancing -</w:t>
            </w:r>
          </w:p>
          <w:p w:rsidR="0010124B" w:rsidRPr="000362DA" w:rsidRDefault="0010124B" w:rsidP="00C0011D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>Windy and or wet conditions</w:t>
            </w:r>
          </w:p>
          <w:p w:rsidR="0010124B" w:rsidRPr="000362DA" w:rsidRDefault="0010124B" w:rsidP="00C0011D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Slips, trips and falls from scaffold or roof surface -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362D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362D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62DA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10124B" w:rsidRPr="000362DA" w:rsidRDefault="0010124B" w:rsidP="00C0011D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guard rails and work platform is complete - clean and dry </w:t>
            </w:r>
          </w:p>
          <w:p w:rsidR="0010124B" w:rsidRPr="000362DA" w:rsidRDefault="0010124B" w:rsidP="00C0011D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0362DA" w:rsidRDefault="0010124B" w:rsidP="00C0011D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in place when working from roof surface.</w:t>
            </w:r>
          </w:p>
          <w:p w:rsidR="0010124B" w:rsidRPr="000362DA" w:rsidRDefault="0010124B" w:rsidP="00C0011D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 in safe working at heights - ensure 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10124B" w:rsidRPr="000362DA" w:rsidRDefault="0010124B" w:rsidP="00C0011D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Use safety harness when </w:t>
            </w:r>
            <w:r w:rsidRPr="000362D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 xml:space="preserve">working from roof surface - </w:t>
            </w:r>
            <w:r w:rsidRPr="000362DA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0362DA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10124B" w:rsidRPr="000362DA" w:rsidRDefault="0010124B" w:rsidP="00C0011D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Wear appropriate footwear.</w:t>
            </w:r>
          </w:p>
        </w:tc>
        <w:tc>
          <w:tcPr>
            <w:tcW w:w="1559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362DA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0362DA">
              <w:rPr>
                <w:rFonts w:ascii="Arial Narrow" w:eastAsia="Times New Roman" w:hAnsi="Arial Narrow" w:cs="Arial"/>
              </w:rPr>
              <w:t>up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362DA">
              <w:rPr>
                <w:rFonts w:ascii="Arial Narrow" w:eastAsia="Times New Roman" w:hAnsi="Arial Narrow" w:cs="Arial"/>
              </w:rPr>
              <w:t>rvisor /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0362DA">
              <w:rPr>
                <w:rFonts w:ascii="Arial Narrow" w:eastAsia="Times New Roman" w:hAnsi="Arial Narrow" w:cs="Arial"/>
              </w:rPr>
              <w:t>Contr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362DA">
              <w:rPr>
                <w:rFonts w:ascii="Arial Narrow" w:eastAsia="Times New Roman" w:hAnsi="Arial Narrow" w:cs="Arial"/>
              </w:rPr>
              <w:t>tor / all ‘</w:t>
            </w:r>
            <w:r w:rsidRPr="000362D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Stair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we</w:t>
            </w:r>
            <w:r w:rsidRPr="008064EA">
              <w:rPr>
                <w:rFonts w:ascii="Arial Narrow" w:eastAsia="Times New Roman" w:hAnsi="Arial Narrow" w:cs="Arial"/>
              </w:rPr>
              <w:t>ll opening - rou</w:t>
            </w:r>
            <w:r w:rsidRPr="008064EA">
              <w:rPr>
                <w:rFonts w:ascii="Arial Narrow" w:eastAsia="Times New Roman" w:hAnsi="Arial Narrow" w:cs="Arial"/>
                <w:spacing w:val="-3"/>
              </w:rPr>
              <w:t>g</w:t>
            </w:r>
            <w:r w:rsidRPr="008064EA">
              <w:rPr>
                <w:rFonts w:ascii="Arial Narrow" w:eastAsia="Times New Roman" w:hAnsi="Arial Narrow" w:cs="Arial"/>
                <w:spacing w:val="2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d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-</w:t>
            </w:r>
            <w:r w:rsidRPr="008064EA">
              <w:rPr>
                <w:rFonts w:ascii="Arial Narrow" w:eastAsia="Times New Roman" w:hAnsi="Arial Narrow" w:cs="Arial"/>
              </w:rPr>
              <w:t>in s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t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 xml:space="preserve">ir no 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8064EA">
              <w:rPr>
                <w:rFonts w:ascii="Arial Narrow" w:eastAsia="Times New Roman" w:hAnsi="Arial Narrow" w:cs="Arial"/>
              </w:rPr>
              <w:t>u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rd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8064EA">
              <w:rPr>
                <w:rFonts w:ascii="Arial Narrow" w:eastAsia="Times New Roman" w:hAnsi="Arial Narrow" w:cs="Arial"/>
              </w:rPr>
              <w:t>il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Pr="007F51B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3C4D61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Falls through open stairwell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Prevent access to opening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Provide guardrail / edge protection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to stairwell void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Cover stairwell with temporary sheeting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/ scaffold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10124B" w:rsidRPr="008064EA" w:rsidRDefault="0010124B" w:rsidP="00C0011D">
            <w:pPr>
              <w:spacing w:after="0"/>
              <w:ind w:right="-176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1"/>
              </w:rPr>
              <w:t>S</w:t>
            </w:r>
            <w:r w:rsidRPr="008064EA">
              <w:rPr>
                <w:rFonts w:ascii="Arial Narrow" w:eastAsia="Times New Roman" w:hAnsi="Arial Narrow" w:cs="Arial"/>
              </w:rPr>
              <w:t>tair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se</w:t>
            </w:r>
          </w:p>
          <w:p w:rsidR="0010124B" w:rsidRPr="008064EA" w:rsidRDefault="0010124B" w:rsidP="00C0011D">
            <w:pPr>
              <w:spacing w:after="0"/>
              <w:ind w:right="-176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-3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nstall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362DA" w:rsidRPr="000362DA" w:rsidTr="002E566D">
        <w:tc>
          <w:tcPr>
            <w:tcW w:w="1668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362DA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0362DA">
              <w:rPr>
                <w:rFonts w:ascii="Arial Narrow" w:eastAsia="Times New Roman" w:hAnsi="Arial Narrow" w:cs="Arial"/>
              </w:rPr>
              <w:t>ifti</w:t>
            </w:r>
            <w:r w:rsidRPr="000362D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0362DA">
              <w:rPr>
                <w:rFonts w:ascii="Arial Narrow" w:eastAsia="Times New Roman" w:hAnsi="Arial Narrow" w:cs="Arial"/>
              </w:rPr>
              <w:t>g / placing</w:t>
            </w:r>
            <w:r w:rsidRPr="000362D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internal</w:t>
            </w:r>
            <w:r w:rsidRPr="000362DA">
              <w:rPr>
                <w:rFonts w:ascii="Arial Narrow" w:eastAsia="Times New Roman" w:hAnsi="Arial Narrow" w:cs="Arial"/>
              </w:rPr>
              <w:t xml:space="preserve"> stair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0362DA">
              <w:rPr>
                <w:rFonts w:ascii="Arial Narrow" w:eastAsia="Times New Roman" w:hAnsi="Arial Narrow" w:cs="Arial"/>
              </w:rPr>
              <w:t>se -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Slips, trips, falls and accessibility-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0362D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</w:t>
            </w: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362D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362D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62DA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 and team lifting - ensure team 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lifting and positioning task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Extra 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 on hand when required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Use mechanical assistance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0362DA">
              <w:rPr>
                <w:rFonts w:ascii="Arial Narrow" w:eastAsia="Times New Roman" w:hAnsi="Arial Narrow" w:cs="Arial"/>
              </w:rPr>
              <w:t>Contr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362DA">
              <w:rPr>
                <w:rFonts w:ascii="Arial Narrow" w:eastAsia="Times New Roman" w:hAnsi="Arial Narrow" w:cs="Arial"/>
              </w:rPr>
              <w:t>tor / all ‘</w:t>
            </w:r>
            <w:r w:rsidRPr="000362D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362DA">
              <w:rPr>
                <w:rFonts w:ascii="Arial Narrow" w:eastAsia="Times New Roman" w:hAnsi="Arial Narrow" w:cs="Arial"/>
                <w:spacing w:val="1"/>
              </w:rPr>
              <w:t>S</w:t>
            </w:r>
            <w:r w:rsidRPr="000362DA">
              <w:rPr>
                <w:rFonts w:ascii="Arial Narrow" w:eastAsia="Times New Roman" w:hAnsi="Arial Narrow" w:cs="Arial"/>
              </w:rPr>
              <w:t>tair</w:t>
            </w:r>
            <w:r w:rsidRPr="000362DA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0362DA">
              <w:rPr>
                <w:rFonts w:ascii="Arial Narrow" w:eastAsia="Times New Roman" w:hAnsi="Arial Narrow" w:cs="Arial"/>
              </w:rPr>
              <w:t>se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362DA">
              <w:rPr>
                <w:rFonts w:ascii="Arial Narrow" w:eastAsia="Times New Roman" w:hAnsi="Arial Narrow" w:cs="Arial"/>
                <w:spacing w:val="-3"/>
              </w:rPr>
              <w:t>I</w:t>
            </w:r>
            <w:r w:rsidRPr="000362DA">
              <w:rPr>
                <w:rFonts w:ascii="Arial Narrow" w:eastAsia="Times New Roman" w:hAnsi="Arial Narrow" w:cs="Arial"/>
              </w:rPr>
              <w:t>nstall</w:t>
            </w:r>
            <w:r w:rsidRPr="000362DA">
              <w:rPr>
                <w:rFonts w:ascii="Arial Narrow" w:eastAsia="Times New Roman" w:hAnsi="Arial Narrow" w:cs="Arial"/>
                <w:spacing w:val="1"/>
              </w:rPr>
              <w:t>e</w:t>
            </w:r>
            <w:r w:rsidRPr="000362DA">
              <w:rPr>
                <w:rFonts w:ascii="Arial Narrow" w:eastAsia="Times New Roman" w:hAnsi="Arial Narrow" w:cs="Arial"/>
              </w:rPr>
              <w:t>r</w:t>
            </w:r>
          </w:p>
          <w:p w:rsidR="0010124B" w:rsidRPr="000362DA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ce</w:t>
            </w:r>
            <w:r>
              <w:rPr>
                <w:rFonts w:ascii="Arial Narrow" w:eastAsia="Times New Roman" w:hAnsi="Arial Narrow" w:cs="Arial"/>
              </w:rPr>
              <w:t>ss</w:t>
            </w:r>
          </w:p>
          <w:p w:rsidR="0010124B" w:rsidRDefault="0010124B" w:rsidP="00C0011D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to wo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re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s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workers’.</w:t>
            </w:r>
          </w:p>
          <w:p w:rsidR="0010124B" w:rsidRDefault="0010124B" w:rsidP="00C0011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approved ladder.</w:t>
            </w:r>
          </w:p>
          <w:p w:rsidR="0010124B" w:rsidRDefault="0010124B" w:rsidP="00C0011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ladders.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k f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om 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  <w:spacing w:val="2"/>
              </w:rPr>
              <w:t>x</w:t>
            </w:r>
            <w:r>
              <w:rPr>
                <w:rFonts w:ascii="Arial Narrow" w:eastAsia="Times New Roman" w:hAnsi="Arial Narrow" w:cs="Arial"/>
              </w:rPr>
              <w:t>tension 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Inadequate work platform -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Fall from ladder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scaffold as working platform.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 is at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4:1 slope.</w:t>
            </w:r>
          </w:p>
          <w:p w:rsidR="0010124B" w:rsidRDefault="0010124B" w:rsidP="00C0011D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down ladder.</w:t>
            </w:r>
          </w:p>
          <w:p w:rsidR="001B30E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area.</w:t>
            </w:r>
          </w:p>
          <w:p w:rsidR="001B30E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Use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 xml:space="preserve">of </w:t>
            </w:r>
            <w:r>
              <w:rPr>
                <w:rFonts w:ascii="Arial Narrow" w:eastAsia="Times New Roman" w:hAnsi="Arial Narrow" w:cs="Arial"/>
              </w:rPr>
              <w:t xml:space="preserve">electrical </w:t>
            </w:r>
            <w:r w:rsidRPr="008064EA">
              <w:rPr>
                <w:rFonts w:ascii="Arial Narrow" w:eastAsia="Times New Roman" w:hAnsi="Arial Narrow" w:cs="Arial"/>
              </w:rPr>
              <w:t>p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8064EA">
              <w:rPr>
                <w:rFonts w:ascii="Arial Narrow" w:eastAsia="Times New Roman" w:hAnsi="Arial Narrow" w:cs="Arial"/>
              </w:rPr>
              <w:t>w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</w:rPr>
              <w:t>ed / battery operated</w:t>
            </w:r>
            <w:r w:rsidRPr="008064EA">
              <w:rPr>
                <w:rFonts w:ascii="Arial Narrow" w:eastAsia="Times New Roman" w:hAnsi="Arial Narrow" w:cs="Arial"/>
              </w:rPr>
              <w:t xml:space="preserve"> tools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in con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8064EA">
              <w:rPr>
                <w:rFonts w:ascii="Arial Narrow" w:eastAsia="Times New Roman" w:hAnsi="Arial Narrow" w:cs="Arial"/>
              </w:rPr>
              <w:t>ined sp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c</w:t>
            </w:r>
            <w:r w:rsidRPr="008064EA">
              <w:rPr>
                <w:rFonts w:ascii="Arial Narrow" w:eastAsia="Times New Roman" w:hAnsi="Arial Narrow" w:cs="Arial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404F8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404F8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3471D">
              <w:rPr>
                <w:rFonts w:ascii="Arial Narrow" w:eastAsia="Times New Roman" w:hAnsi="Arial Narrow" w:cs="Arial"/>
                <w:sz w:val="20"/>
                <w:szCs w:val="20"/>
              </w:rPr>
              <w:t>Exposure to noise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  <w:p w:rsidR="0010124B" w:rsidRPr="004A40B9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Tools and equipment 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 respiratory problems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ight damage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equipment fully operational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4A40B9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‘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Pr="004A40B9">
              <w:rPr>
                <w:rFonts w:ascii="Arial Narrow" w:hAnsi="Arial Narrow" w:cs="Arial"/>
                <w:sz w:val="20"/>
                <w:szCs w:val="20"/>
              </w:rPr>
              <w:t>and rotate tasks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light and ventilation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pneumatic operated tools and equipment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10124B" w:rsidRPr="006879E3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879E3">
              <w:rPr>
                <w:rFonts w:ascii="Arial Narrow" w:eastAsia="Times New Roman" w:hAnsi="Arial Narrow" w:cs="Arial"/>
                <w:sz w:val="20"/>
                <w:szCs w:val="20"/>
              </w:rPr>
              <w:t>Compressed air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Impact injury from projectiles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access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work areas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Regularly monitor that air hoses are securely engaged and not damaged  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tools fully operational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air line from damage - power saw blade / sharp edges / vehicular traffic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362DA" w:rsidRPr="000362DA" w:rsidTr="002E566D">
        <w:tc>
          <w:tcPr>
            <w:tcW w:w="1668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362DA">
              <w:rPr>
                <w:rFonts w:ascii="Arial Narrow" w:eastAsia="Times New Roman" w:hAnsi="Arial Narrow" w:cs="Arial"/>
              </w:rPr>
              <w:t>C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0362DA">
              <w:rPr>
                <w:rFonts w:ascii="Arial Narrow" w:eastAsia="Times New Roman" w:hAnsi="Arial Narrow" w:cs="Arial"/>
              </w:rPr>
              <w:t>r</w:t>
            </w:r>
            <w:r w:rsidRPr="000362DA">
              <w:rPr>
                <w:rFonts w:ascii="Arial Narrow" w:eastAsia="Times New Roman" w:hAnsi="Arial Narrow" w:cs="Arial"/>
                <w:spacing w:val="3"/>
              </w:rPr>
              <w:t>r</w:t>
            </w:r>
            <w:r w:rsidRPr="000362DA">
              <w:rPr>
                <w:rFonts w:ascii="Arial Narrow" w:eastAsia="Times New Roman" w:hAnsi="Arial Narrow" w:cs="Arial"/>
              </w:rPr>
              <w:t>ying v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0362DA">
              <w:rPr>
                <w:rFonts w:ascii="Arial Narrow" w:eastAsia="Times New Roman" w:hAnsi="Arial Narrow" w:cs="Arial"/>
              </w:rPr>
              <w:t>ni</w:t>
            </w:r>
            <w:r w:rsidRPr="000362DA">
              <w:rPr>
                <w:rFonts w:ascii="Arial Narrow" w:eastAsia="Times New Roman" w:hAnsi="Arial Narrow" w:cs="Arial"/>
                <w:spacing w:val="6"/>
              </w:rPr>
              <w:t>t</w:t>
            </w:r>
            <w:r w:rsidRPr="000362DA">
              <w:rPr>
                <w:rFonts w:ascii="Arial Narrow" w:eastAsia="Times New Roman" w:hAnsi="Arial Narrow" w:cs="Arial"/>
              </w:rPr>
              <w:t>y</w:t>
            </w:r>
            <w:r w:rsidRPr="000362DA">
              <w:rPr>
                <w:rFonts w:ascii="Arial Narrow" w:eastAsia="Times New Roman" w:hAnsi="Arial Narrow" w:cs="Arial"/>
                <w:spacing w:val="-5"/>
              </w:rPr>
              <w:t xml:space="preserve"> unit / bath / laundry cabinet to ground floor work area - 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- 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10124B" w:rsidRPr="000362DA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</w:t>
            </w: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362D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362D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62DA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>Ensure unobstructed access work area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1B30EE" w:rsidRPr="000362DA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</w:tc>
        <w:tc>
          <w:tcPr>
            <w:tcW w:w="1559" w:type="dxa"/>
            <w:vAlign w:val="center"/>
          </w:tcPr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0362DA">
              <w:rPr>
                <w:rFonts w:ascii="Arial Narrow" w:eastAsia="Times New Roman" w:hAnsi="Arial Narrow" w:cs="Arial"/>
              </w:rPr>
              <w:t>Contr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362DA">
              <w:rPr>
                <w:rFonts w:ascii="Arial Narrow" w:eastAsia="Times New Roman" w:hAnsi="Arial Narrow" w:cs="Arial"/>
              </w:rPr>
              <w:t>tor / all ‘</w:t>
            </w:r>
            <w:r w:rsidRPr="000362D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362DA" w:rsidRPr="000362DA" w:rsidTr="002E566D">
        <w:tc>
          <w:tcPr>
            <w:tcW w:w="1668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0362DA">
              <w:rPr>
                <w:rFonts w:ascii="Arial Narrow" w:eastAsia="Times New Roman" w:hAnsi="Arial Narrow" w:cs="Arial"/>
              </w:rPr>
              <w:t>C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0362DA">
              <w:rPr>
                <w:rFonts w:ascii="Arial Narrow" w:eastAsia="Times New Roman" w:hAnsi="Arial Narrow" w:cs="Arial"/>
              </w:rPr>
              <w:t>r</w:t>
            </w:r>
            <w:r w:rsidRPr="000362DA">
              <w:rPr>
                <w:rFonts w:ascii="Arial Narrow" w:eastAsia="Times New Roman" w:hAnsi="Arial Narrow" w:cs="Arial"/>
                <w:spacing w:val="3"/>
              </w:rPr>
              <w:t>r</w:t>
            </w:r>
            <w:r w:rsidRPr="000362DA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0362DA">
              <w:rPr>
                <w:rFonts w:ascii="Arial Narrow" w:eastAsia="Times New Roman" w:hAnsi="Arial Narrow" w:cs="Arial"/>
              </w:rPr>
              <w:t>i</w:t>
            </w:r>
            <w:r w:rsidRPr="000362D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0362DA">
              <w:rPr>
                <w:rFonts w:ascii="Arial Narrow" w:eastAsia="Times New Roman" w:hAnsi="Arial Narrow" w:cs="Arial"/>
              </w:rPr>
              <w:t xml:space="preserve">g vanity </w:t>
            </w:r>
            <w:r w:rsidRPr="000362DA">
              <w:rPr>
                <w:rFonts w:ascii="Arial Narrow" w:eastAsia="Times New Roman" w:hAnsi="Arial Narrow" w:cs="Arial"/>
                <w:spacing w:val="-5"/>
              </w:rPr>
              <w:t>unit / bath</w:t>
            </w:r>
            <w:r w:rsidRPr="000362DA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0362DA">
              <w:rPr>
                <w:rFonts w:ascii="Arial Narrow" w:eastAsia="Times New Roman" w:hAnsi="Arial Narrow" w:cs="Arial"/>
              </w:rPr>
              <w:t>up r</w:t>
            </w:r>
            <w:r w:rsidRPr="000362DA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0362DA">
              <w:rPr>
                <w:rFonts w:ascii="Arial Narrow" w:eastAsia="Times New Roman" w:hAnsi="Arial Narrow" w:cs="Arial"/>
              </w:rPr>
              <w:t xml:space="preserve">mp / scaffold or </w:t>
            </w:r>
            <w:proofErr w:type="spellStart"/>
            <w:r w:rsidRPr="000362DA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Pr="000362DA"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Slips, trips, falls and accessibility.</w:t>
            </w:r>
          </w:p>
          <w:p w:rsidR="0010124B" w:rsidRPr="000362DA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362D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362D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62DA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Guardrails to ramp are in place.  Ramp surface clean and dry.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2DA">
              <w:rPr>
                <w:rFonts w:ascii="Arial Narrow" w:hAnsi="Arial Narrow"/>
                <w:sz w:val="20"/>
                <w:szCs w:val="20"/>
              </w:rPr>
              <w:lastRenderedPageBreak/>
              <w:t xml:space="preserve">Use task specific trained </w:t>
            </w:r>
            <w:r w:rsidRPr="000362D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0362DA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</w:tc>
        <w:tc>
          <w:tcPr>
            <w:tcW w:w="1559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362DA">
              <w:rPr>
                <w:rFonts w:ascii="Arial Narrow" w:eastAsia="Times New Roman" w:hAnsi="Arial Narrow" w:cs="Arial"/>
              </w:rPr>
              <w:lastRenderedPageBreak/>
              <w:t>Contractor</w:t>
            </w: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  <w:sz w:val="14"/>
              </w:rPr>
            </w:pP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14"/>
              </w:rPr>
            </w:pPr>
          </w:p>
          <w:p w:rsidR="0010124B" w:rsidRPr="000362D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0362DA">
              <w:rPr>
                <w:rFonts w:ascii="Arial Narrow" w:eastAsia="Times New Roman" w:hAnsi="Arial Narrow" w:cs="Arial"/>
              </w:rPr>
              <w:t>Contr</w:t>
            </w:r>
            <w:r w:rsidRPr="000362D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362DA">
              <w:rPr>
                <w:rFonts w:ascii="Arial Narrow" w:eastAsia="Times New Roman" w:hAnsi="Arial Narrow" w:cs="Arial"/>
              </w:rPr>
              <w:t>tor / all ‘</w:t>
            </w:r>
            <w:r w:rsidRPr="000362D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12"/>
              </w:rPr>
            </w:pPr>
          </w:p>
          <w:p w:rsidR="0010124B" w:rsidRPr="000362D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0362DA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8064EA">
              <w:rPr>
                <w:rFonts w:ascii="Arial Narrow" w:eastAsia="Times New Roman" w:hAnsi="Arial Narrow" w:cs="Arial"/>
              </w:rPr>
              <w:t>ui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l</w:t>
            </w:r>
            <w:r w:rsidRPr="008064EA">
              <w:rPr>
                <w:rFonts w:ascii="Arial Narrow" w:eastAsia="Times New Roman" w:hAnsi="Arial Narrow" w:cs="Arial"/>
              </w:rPr>
              <w:t>ding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>in b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th -</w:t>
            </w:r>
          </w:p>
          <w:p w:rsidR="0010124B" w:rsidRPr="00D3471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3471D"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Use trained and experienced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rp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nte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 xml:space="preserve">/ 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P</w:t>
            </w:r>
            <w:r w:rsidRPr="008064EA">
              <w:rPr>
                <w:rFonts w:ascii="Arial Narrow" w:eastAsia="Times New Roman" w:hAnsi="Arial Narrow" w:cs="Arial"/>
              </w:rPr>
              <w:t>lu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m</w:t>
            </w:r>
            <w:r w:rsidRPr="008064EA">
              <w:rPr>
                <w:rFonts w:ascii="Arial Narrow" w:eastAsia="Times New Roman" w:hAnsi="Arial Narrow" w:cs="Arial"/>
              </w:rPr>
              <w:t>b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</w:rPr>
            </w:pPr>
            <w:r w:rsidRPr="00F53584">
              <w:rPr>
                <w:rFonts w:ascii="Arial Narrow" w:eastAsia="Times New Roman" w:hAnsi="Arial Narrow" w:cs="Arial"/>
                <w:spacing w:val="-2"/>
              </w:rPr>
              <w:t xml:space="preserve">Cutting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chemically treated </w:t>
            </w:r>
            <w:r w:rsidRPr="00F53584">
              <w:rPr>
                <w:rFonts w:ascii="Arial Narrow" w:eastAsia="Times New Roman" w:hAnsi="Arial Narrow" w:cs="Arial"/>
                <w:spacing w:val="-2"/>
              </w:rPr>
              <w:t xml:space="preserve">timber,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pine </w:t>
            </w:r>
            <w:r w:rsidRPr="00F53584">
              <w:rPr>
                <w:rFonts w:ascii="Arial Narrow" w:eastAsia="Times New Roman" w:hAnsi="Arial Narrow" w:cs="Arial"/>
                <w:spacing w:val="-2"/>
              </w:rPr>
              <w:t>and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</w:rPr>
              <w:t>particleboard / MDF sheets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3471D">
              <w:rPr>
                <w:rFonts w:ascii="Arial Narrow" w:eastAsia="Times New Roman" w:hAnsi="Arial Narrow" w:cs="Arial"/>
                <w:sz w:val="20"/>
                <w:szCs w:val="20"/>
              </w:rPr>
              <w:t>Exposure to noise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  <w:p w:rsidR="0010124B" w:rsidRPr="00F53584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– respiratory problems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ight damage</w:t>
            </w: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 w:rsidR="0010124B" w:rsidRPr="00D3471D" w:rsidRDefault="0010124B" w:rsidP="00C0011D">
            <w:pPr>
              <w:spacing w:after="0"/>
              <w:rPr>
                <w:rFonts w:ascii="Arial" w:hAnsi="Arial" w:cs="Arial"/>
              </w:rPr>
            </w:pPr>
            <w:r w:rsidRPr="00D3471D">
              <w:rPr>
                <w:rFonts w:ascii="Arial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0124B" w:rsidRPr="00902C94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Train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in the safe handling and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cutting of hazardous materials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 of appropriate PPE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Provide SDS for product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5A5D0C" w:rsidRDefault="0010124B" w:rsidP="00C0011D">
            <w:pPr>
              <w:spacing w:after="0"/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10124B" w:rsidRPr="00F750B2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10124B" w:rsidRPr="00F750B2" w:rsidRDefault="0010124B" w:rsidP="00C0011D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building waste and rubbish in the designated waste area / skip bin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areas in a clean and tidy condition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7F51B3" w:rsidRDefault="007F51B3" w:rsidP="00033FCA">
      <w:pPr>
        <w:rPr>
          <w:rFonts w:ascii="Arial" w:eastAsia="Times New Roman" w:hAnsi="Arial" w:cs="Arial"/>
          <w:spacing w:val="-3"/>
        </w:rPr>
      </w:pPr>
    </w:p>
    <w:p w:rsidR="00DC7CF6" w:rsidRDefault="00DC7CF6" w:rsidP="009F2338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6457F7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6457F7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A2479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24793">
        <w:rPr>
          <w:rFonts w:ascii="Krona One" w:eastAsia="Forte" w:hAnsi="Krona One" w:cs="Forte"/>
          <w:sz w:val="18"/>
          <w:szCs w:val="18"/>
        </w:rPr>
        <w:t>a</w:t>
      </w:r>
      <w:r w:rsidR="00A2479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24793">
        <w:rPr>
          <w:rFonts w:ascii="Krona One" w:eastAsia="Forte" w:hAnsi="Krona One" w:cs="Forte"/>
          <w:sz w:val="18"/>
          <w:szCs w:val="18"/>
        </w:rPr>
        <w:t>e</w:t>
      </w:r>
      <w:r w:rsidR="00A2479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2479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24793">
        <w:rPr>
          <w:rFonts w:ascii="Krona One" w:eastAsia="Forte" w:hAnsi="Krona One" w:cs="Forte"/>
          <w:sz w:val="18"/>
          <w:szCs w:val="18"/>
        </w:rPr>
        <w:t>od</w:t>
      </w:r>
      <w:r w:rsidR="00A2479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24793">
        <w:rPr>
          <w:rFonts w:ascii="Arial" w:eastAsia="Times New Roman" w:hAnsi="Arial" w:cs="Arial"/>
        </w:rPr>
        <w:t>Austr</w:t>
      </w:r>
      <w:r w:rsidR="00A24793">
        <w:rPr>
          <w:rFonts w:ascii="Arial" w:eastAsia="Times New Roman" w:hAnsi="Arial" w:cs="Arial"/>
          <w:spacing w:val="-1"/>
        </w:rPr>
        <w:t>a</w:t>
      </w:r>
      <w:r w:rsidR="00A24793">
        <w:rPr>
          <w:rFonts w:ascii="Arial" w:eastAsia="Times New Roman" w:hAnsi="Arial" w:cs="Arial"/>
        </w:rPr>
        <w:t>l</w:t>
      </w:r>
      <w:r w:rsidR="00A24793">
        <w:rPr>
          <w:rFonts w:ascii="Arial" w:eastAsia="Times New Roman" w:hAnsi="Arial" w:cs="Arial"/>
          <w:spacing w:val="1"/>
        </w:rPr>
        <w:t>i</w:t>
      </w:r>
      <w:r w:rsidR="00A24793">
        <w:rPr>
          <w:rFonts w:ascii="Arial" w:eastAsia="Times New Roman" w:hAnsi="Arial" w:cs="Arial"/>
        </w:rPr>
        <w:t>a</w:t>
      </w:r>
      <w:r w:rsidR="00A24793">
        <w:rPr>
          <w:rFonts w:ascii="Arial" w:eastAsia="Times New Roman" w:hAnsi="Arial" w:cs="Arial"/>
          <w:spacing w:val="-1"/>
        </w:rPr>
        <w:t xml:space="preserve"> </w:t>
      </w:r>
      <w:r w:rsidR="00A24793">
        <w:rPr>
          <w:rFonts w:ascii="Arial" w:eastAsia="Times New Roman" w:hAnsi="Arial" w:cs="Arial"/>
          <w:spacing w:val="1"/>
        </w:rPr>
        <w:t>P</w:t>
      </w:r>
      <w:r w:rsidR="00A24793">
        <w:rPr>
          <w:rFonts w:ascii="Arial" w:eastAsia="Times New Roman" w:hAnsi="Arial" w:cs="Arial"/>
          <w:spacing w:val="3"/>
        </w:rPr>
        <w:t>t</w:t>
      </w:r>
      <w:r w:rsidR="00A24793">
        <w:rPr>
          <w:rFonts w:ascii="Arial" w:eastAsia="Times New Roman" w:hAnsi="Arial" w:cs="Arial"/>
        </w:rPr>
        <w:t>y.</w:t>
      </w:r>
      <w:r w:rsidR="00A2479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512473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E964FD">
        <w:rPr>
          <w:rFonts w:ascii="Arial" w:eastAsia="Times New Roman" w:hAnsi="Arial" w:cs="Arial"/>
        </w:rPr>
        <w:t xml:space="preserve">this </w:t>
      </w:r>
      <w:r w:rsidR="00A2479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24793">
        <w:rPr>
          <w:rFonts w:ascii="Krona One" w:eastAsia="Forte" w:hAnsi="Krona One" w:cs="Forte"/>
          <w:sz w:val="18"/>
          <w:szCs w:val="18"/>
        </w:rPr>
        <w:t>a</w:t>
      </w:r>
      <w:r w:rsidR="00A2479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24793">
        <w:rPr>
          <w:rFonts w:ascii="Krona One" w:eastAsia="Forte" w:hAnsi="Krona One" w:cs="Forte"/>
          <w:sz w:val="18"/>
          <w:szCs w:val="18"/>
        </w:rPr>
        <w:t>e</w:t>
      </w:r>
      <w:r w:rsidR="00A2479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2479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24793">
        <w:rPr>
          <w:rFonts w:ascii="Krona One" w:eastAsia="Forte" w:hAnsi="Krona One" w:cs="Forte"/>
          <w:sz w:val="18"/>
          <w:szCs w:val="18"/>
        </w:rPr>
        <w:t>od</w:t>
      </w:r>
      <w:r w:rsidR="00A2479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24793">
        <w:rPr>
          <w:rFonts w:ascii="Arial" w:eastAsia="Times New Roman" w:hAnsi="Arial" w:cs="Arial"/>
        </w:rPr>
        <w:t>Austr</w:t>
      </w:r>
      <w:r w:rsidR="00A24793">
        <w:rPr>
          <w:rFonts w:ascii="Arial" w:eastAsia="Times New Roman" w:hAnsi="Arial" w:cs="Arial"/>
          <w:spacing w:val="-1"/>
        </w:rPr>
        <w:t>a</w:t>
      </w:r>
      <w:r w:rsidR="00A24793">
        <w:rPr>
          <w:rFonts w:ascii="Arial" w:eastAsia="Times New Roman" w:hAnsi="Arial" w:cs="Arial"/>
        </w:rPr>
        <w:t>l</w:t>
      </w:r>
      <w:r w:rsidR="00A24793">
        <w:rPr>
          <w:rFonts w:ascii="Arial" w:eastAsia="Times New Roman" w:hAnsi="Arial" w:cs="Arial"/>
          <w:spacing w:val="1"/>
        </w:rPr>
        <w:t>i</w:t>
      </w:r>
      <w:r w:rsidR="00A24793">
        <w:rPr>
          <w:rFonts w:ascii="Arial" w:eastAsia="Times New Roman" w:hAnsi="Arial" w:cs="Arial"/>
        </w:rPr>
        <w:t>a</w:t>
      </w:r>
      <w:r w:rsidR="00A24793">
        <w:rPr>
          <w:rFonts w:ascii="Arial" w:eastAsia="Times New Roman" w:hAnsi="Arial" w:cs="Arial"/>
          <w:spacing w:val="-1"/>
        </w:rPr>
        <w:t xml:space="preserve"> </w:t>
      </w:r>
      <w:r w:rsidR="00A24793">
        <w:rPr>
          <w:rFonts w:ascii="Arial" w:eastAsia="Times New Roman" w:hAnsi="Arial" w:cs="Arial"/>
          <w:spacing w:val="1"/>
        </w:rPr>
        <w:t>P</w:t>
      </w:r>
      <w:r w:rsidR="00A24793">
        <w:rPr>
          <w:rFonts w:ascii="Arial" w:eastAsia="Times New Roman" w:hAnsi="Arial" w:cs="Arial"/>
          <w:spacing w:val="3"/>
        </w:rPr>
        <w:t>t</w:t>
      </w:r>
      <w:r w:rsidR="00A24793">
        <w:rPr>
          <w:rFonts w:ascii="Arial" w:eastAsia="Times New Roman" w:hAnsi="Arial" w:cs="Arial"/>
        </w:rPr>
        <w:t>y.</w:t>
      </w:r>
      <w:r w:rsidR="00A2479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E964FD">
        <w:rPr>
          <w:rFonts w:ascii="Arial" w:eastAsia="Times New Roman" w:hAnsi="Arial" w:cs="Arial"/>
        </w:rPr>
        <w:t xml:space="preserve">work </w:t>
      </w:r>
      <w:r w:rsidRPr="006739EC">
        <w:rPr>
          <w:rFonts w:ascii="Arial" w:eastAsia="Times New Roman" w:hAnsi="Arial" w:cs="Arial"/>
        </w:rPr>
        <w:t>s</w:t>
      </w:r>
      <w:r w:rsidRPr="006739EC">
        <w:rPr>
          <w:rFonts w:ascii="Arial" w:eastAsia="Times New Roman" w:hAnsi="Arial" w:cs="Arial"/>
          <w:spacing w:val="1"/>
        </w:rPr>
        <w:t>i</w:t>
      </w:r>
      <w:r w:rsidRPr="006739EC">
        <w:rPr>
          <w:rFonts w:ascii="Arial" w:eastAsia="Times New Roman" w:hAnsi="Arial" w:cs="Arial"/>
        </w:rPr>
        <w:t>te.</w:t>
      </w:r>
    </w:p>
    <w:tbl>
      <w:tblPr>
        <w:tblW w:w="10414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325"/>
        <w:gridCol w:w="2127"/>
        <w:gridCol w:w="3643"/>
      </w:tblGrid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754B36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43" w:type="dxa"/>
            <w:vAlign w:val="center"/>
          </w:tcPr>
          <w:p w:rsidR="00DC7CF6" w:rsidRPr="008222EC" w:rsidRDefault="000362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C4116D" w:rsidP="00C4116D">
            <w:pPr>
              <w:tabs>
                <w:tab w:val="left" w:pos="1943"/>
              </w:tabs>
              <w:spacing w:before="76" w:after="0" w:line="240" w:lineRule="auto"/>
              <w:ind w:right="-433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754B36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4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0E55AB" w:rsidP="00C4116D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 w:rsidR="002866DA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pacing w:val="-3"/>
              </w:rPr>
              <w:t>Limited</w:t>
            </w:r>
          </w:p>
        </w:tc>
      </w:tr>
      <w:tr w:rsidR="00EF7B74" w:rsidRPr="008222EC" w:rsidTr="000E55AB">
        <w:tc>
          <w:tcPr>
            <w:tcW w:w="1889" w:type="dxa"/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lastRenderedPageBreak/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dashed" w:sz="4" w:space="0" w:color="auto"/>
              <w:bottom w:val="nil"/>
            </w:tcBorders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43" w:type="dxa"/>
            <w:tcBorders>
              <w:top w:val="dashed" w:sz="4" w:space="0" w:color="auto"/>
              <w:bottom w:val="nil"/>
            </w:tcBorders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EF7B74" w:rsidRPr="008222EC" w:rsidTr="000E55AB">
        <w:tc>
          <w:tcPr>
            <w:tcW w:w="1889" w:type="dxa"/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EF7B74" w:rsidRPr="0042744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EF7B74" w:rsidRPr="008222EC" w:rsidRDefault="002754E9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EF7B74">
              <w:rPr>
                <w:rFonts w:ascii="Arial" w:eastAsia="Times New Roman" w:hAnsi="Arial" w:cs="Arial"/>
              </w:rPr>
              <w:t xml:space="preserve"> </w:t>
            </w:r>
            <w:r w:rsidR="00EF7B74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Pr="00C148CD" w:rsidRDefault="00C770EA" w:rsidP="00C148CD">
      <w:pPr>
        <w:tabs>
          <w:tab w:val="left" w:pos="6860"/>
        </w:tabs>
        <w:rPr>
          <w:rFonts w:ascii="Arial" w:eastAsia="Arial Black" w:hAnsi="Arial" w:cs="Arial"/>
          <w:sz w:val="24"/>
          <w:szCs w:val="24"/>
        </w:rPr>
      </w:pPr>
    </w:p>
    <w:sectPr w:rsidR="00C770EA" w:rsidRPr="00C148CD" w:rsidSect="00BF0E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426" w:footer="59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61B" w:rsidRDefault="00ED161B" w:rsidP="0014268F">
      <w:pPr>
        <w:spacing w:after="0" w:line="240" w:lineRule="auto"/>
      </w:pPr>
      <w:r>
        <w:separator/>
      </w:r>
    </w:p>
  </w:endnote>
  <w:endnote w:type="continuationSeparator" w:id="0">
    <w:p w:rsidR="00ED161B" w:rsidRDefault="00ED161B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ED161B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C148CD" w:rsidP="001405D3">
    <w:pPr>
      <w:pStyle w:val="Footer"/>
      <w:jc w:val="right"/>
      <w:rPr>
        <w:sz w:val="20"/>
        <w:szCs w:val="20"/>
      </w:rPr>
    </w:pPr>
    <w:r w:rsidRPr="001405D3">
      <w:rPr>
        <w:rFonts w:ascii="Arial" w:hAnsi="Arial" w:cs="Arial"/>
        <w:sz w:val="20"/>
        <w:szCs w:val="20"/>
      </w:rPr>
      <w:t xml:space="preserve">Page </w:t>
    </w:r>
    <w:r w:rsidRPr="001405D3">
      <w:rPr>
        <w:rFonts w:ascii="Arial" w:hAnsi="Arial" w:cs="Arial"/>
        <w:b/>
        <w:sz w:val="20"/>
        <w:szCs w:val="20"/>
      </w:rPr>
      <w:fldChar w:fldCharType="begin"/>
    </w:r>
    <w:r w:rsidRPr="001405D3">
      <w:rPr>
        <w:rFonts w:ascii="Arial" w:hAnsi="Arial" w:cs="Arial"/>
        <w:b/>
        <w:sz w:val="20"/>
        <w:szCs w:val="20"/>
      </w:rPr>
      <w:instrText xml:space="preserve"> PAGE </w:instrText>
    </w:r>
    <w:r w:rsidRPr="001405D3">
      <w:rPr>
        <w:rFonts w:ascii="Arial" w:hAnsi="Arial" w:cs="Arial"/>
        <w:b/>
        <w:sz w:val="20"/>
        <w:szCs w:val="20"/>
      </w:rPr>
      <w:fldChar w:fldCharType="separate"/>
    </w:r>
    <w:r w:rsidR="000362DA">
      <w:rPr>
        <w:rFonts w:ascii="Arial" w:hAnsi="Arial" w:cs="Arial"/>
        <w:b/>
        <w:noProof/>
        <w:sz w:val="20"/>
        <w:szCs w:val="20"/>
      </w:rPr>
      <w:t>16</w:t>
    </w:r>
    <w:r w:rsidRPr="001405D3">
      <w:rPr>
        <w:rFonts w:ascii="Arial" w:hAnsi="Arial" w:cs="Arial"/>
        <w:b/>
        <w:sz w:val="20"/>
        <w:szCs w:val="20"/>
      </w:rPr>
      <w:fldChar w:fldCharType="end"/>
    </w:r>
    <w:r w:rsidRPr="001405D3">
      <w:rPr>
        <w:rFonts w:ascii="Arial" w:hAnsi="Arial" w:cs="Arial"/>
        <w:sz w:val="20"/>
        <w:szCs w:val="20"/>
      </w:rPr>
      <w:t xml:space="preserve"> of </w:t>
    </w:r>
    <w:r w:rsidRPr="001405D3">
      <w:rPr>
        <w:rFonts w:ascii="Arial" w:hAnsi="Arial" w:cs="Arial"/>
        <w:b/>
        <w:sz w:val="20"/>
        <w:szCs w:val="20"/>
      </w:rPr>
      <w:fldChar w:fldCharType="begin"/>
    </w:r>
    <w:r w:rsidRPr="001405D3">
      <w:rPr>
        <w:rFonts w:ascii="Arial" w:hAnsi="Arial" w:cs="Arial"/>
        <w:b/>
        <w:sz w:val="20"/>
        <w:szCs w:val="20"/>
      </w:rPr>
      <w:instrText xml:space="preserve"> NUMPAGES  </w:instrText>
    </w:r>
    <w:r w:rsidRPr="001405D3">
      <w:rPr>
        <w:rFonts w:ascii="Arial" w:hAnsi="Arial" w:cs="Arial"/>
        <w:b/>
        <w:sz w:val="20"/>
        <w:szCs w:val="20"/>
      </w:rPr>
      <w:fldChar w:fldCharType="separate"/>
    </w:r>
    <w:r w:rsidR="000362DA">
      <w:rPr>
        <w:rFonts w:ascii="Arial" w:hAnsi="Arial" w:cs="Arial"/>
        <w:b/>
        <w:noProof/>
        <w:sz w:val="20"/>
        <w:szCs w:val="20"/>
      </w:rPr>
      <w:t>27</w:t>
    </w:r>
    <w:r w:rsidRPr="001405D3">
      <w:rPr>
        <w:rFonts w:ascii="Arial" w:hAnsi="Arial" w:cs="Arial"/>
        <w:b/>
        <w:sz w:val="20"/>
        <w:szCs w:val="20"/>
      </w:rPr>
      <w:fldChar w:fldCharType="end"/>
    </w:r>
    <w:r w:rsidR="00044A9B">
      <w:rPr>
        <w:rFonts w:ascii="Arial" w:hAnsi="Arial" w:cs="Arial"/>
        <w:b/>
        <w:sz w:val="20"/>
        <w:szCs w:val="20"/>
      </w:rPr>
      <w:t xml:space="preserve"> </w:t>
    </w:r>
    <w:r w:rsidR="002F5DC7">
      <w:rPr>
        <w:rFonts w:ascii="Arial" w:hAnsi="Arial" w:cs="Arial"/>
        <w:sz w:val="18"/>
        <w:szCs w:val="18"/>
      </w:rPr>
      <w:t>v</w:t>
    </w:r>
    <w:r w:rsidR="003C16FA">
      <w:rPr>
        <w:rFonts w:ascii="Arial" w:hAnsi="Arial" w:cs="Arial"/>
        <w:sz w:val="18"/>
        <w:szCs w:val="18"/>
      </w:rPr>
      <w:t>3</w:t>
    </w:r>
    <w:r w:rsidR="002F5DC7">
      <w:rPr>
        <w:rFonts w:ascii="Arial" w:hAnsi="Arial" w:cs="Arial"/>
        <w:sz w:val="18"/>
        <w:szCs w:val="18"/>
      </w:rPr>
      <w:t>.1</w:t>
    </w:r>
    <w:r w:rsidR="003C16FA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B74" w:rsidRPr="001405D3" w:rsidRDefault="00EF7B74" w:rsidP="001405D3">
    <w:pPr>
      <w:pStyle w:val="Footer"/>
      <w:jc w:val="right"/>
      <w:rPr>
        <w:rFonts w:ascii="Arial" w:hAnsi="Arial" w:cs="Arial"/>
        <w:sz w:val="20"/>
        <w:szCs w:val="20"/>
      </w:rPr>
    </w:pPr>
    <w:r w:rsidRPr="001405D3">
      <w:rPr>
        <w:rFonts w:ascii="Arial" w:hAnsi="Arial" w:cs="Arial"/>
        <w:sz w:val="20"/>
        <w:szCs w:val="20"/>
      </w:rPr>
      <w:t xml:space="preserve">Page </w:t>
    </w:r>
    <w:r w:rsidRPr="001405D3">
      <w:rPr>
        <w:rFonts w:ascii="Arial" w:hAnsi="Arial" w:cs="Arial"/>
        <w:b/>
        <w:sz w:val="20"/>
        <w:szCs w:val="20"/>
      </w:rPr>
      <w:fldChar w:fldCharType="begin"/>
    </w:r>
    <w:r w:rsidRPr="001405D3">
      <w:rPr>
        <w:rFonts w:ascii="Arial" w:hAnsi="Arial" w:cs="Arial"/>
        <w:b/>
        <w:sz w:val="20"/>
        <w:szCs w:val="20"/>
      </w:rPr>
      <w:instrText xml:space="preserve"> PAGE </w:instrText>
    </w:r>
    <w:r w:rsidRPr="001405D3">
      <w:rPr>
        <w:rFonts w:ascii="Arial" w:hAnsi="Arial" w:cs="Arial"/>
        <w:b/>
        <w:sz w:val="20"/>
        <w:szCs w:val="20"/>
      </w:rPr>
      <w:fldChar w:fldCharType="separate"/>
    </w:r>
    <w:r w:rsidR="000362DA">
      <w:rPr>
        <w:rFonts w:ascii="Arial" w:hAnsi="Arial" w:cs="Arial"/>
        <w:b/>
        <w:noProof/>
        <w:sz w:val="20"/>
        <w:szCs w:val="20"/>
      </w:rPr>
      <w:t>1</w:t>
    </w:r>
    <w:r w:rsidRPr="001405D3">
      <w:rPr>
        <w:rFonts w:ascii="Arial" w:hAnsi="Arial" w:cs="Arial"/>
        <w:b/>
        <w:sz w:val="20"/>
        <w:szCs w:val="20"/>
      </w:rPr>
      <w:fldChar w:fldCharType="end"/>
    </w:r>
    <w:r w:rsidRPr="001405D3">
      <w:rPr>
        <w:rFonts w:ascii="Arial" w:hAnsi="Arial" w:cs="Arial"/>
        <w:sz w:val="20"/>
        <w:szCs w:val="20"/>
      </w:rPr>
      <w:t xml:space="preserve"> of </w:t>
    </w:r>
    <w:r w:rsidRPr="001405D3">
      <w:rPr>
        <w:rFonts w:ascii="Arial" w:hAnsi="Arial" w:cs="Arial"/>
        <w:b/>
        <w:sz w:val="20"/>
        <w:szCs w:val="20"/>
      </w:rPr>
      <w:fldChar w:fldCharType="begin"/>
    </w:r>
    <w:r w:rsidRPr="001405D3">
      <w:rPr>
        <w:rFonts w:ascii="Arial" w:hAnsi="Arial" w:cs="Arial"/>
        <w:b/>
        <w:sz w:val="20"/>
        <w:szCs w:val="20"/>
      </w:rPr>
      <w:instrText xml:space="preserve"> NUMPAGES  </w:instrText>
    </w:r>
    <w:r w:rsidRPr="001405D3">
      <w:rPr>
        <w:rFonts w:ascii="Arial" w:hAnsi="Arial" w:cs="Arial"/>
        <w:b/>
        <w:sz w:val="20"/>
        <w:szCs w:val="20"/>
      </w:rPr>
      <w:fldChar w:fldCharType="separate"/>
    </w:r>
    <w:r w:rsidR="000362DA">
      <w:rPr>
        <w:rFonts w:ascii="Arial" w:hAnsi="Arial" w:cs="Arial"/>
        <w:b/>
        <w:noProof/>
        <w:sz w:val="20"/>
        <w:szCs w:val="20"/>
      </w:rPr>
      <w:t>27</w:t>
    </w:r>
    <w:r w:rsidRPr="001405D3">
      <w:rPr>
        <w:rFonts w:ascii="Arial" w:hAnsi="Arial" w:cs="Arial"/>
        <w:b/>
        <w:sz w:val="20"/>
        <w:szCs w:val="20"/>
      </w:rPr>
      <w:fldChar w:fldCharType="end"/>
    </w:r>
    <w:r w:rsidR="00044A9B">
      <w:rPr>
        <w:rFonts w:ascii="Arial" w:hAnsi="Arial" w:cs="Arial"/>
        <w:b/>
        <w:sz w:val="20"/>
        <w:szCs w:val="20"/>
      </w:rPr>
      <w:t xml:space="preserve"> </w:t>
    </w:r>
    <w:r w:rsidR="002F5DC7">
      <w:rPr>
        <w:rFonts w:ascii="Arial" w:hAnsi="Arial" w:cs="Arial"/>
        <w:sz w:val="18"/>
        <w:szCs w:val="18"/>
      </w:rPr>
      <w:t>v</w:t>
    </w:r>
    <w:r w:rsidR="003C16FA">
      <w:rPr>
        <w:rFonts w:ascii="Arial" w:hAnsi="Arial" w:cs="Arial"/>
        <w:sz w:val="18"/>
        <w:szCs w:val="18"/>
      </w:rPr>
      <w:t>3</w:t>
    </w:r>
    <w:r w:rsidR="002F5DC7">
      <w:rPr>
        <w:rFonts w:ascii="Arial" w:hAnsi="Arial" w:cs="Arial"/>
        <w:sz w:val="18"/>
        <w:szCs w:val="18"/>
      </w:rPr>
      <w:t>.1</w:t>
    </w:r>
    <w:r w:rsidR="003C16FA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61B" w:rsidRDefault="00ED161B" w:rsidP="0014268F">
      <w:pPr>
        <w:spacing w:after="0" w:line="240" w:lineRule="auto"/>
      </w:pPr>
      <w:r>
        <w:separator/>
      </w:r>
    </w:p>
  </w:footnote>
  <w:footnote w:type="continuationSeparator" w:id="0">
    <w:p w:rsidR="00ED161B" w:rsidRDefault="00ED161B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ED161B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ED161B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B74" w:rsidRDefault="00ED161B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42" type="#_x0000_t202" style="position:absolute;margin-left:226pt;margin-top:17.9pt;width:295.5pt;height:34pt;z-index:1" strokecolor="white">
          <v:textbox style="mso-next-textbox:#_x0000_s2642">
            <w:txbxContent>
              <w:p w:rsidR="00EF7B74" w:rsidRPr="00EF7B74" w:rsidRDefault="00EF7B74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4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3A06"/>
    <w:rsid w:val="00004B4A"/>
    <w:rsid w:val="00004E33"/>
    <w:rsid w:val="00007864"/>
    <w:rsid w:val="0001110E"/>
    <w:rsid w:val="00011575"/>
    <w:rsid w:val="00012D59"/>
    <w:rsid w:val="00012F71"/>
    <w:rsid w:val="000152D8"/>
    <w:rsid w:val="000211BC"/>
    <w:rsid w:val="000211F0"/>
    <w:rsid w:val="00021509"/>
    <w:rsid w:val="00025357"/>
    <w:rsid w:val="00033FCA"/>
    <w:rsid w:val="00035606"/>
    <w:rsid w:val="000362DA"/>
    <w:rsid w:val="00044991"/>
    <w:rsid w:val="00044A9B"/>
    <w:rsid w:val="00045270"/>
    <w:rsid w:val="00051299"/>
    <w:rsid w:val="000515D0"/>
    <w:rsid w:val="00055078"/>
    <w:rsid w:val="0006110C"/>
    <w:rsid w:val="00066D70"/>
    <w:rsid w:val="00071AFF"/>
    <w:rsid w:val="000722AB"/>
    <w:rsid w:val="00072434"/>
    <w:rsid w:val="00072E4C"/>
    <w:rsid w:val="000771C0"/>
    <w:rsid w:val="00080F78"/>
    <w:rsid w:val="000876AF"/>
    <w:rsid w:val="00087966"/>
    <w:rsid w:val="0009022E"/>
    <w:rsid w:val="0009104E"/>
    <w:rsid w:val="0009267C"/>
    <w:rsid w:val="000948C5"/>
    <w:rsid w:val="000972C4"/>
    <w:rsid w:val="000A27FB"/>
    <w:rsid w:val="000A4138"/>
    <w:rsid w:val="000A4CEB"/>
    <w:rsid w:val="000B0C12"/>
    <w:rsid w:val="000B4B50"/>
    <w:rsid w:val="000B4ED9"/>
    <w:rsid w:val="000B75C3"/>
    <w:rsid w:val="000C0759"/>
    <w:rsid w:val="000C1C30"/>
    <w:rsid w:val="000D29F8"/>
    <w:rsid w:val="000D4571"/>
    <w:rsid w:val="000D4D45"/>
    <w:rsid w:val="000E30F0"/>
    <w:rsid w:val="000E55AB"/>
    <w:rsid w:val="000F23F0"/>
    <w:rsid w:val="000F49AF"/>
    <w:rsid w:val="000F7842"/>
    <w:rsid w:val="00100526"/>
    <w:rsid w:val="0010124B"/>
    <w:rsid w:val="00105CDB"/>
    <w:rsid w:val="00105E64"/>
    <w:rsid w:val="001064B7"/>
    <w:rsid w:val="001069D7"/>
    <w:rsid w:val="00107192"/>
    <w:rsid w:val="001072F5"/>
    <w:rsid w:val="0010760A"/>
    <w:rsid w:val="00116594"/>
    <w:rsid w:val="001244FB"/>
    <w:rsid w:val="00131379"/>
    <w:rsid w:val="001367FD"/>
    <w:rsid w:val="001405D3"/>
    <w:rsid w:val="00140827"/>
    <w:rsid w:val="00140931"/>
    <w:rsid w:val="0014268F"/>
    <w:rsid w:val="00144178"/>
    <w:rsid w:val="0014547E"/>
    <w:rsid w:val="00146C1A"/>
    <w:rsid w:val="0015198F"/>
    <w:rsid w:val="00151A53"/>
    <w:rsid w:val="00152B9B"/>
    <w:rsid w:val="00153712"/>
    <w:rsid w:val="00155C49"/>
    <w:rsid w:val="0016023F"/>
    <w:rsid w:val="001703A6"/>
    <w:rsid w:val="001706A1"/>
    <w:rsid w:val="0017536A"/>
    <w:rsid w:val="00175A2C"/>
    <w:rsid w:val="00180392"/>
    <w:rsid w:val="001807CE"/>
    <w:rsid w:val="00181411"/>
    <w:rsid w:val="00187DB4"/>
    <w:rsid w:val="00191614"/>
    <w:rsid w:val="001A1582"/>
    <w:rsid w:val="001A1AA6"/>
    <w:rsid w:val="001A30E0"/>
    <w:rsid w:val="001A7DD4"/>
    <w:rsid w:val="001B04C9"/>
    <w:rsid w:val="001B1132"/>
    <w:rsid w:val="001B30EE"/>
    <w:rsid w:val="001C79F6"/>
    <w:rsid w:val="001D069C"/>
    <w:rsid w:val="001D101C"/>
    <w:rsid w:val="001D30C8"/>
    <w:rsid w:val="001D48ED"/>
    <w:rsid w:val="001E0330"/>
    <w:rsid w:val="001E7F18"/>
    <w:rsid w:val="001F09E9"/>
    <w:rsid w:val="001F2D5E"/>
    <w:rsid w:val="001F59C1"/>
    <w:rsid w:val="001F5A34"/>
    <w:rsid w:val="001F5C4B"/>
    <w:rsid w:val="001F6164"/>
    <w:rsid w:val="001F623E"/>
    <w:rsid w:val="001F7DB5"/>
    <w:rsid w:val="00203AA8"/>
    <w:rsid w:val="0020680A"/>
    <w:rsid w:val="0021048B"/>
    <w:rsid w:val="00211073"/>
    <w:rsid w:val="00212ECC"/>
    <w:rsid w:val="00214623"/>
    <w:rsid w:val="00214717"/>
    <w:rsid w:val="00215F92"/>
    <w:rsid w:val="00221E23"/>
    <w:rsid w:val="00225924"/>
    <w:rsid w:val="002303DB"/>
    <w:rsid w:val="00232864"/>
    <w:rsid w:val="0023570B"/>
    <w:rsid w:val="00247434"/>
    <w:rsid w:val="00247C47"/>
    <w:rsid w:val="002556AA"/>
    <w:rsid w:val="002575E0"/>
    <w:rsid w:val="00261003"/>
    <w:rsid w:val="00262BB6"/>
    <w:rsid w:val="00262DD0"/>
    <w:rsid w:val="00263605"/>
    <w:rsid w:val="00264C8F"/>
    <w:rsid w:val="0026632D"/>
    <w:rsid w:val="00266A6B"/>
    <w:rsid w:val="002714DD"/>
    <w:rsid w:val="00271846"/>
    <w:rsid w:val="002718CD"/>
    <w:rsid w:val="002745CF"/>
    <w:rsid w:val="002754E9"/>
    <w:rsid w:val="00277C9E"/>
    <w:rsid w:val="00280EE2"/>
    <w:rsid w:val="002866DA"/>
    <w:rsid w:val="00291448"/>
    <w:rsid w:val="002A4C7A"/>
    <w:rsid w:val="002A6130"/>
    <w:rsid w:val="002A6293"/>
    <w:rsid w:val="002A74B0"/>
    <w:rsid w:val="002B3455"/>
    <w:rsid w:val="002B6AC9"/>
    <w:rsid w:val="002B7FBA"/>
    <w:rsid w:val="002C1033"/>
    <w:rsid w:val="002C14BE"/>
    <w:rsid w:val="002D0D90"/>
    <w:rsid w:val="002D3EF9"/>
    <w:rsid w:val="002D671A"/>
    <w:rsid w:val="002D694C"/>
    <w:rsid w:val="002E0AA9"/>
    <w:rsid w:val="002E291E"/>
    <w:rsid w:val="002E3487"/>
    <w:rsid w:val="002E3A9A"/>
    <w:rsid w:val="002E566D"/>
    <w:rsid w:val="002E7817"/>
    <w:rsid w:val="002F22CD"/>
    <w:rsid w:val="002F38E0"/>
    <w:rsid w:val="002F5DC7"/>
    <w:rsid w:val="00300545"/>
    <w:rsid w:val="003025AC"/>
    <w:rsid w:val="003053AA"/>
    <w:rsid w:val="003077DD"/>
    <w:rsid w:val="00312486"/>
    <w:rsid w:val="00314DC3"/>
    <w:rsid w:val="00316F54"/>
    <w:rsid w:val="0031787B"/>
    <w:rsid w:val="0032207F"/>
    <w:rsid w:val="00323E0A"/>
    <w:rsid w:val="003327C3"/>
    <w:rsid w:val="00333A06"/>
    <w:rsid w:val="00337DC1"/>
    <w:rsid w:val="0034620B"/>
    <w:rsid w:val="00346763"/>
    <w:rsid w:val="00347603"/>
    <w:rsid w:val="0034775F"/>
    <w:rsid w:val="003523DE"/>
    <w:rsid w:val="00357F32"/>
    <w:rsid w:val="00364265"/>
    <w:rsid w:val="00365CDE"/>
    <w:rsid w:val="00366F15"/>
    <w:rsid w:val="00367E41"/>
    <w:rsid w:val="00374BE1"/>
    <w:rsid w:val="0037715E"/>
    <w:rsid w:val="00381CAE"/>
    <w:rsid w:val="00382478"/>
    <w:rsid w:val="00382FBF"/>
    <w:rsid w:val="003839B7"/>
    <w:rsid w:val="00383D23"/>
    <w:rsid w:val="003843CE"/>
    <w:rsid w:val="0038533B"/>
    <w:rsid w:val="003856DF"/>
    <w:rsid w:val="00392D04"/>
    <w:rsid w:val="00394125"/>
    <w:rsid w:val="00396BC7"/>
    <w:rsid w:val="003A2CD6"/>
    <w:rsid w:val="003A367E"/>
    <w:rsid w:val="003A496B"/>
    <w:rsid w:val="003A4B71"/>
    <w:rsid w:val="003B1CB7"/>
    <w:rsid w:val="003B4392"/>
    <w:rsid w:val="003B4FC1"/>
    <w:rsid w:val="003C0898"/>
    <w:rsid w:val="003C16FA"/>
    <w:rsid w:val="003C2014"/>
    <w:rsid w:val="003C33F3"/>
    <w:rsid w:val="003C4D61"/>
    <w:rsid w:val="003C58BE"/>
    <w:rsid w:val="003C6A1A"/>
    <w:rsid w:val="003C6F5C"/>
    <w:rsid w:val="003C703F"/>
    <w:rsid w:val="003D05BA"/>
    <w:rsid w:val="003D2935"/>
    <w:rsid w:val="003D692F"/>
    <w:rsid w:val="003D6B92"/>
    <w:rsid w:val="003D79E4"/>
    <w:rsid w:val="003D7C68"/>
    <w:rsid w:val="003E424E"/>
    <w:rsid w:val="003E624B"/>
    <w:rsid w:val="003E62D7"/>
    <w:rsid w:val="003E6CC5"/>
    <w:rsid w:val="00400160"/>
    <w:rsid w:val="00400A12"/>
    <w:rsid w:val="004077EB"/>
    <w:rsid w:val="00412950"/>
    <w:rsid w:val="0041459C"/>
    <w:rsid w:val="0041649C"/>
    <w:rsid w:val="00422B43"/>
    <w:rsid w:val="00422FA9"/>
    <w:rsid w:val="0042646D"/>
    <w:rsid w:val="004267A1"/>
    <w:rsid w:val="00427DFD"/>
    <w:rsid w:val="00432051"/>
    <w:rsid w:val="00433A35"/>
    <w:rsid w:val="004343E6"/>
    <w:rsid w:val="0043542B"/>
    <w:rsid w:val="0043640B"/>
    <w:rsid w:val="004419DE"/>
    <w:rsid w:val="00443646"/>
    <w:rsid w:val="00443801"/>
    <w:rsid w:val="004449E0"/>
    <w:rsid w:val="004451B7"/>
    <w:rsid w:val="0044618B"/>
    <w:rsid w:val="004507EF"/>
    <w:rsid w:val="00451EF4"/>
    <w:rsid w:val="00452139"/>
    <w:rsid w:val="00453A06"/>
    <w:rsid w:val="00456415"/>
    <w:rsid w:val="00456C57"/>
    <w:rsid w:val="00457E5B"/>
    <w:rsid w:val="00460F72"/>
    <w:rsid w:val="00463A35"/>
    <w:rsid w:val="00466F47"/>
    <w:rsid w:val="00472D46"/>
    <w:rsid w:val="00475594"/>
    <w:rsid w:val="004762D3"/>
    <w:rsid w:val="00476C9F"/>
    <w:rsid w:val="0048234A"/>
    <w:rsid w:val="00482DD9"/>
    <w:rsid w:val="00485668"/>
    <w:rsid w:val="00491211"/>
    <w:rsid w:val="0049327E"/>
    <w:rsid w:val="00495676"/>
    <w:rsid w:val="00497AEB"/>
    <w:rsid w:val="004A2113"/>
    <w:rsid w:val="004A376C"/>
    <w:rsid w:val="004A40B9"/>
    <w:rsid w:val="004A60C0"/>
    <w:rsid w:val="004A73B5"/>
    <w:rsid w:val="004B7E2A"/>
    <w:rsid w:val="004C6554"/>
    <w:rsid w:val="004C7704"/>
    <w:rsid w:val="004D6A5F"/>
    <w:rsid w:val="004E342C"/>
    <w:rsid w:val="004E414B"/>
    <w:rsid w:val="004E5760"/>
    <w:rsid w:val="004E6ADF"/>
    <w:rsid w:val="004F423F"/>
    <w:rsid w:val="004F69B9"/>
    <w:rsid w:val="004F6F54"/>
    <w:rsid w:val="00500AA0"/>
    <w:rsid w:val="00512473"/>
    <w:rsid w:val="005245EE"/>
    <w:rsid w:val="005256AD"/>
    <w:rsid w:val="00525F9F"/>
    <w:rsid w:val="00531038"/>
    <w:rsid w:val="00534476"/>
    <w:rsid w:val="00536590"/>
    <w:rsid w:val="00536B1F"/>
    <w:rsid w:val="005375D4"/>
    <w:rsid w:val="00540919"/>
    <w:rsid w:val="00541273"/>
    <w:rsid w:val="00541E83"/>
    <w:rsid w:val="005446B0"/>
    <w:rsid w:val="0054666F"/>
    <w:rsid w:val="0054772A"/>
    <w:rsid w:val="00553736"/>
    <w:rsid w:val="005544CB"/>
    <w:rsid w:val="005573EE"/>
    <w:rsid w:val="00557E6B"/>
    <w:rsid w:val="00560D2E"/>
    <w:rsid w:val="00561EAE"/>
    <w:rsid w:val="00564CE0"/>
    <w:rsid w:val="00565279"/>
    <w:rsid w:val="005701EE"/>
    <w:rsid w:val="00571804"/>
    <w:rsid w:val="0057364C"/>
    <w:rsid w:val="005736DC"/>
    <w:rsid w:val="00573CDD"/>
    <w:rsid w:val="00573FD4"/>
    <w:rsid w:val="0057506A"/>
    <w:rsid w:val="0058146C"/>
    <w:rsid w:val="00582973"/>
    <w:rsid w:val="00583FDB"/>
    <w:rsid w:val="00585038"/>
    <w:rsid w:val="00587536"/>
    <w:rsid w:val="00590808"/>
    <w:rsid w:val="00592322"/>
    <w:rsid w:val="00593C1B"/>
    <w:rsid w:val="005A5C1F"/>
    <w:rsid w:val="005A5D0C"/>
    <w:rsid w:val="005A79A4"/>
    <w:rsid w:val="005B0455"/>
    <w:rsid w:val="005B4352"/>
    <w:rsid w:val="005B50A9"/>
    <w:rsid w:val="005B579E"/>
    <w:rsid w:val="005C00E6"/>
    <w:rsid w:val="005C2384"/>
    <w:rsid w:val="005C2B85"/>
    <w:rsid w:val="005C3752"/>
    <w:rsid w:val="005C3874"/>
    <w:rsid w:val="005C3B77"/>
    <w:rsid w:val="005C4D16"/>
    <w:rsid w:val="005D1848"/>
    <w:rsid w:val="005D2025"/>
    <w:rsid w:val="005D6629"/>
    <w:rsid w:val="005D6F98"/>
    <w:rsid w:val="005E15A7"/>
    <w:rsid w:val="005E3DA3"/>
    <w:rsid w:val="005F049D"/>
    <w:rsid w:val="005F6F86"/>
    <w:rsid w:val="006035B7"/>
    <w:rsid w:val="0060391D"/>
    <w:rsid w:val="00604AC0"/>
    <w:rsid w:val="006057D6"/>
    <w:rsid w:val="00607D89"/>
    <w:rsid w:val="00611BCB"/>
    <w:rsid w:val="00611FD0"/>
    <w:rsid w:val="00614154"/>
    <w:rsid w:val="006166F1"/>
    <w:rsid w:val="00617884"/>
    <w:rsid w:val="006201C9"/>
    <w:rsid w:val="0062314C"/>
    <w:rsid w:val="006233DE"/>
    <w:rsid w:val="006242C3"/>
    <w:rsid w:val="006264B7"/>
    <w:rsid w:val="00630056"/>
    <w:rsid w:val="00636347"/>
    <w:rsid w:val="00637408"/>
    <w:rsid w:val="00637E04"/>
    <w:rsid w:val="006457F7"/>
    <w:rsid w:val="00651615"/>
    <w:rsid w:val="006523DC"/>
    <w:rsid w:val="00653273"/>
    <w:rsid w:val="00656E1F"/>
    <w:rsid w:val="006608DE"/>
    <w:rsid w:val="006627D8"/>
    <w:rsid w:val="00663494"/>
    <w:rsid w:val="00664A4B"/>
    <w:rsid w:val="00664E37"/>
    <w:rsid w:val="006739EC"/>
    <w:rsid w:val="006766AC"/>
    <w:rsid w:val="00682E93"/>
    <w:rsid w:val="00683B43"/>
    <w:rsid w:val="00683FE4"/>
    <w:rsid w:val="00685143"/>
    <w:rsid w:val="00685800"/>
    <w:rsid w:val="00686B55"/>
    <w:rsid w:val="006879E3"/>
    <w:rsid w:val="00692404"/>
    <w:rsid w:val="00696B84"/>
    <w:rsid w:val="006A0E4C"/>
    <w:rsid w:val="006A2BC8"/>
    <w:rsid w:val="006A34BB"/>
    <w:rsid w:val="006B1118"/>
    <w:rsid w:val="006B3DC1"/>
    <w:rsid w:val="006B4724"/>
    <w:rsid w:val="006C04AD"/>
    <w:rsid w:val="006C3BB7"/>
    <w:rsid w:val="006C5444"/>
    <w:rsid w:val="006C7B09"/>
    <w:rsid w:val="006D527B"/>
    <w:rsid w:val="006E17AD"/>
    <w:rsid w:val="006E24E6"/>
    <w:rsid w:val="006F33F2"/>
    <w:rsid w:val="006F4252"/>
    <w:rsid w:val="00717284"/>
    <w:rsid w:val="00723EA6"/>
    <w:rsid w:val="007300BE"/>
    <w:rsid w:val="00730747"/>
    <w:rsid w:val="007331BD"/>
    <w:rsid w:val="00735C82"/>
    <w:rsid w:val="00737AC8"/>
    <w:rsid w:val="00742F9A"/>
    <w:rsid w:val="007502BD"/>
    <w:rsid w:val="0075141A"/>
    <w:rsid w:val="007532B3"/>
    <w:rsid w:val="00754B36"/>
    <w:rsid w:val="007561A5"/>
    <w:rsid w:val="0076145D"/>
    <w:rsid w:val="00761A78"/>
    <w:rsid w:val="007669E9"/>
    <w:rsid w:val="00771E40"/>
    <w:rsid w:val="0077247E"/>
    <w:rsid w:val="00775075"/>
    <w:rsid w:val="00775148"/>
    <w:rsid w:val="007816AC"/>
    <w:rsid w:val="007908FC"/>
    <w:rsid w:val="0079200B"/>
    <w:rsid w:val="00795D03"/>
    <w:rsid w:val="00796EA7"/>
    <w:rsid w:val="00796F90"/>
    <w:rsid w:val="007A1562"/>
    <w:rsid w:val="007A15DB"/>
    <w:rsid w:val="007A5688"/>
    <w:rsid w:val="007A645E"/>
    <w:rsid w:val="007A7576"/>
    <w:rsid w:val="007B0481"/>
    <w:rsid w:val="007B1DEA"/>
    <w:rsid w:val="007B3053"/>
    <w:rsid w:val="007B31FA"/>
    <w:rsid w:val="007B4022"/>
    <w:rsid w:val="007B4374"/>
    <w:rsid w:val="007C0F66"/>
    <w:rsid w:val="007C11AF"/>
    <w:rsid w:val="007C23F8"/>
    <w:rsid w:val="007C318A"/>
    <w:rsid w:val="007C4067"/>
    <w:rsid w:val="007D14F3"/>
    <w:rsid w:val="007D6A84"/>
    <w:rsid w:val="007E33C8"/>
    <w:rsid w:val="007E54F7"/>
    <w:rsid w:val="007F1E33"/>
    <w:rsid w:val="007F51B3"/>
    <w:rsid w:val="007F683D"/>
    <w:rsid w:val="007F7037"/>
    <w:rsid w:val="00801260"/>
    <w:rsid w:val="00805880"/>
    <w:rsid w:val="008064EA"/>
    <w:rsid w:val="00806637"/>
    <w:rsid w:val="0080701C"/>
    <w:rsid w:val="00812E70"/>
    <w:rsid w:val="00814FE7"/>
    <w:rsid w:val="00815DC3"/>
    <w:rsid w:val="00831BF9"/>
    <w:rsid w:val="00831C9C"/>
    <w:rsid w:val="008337C8"/>
    <w:rsid w:val="00834A90"/>
    <w:rsid w:val="008370D5"/>
    <w:rsid w:val="00837AF8"/>
    <w:rsid w:val="008404F8"/>
    <w:rsid w:val="00840642"/>
    <w:rsid w:val="00843AE7"/>
    <w:rsid w:val="00845F7F"/>
    <w:rsid w:val="00847F1C"/>
    <w:rsid w:val="00850286"/>
    <w:rsid w:val="00850D82"/>
    <w:rsid w:val="008643D6"/>
    <w:rsid w:val="00865DB8"/>
    <w:rsid w:val="008665DD"/>
    <w:rsid w:val="00867D19"/>
    <w:rsid w:val="0087021B"/>
    <w:rsid w:val="00871A31"/>
    <w:rsid w:val="00872BBE"/>
    <w:rsid w:val="00875131"/>
    <w:rsid w:val="008818D9"/>
    <w:rsid w:val="008844D0"/>
    <w:rsid w:val="0089050A"/>
    <w:rsid w:val="00891746"/>
    <w:rsid w:val="00893071"/>
    <w:rsid w:val="0089528B"/>
    <w:rsid w:val="008A0A3C"/>
    <w:rsid w:val="008A159C"/>
    <w:rsid w:val="008A1AE0"/>
    <w:rsid w:val="008A1D31"/>
    <w:rsid w:val="008A209E"/>
    <w:rsid w:val="008A3D33"/>
    <w:rsid w:val="008A42AB"/>
    <w:rsid w:val="008A56D8"/>
    <w:rsid w:val="008B21F4"/>
    <w:rsid w:val="008B2C07"/>
    <w:rsid w:val="008B7E18"/>
    <w:rsid w:val="008C306D"/>
    <w:rsid w:val="008C3D09"/>
    <w:rsid w:val="008C432A"/>
    <w:rsid w:val="008C55D2"/>
    <w:rsid w:val="008D4BE3"/>
    <w:rsid w:val="008E089C"/>
    <w:rsid w:val="008E1401"/>
    <w:rsid w:val="008E4879"/>
    <w:rsid w:val="008E6FCA"/>
    <w:rsid w:val="008F3ED0"/>
    <w:rsid w:val="008F4280"/>
    <w:rsid w:val="008F6B34"/>
    <w:rsid w:val="00900938"/>
    <w:rsid w:val="009009B5"/>
    <w:rsid w:val="00902C94"/>
    <w:rsid w:val="0090364E"/>
    <w:rsid w:val="00917BF6"/>
    <w:rsid w:val="00924494"/>
    <w:rsid w:val="00931581"/>
    <w:rsid w:val="00931B73"/>
    <w:rsid w:val="00934D09"/>
    <w:rsid w:val="00941CFC"/>
    <w:rsid w:val="00947B50"/>
    <w:rsid w:val="009519F6"/>
    <w:rsid w:val="00957851"/>
    <w:rsid w:val="00962C56"/>
    <w:rsid w:val="0096485D"/>
    <w:rsid w:val="00966C1B"/>
    <w:rsid w:val="00967480"/>
    <w:rsid w:val="00973340"/>
    <w:rsid w:val="009738F2"/>
    <w:rsid w:val="009773A4"/>
    <w:rsid w:val="009774D1"/>
    <w:rsid w:val="00982560"/>
    <w:rsid w:val="009841A6"/>
    <w:rsid w:val="0098591E"/>
    <w:rsid w:val="00986059"/>
    <w:rsid w:val="00990315"/>
    <w:rsid w:val="00991A86"/>
    <w:rsid w:val="00992F06"/>
    <w:rsid w:val="0099464D"/>
    <w:rsid w:val="00996C84"/>
    <w:rsid w:val="00997262"/>
    <w:rsid w:val="009A2406"/>
    <w:rsid w:val="009A609E"/>
    <w:rsid w:val="009A683E"/>
    <w:rsid w:val="009A786D"/>
    <w:rsid w:val="009B4A0E"/>
    <w:rsid w:val="009B5EA5"/>
    <w:rsid w:val="009B61E2"/>
    <w:rsid w:val="009B750D"/>
    <w:rsid w:val="009D1DBC"/>
    <w:rsid w:val="009D6526"/>
    <w:rsid w:val="009E135F"/>
    <w:rsid w:val="009E1D5B"/>
    <w:rsid w:val="009E5537"/>
    <w:rsid w:val="009E5971"/>
    <w:rsid w:val="009F0998"/>
    <w:rsid w:val="009F0A8E"/>
    <w:rsid w:val="009F2338"/>
    <w:rsid w:val="009F2B3B"/>
    <w:rsid w:val="009F4D77"/>
    <w:rsid w:val="00A10375"/>
    <w:rsid w:val="00A15B25"/>
    <w:rsid w:val="00A15CA2"/>
    <w:rsid w:val="00A15EBD"/>
    <w:rsid w:val="00A17EBA"/>
    <w:rsid w:val="00A207F1"/>
    <w:rsid w:val="00A24793"/>
    <w:rsid w:val="00A347E3"/>
    <w:rsid w:val="00A37035"/>
    <w:rsid w:val="00A4600C"/>
    <w:rsid w:val="00A4658D"/>
    <w:rsid w:val="00A53B3A"/>
    <w:rsid w:val="00A56995"/>
    <w:rsid w:val="00A56D52"/>
    <w:rsid w:val="00A65094"/>
    <w:rsid w:val="00A667A3"/>
    <w:rsid w:val="00A70E43"/>
    <w:rsid w:val="00A71C78"/>
    <w:rsid w:val="00A72EF9"/>
    <w:rsid w:val="00A75A6B"/>
    <w:rsid w:val="00A8075C"/>
    <w:rsid w:val="00A91D8F"/>
    <w:rsid w:val="00A91F72"/>
    <w:rsid w:val="00AA0F1E"/>
    <w:rsid w:val="00AA1AB8"/>
    <w:rsid w:val="00AA4C08"/>
    <w:rsid w:val="00AB057D"/>
    <w:rsid w:val="00AB097E"/>
    <w:rsid w:val="00AB397A"/>
    <w:rsid w:val="00AB4B10"/>
    <w:rsid w:val="00AB6A36"/>
    <w:rsid w:val="00AB71D0"/>
    <w:rsid w:val="00AC1831"/>
    <w:rsid w:val="00AC2282"/>
    <w:rsid w:val="00AC26B6"/>
    <w:rsid w:val="00AC6045"/>
    <w:rsid w:val="00AD0CC9"/>
    <w:rsid w:val="00AD3B38"/>
    <w:rsid w:val="00AD4AA2"/>
    <w:rsid w:val="00AD7357"/>
    <w:rsid w:val="00AD7D99"/>
    <w:rsid w:val="00AE2864"/>
    <w:rsid w:val="00AE2DF3"/>
    <w:rsid w:val="00AE3501"/>
    <w:rsid w:val="00AE5894"/>
    <w:rsid w:val="00AE7E74"/>
    <w:rsid w:val="00AF1C68"/>
    <w:rsid w:val="00AF3E43"/>
    <w:rsid w:val="00AF4899"/>
    <w:rsid w:val="00B003EB"/>
    <w:rsid w:val="00B0164F"/>
    <w:rsid w:val="00B0374C"/>
    <w:rsid w:val="00B050D2"/>
    <w:rsid w:val="00B07CBA"/>
    <w:rsid w:val="00B13C98"/>
    <w:rsid w:val="00B22386"/>
    <w:rsid w:val="00B24D45"/>
    <w:rsid w:val="00B2648A"/>
    <w:rsid w:val="00B26F51"/>
    <w:rsid w:val="00B32806"/>
    <w:rsid w:val="00B33760"/>
    <w:rsid w:val="00B348DB"/>
    <w:rsid w:val="00B360EE"/>
    <w:rsid w:val="00B50116"/>
    <w:rsid w:val="00B50FA7"/>
    <w:rsid w:val="00B5147C"/>
    <w:rsid w:val="00B5333B"/>
    <w:rsid w:val="00B55FE8"/>
    <w:rsid w:val="00B577A1"/>
    <w:rsid w:val="00B60E08"/>
    <w:rsid w:val="00B61666"/>
    <w:rsid w:val="00B6386D"/>
    <w:rsid w:val="00B67211"/>
    <w:rsid w:val="00B67681"/>
    <w:rsid w:val="00B72568"/>
    <w:rsid w:val="00B72FE1"/>
    <w:rsid w:val="00B740F0"/>
    <w:rsid w:val="00B76054"/>
    <w:rsid w:val="00B76719"/>
    <w:rsid w:val="00B7693E"/>
    <w:rsid w:val="00B8767E"/>
    <w:rsid w:val="00B957D7"/>
    <w:rsid w:val="00B95B0A"/>
    <w:rsid w:val="00B973CB"/>
    <w:rsid w:val="00BA0747"/>
    <w:rsid w:val="00BA1070"/>
    <w:rsid w:val="00BA5E0D"/>
    <w:rsid w:val="00BB2682"/>
    <w:rsid w:val="00BB4735"/>
    <w:rsid w:val="00BB5023"/>
    <w:rsid w:val="00BB6A9F"/>
    <w:rsid w:val="00BC39AF"/>
    <w:rsid w:val="00BC48B8"/>
    <w:rsid w:val="00BC6E4F"/>
    <w:rsid w:val="00BC7353"/>
    <w:rsid w:val="00BD2355"/>
    <w:rsid w:val="00BD5FA4"/>
    <w:rsid w:val="00BD67D3"/>
    <w:rsid w:val="00BD6CA5"/>
    <w:rsid w:val="00BD7191"/>
    <w:rsid w:val="00BD77D5"/>
    <w:rsid w:val="00BE2BA3"/>
    <w:rsid w:val="00BE48C9"/>
    <w:rsid w:val="00BF0EB7"/>
    <w:rsid w:val="00BF43D9"/>
    <w:rsid w:val="00BF7A9B"/>
    <w:rsid w:val="00C0011D"/>
    <w:rsid w:val="00C01B45"/>
    <w:rsid w:val="00C05715"/>
    <w:rsid w:val="00C06805"/>
    <w:rsid w:val="00C07566"/>
    <w:rsid w:val="00C10B7C"/>
    <w:rsid w:val="00C12905"/>
    <w:rsid w:val="00C13319"/>
    <w:rsid w:val="00C133F7"/>
    <w:rsid w:val="00C148CD"/>
    <w:rsid w:val="00C1697A"/>
    <w:rsid w:val="00C16B57"/>
    <w:rsid w:val="00C205EC"/>
    <w:rsid w:val="00C216CD"/>
    <w:rsid w:val="00C21BCA"/>
    <w:rsid w:val="00C24FD6"/>
    <w:rsid w:val="00C27301"/>
    <w:rsid w:val="00C30B14"/>
    <w:rsid w:val="00C327EB"/>
    <w:rsid w:val="00C333AB"/>
    <w:rsid w:val="00C4116D"/>
    <w:rsid w:val="00C428BD"/>
    <w:rsid w:val="00C47CF3"/>
    <w:rsid w:val="00C52F32"/>
    <w:rsid w:val="00C60826"/>
    <w:rsid w:val="00C61A21"/>
    <w:rsid w:val="00C624E6"/>
    <w:rsid w:val="00C643E4"/>
    <w:rsid w:val="00C65DDF"/>
    <w:rsid w:val="00C721B6"/>
    <w:rsid w:val="00C7549B"/>
    <w:rsid w:val="00C770EA"/>
    <w:rsid w:val="00C835E2"/>
    <w:rsid w:val="00C91C33"/>
    <w:rsid w:val="00C936C3"/>
    <w:rsid w:val="00C9637D"/>
    <w:rsid w:val="00C97C2E"/>
    <w:rsid w:val="00CA0EE4"/>
    <w:rsid w:val="00CA2F0C"/>
    <w:rsid w:val="00CA3756"/>
    <w:rsid w:val="00CA7C7F"/>
    <w:rsid w:val="00CB299A"/>
    <w:rsid w:val="00CB3832"/>
    <w:rsid w:val="00CB4EC2"/>
    <w:rsid w:val="00CB76DA"/>
    <w:rsid w:val="00CC31EA"/>
    <w:rsid w:val="00CC3E7C"/>
    <w:rsid w:val="00CC7878"/>
    <w:rsid w:val="00CD3230"/>
    <w:rsid w:val="00CD5013"/>
    <w:rsid w:val="00CD67C1"/>
    <w:rsid w:val="00CD6EC5"/>
    <w:rsid w:val="00CD705A"/>
    <w:rsid w:val="00CE2858"/>
    <w:rsid w:val="00CE2BED"/>
    <w:rsid w:val="00CE6A52"/>
    <w:rsid w:val="00CF7837"/>
    <w:rsid w:val="00D00402"/>
    <w:rsid w:val="00D007A5"/>
    <w:rsid w:val="00D05259"/>
    <w:rsid w:val="00D078C8"/>
    <w:rsid w:val="00D149CE"/>
    <w:rsid w:val="00D24BEE"/>
    <w:rsid w:val="00D312E5"/>
    <w:rsid w:val="00D34037"/>
    <w:rsid w:val="00D3471D"/>
    <w:rsid w:val="00D423A8"/>
    <w:rsid w:val="00D4557F"/>
    <w:rsid w:val="00D460DF"/>
    <w:rsid w:val="00D46289"/>
    <w:rsid w:val="00D52777"/>
    <w:rsid w:val="00D5566B"/>
    <w:rsid w:val="00D5709F"/>
    <w:rsid w:val="00D71808"/>
    <w:rsid w:val="00D71A77"/>
    <w:rsid w:val="00D73B3A"/>
    <w:rsid w:val="00D73CE1"/>
    <w:rsid w:val="00D80136"/>
    <w:rsid w:val="00D81229"/>
    <w:rsid w:val="00D82489"/>
    <w:rsid w:val="00D8440E"/>
    <w:rsid w:val="00D914A9"/>
    <w:rsid w:val="00D96F11"/>
    <w:rsid w:val="00DA1A55"/>
    <w:rsid w:val="00DA4581"/>
    <w:rsid w:val="00DA64CF"/>
    <w:rsid w:val="00DA6AD0"/>
    <w:rsid w:val="00DB183B"/>
    <w:rsid w:val="00DC0865"/>
    <w:rsid w:val="00DC180D"/>
    <w:rsid w:val="00DC209D"/>
    <w:rsid w:val="00DC548C"/>
    <w:rsid w:val="00DC7CF6"/>
    <w:rsid w:val="00DD1057"/>
    <w:rsid w:val="00DD2511"/>
    <w:rsid w:val="00DE0772"/>
    <w:rsid w:val="00DF0B6C"/>
    <w:rsid w:val="00DF3E0B"/>
    <w:rsid w:val="00DF7A3D"/>
    <w:rsid w:val="00E01EA2"/>
    <w:rsid w:val="00E02D7A"/>
    <w:rsid w:val="00E16C29"/>
    <w:rsid w:val="00E22EEA"/>
    <w:rsid w:val="00E23218"/>
    <w:rsid w:val="00E2793D"/>
    <w:rsid w:val="00E31471"/>
    <w:rsid w:val="00E317B1"/>
    <w:rsid w:val="00E33A09"/>
    <w:rsid w:val="00E33DD7"/>
    <w:rsid w:val="00E35F13"/>
    <w:rsid w:val="00E40D9F"/>
    <w:rsid w:val="00E41755"/>
    <w:rsid w:val="00E436D7"/>
    <w:rsid w:val="00E43AE7"/>
    <w:rsid w:val="00E45A38"/>
    <w:rsid w:val="00E5108F"/>
    <w:rsid w:val="00E609CF"/>
    <w:rsid w:val="00E61F61"/>
    <w:rsid w:val="00E6233A"/>
    <w:rsid w:val="00E62614"/>
    <w:rsid w:val="00E66C1C"/>
    <w:rsid w:val="00E73296"/>
    <w:rsid w:val="00E73A0B"/>
    <w:rsid w:val="00E74824"/>
    <w:rsid w:val="00E75A3C"/>
    <w:rsid w:val="00E75CC0"/>
    <w:rsid w:val="00E80C51"/>
    <w:rsid w:val="00E835C8"/>
    <w:rsid w:val="00E862AF"/>
    <w:rsid w:val="00E866CF"/>
    <w:rsid w:val="00E86732"/>
    <w:rsid w:val="00E86A43"/>
    <w:rsid w:val="00E95DAB"/>
    <w:rsid w:val="00E964FD"/>
    <w:rsid w:val="00E96904"/>
    <w:rsid w:val="00E97490"/>
    <w:rsid w:val="00EA5CF0"/>
    <w:rsid w:val="00EB236B"/>
    <w:rsid w:val="00EB2608"/>
    <w:rsid w:val="00EB2B84"/>
    <w:rsid w:val="00EB4F71"/>
    <w:rsid w:val="00EB75A7"/>
    <w:rsid w:val="00EB7EA7"/>
    <w:rsid w:val="00EB7EE0"/>
    <w:rsid w:val="00EC6338"/>
    <w:rsid w:val="00EC7FC1"/>
    <w:rsid w:val="00ED0C84"/>
    <w:rsid w:val="00ED161B"/>
    <w:rsid w:val="00ED4872"/>
    <w:rsid w:val="00ED5CE9"/>
    <w:rsid w:val="00ED7212"/>
    <w:rsid w:val="00ED733E"/>
    <w:rsid w:val="00EE23B2"/>
    <w:rsid w:val="00EE6265"/>
    <w:rsid w:val="00EE7C96"/>
    <w:rsid w:val="00EF6292"/>
    <w:rsid w:val="00EF7B74"/>
    <w:rsid w:val="00F025E8"/>
    <w:rsid w:val="00F035FD"/>
    <w:rsid w:val="00F05498"/>
    <w:rsid w:val="00F05C19"/>
    <w:rsid w:val="00F072DE"/>
    <w:rsid w:val="00F1022C"/>
    <w:rsid w:val="00F10F24"/>
    <w:rsid w:val="00F13297"/>
    <w:rsid w:val="00F152AD"/>
    <w:rsid w:val="00F16839"/>
    <w:rsid w:val="00F32B7B"/>
    <w:rsid w:val="00F332C3"/>
    <w:rsid w:val="00F3408C"/>
    <w:rsid w:val="00F35687"/>
    <w:rsid w:val="00F37083"/>
    <w:rsid w:val="00F42260"/>
    <w:rsid w:val="00F440B0"/>
    <w:rsid w:val="00F46560"/>
    <w:rsid w:val="00F50C57"/>
    <w:rsid w:val="00F53584"/>
    <w:rsid w:val="00F62DF2"/>
    <w:rsid w:val="00F6445C"/>
    <w:rsid w:val="00F64E54"/>
    <w:rsid w:val="00F728B8"/>
    <w:rsid w:val="00F749B9"/>
    <w:rsid w:val="00F750B2"/>
    <w:rsid w:val="00F7565A"/>
    <w:rsid w:val="00F757B1"/>
    <w:rsid w:val="00F80681"/>
    <w:rsid w:val="00F808B2"/>
    <w:rsid w:val="00F81E12"/>
    <w:rsid w:val="00F86044"/>
    <w:rsid w:val="00F901F0"/>
    <w:rsid w:val="00FA1818"/>
    <w:rsid w:val="00FA3B79"/>
    <w:rsid w:val="00FB214C"/>
    <w:rsid w:val="00FB59AA"/>
    <w:rsid w:val="00FB60D4"/>
    <w:rsid w:val="00FC2F35"/>
    <w:rsid w:val="00FD1150"/>
    <w:rsid w:val="00FD2B3D"/>
    <w:rsid w:val="00FD3018"/>
    <w:rsid w:val="00FD40CC"/>
    <w:rsid w:val="00FD53E3"/>
    <w:rsid w:val="00FE16BD"/>
    <w:rsid w:val="00FE3A05"/>
    <w:rsid w:val="00FE67AD"/>
    <w:rsid w:val="00FF00EB"/>
    <w:rsid w:val="00FF0358"/>
    <w:rsid w:val="00FF0BD5"/>
    <w:rsid w:val="00FF3530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3"/>
    <o:shapelayout v:ext="edit">
      <o:idmap v:ext="edit" data="1"/>
    </o:shapelayout>
  </w:shapeDefaults>
  <w:decimalSymbol w:val="."/>
  <w:listSeparator w:val=","/>
  <w15:chartTrackingRefBased/>
  <w15:docId w15:val="{6B52E1AF-FDA9-49C8-AB24-BC3D2FCE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SPIN%20Docs\MY%20DOCS%2015\CAPE%20COD\Site%20Specific%20Risk%20Assessments\Site%20Specific%20Risk%20Assessments%20Templates\03.%20Carpen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1DAFFD-5A24-43AE-ACB0-A0F3AC8CF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03. Carpenter</Template>
  <TotalTime>2</TotalTime>
  <Pages>27</Pages>
  <Words>6542</Words>
  <Characters>37292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43747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JONSPIN</dc:creator>
  <cp:keywords/>
  <cp:lastModifiedBy>home</cp:lastModifiedBy>
  <cp:revision>3</cp:revision>
  <cp:lastPrinted>2013-02-06T00:20:00Z</cp:lastPrinted>
  <dcterms:created xsi:type="dcterms:W3CDTF">2017-09-02T10:34:00Z</dcterms:created>
  <dcterms:modified xsi:type="dcterms:W3CDTF">2017-09-21T04:31:00Z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