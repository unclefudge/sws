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B61" w:rsidRDefault="00BF7B61" w:rsidP="00BF7B61">
      <w:pPr>
        <w:jc w:val="center"/>
      </w:pPr>
      <w:r>
        <w:rPr>
          <w:noProof/>
          <w:lang w:val="en-AU" w:eastAsia="en-AU"/>
        </w:rPr>
        <w:drawing>
          <wp:inline distT="0" distB="0" distL="0" distR="0">
            <wp:extent cx="2722285" cy="1129665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eCod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8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61" w:rsidRDefault="0004782A" w:rsidP="0004782A">
      <w:pPr>
        <w:spacing w:after="240"/>
        <w:jc w:val="center"/>
      </w:pPr>
      <w:bookmarkStart w:id="0" w:name="_GoBack"/>
      <w:r>
        <w:rPr>
          <w:noProof/>
          <w:lang w:val="en-AU" w:eastAsia="en-AU"/>
        </w:rPr>
        <w:drawing>
          <wp:inline distT="0" distB="0" distL="0" distR="0">
            <wp:extent cx="3039110" cy="3039110"/>
            <wp:effectExtent l="0" t="0" r="889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S_QRCode_727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7B61" w:rsidRPr="00C40322" w:rsidRDefault="00BF7B61" w:rsidP="00BF7B61">
      <w:pPr>
        <w:spacing w:after="0"/>
        <w:jc w:val="center"/>
        <w:rPr>
          <w:rFonts w:ascii="Arial" w:hAnsi="Arial"/>
          <w:b/>
          <w:color w:val="7A0036"/>
          <w:sz w:val="40"/>
        </w:rPr>
      </w:pPr>
      <w:r w:rsidRPr="00C40322">
        <w:rPr>
          <w:rFonts w:ascii="Arial" w:hAnsi="Arial"/>
          <w:b/>
          <w:color w:val="7A0036"/>
          <w:sz w:val="40"/>
        </w:rPr>
        <w:t>Work, Health &amp; Safety</w:t>
      </w:r>
    </w:p>
    <w:p w:rsidR="00BF7B61" w:rsidRPr="00C40322" w:rsidRDefault="00BF7B61" w:rsidP="00BF7B61">
      <w:pPr>
        <w:spacing w:after="120"/>
        <w:jc w:val="center"/>
        <w:rPr>
          <w:rFonts w:ascii="Arial" w:hAnsi="Arial"/>
          <w:color w:val="7A0036"/>
        </w:rPr>
      </w:pPr>
      <w:r w:rsidRPr="00C40322">
        <w:rPr>
          <w:rFonts w:ascii="Arial" w:hAnsi="Arial"/>
          <w:color w:val="7A0036"/>
        </w:rPr>
        <w:t>Daily Acknowledg</w:t>
      </w:r>
      <w:r w:rsidR="006665E1" w:rsidRPr="00C40322">
        <w:rPr>
          <w:rFonts w:ascii="Arial" w:hAnsi="Arial"/>
          <w:color w:val="7A0036"/>
        </w:rPr>
        <w:t>e</w:t>
      </w:r>
      <w:r w:rsidRPr="00C40322">
        <w:rPr>
          <w:rFonts w:ascii="Arial" w:hAnsi="Arial"/>
          <w:color w:val="7A0036"/>
        </w:rPr>
        <w:t>ment and Register</w:t>
      </w:r>
    </w:p>
    <w:p w:rsidR="00BF7B61" w:rsidRPr="00BF7B61" w:rsidRDefault="00BF7B61" w:rsidP="00BF7B61">
      <w:pPr>
        <w:spacing w:after="120"/>
        <w:jc w:val="center"/>
        <w:rPr>
          <w:rFonts w:ascii="Arial" w:hAnsi="Arial"/>
          <w:color w:val="000000" w:themeColor="text1"/>
        </w:rPr>
      </w:pPr>
      <w:r w:rsidRPr="00BF7B61">
        <w:rPr>
          <w:rFonts w:ascii="Arial" w:hAnsi="Arial"/>
          <w:color w:val="000000" w:themeColor="text1"/>
        </w:rPr>
        <w:t>No:</w:t>
      </w:r>
      <w:r w:rsidR="001E3D12">
        <w:rPr>
          <w:rFonts w:ascii="Arial" w:hAnsi="Arial"/>
          <w:color w:val="000000" w:themeColor="text1"/>
        </w:rPr>
        <w:t xml:space="preserve"> </w:t>
      </w:r>
      <w:r w:rsidR="00A760B5">
        <w:rPr>
          <w:rFonts w:ascii="Arial" w:hAnsi="Arial"/>
          <w:color w:val="000000" w:themeColor="text1"/>
        </w:rPr>
        <w:t>7779</w:t>
      </w:r>
    </w:p>
    <w:p w:rsidR="00ED0800" w:rsidRPr="00BF7B61" w:rsidRDefault="00BF7B61" w:rsidP="00BF7B61">
      <w:pPr>
        <w:spacing w:after="120"/>
        <w:jc w:val="center"/>
        <w:rPr>
          <w:rFonts w:ascii="Arial" w:hAnsi="Arial"/>
          <w:color w:val="000000" w:themeColor="text1"/>
        </w:rPr>
      </w:pPr>
      <w:r w:rsidRPr="00BF7B61">
        <w:rPr>
          <w:rFonts w:ascii="Arial" w:hAnsi="Arial"/>
          <w:b/>
          <w:color w:val="000000" w:themeColor="text1"/>
          <w:sz w:val="32"/>
        </w:rPr>
        <w:t>PLEASE SCAN</w:t>
      </w:r>
    </w:p>
    <w:sectPr w:rsidR="00ED0800" w:rsidRPr="00BF7B61" w:rsidSect="00BF7B61">
      <w:pgSz w:w="8386" w:h="11904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B5"/>
    <w:rsid w:val="0004782A"/>
    <w:rsid w:val="00060BEC"/>
    <w:rsid w:val="00112DC0"/>
    <w:rsid w:val="001E3D12"/>
    <w:rsid w:val="00242BE2"/>
    <w:rsid w:val="00266E2F"/>
    <w:rsid w:val="006665E1"/>
    <w:rsid w:val="006B2D54"/>
    <w:rsid w:val="007754AC"/>
    <w:rsid w:val="00814B1A"/>
    <w:rsid w:val="00955F0F"/>
    <w:rsid w:val="00A760B5"/>
    <w:rsid w:val="00B71AEC"/>
    <w:rsid w:val="00BF7B61"/>
    <w:rsid w:val="00C40322"/>
    <w:rsid w:val="00CA4F0F"/>
    <w:rsid w:val="00CC237B"/>
    <w:rsid w:val="00CC6530"/>
    <w:rsid w:val="00DC6A32"/>
    <w:rsid w:val="00FF76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D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D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NSTRUCTION\WORK%20HEALTH%20SAFETY\SAFE%20WORK%20SITE\WHS%20QRCode%20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WHS QRCode Sign.dotx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Wesley Institute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Metselaar</dc:creator>
  <cp:lastModifiedBy>Michelle Metselaar</cp:lastModifiedBy>
  <cp:revision>2</cp:revision>
  <cp:lastPrinted>2017-04-09T23:59:00Z</cp:lastPrinted>
  <dcterms:created xsi:type="dcterms:W3CDTF">2017-04-09T23:59:00Z</dcterms:created>
  <dcterms:modified xsi:type="dcterms:W3CDTF">2017-04-09T23:59:00Z</dcterms:modified>
</cp:coreProperties>
</file>